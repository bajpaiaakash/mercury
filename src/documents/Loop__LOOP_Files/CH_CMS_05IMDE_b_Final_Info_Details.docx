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F82F9" w14:textId="41007A0E" w:rsidR="00D73983" w:rsidRPr="00517E15" w:rsidRDefault="002D1CE3" w:rsidP="0001521A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517E15">
        <w:rPr>
          <w:rFonts w:ascii="Arial" w:hAnsi="Arial" w:cs="Arial"/>
          <w:b/>
          <w:sz w:val="22"/>
          <w:szCs w:val="22"/>
          <w:lang w:val="de-DE"/>
        </w:rPr>
        <w:t>Veranstaltung</w:t>
      </w:r>
      <w:r w:rsidR="008A3D46" w:rsidRPr="00517E15">
        <w:rPr>
          <w:rFonts w:ascii="Arial" w:hAnsi="Arial" w:cs="Arial"/>
          <w:b/>
          <w:sz w:val="22"/>
          <w:szCs w:val="22"/>
          <w:lang w:val="de-DE"/>
        </w:rPr>
        <w:t>sinformationen</w:t>
      </w:r>
    </w:p>
    <w:p w14:paraId="6EFD41AB" w14:textId="77777777" w:rsidR="00503B78" w:rsidRPr="00517E15" w:rsidRDefault="00503B78" w:rsidP="00517E15">
      <w:pPr>
        <w:jc w:val="both"/>
        <w:rPr>
          <w:rFonts w:ascii="Arial" w:hAnsi="Arial" w:cs="Arial"/>
          <w:b/>
          <w:sz w:val="22"/>
          <w:szCs w:val="22"/>
          <w:lang w:val="de-DE"/>
        </w:rPr>
      </w:pPr>
    </w:p>
    <w:p w14:paraId="4A574F6A" w14:textId="77777777" w:rsidR="008A3D46" w:rsidRPr="00517E15" w:rsidRDefault="008A3D46" w:rsidP="00517E15">
      <w:pPr>
        <w:jc w:val="both"/>
        <w:rPr>
          <w:rFonts w:ascii="Arial" w:hAnsi="Arial" w:cs="Arial"/>
          <w:b/>
          <w:sz w:val="22"/>
          <w:szCs w:val="22"/>
          <w:lang w:val="de-DE"/>
        </w:rPr>
      </w:pPr>
    </w:p>
    <w:p w14:paraId="5E8FB7AA" w14:textId="77777777" w:rsidR="003268E8" w:rsidRPr="001613FC" w:rsidRDefault="003268E8" w:rsidP="003268E8">
      <w:pPr>
        <w:rPr>
          <w:rFonts w:ascii="Arial" w:hAnsi="Arial" w:cs="Arial"/>
          <w:b/>
          <w:sz w:val="22"/>
          <w:szCs w:val="22"/>
          <w:lang w:val="en-US"/>
        </w:rPr>
      </w:pPr>
      <w:r w:rsidRPr="001613FC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4A85E261" w14:textId="77777777" w:rsidR="003268E8" w:rsidRPr="00214259" w:rsidRDefault="003268E8" w:rsidP="003268E8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name&gt;&gt;</w:t>
      </w:r>
    </w:p>
    <w:p w14:paraId="0D4A731E" w14:textId="77777777" w:rsidR="003268E8" w:rsidRPr="00214259" w:rsidRDefault="003268E8" w:rsidP="003268E8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address&gt;&gt;</w:t>
      </w:r>
    </w:p>
    <w:p w14:paraId="7C2EEB22" w14:textId="77777777" w:rsidR="003268E8" w:rsidRPr="00105D69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</w:p>
    <w:p w14:paraId="2EFF821F" w14:textId="69508ADC" w:rsidR="003268E8" w:rsidRPr="001613FC" w:rsidRDefault="003268E8" w:rsidP="003268E8">
      <w:pPr>
        <w:rPr>
          <w:rFonts w:ascii="Arial" w:hAnsi="Arial" w:cs="Arial"/>
          <w:sz w:val="22"/>
          <w:szCs w:val="22"/>
          <w:lang w:val="en-US"/>
        </w:rPr>
      </w:pPr>
      <w:r w:rsidRPr="001613FC">
        <w:rPr>
          <w:rFonts w:ascii="Arial" w:hAnsi="Arial" w:cs="Arial"/>
          <w:sz w:val="22"/>
          <w:szCs w:val="22"/>
          <w:lang w:val="en-US"/>
        </w:rPr>
        <w:t>Check-in</w:t>
      </w:r>
      <w:r>
        <w:rPr>
          <w:rFonts w:ascii="Arial" w:hAnsi="Arial" w:cs="Arial"/>
          <w:sz w:val="22"/>
          <w:szCs w:val="22"/>
          <w:lang w:val="en-US"/>
        </w:rPr>
        <w:t xml:space="preserve"> Hotel time</w:t>
      </w:r>
      <w:r w:rsidRPr="001613FC">
        <w:rPr>
          <w:rFonts w:ascii="Arial" w:hAnsi="Arial" w:cs="Arial"/>
          <w:sz w:val="22"/>
          <w:szCs w:val="22"/>
          <w:lang w:val="en-US"/>
        </w:rPr>
        <w:t xml:space="preserve">: </w:t>
      </w:r>
      <w:r w:rsidRPr="00214259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214259">
        <w:rPr>
          <w:rFonts w:ascii="Arial" w:hAnsi="Arial" w:cs="Arial"/>
          <w:i/>
          <w:sz w:val="22"/>
          <w:szCs w:val="22"/>
          <w:lang w:val="en-US"/>
        </w:rPr>
        <w:t>Form_insert</w:t>
      </w:r>
      <w:proofErr w:type="spellEnd"/>
      <w:r w:rsidRPr="0021425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214259">
        <w:rPr>
          <w:rFonts w:ascii="Arial" w:hAnsi="Arial" w:cs="Arial"/>
          <w:i/>
          <w:sz w:val="22"/>
          <w:szCs w:val="22"/>
          <w:lang w:val="en-US"/>
        </w:rPr>
        <w:t>CheckIn</w:t>
      </w:r>
      <w:proofErr w:type="spellEnd"/>
      <w:r w:rsidRPr="00214259">
        <w:rPr>
          <w:rFonts w:ascii="Arial" w:hAnsi="Arial" w:cs="Arial"/>
          <w:i/>
          <w:sz w:val="22"/>
          <w:szCs w:val="22"/>
          <w:lang w:val="en-US"/>
        </w:rPr>
        <w:t xml:space="preserve"> Hotel time&gt;&gt;</w:t>
      </w:r>
    </w:p>
    <w:p w14:paraId="1B2FA207" w14:textId="77777777" w:rsidR="003268E8" w:rsidRDefault="003268E8" w:rsidP="003268E8">
      <w:pPr>
        <w:rPr>
          <w:rFonts w:ascii="Arial" w:hAnsi="Arial" w:cs="Arial"/>
          <w:sz w:val="22"/>
          <w:szCs w:val="22"/>
          <w:lang w:val="en-US"/>
        </w:rPr>
      </w:pPr>
      <w:r w:rsidRPr="001613FC">
        <w:rPr>
          <w:rFonts w:ascii="Arial" w:hAnsi="Arial" w:cs="Arial"/>
          <w:sz w:val="22"/>
          <w:szCs w:val="22"/>
          <w:lang w:val="en-US"/>
        </w:rPr>
        <w:t>Check-out</w:t>
      </w:r>
      <w:r>
        <w:rPr>
          <w:rFonts w:ascii="Arial" w:hAnsi="Arial" w:cs="Arial"/>
          <w:sz w:val="22"/>
          <w:szCs w:val="22"/>
          <w:lang w:val="en-US"/>
        </w:rPr>
        <w:t xml:space="preserve"> Hotel time</w:t>
      </w:r>
      <w:r w:rsidRPr="001613FC">
        <w:rPr>
          <w:rFonts w:ascii="Arial" w:hAnsi="Arial" w:cs="Arial"/>
          <w:sz w:val="22"/>
          <w:szCs w:val="22"/>
          <w:lang w:val="en-US"/>
        </w:rPr>
        <w:t xml:space="preserve">: </w:t>
      </w:r>
      <w:r w:rsidRPr="00214259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214259">
        <w:rPr>
          <w:rFonts w:ascii="Arial" w:hAnsi="Arial" w:cs="Arial"/>
          <w:i/>
          <w:sz w:val="22"/>
          <w:szCs w:val="22"/>
          <w:lang w:val="en-US"/>
        </w:rPr>
        <w:t>Form_insert</w:t>
      </w:r>
      <w:proofErr w:type="spellEnd"/>
      <w:r w:rsidRPr="0021425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214259">
        <w:rPr>
          <w:rFonts w:ascii="Arial" w:hAnsi="Arial" w:cs="Arial"/>
          <w:i/>
          <w:sz w:val="22"/>
          <w:szCs w:val="22"/>
          <w:lang w:val="en-US"/>
        </w:rPr>
        <w:t>CheckOut</w:t>
      </w:r>
      <w:proofErr w:type="spellEnd"/>
      <w:r w:rsidRPr="00214259">
        <w:rPr>
          <w:rFonts w:ascii="Arial" w:hAnsi="Arial" w:cs="Arial"/>
          <w:i/>
          <w:sz w:val="22"/>
          <w:szCs w:val="22"/>
          <w:lang w:val="en-US"/>
        </w:rPr>
        <w:t xml:space="preserve"> Hotel time&gt;&gt;</w:t>
      </w:r>
    </w:p>
    <w:p w14:paraId="0D6793F4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en-US"/>
        </w:rPr>
      </w:pPr>
    </w:p>
    <w:p w14:paraId="59A3ADF6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Persönliche Extras bitten wir Sie bei Abreise direkt an der Rezeption zu begleichen.</w:t>
      </w:r>
    </w:p>
    <w:p w14:paraId="7755AAA7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</w:p>
    <w:p w14:paraId="2C80C546" w14:textId="77777777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Frühstück wird </w:t>
      </w:r>
    </w:p>
    <w:p w14:paraId="631CEAF7" w14:textId="77777777" w:rsidR="003268E8" w:rsidRPr="00BF6CA5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von</w:t>
      </w:r>
      <w:r>
        <w:rPr>
          <w:rFonts w:ascii="Arial" w:hAnsi="Arial" w:cs="Arial"/>
          <w:sz w:val="22"/>
          <w:szCs w:val="22"/>
          <w:lang w:val="de-DE"/>
        </w:rPr>
        <w:t xml:space="preserve">: </w:t>
      </w:r>
      <w:r w:rsidRPr="00214259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Pr="00214259">
        <w:rPr>
          <w:rFonts w:ascii="Arial" w:hAnsi="Arial" w:cs="Arial"/>
          <w:i/>
          <w:sz w:val="22"/>
          <w:szCs w:val="22"/>
          <w:lang w:val="es-AR"/>
        </w:rPr>
        <w:t>Form_BreakfastStarttime</w:t>
      </w:r>
      <w:proofErr w:type="spellEnd"/>
      <w:r w:rsidRPr="00214259">
        <w:rPr>
          <w:rFonts w:ascii="Arial" w:hAnsi="Arial" w:cs="Arial"/>
          <w:i/>
          <w:sz w:val="22"/>
          <w:szCs w:val="22"/>
          <w:lang w:val="es-AR"/>
        </w:rPr>
        <w:t>&gt;&gt;</w:t>
      </w:r>
      <w:r w:rsidRPr="006A71A8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676EEC15" w14:textId="2CFE5097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b</w:t>
      </w:r>
      <w:r w:rsidRPr="001613FC">
        <w:rPr>
          <w:rFonts w:ascii="Arial" w:hAnsi="Arial" w:cs="Arial"/>
          <w:sz w:val="22"/>
          <w:szCs w:val="22"/>
          <w:lang w:val="de-DE"/>
        </w:rPr>
        <w:t>is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  <w:r w:rsidRPr="00214259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Pr="00214259">
        <w:rPr>
          <w:rFonts w:ascii="Arial" w:hAnsi="Arial" w:cs="Arial"/>
          <w:i/>
          <w:sz w:val="22"/>
          <w:szCs w:val="22"/>
          <w:lang w:val="es-AR"/>
        </w:rPr>
        <w:t>Form_BreakfastEndtime</w:t>
      </w:r>
      <w:proofErr w:type="spellEnd"/>
      <w:r w:rsidRPr="00214259">
        <w:rPr>
          <w:rFonts w:ascii="Arial" w:hAnsi="Arial" w:cs="Arial"/>
          <w:i/>
          <w:sz w:val="22"/>
          <w:szCs w:val="22"/>
          <w:lang w:val="es-AR"/>
        </w:rPr>
        <w:t>&gt;&gt;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2563C01E" w14:textId="77777777" w:rsidR="003268E8" w:rsidRPr="00214259" w:rsidRDefault="003268E8" w:rsidP="003268E8">
      <w:pPr>
        <w:rPr>
          <w:rFonts w:ascii="Arial" w:hAnsi="Arial" w:cs="Arial"/>
          <w:sz w:val="22"/>
          <w:szCs w:val="22"/>
          <w:lang w:val="es-AR"/>
        </w:rPr>
      </w:pPr>
      <w:r w:rsidRPr="001613FC">
        <w:rPr>
          <w:rFonts w:ascii="Arial" w:hAnsi="Arial" w:cs="Arial"/>
          <w:sz w:val="22"/>
          <w:szCs w:val="22"/>
          <w:lang w:val="de-DE"/>
        </w:rPr>
        <w:t>in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s-AR"/>
        </w:rPr>
        <w:t>Form_BreakfastLocation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 w:rsidRPr="001613FC">
        <w:rPr>
          <w:rFonts w:ascii="Arial" w:hAnsi="Arial" w:cs="Arial"/>
          <w:sz w:val="22"/>
          <w:szCs w:val="22"/>
          <w:lang w:val="de-DE"/>
        </w:rPr>
        <w:t>für Sie bereitgestellt.</w:t>
      </w:r>
      <w:r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</w:p>
    <w:p w14:paraId="7ECDF43E" w14:textId="77777777" w:rsidR="003268E8" w:rsidRPr="00214259" w:rsidRDefault="003268E8" w:rsidP="003268E8">
      <w:pPr>
        <w:widowControl w:val="0"/>
        <w:rPr>
          <w:rFonts w:ascii="Arial" w:hAnsi="Arial" w:cs="Arial"/>
          <w:sz w:val="22"/>
          <w:szCs w:val="22"/>
          <w:lang w:val="es-AR"/>
        </w:rPr>
      </w:pPr>
    </w:p>
    <w:p w14:paraId="3E1FFB50" w14:textId="77777777" w:rsidR="003268E8" w:rsidRPr="001613FC" w:rsidRDefault="003268E8" w:rsidP="003268E8">
      <w:pPr>
        <w:widowControl w:val="0"/>
        <w:rPr>
          <w:rFonts w:ascii="Arial" w:hAnsi="Arial" w:cs="Arial"/>
          <w:b/>
          <w:bCs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Wireless Internet Zugang ist </w:t>
      </w:r>
      <w:r w:rsidRPr="003268E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3268E8">
        <w:rPr>
          <w:rFonts w:ascii="Arial" w:hAnsi="Arial" w:cs="Arial"/>
          <w:sz w:val="22"/>
          <w:szCs w:val="22"/>
          <w:lang w:val="es-AR"/>
        </w:rPr>
        <w:t>Form_WifiAccess</w:t>
      </w:r>
      <w:proofErr w:type="spellEnd"/>
      <w:r w:rsidRPr="003268E8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 w:rsidRPr="001613FC">
        <w:rPr>
          <w:rFonts w:ascii="Arial" w:hAnsi="Arial" w:cs="Arial"/>
          <w:sz w:val="22"/>
          <w:szCs w:val="22"/>
          <w:lang w:val="de-DE"/>
        </w:rPr>
        <w:t>im Hotel verfügbar.</w:t>
      </w:r>
    </w:p>
    <w:p w14:paraId="6BF91197" w14:textId="77777777" w:rsidR="003268E8" w:rsidRPr="001613FC" w:rsidRDefault="003268E8" w:rsidP="003268E8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</w:p>
    <w:p w14:paraId="4D24AC6A" w14:textId="77777777" w:rsidR="003268E8" w:rsidRPr="001613FC" w:rsidRDefault="003268E8" w:rsidP="003268E8">
      <w:pPr>
        <w:widowControl w:val="0"/>
        <w:ind w:right="-81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b/>
          <w:bCs/>
          <w:sz w:val="22"/>
          <w:szCs w:val="22"/>
          <w:lang w:val="de-DE"/>
        </w:rPr>
        <w:t xml:space="preserve">Lilly-Stand in der Industrieausstellung </w:t>
      </w:r>
      <w:r w:rsidRPr="001613FC">
        <w:rPr>
          <w:rFonts w:ascii="Arial" w:hAnsi="Arial" w:cs="Arial"/>
          <w:b/>
          <w:bCs/>
          <w:i/>
          <w:color w:val="4F81BD" w:themeColor="accent1"/>
          <w:sz w:val="22"/>
          <w:szCs w:val="22"/>
          <w:lang w:val="de-DE"/>
        </w:rPr>
        <w:t>falls zutreffend</w:t>
      </w:r>
    </w:p>
    <w:p w14:paraId="12F74157" w14:textId="77777777" w:rsidR="003268E8" w:rsidRDefault="003268E8" w:rsidP="003268E8">
      <w:pPr>
        <w:widowControl w:val="0"/>
        <w:ind w:right="-81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Unseren Lilly-Stand finden Sie in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36F222A2" w14:textId="515A50B9" w:rsidR="003268E8" w:rsidRPr="00214259" w:rsidRDefault="003268E8" w:rsidP="003268E8">
      <w:pPr>
        <w:widowControl w:val="0"/>
        <w:ind w:right="-81"/>
        <w:rPr>
          <w:rFonts w:ascii="Arial" w:hAnsi="Arial" w:cs="Arial"/>
          <w:strike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&lt;&lt;Form_LillyBoothDetails</w:t>
      </w:r>
      <w:r w:rsidRPr="006D7123">
        <w:rPr>
          <w:rFonts w:ascii="Arial" w:hAnsi="Arial" w:cs="Arial"/>
          <w:sz w:val="22"/>
          <w:szCs w:val="22"/>
          <w:lang w:val="de-DE"/>
        </w:rPr>
        <w:t xml:space="preserve"> &gt;&gt; </w:t>
      </w:r>
    </w:p>
    <w:p w14:paraId="022775AD" w14:textId="77777777" w:rsidR="003268E8" w:rsidRPr="001613FC" w:rsidRDefault="003268E8" w:rsidP="003268E8">
      <w:pPr>
        <w:pStyle w:val="Default"/>
        <w:rPr>
          <w:b/>
          <w:sz w:val="22"/>
          <w:szCs w:val="22"/>
          <w:lang w:val="de-DE"/>
        </w:rPr>
      </w:pPr>
    </w:p>
    <w:p w14:paraId="3EDA12A3" w14:textId="77777777" w:rsidR="003268E8" w:rsidRPr="001613FC" w:rsidRDefault="003268E8" w:rsidP="003268E8">
      <w:pPr>
        <w:pStyle w:val="Default"/>
        <w:rPr>
          <w:b/>
          <w:sz w:val="22"/>
          <w:szCs w:val="22"/>
          <w:lang w:val="de-DE"/>
        </w:rPr>
      </w:pPr>
      <w:r w:rsidRPr="001613FC">
        <w:rPr>
          <w:b/>
          <w:sz w:val="22"/>
          <w:szCs w:val="22"/>
          <w:lang w:val="de-DE"/>
        </w:rPr>
        <w:t>Kongressanmeldung und Tagungsmaterial</w:t>
      </w:r>
    </w:p>
    <w:p w14:paraId="4F09D82C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Wir haben Sie vom</w:t>
      </w:r>
      <w:r>
        <w:rPr>
          <w:rFonts w:ascii="Arial" w:hAnsi="Arial" w:cs="Arial"/>
          <w:sz w:val="22"/>
          <w:szCs w:val="22"/>
          <w:lang w:val="de-DE"/>
        </w:rPr>
        <w:t xml:space="preserve">: </w:t>
      </w:r>
      <w:r w:rsidRPr="00214259">
        <w:rPr>
          <w:rFonts w:ascii="Arial" w:hAnsi="Arial" w:cs="Arial"/>
          <w:i/>
          <w:sz w:val="22"/>
          <w:szCs w:val="22"/>
          <w:lang w:val="de-DE"/>
        </w:rPr>
        <w:t>&lt;&lt;Meeting_Participant_MERC_Date_of_Check_In_MERC__s&gt;&gt;</w:t>
      </w:r>
      <w:r w:rsidRPr="000C513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7B7027A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zur Kongressteilnahme registriert. </w:t>
      </w:r>
      <w:bookmarkStart w:id="0" w:name="OLE_LINK1"/>
      <w:bookmarkStart w:id="1" w:name="OLE_LINK2"/>
    </w:p>
    <w:p w14:paraId="52E6CAC6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AFE0091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Ihre Kongressunterlagen mit Namensschild erhalten Sie am Lilly-Informations-Counter in der Hotel-Lobby von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D68B76E" w14:textId="77777777" w:rsidR="003268E8" w:rsidRPr="001613FC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Form_LobbyDateandTimeofBadgeandCongressbagAvailability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&gt;&gt;.</w:t>
      </w:r>
    </w:p>
    <w:bookmarkEnd w:id="0"/>
    <w:bookmarkEnd w:id="1"/>
    <w:p w14:paraId="3551E16F" w14:textId="77777777" w:rsidR="003268E8" w:rsidRPr="00214259" w:rsidRDefault="003268E8" w:rsidP="003268E8">
      <w:pPr>
        <w:rPr>
          <w:rFonts w:ascii="Arial" w:hAnsi="Arial" w:cs="Arial"/>
          <w:b/>
          <w:i/>
          <w:sz w:val="22"/>
          <w:szCs w:val="22"/>
          <w:lang w:val="de-DE"/>
        </w:rPr>
      </w:pPr>
      <w:r w:rsidRPr="00214259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21423D83" w14:textId="77777777" w:rsidR="003268E8" w:rsidRPr="005305EF" w:rsidRDefault="003268E8" w:rsidP="003268E8">
      <w:pPr>
        <w:rPr>
          <w:rFonts w:ascii="Arial" w:hAnsi="Arial"/>
          <w:sz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Ihre Kongressunterlagen mit Namensschild erhalten Sie am Veranstaltungsort am</w:t>
      </w:r>
      <w:r w:rsidRPr="001613FC">
        <w:rPr>
          <w:rFonts w:ascii="Arial" w:hAnsi="Arial" w:cs="Arial"/>
          <w:color w:val="4F81BD" w:themeColor="accent1"/>
          <w:sz w:val="22"/>
          <w:szCs w:val="22"/>
          <w:lang w:val="de-DE"/>
        </w:rPr>
        <w:t xml:space="preserve"> </w:t>
      </w:r>
      <w:r w:rsidRPr="005305EF">
        <w:rPr>
          <w:rFonts w:ascii="Arial" w:hAnsi="Arial"/>
          <w:sz w:val="22"/>
          <w:lang w:val="de-DE"/>
        </w:rPr>
        <w:t>&lt;&lt;Form_VenueDateandTimeofBadgeandCongressbagAvailability&gt;&gt;.</w:t>
      </w:r>
    </w:p>
    <w:p w14:paraId="053E8A6F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</w:p>
    <w:p w14:paraId="4B516E82" w14:textId="77777777" w:rsidR="003268E8" w:rsidRPr="001613FC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Ihre Registrierung beinhaltet folgendes: </w:t>
      </w:r>
    </w:p>
    <w:p w14:paraId="0E09552F" w14:textId="77777777" w:rsidR="003268E8" w:rsidRPr="006A71A8" w:rsidRDefault="003268E8" w:rsidP="00326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>
        <w:rPr>
          <w:rFonts w:ascii="Arial" w:hAnsi="Arial" w:cs="Arial"/>
          <w:sz w:val="22"/>
          <w:szCs w:val="22"/>
          <w:lang w:val="es-AR"/>
        </w:rPr>
        <w:t>InsertRegistrationBenefit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  <w:bookmarkStart w:id="2" w:name="_GoBack"/>
      <w:bookmarkEnd w:id="2"/>
    </w:p>
    <w:p w14:paraId="1715AB64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</w:p>
    <w:p w14:paraId="355CE176" w14:textId="77777777" w:rsidR="003268E8" w:rsidRPr="001613FC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Entfernung zum Kongress</w:t>
      </w:r>
    </w:p>
    <w:p w14:paraId="4742464E" w14:textId="5A109AA8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Das Hotel ist ungefähr</w:t>
      </w:r>
      <w:r w:rsidRPr="00A720C6">
        <w:rPr>
          <w:rFonts w:ascii="Arial" w:hAnsi="Arial" w:cs="Arial"/>
          <w:sz w:val="22"/>
          <w:szCs w:val="22"/>
          <w:lang w:val="de-DE"/>
        </w:rPr>
        <w:t xml:space="preserve"> </w:t>
      </w:r>
      <w:r w:rsidRPr="00A720C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Form_HotelCongressDistanceinKM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 xml:space="preserve">&gt;&gt; 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vom Kongress entfernt. </w:t>
      </w:r>
    </w:p>
    <w:p w14:paraId="54900164" w14:textId="77777777" w:rsidR="003268E8" w:rsidRDefault="003268E8" w:rsidP="003268E8">
      <w:pPr>
        <w:rPr>
          <w:rFonts w:ascii="Arial" w:hAnsi="Arial" w:cs="Arial"/>
          <w:sz w:val="22"/>
          <w:szCs w:val="22"/>
          <w:lang w:val="es-AR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Mit öffentlichen Verkehrsmitteln erreichen Sie den Kongress wie folgt: </w:t>
      </w:r>
      <w:r w:rsidRPr="001613FC">
        <w:rPr>
          <w:rFonts w:ascii="Arial" w:hAnsi="Arial" w:cs="Arial"/>
          <w:sz w:val="22"/>
          <w:szCs w:val="22"/>
          <w:lang w:val="de-DE"/>
        </w:rPr>
        <w:br/>
      </w:r>
      <w:r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s-AR"/>
        </w:rPr>
        <w:t>Form_PublicTransportIndica</w:t>
      </w:r>
      <w:r w:rsidRPr="006A71A8">
        <w:rPr>
          <w:rFonts w:ascii="Arial" w:hAnsi="Arial" w:cs="Arial"/>
          <w:sz w:val="22"/>
          <w:szCs w:val="22"/>
          <w:lang w:val="es-AR"/>
        </w:rPr>
        <w:t>tions</w:t>
      </w:r>
      <w:r>
        <w:rPr>
          <w:rFonts w:ascii="Arial" w:hAnsi="Arial" w:cs="Arial"/>
          <w:sz w:val="22"/>
          <w:szCs w:val="22"/>
          <w:lang w:val="es-AR"/>
        </w:rPr>
        <w:t>ForKongress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3392381D" w14:textId="77777777" w:rsidR="003268E8" w:rsidRDefault="003268E8" w:rsidP="003268E8">
      <w:pPr>
        <w:rPr>
          <w:rFonts w:ascii="Arial" w:hAnsi="Arial" w:cs="Arial"/>
          <w:sz w:val="22"/>
          <w:szCs w:val="22"/>
          <w:lang w:val="es-AR"/>
        </w:rPr>
      </w:pPr>
    </w:p>
    <w:p w14:paraId="0B7F81C3" w14:textId="77777777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Pr="00214259">
        <w:rPr>
          <w:rFonts w:ascii="Arial" w:hAnsi="Arial" w:cs="Arial"/>
          <w:b/>
          <w:i/>
          <w:sz w:val="22"/>
          <w:szCs w:val="22"/>
          <w:lang w:val="de-DE"/>
        </w:rPr>
        <w:t xml:space="preserve">der </w:t>
      </w:r>
      <w:r w:rsidRPr="001613FC">
        <w:rPr>
          <w:rFonts w:ascii="Arial" w:hAnsi="Arial" w:cs="Arial"/>
          <w:sz w:val="22"/>
          <w:szCs w:val="22"/>
          <w:lang w:val="de-DE"/>
        </w:rPr>
        <w:t>zu Fuß: (</w:t>
      </w:r>
      <w:r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falls zutreffend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) </w:t>
      </w:r>
    </w:p>
    <w:p w14:paraId="35A1C56C" w14:textId="77777777" w:rsidR="003268E8" w:rsidRPr="00214259" w:rsidRDefault="003268E8" w:rsidP="003268E8">
      <w:pPr>
        <w:rPr>
          <w:rFonts w:ascii="Arial" w:hAnsi="Arial" w:cs="Arial"/>
          <w:sz w:val="22"/>
          <w:szCs w:val="22"/>
          <w:lang w:val="es-AR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>
        <w:rPr>
          <w:rFonts w:ascii="Arial" w:hAnsi="Arial" w:cs="Arial"/>
          <w:sz w:val="22"/>
          <w:szCs w:val="22"/>
          <w:lang w:val="es-AR"/>
        </w:rPr>
        <w:t>InsertOnFootIndica</w:t>
      </w:r>
      <w:r w:rsidRPr="006A71A8">
        <w:rPr>
          <w:rFonts w:ascii="Arial" w:hAnsi="Arial" w:cs="Arial"/>
          <w:sz w:val="22"/>
          <w:szCs w:val="22"/>
          <w:lang w:val="es-AR"/>
        </w:rPr>
        <w:t>tions</w:t>
      </w:r>
      <w:r>
        <w:rPr>
          <w:rFonts w:ascii="Arial" w:hAnsi="Arial" w:cs="Arial"/>
          <w:sz w:val="22"/>
          <w:szCs w:val="22"/>
          <w:lang w:val="es-AR"/>
        </w:rPr>
        <w:t>ForKongress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1A1F80D3" w14:textId="77777777" w:rsidR="003268E8" w:rsidRPr="001613FC" w:rsidRDefault="003268E8" w:rsidP="003268E8">
      <w:pPr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</w:pPr>
    </w:p>
    <w:p w14:paraId="459DE828" w14:textId="77777777" w:rsidR="003268E8" w:rsidRPr="001613FC" w:rsidRDefault="003268E8" w:rsidP="003268E8">
      <w:pPr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</w:pPr>
    </w:p>
    <w:p w14:paraId="55E027A3" w14:textId="77777777" w:rsidR="003268E8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</w:p>
    <w:p w14:paraId="135D81A4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 xml:space="preserve">Transfer zum Kongress </w:t>
      </w:r>
      <w:r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falls zutreffend</w:t>
      </w:r>
    </w:p>
    <w:p w14:paraId="054339DD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Lilly hat einen Shuttle vom Hotel zum Kongress für Sie organisiert:</w:t>
      </w:r>
    </w:p>
    <w:p w14:paraId="7F0F791F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</w:p>
    <w:p w14:paraId="0FA6900D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Hotel – Kongress</w:t>
      </w:r>
    </w:p>
    <w:p w14:paraId="03F10AE2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lastRenderedPageBreak/>
        <w:t>&lt;&lt;Form_HCDate1&gt;&gt; &lt;&lt;Form_HCTime1&gt;&gt;</w:t>
      </w:r>
    </w:p>
    <w:p w14:paraId="513B3081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 xml:space="preserve">&lt;&lt;Form_HCDate2&gt;&gt; &lt;&lt;Form_HCTime2&gt;&gt; </w:t>
      </w:r>
    </w:p>
    <w:p w14:paraId="66C0ABBD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&lt;&lt;Form_HCDate3&gt;&gt; &lt;&lt;Form_HCTime3&gt;&gt;</w:t>
      </w:r>
    </w:p>
    <w:p w14:paraId="08895A90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</w:p>
    <w:p w14:paraId="1864052E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Kongress – Hotel</w:t>
      </w:r>
    </w:p>
    <w:p w14:paraId="50277865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&lt;&lt;Form_CHDate1&gt;&gt; &lt;&lt;Form_CHTime1&gt;&gt;</w:t>
      </w:r>
    </w:p>
    <w:p w14:paraId="1542ADDC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&lt;&lt;Form_CHDate2&gt;&gt; &lt;&lt;Form_CHTime2&gt;&gt;</w:t>
      </w:r>
      <w:r w:rsidRPr="005305EF">
        <w:rPr>
          <w:rFonts w:ascii="Arial" w:hAnsi="Arial" w:cs="Arial"/>
          <w:sz w:val="22"/>
          <w:szCs w:val="22"/>
          <w:highlight w:val="green"/>
          <w:lang w:val="de-DE"/>
        </w:rPr>
        <w:t xml:space="preserve"> </w:t>
      </w:r>
    </w:p>
    <w:p w14:paraId="3A148B5E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&lt;&lt;Form_CHDate3&gt;&gt; &lt;&lt;Form_CHTime3&gt;&gt;</w:t>
      </w:r>
    </w:p>
    <w:p w14:paraId="413362B3" w14:textId="77777777" w:rsidR="003268E8" w:rsidRPr="001613FC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</w:p>
    <w:p w14:paraId="6B5E46CA" w14:textId="77777777" w:rsidR="003268E8" w:rsidRPr="001613FC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</w:p>
    <w:p w14:paraId="1ACEA474" w14:textId="77777777" w:rsidR="003268E8" w:rsidRPr="001613FC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Ihr Ansprechpartner während des Kongresses</w:t>
      </w:r>
    </w:p>
    <w:p w14:paraId="0487AD5E" w14:textId="77777777" w:rsidR="003268E8" w:rsidRDefault="003268E8" w:rsidP="003268E8">
      <w:pPr>
        <w:rPr>
          <w:rFonts w:ascii="Arial" w:hAnsi="Arial" w:cs="Arial"/>
          <w:bCs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Für Fragen stehen Ihnen unsere Mitarbeiter gerne am Lilly-Informations-Counter zur Verfügung. Die </w:t>
      </w:r>
      <w:r w:rsidRPr="001613FC">
        <w:rPr>
          <w:rFonts w:ascii="Arial" w:hAnsi="Arial" w:cs="Arial"/>
          <w:bCs/>
          <w:sz w:val="22"/>
          <w:szCs w:val="22"/>
          <w:lang w:val="de-DE"/>
        </w:rPr>
        <w:t>Öffnungszeiten sind:</w:t>
      </w:r>
    </w:p>
    <w:p w14:paraId="64129D9A" w14:textId="77777777" w:rsidR="003268E8" w:rsidRPr="005305EF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</w:t>
      </w:r>
      <w:r>
        <w:rPr>
          <w:rFonts w:ascii="Arial" w:hAnsi="Arial" w:cs="Arial"/>
          <w:sz w:val="22"/>
          <w:szCs w:val="22"/>
          <w:lang w:val="de-DE"/>
        </w:rPr>
        <w:t>InsertInfoDeskMeeting</w:t>
      </w:r>
      <w:r w:rsidRPr="005305EF">
        <w:rPr>
          <w:rFonts w:ascii="Arial" w:hAnsi="Arial" w:cs="Arial"/>
          <w:sz w:val="22"/>
          <w:szCs w:val="22"/>
          <w:lang w:val="de-DE"/>
        </w:rPr>
        <w:t xml:space="preserve">&gt;&gt; </w:t>
      </w:r>
    </w:p>
    <w:p w14:paraId="39350E76" w14:textId="77777777" w:rsidR="003268E8" w:rsidRPr="005305EF" w:rsidRDefault="003268E8" w:rsidP="003268E8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4378A5D3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Bei Fragen während Ihres Aufenthaltes in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5305EF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</w:p>
    <w:p w14:paraId="067E6B25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3AE1159A" w14:textId="77777777" w:rsidR="003268E8" w:rsidRDefault="003268E8" w:rsidP="003268E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kontaktieren Sie bitte jederzeit</w:t>
      </w:r>
      <w:r>
        <w:rPr>
          <w:rFonts w:ascii="Arial" w:hAnsi="Arial" w:cs="Arial"/>
          <w:sz w:val="22"/>
          <w:szCs w:val="22"/>
          <w:lang w:val="de-DE"/>
        </w:rPr>
        <w:t>:</w:t>
      </w:r>
    </w:p>
    <w:p w14:paraId="3ECCAF17" w14:textId="77777777" w:rsidR="00110388" w:rsidRPr="00110388" w:rsidRDefault="00110388" w:rsidP="00110388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  <w:r w:rsidRPr="00110388">
        <w:rPr>
          <w:rFonts w:ascii="Arial" w:hAnsi="Arial" w:cs="Arial"/>
          <w:b/>
          <w:sz w:val="22"/>
          <w:szCs w:val="22"/>
          <w:lang w:val="de-DE"/>
        </w:rPr>
        <w:t xml:space="preserve">&lt;&lt;User_Name&gt;&gt; </w:t>
      </w:r>
    </w:p>
    <w:p w14:paraId="4D65CEEF" w14:textId="77777777" w:rsidR="00110388" w:rsidRPr="00110388" w:rsidRDefault="00110388" w:rsidP="00110388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  <w:r w:rsidRPr="00110388">
        <w:rPr>
          <w:rFonts w:ascii="Arial" w:hAnsi="Arial" w:cs="Arial"/>
          <w:sz w:val="22"/>
          <w:szCs w:val="22"/>
          <w:lang w:val="de-DE"/>
        </w:rPr>
        <w:t>Tel:</w:t>
      </w:r>
      <w:r w:rsidRPr="00110388">
        <w:rPr>
          <w:rFonts w:ascii="Arial" w:hAnsi="Arial" w:cs="Arial"/>
          <w:b/>
          <w:sz w:val="22"/>
          <w:szCs w:val="22"/>
          <w:lang w:val="de-DE"/>
        </w:rPr>
        <w:t xml:space="preserve"> +41 22 761 45 11</w:t>
      </w:r>
    </w:p>
    <w:p w14:paraId="55C08EE6" w14:textId="77777777" w:rsidR="00110388" w:rsidRPr="00110388" w:rsidRDefault="00110388" w:rsidP="00110388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  <w:r w:rsidRPr="00110388">
        <w:rPr>
          <w:rFonts w:ascii="Arial" w:hAnsi="Arial" w:cs="Arial"/>
          <w:sz w:val="22"/>
          <w:szCs w:val="22"/>
          <w:lang w:val="de-DE"/>
        </w:rPr>
        <w:t>Fax:</w:t>
      </w:r>
      <w:r w:rsidRPr="00110388">
        <w:rPr>
          <w:rFonts w:ascii="Arial" w:hAnsi="Arial" w:cs="Arial"/>
          <w:b/>
          <w:sz w:val="22"/>
          <w:szCs w:val="22"/>
          <w:lang w:val="de-DE"/>
        </w:rPr>
        <w:t xml:space="preserve"> +41 22 306 04 72</w:t>
      </w:r>
    </w:p>
    <w:p w14:paraId="2049E699" w14:textId="7881929C" w:rsidR="003268E8" w:rsidRDefault="00110388" w:rsidP="00110388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  <w:r w:rsidRPr="00110388">
        <w:rPr>
          <w:rFonts w:ascii="Arial" w:hAnsi="Arial" w:cs="Arial"/>
          <w:b/>
          <w:sz w:val="22"/>
          <w:szCs w:val="22"/>
          <w:lang w:val="de-DE"/>
        </w:rPr>
        <w:t>lilly_schweiz_cms@lilly.com</w:t>
      </w:r>
    </w:p>
    <w:p w14:paraId="5BE19798" w14:textId="77777777" w:rsidR="00110388" w:rsidRPr="001613FC" w:rsidRDefault="00110388" w:rsidP="00110388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4E2038F3" w14:textId="4DC2C420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</w:t>
      </w:r>
      <w:r w:rsidR="00A01A32">
        <w:rPr>
          <w:rFonts w:ascii="Arial" w:hAnsi="Arial" w:cs="Arial"/>
          <w:sz w:val="22"/>
          <w:szCs w:val="22"/>
          <w:lang w:val="de-DE"/>
        </w:rPr>
        <w:t xml:space="preserve"> Kontakt vor Ort: </w:t>
      </w:r>
    </w:p>
    <w:p w14:paraId="4535930D" w14:textId="77777777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>
        <w:rPr>
          <w:rFonts w:ascii="Arial" w:hAnsi="Arial" w:cs="Arial"/>
          <w:sz w:val="22"/>
          <w:szCs w:val="22"/>
          <w:lang w:val="es-AR"/>
        </w:rPr>
        <w:t>Kongress</w:t>
      </w:r>
      <w:r w:rsidRPr="006A71A8">
        <w:rPr>
          <w:rFonts w:ascii="Arial" w:hAnsi="Arial" w:cs="Arial"/>
          <w:sz w:val="22"/>
          <w:szCs w:val="22"/>
          <w:lang w:val="es-AR"/>
        </w:rPr>
        <w:t>OnsiteContactName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  <w:r w:rsidRPr="000C513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33572C38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>
        <w:rPr>
          <w:rFonts w:ascii="Arial" w:hAnsi="Arial" w:cs="Arial"/>
          <w:sz w:val="22"/>
          <w:szCs w:val="22"/>
          <w:lang w:val="es-AR"/>
        </w:rPr>
        <w:t>Kongress</w:t>
      </w:r>
      <w:r w:rsidRPr="006A71A8">
        <w:rPr>
          <w:rFonts w:ascii="Arial" w:hAnsi="Arial" w:cs="Arial"/>
          <w:sz w:val="22"/>
          <w:szCs w:val="22"/>
          <w:lang w:val="es-AR"/>
        </w:rPr>
        <w:t>OnsiteContactDetails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324839A9" w14:textId="77777777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</w:p>
    <w:p w14:paraId="17D8CFA7" w14:textId="77777777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Ihre Lilly-Kontakt vor Ort: </w:t>
      </w:r>
    </w:p>
    <w:p w14:paraId="73A3098A" w14:textId="738C04B9" w:rsidR="003268E8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&lt;&lt;Form_LillyOnsiteContactName </w:t>
      </w:r>
      <w:r w:rsidR="00A01A32">
        <w:rPr>
          <w:rFonts w:ascii="Arial" w:hAnsi="Arial" w:cs="Arial"/>
          <w:sz w:val="22"/>
          <w:szCs w:val="22"/>
          <w:lang w:val="de-DE"/>
        </w:rPr>
        <w:t xml:space="preserve">&gt;&gt; </w:t>
      </w:r>
    </w:p>
    <w:p w14:paraId="50B1E519" w14:textId="77777777" w:rsidR="003268E8" w:rsidRPr="001613FC" w:rsidRDefault="003268E8" w:rsidP="003268E8">
      <w:pPr>
        <w:rPr>
          <w:rFonts w:ascii="Arial" w:hAnsi="Arial" w:cs="Arial"/>
          <w:sz w:val="22"/>
          <w:szCs w:val="22"/>
          <w:lang w:val="de-DE"/>
        </w:rPr>
      </w:pPr>
      <w:r w:rsidRPr="00F606EF">
        <w:rPr>
          <w:rFonts w:ascii="Arial" w:hAnsi="Arial" w:cs="Arial"/>
          <w:sz w:val="22"/>
          <w:szCs w:val="22"/>
          <w:lang w:val="de-DE"/>
        </w:rPr>
        <w:t>&lt;&lt;</w:t>
      </w:r>
      <w:r>
        <w:rPr>
          <w:rFonts w:ascii="Arial" w:hAnsi="Arial" w:cs="Arial"/>
          <w:sz w:val="22"/>
          <w:szCs w:val="22"/>
          <w:lang w:val="de-DE"/>
        </w:rPr>
        <w:t>Form_LillyOnsiteContactDetails</w:t>
      </w:r>
      <w:r w:rsidRPr="00F606EF">
        <w:rPr>
          <w:rFonts w:ascii="Arial" w:hAnsi="Arial" w:cs="Arial"/>
          <w:sz w:val="22"/>
          <w:szCs w:val="22"/>
          <w:lang w:val="de-DE"/>
        </w:rPr>
        <w:t>&gt;&gt;</w:t>
      </w:r>
    </w:p>
    <w:p w14:paraId="53AED48F" w14:textId="77777777" w:rsidR="003268E8" w:rsidRPr="001613FC" w:rsidRDefault="003268E8" w:rsidP="003268E8">
      <w:pPr>
        <w:widowControl w:val="0"/>
        <w:rPr>
          <w:rFonts w:ascii="Arial" w:hAnsi="Arial" w:cs="Arial"/>
          <w:b/>
          <w:bCs/>
          <w:color w:val="FF0000"/>
          <w:sz w:val="22"/>
          <w:szCs w:val="22"/>
          <w:lang w:val="de-DE"/>
        </w:rPr>
      </w:pPr>
    </w:p>
    <w:p w14:paraId="751D620A" w14:textId="77777777" w:rsidR="003268E8" w:rsidRPr="001613FC" w:rsidRDefault="003268E8" w:rsidP="003268E8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 xml:space="preserve">Abreise-Transfer </w:t>
      </w:r>
      <w:r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03470FA6" w14:textId="77777777" w:rsidR="003268E8" w:rsidRDefault="003268E8" w:rsidP="003268E8">
      <w:pPr>
        <w:widowControl w:val="0"/>
        <w:spacing w:before="20" w:after="20"/>
        <w:ind w:right="49"/>
        <w:jc w:val="both"/>
        <w:rPr>
          <w:rFonts w:ascii="Arial" w:hAnsi="Arial" w:cs="Arial"/>
          <w:sz w:val="22"/>
          <w:szCs w:val="22"/>
          <w:lang w:val="es-AR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Wir haben einen Transfer für Ihre Fahrt zum Flughafen/Bahnhof organisiert. Eine entsprechende Information finden Sie anbei in Ihren Unterlagen. Sollten sich Ihre Abreisedaten ändern oder Sie den Transfer nicht in Anspruch nehmen, kontaktieren Sie uns bitte unter: </w:t>
      </w:r>
      <w:r w:rsidRPr="006B61BB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B61BB">
        <w:rPr>
          <w:rFonts w:ascii="Arial" w:hAnsi="Arial" w:cs="Arial"/>
          <w:sz w:val="22"/>
          <w:szCs w:val="22"/>
          <w:lang w:val="es-AR"/>
        </w:rPr>
        <w:t>FormOnsiteContactDetails</w:t>
      </w:r>
      <w:r>
        <w:rPr>
          <w:rFonts w:ascii="Arial" w:hAnsi="Arial" w:cs="Arial"/>
          <w:sz w:val="22"/>
          <w:szCs w:val="22"/>
          <w:lang w:val="es-AR"/>
        </w:rPr>
        <w:t>Departure</w:t>
      </w:r>
      <w:proofErr w:type="spellEnd"/>
      <w:r w:rsidRPr="006B61BB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58300A13" w14:textId="77777777" w:rsidR="003268E8" w:rsidRPr="001613FC" w:rsidRDefault="003268E8" w:rsidP="003268E8">
      <w:pPr>
        <w:widowControl w:val="0"/>
        <w:spacing w:before="20" w:after="20"/>
        <w:ind w:right="49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Pr="00214259">
        <w:rPr>
          <w:rFonts w:ascii="Arial" w:hAnsi="Arial" w:cs="Arial"/>
          <w:b/>
          <w:i/>
          <w:sz w:val="22"/>
          <w:szCs w:val="22"/>
          <w:lang w:val="de-DE"/>
        </w:rPr>
        <w:t xml:space="preserve">der </w:t>
      </w:r>
      <w:r w:rsidRPr="001613FC">
        <w:rPr>
          <w:rFonts w:ascii="Arial" w:hAnsi="Arial" w:cs="Arial"/>
          <w:sz w:val="22"/>
          <w:szCs w:val="22"/>
          <w:lang w:val="de-DE"/>
        </w:rPr>
        <w:t>am Lilly-Informations-Counter.</w:t>
      </w:r>
    </w:p>
    <w:p w14:paraId="45FF72A4" w14:textId="77777777" w:rsidR="003268E8" w:rsidRPr="001613FC" w:rsidRDefault="003268E8" w:rsidP="003268E8">
      <w:pPr>
        <w:widowControl w:val="0"/>
        <w:spacing w:before="20" w:after="20"/>
        <w:ind w:right="49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Bitte achten Sie bei Ihrer Abholung in der Lobby des Hotels auf eine Hostess mit </w:t>
      </w:r>
      <w:r w:rsidRPr="001613FC">
        <w:rPr>
          <w:rFonts w:ascii="Arial" w:hAnsi="Arial" w:cs="Arial"/>
          <w:sz w:val="22"/>
          <w:szCs w:val="22"/>
          <w:lang w:val="de-DE"/>
        </w:rPr>
        <w:br/>
        <w:t>Lilly-Schild.</w:t>
      </w:r>
    </w:p>
    <w:p w14:paraId="2DF6C24C" w14:textId="77777777" w:rsidR="00F50338" w:rsidRPr="00517E15" w:rsidRDefault="00F50338" w:rsidP="00517E15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7E15">
        <w:rPr>
          <w:rFonts w:ascii="Arial" w:hAnsi="Arial" w:cs="Arial"/>
          <w:sz w:val="22"/>
          <w:szCs w:val="22"/>
          <w:lang w:val="de-DE"/>
        </w:rPr>
        <w:t> </w:t>
      </w:r>
    </w:p>
    <w:p w14:paraId="44BCF2F5" w14:textId="77777777" w:rsidR="0002023D" w:rsidRDefault="0002023D" w:rsidP="00517E15">
      <w:pPr>
        <w:jc w:val="both"/>
        <w:rPr>
          <w:rFonts w:ascii="Arial" w:hAnsi="Arial" w:cs="Arial"/>
          <w:b/>
          <w:color w:val="FF0000"/>
          <w:sz w:val="22"/>
          <w:szCs w:val="22"/>
          <w:lang w:val="de-DE"/>
        </w:rPr>
      </w:pPr>
    </w:p>
    <w:p w14:paraId="202A2B8D" w14:textId="77777777" w:rsidR="003268E8" w:rsidRPr="00517E15" w:rsidRDefault="003268E8" w:rsidP="00517E15">
      <w:pPr>
        <w:jc w:val="both"/>
        <w:rPr>
          <w:rFonts w:ascii="Arial" w:hAnsi="Arial" w:cs="Arial"/>
          <w:b/>
          <w:color w:val="FF0000"/>
          <w:sz w:val="22"/>
          <w:szCs w:val="22"/>
          <w:lang w:val="de-DE"/>
        </w:rPr>
      </w:pPr>
    </w:p>
    <w:p w14:paraId="30ACB820" w14:textId="6BFFD4E8" w:rsidR="00E058D8" w:rsidRPr="00517E15" w:rsidRDefault="00E058D8" w:rsidP="00517E15">
      <w:pPr>
        <w:jc w:val="both"/>
        <w:rPr>
          <w:rFonts w:ascii="Arial" w:hAnsi="Arial" w:cs="Arial"/>
          <w:b/>
          <w:color w:val="FF0000"/>
          <w:sz w:val="22"/>
          <w:szCs w:val="22"/>
          <w:lang w:val="de-DE"/>
        </w:rPr>
      </w:pPr>
      <w:r w:rsidRPr="00517E15">
        <w:rPr>
          <w:rFonts w:ascii="Arial" w:hAnsi="Arial" w:cs="Arial"/>
          <w:b/>
          <w:sz w:val="22"/>
          <w:szCs w:val="22"/>
          <w:lang w:val="de-DE"/>
        </w:rPr>
        <w:t>Ihr Ansprechpartner vor Ort – in Notfällen</w:t>
      </w:r>
      <w:r w:rsidR="00FB6298" w:rsidRPr="00517E15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B6298" w:rsidRPr="00517E15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6AFEDD09" w14:textId="77777777" w:rsidR="00640014" w:rsidRDefault="00E058D8" w:rsidP="0064001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7E15">
        <w:rPr>
          <w:rFonts w:ascii="Arial" w:hAnsi="Arial" w:cs="Arial"/>
          <w:sz w:val="22"/>
          <w:szCs w:val="22"/>
          <w:lang w:val="de-DE"/>
        </w:rPr>
        <w:t>Bei Fragen oder Problemen sowie im Notfall</w:t>
      </w:r>
      <w:r w:rsidR="008A3D46" w:rsidRPr="00517E15">
        <w:rPr>
          <w:rFonts w:ascii="Arial" w:hAnsi="Arial" w:cs="Arial"/>
          <w:sz w:val="22"/>
          <w:szCs w:val="22"/>
          <w:lang w:val="de-DE"/>
        </w:rPr>
        <w:t xml:space="preserve"> </w:t>
      </w:r>
      <w:r w:rsidR="00640014">
        <w:rPr>
          <w:rFonts w:ascii="Arial" w:hAnsi="Arial" w:cs="Arial"/>
          <w:sz w:val="22"/>
          <w:szCs w:val="22"/>
          <w:lang w:val="de-DE"/>
        </w:rPr>
        <w:t>während Ihres Aufenthaltes in:</w:t>
      </w:r>
      <w:r w:rsidRPr="00517E15">
        <w:rPr>
          <w:rFonts w:ascii="Arial" w:hAnsi="Arial" w:cs="Arial"/>
          <w:sz w:val="22"/>
          <w:szCs w:val="22"/>
          <w:lang w:val="de-DE"/>
        </w:rPr>
        <w:t xml:space="preserve"> </w:t>
      </w:r>
      <w:r w:rsidR="00640014" w:rsidRPr="000C513C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</w:p>
    <w:p w14:paraId="035E162F" w14:textId="4E72876C" w:rsidR="00640014" w:rsidRDefault="00640014" w:rsidP="0064001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kontaktieren Sie bitte jederzeit </w:t>
      </w:r>
    </w:p>
    <w:p w14:paraId="4B85B98D" w14:textId="791684FF" w:rsidR="00640014" w:rsidRDefault="00640014" w:rsidP="00640014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</w:t>
      </w:r>
      <w:r w:rsidR="00A01A32">
        <w:rPr>
          <w:rFonts w:ascii="Arial" w:hAnsi="Arial" w:cs="Arial"/>
          <w:sz w:val="22"/>
          <w:szCs w:val="22"/>
          <w:lang w:val="de-DE"/>
        </w:rPr>
        <w:t xml:space="preserve">Form_LillyOnsiteContactName &gt;&gt; </w:t>
      </w:r>
    </w:p>
    <w:p w14:paraId="642C4411" w14:textId="77777777" w:rsidR="00640014" w:rsidRPr="001613FC" w:rsidRDefault="00640014" w:rsidP="00640014">
      <w:pPr>
        <w:rPr>
          <w:rFonts w:ascii="Arial" w:hAnsi="Arial" w:cs="Arial"/>
          <w:sz w:val="22"/>
          <w:szCs w:val="22"/>
          <w:lang w:val="de-DE"/>
        </w:rPr>
      </w:pPr>
      <w:r w:rsidRPr="00F606EF">
        <w:rPr>
          <w:rFonts w:ascii="Arial" w:hAnsi="Arial" w:cs="Arial"/>
          <w:sz w:val="22"/>
          <w:szCs w:val="22"/>
          <w:lang w:val="de-DE"/>
        </w:rPr>
        <w:t>&lt;&lt;</w:t>
      </w:r>
      <w:r>
        <w:rPr>
          <w:rFonts w:ascii="Arial" w:hAnsi="Arial" w:cs="Arial"/>
          <w:sz w:val="22"/>
          <w:szCs w:val="22"/>
          <w:lang w:val="de-DE"/>
        </w:rPr>
        <w:t>Form_LillyOnsiteContactDetails</w:t>
      </w:r>
      <w:r w:rsidRPr="00F606EF">
        <w:rPr>
          <w:rFonts w:ascii="Arial" w:hAnsi="Arial" w:cs="Arial"/>
          <w:sz w:val="22"/>
          <w:szCs w:val="22"/>
          <w:lang w:val="de-DE"/>
        </w:rPr>
        <w:t>&gt;&gt;</w:t>
      </w:r>
      <w:r>
        <w:rPr>
          <w:rFonts w:ascii="Arial" w:hAnsi="Arial" w:cs="Arial"/>
          <w:sz w:val="22"/>
          <w:szCs w:val="22"/>
          <w:lang w:val="de-DE"/>
        </w:rPr>
        <w:t>.</w:t>
      </w:r>
    </w:p>
    <w:p w14:paraId="5F4685C3" w14:textId="77777777" w:rsidR="00640014" w:rsidRPr="00517E15" w:rsidRDefault="00640014" w:rsidP="00517E15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559B843F" w14:textId="74931617" w:rsidR="0079488C" w:rsidRDefault="0079488C">
      <w:pPr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br w:type="page"/>
      </w:r>
    </w:p>
    <w:p w14:paraId="49C35FEC" w14:textId="77777777" w:rsidR="00E058D8" w:rsidRPr="00517E15" w:rsidRDefault="00E058D8" w:rsidP="00517E15">
      <w:pPr>
        <w:widowControl w:val="0"/>
        <w:ind w:right="-81"/>
        <w:jc w:val="both"/>
        <w:rPr>
          <w:rFonts w:ascii="Arial" w:hAnsi="Arial" w:cs="Arial"/>
          <w:b/>
          <w:sz w:val="22"/>
          <w:szCs w:val="22"/>
          <w:lang w:val="de-DE"/>
        </w:rPr>
      </w:pPr>
    </w:p>
    <w:p w14:paraId="3D690AEE" w14:textId="5097B573" w:rsidR="00F50338" w:rsidRPr="00517E15" w:rsidRDefault="00E058D8" w:rsidP="00517E15">
      <w:pPr>
        <w:widowControl w:val="0"/>
        <w:ind w:right="-81"/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7E15">
        <w:rPr>
          <w:rFonts w:ascii="Arial" w:hAnsi="Arial" w:cs="Arial"/>
          <w:b/>
          <w:sz w:val="22"/>
          <w:szCs w:val="22"/>
          <w:lang w:val="de-DE"/>
        </w:rPr>
        <w:t>Krankenwagen/Medizinischer Notfall</w:t>
      </w:r>
      <w:r w:rsidR="00F50338" w:rsidRPr="00517E15">
        <w:rPr>
          <w:rFonts w:ascii="Arial" w:hAnsi="Arial" w:cs="Arial"/>
          <w:b/>
          <w:sz w:val="22"/>
          <w:szCs w:val="22"/>
          <w:lang w:val="de-DE"/>
        </w:rPr>
        <w:t>, Feuer</w:t>
      </w:r>
      <w:r w:rsidRPr="00517E15">
        <w:rPr>
          <w:rFonts w:ascii="Arial" w:hAnsi="Arial" w:cs="Arial"/>
          <w:b/>
          <w:sz w:val="22"/>
          <w:szCs w:val="22"/>
          <w:lang w:val="de-DE"/>
        </w:rPr>
        <w:t>wehr oder Polizei</w:t>
      </w:r>
      <w:r w:rsidR="00FB6298" w:rsidRPr="00517E15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026D122D" w14:textId="47C73299" w:rsidR="00640014" w:rsidRPr="001613FC" w:rsidRDefault="00640014" w:rsidP="00640014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Polizei: </w:t>
      </w:r>
      <w:r w:rsidR="006E32EF">
        <w:rPr>
          <w:rFonts w:ascii="Arial" w:hAnsi="Arial" w:cs="Arial"/>
          <w:sz w:val="22"/>
          <w:szCs w:val="22"/>
          <w:lang w:val="es-AR"/>
        </w:rPr>
        <w:t>117</w:t>
      </w:r>
      <w:r w:rsidRPr="005305EF">
        <w:rPr>
          <w:rFonts w:ascii="Arial" w:hAnsi="Arial" w:cs="Arial"/>
          <w:sz w:val="22"/>
          <w:szCs w:val="22"/>
          <w:lang w:val="de-DE"/>
        </w:rPr>
        <w:t> </w:t>
      </w:r>
      <w:r w:rsidRPr="001613FC">
        <w:rPr>
          <w:rFonts w:ascii="Arial" w:hAnsi="Arial" w:cs="Arial"/>
          <w:sz w:val="22"/>
          <w:szCs w:val="22"/>
          <w:lang w:val="de-DE"/>
        </w:rPr>
        <w:br/>
        <w:t xml:space="preserve">Krankenwagen/Medizinischer Notfall: </w:t>
      </w:r>
      <w:r>
        <w:rPr>
          <w:rFonts w:ascii="Arial" w:hAnsi="Arial" w:cs="Arial"/>
          <w:sz w:val="22"/>
          <w:szCs w:val="22"/>
          <w:lang w:val="es-AR"/>
        </w:rPr>
        <w:t>1</w:t>
      </w:r>
      <w:r w:rsidR="006E32EF">
        <w:rPr>
          <w:rFonts w:ascii="Arial" w:hAnsi="Arial" w:cs="Arial"/>
          <w:sz w:val="22"/>
          <w:szCs w:val="22"/>
          <w:lang w:val="es-AR"/>
        </w:rPr>
        <w:t>44</w:t>
      </w:r>
      <w:r w:rsidRPr="005305EF">
        <w:rPr>
          <w:rFonts w:ascii="Arial" w:hAnsi="Arial" w:cs="Arial"/>
          <w:sz w:val="22"/>
          <w:szCs w:val="22"/>
          <w:lang w:val="de-DE"/>
        </w:rPr>
        <w:t> </w:t>
      </w:r>
    </w:p>
    <w:p w14:paraId="2D5F0989" w14:textId="3DD64F71" w:rsidR="00640014" w:rsidRPr="001613FC" w:rsidRDefault="00640014" w:rsidP="00640014">
      <w:pPr>
        <w:widowControl w:val="0"/>
        <w:spacing w:before="20" w:after="20"/>
        <w:ind w:right="49"/>
        <w:rPr>
          <w:rFonts w:ascii="Arial" w:hAnsi="Arial" w:cs="Arial"/>
          <w:b/>
          <w:bCs/>
          <w:strike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Feuerwehr: </w:t>
      </w:r>
      <w:r w:rsidR="006E32EF">
        <w:rPr>
          <w:rFonts w:ascii="Arial" w:hAnsi="Arial" w:cs="Arial"/>
          <w:sz w:val="22"/>
          <w:szCs w:val="22"/>
          <w:lang w:val="de-DE"/>
        </w:rPr>
        <w:t>118</w:t>
      </w:r>
      <w:r w:rsidRPr="005305EF">
        <w:rPr>
          <w:rFonts w:ascii="Arial" w:hAnsi="Arial" w:cs="Arial"/>
          <w:sz w:val="22"/>
          <w:szCs w:val="22"/>
          <w:lang w:val="de-DE"/>
        </w:rPr>
        <w:t> </w:t>
      </w:r>
    </w:p>
    <w:p w14:paraId="2472DCE8" w14:textId="77777777" w:rsidR="008A3D46" w:rsidRPr="00517E15" w:rsidRDefault="008A3D46" w:rsidP="00517E15">
      <w:pPr>
        <w:widowControl w:val="0"/>
        <w:spacing w:before="20" w:after="20"/>
        <w:jc w:val="both"/>
        <w:rPr>
          <w:rFonts w:ascii="Arial" w:hAnsi="Arial" w:cs="Arial"/>
          <w:b/>
          <w:bCs/>
          <w:strike/>
          <w:sz w:val="22"/>
          <w:szCs w:val="22"/>
          <w:lang w:val="de-DE"/>
        </w:rPr>
      </w:pPr>
    </w:p>
    <w:p w14:paraId="13B357E2" w14:textId="77777777" w:rsidR="008A3D46" w:rsidRPr="00517E15" w:rsidRDefault="008A3D46" w:rsidP="00517E15">
      <w:pPr>
        <w:widowControl w:val="0"/>
        <w:spacing w:before="20" w:after="20"/>
        <w:jc w:val="both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67652839" w14:textId="77777777" w:rsidR="00F50338" w:rsidRPr="00517E15" w:rsidRDefault="00F50338" w:rsidP="00517E15">
      <w:pPr>
        <w:widowControl w:val="0"/>
        <w:spacing w:before="20" w:after="20"/>
        <w:jc w:val="both"/>
        <w:rPr>
          <w:rFonts w:ascii="Arial" w:hAnsi="Arial" w:cs="Arial"/>
          <w:b/>
          <w:bCs/>
          <w:sz w:val="22"/>
          <w:szCs w:val="22"/>
          <w:lang w:val="de-DE"/>
        </w:rPr>
      </w:pPr>
      <w:r w:rsidRPr="00517E15">
        <w:rPr>
          <w:rFonts w:ascii="Arial" w:hAnsi="Arial" w:cs="Arial"/>
          <w:b/>
          <w:bCs/>
          <w:sz w:val="22"/>
          <w:szCs w:val="22"/>
          <w:lang w:val="de-DE"/>
        </w:rPr>
        <w:t>Persönliche Sicherheit</w:t>
      </w:r>
    </w:p>
    <w:p w14:paraId="2EC51216" w14:textId="4EFCA460" w:rsidR="00F50338" w:rsidRPr="00517E15" w:rsidRDefault="008A3D46" w:rsidP="00517E15">
      <w:pPr>
        <w:widowControl w:val="0"/>
        <w:spacing w:before="20" w:after="20"/>
        <w:jc w:val="both"/>
        <w:rPr>
          <w:rFonts w:ascii="Arial" w:hAnsi="Arial" w:cs="Arial"/>
          <w:sz w:val="22"/>
          <w:szCs w:val="22"/>
          <w:lang w:val="de-DE"/>
        </w:rPr>
      </w:pPr>
      <w:r w:rsidRPr="00517E15">
        <w:rPr>
          <w:rFonts w:ascii="Arial" w:hAnsi="Arial" w:cs="Arial"/>
          <w:sz w:val="22"/>
          <w:szCs w:val="22"/>
          <w:lang w:val="de-DE"/>
        </w:rPr>
        <w:t>B</w:t>
      </w:r>
      <w:r w:rsidR="00F50338" w:rsidRPr="00517E15">
        <w:rPr>
          <w:rFonts w:ascii="Arial" w:hAnsi="Arial" w:cs="Arial"/>
          <w:sz w:val="22"/>
          <w:szCs w:val="22"/>
          <w:lang w:val="de-DE"/>
        </w:rPr>
        <w:t xml:space="preserve">itte </w:t>
      </w:r>
      <w:r w:rsidR="00E058D8" w:rsidRPr="00517E15">
        <w:rPr>
          <w:rFonts w:ascii="Arial" w:hAnsi="Arial" w:cs="Arial"/>
          <w:sz w:val="22"/>
          <w:szCs w:val="22"/>
          <w:lang w:val="de-DE"/>
        </w:rPr>
        <w:t>verschaffen Sie sich für Ihre eigene</w:t>
      </w:r>
      <w:r w:rsidR="00F50338" w:rsidRPr="00517E15">
        <w:rPr>
          <w:rFonts w:ascii="Arial" w:hAnsi="Arial" w:cs="Arial"/>
          <w:sz w:val="22"/>
          <w:szCs w:val="22"/>
          <w:lang w:val="de-DE"/>
        </w:rPr>
        <w:t xml:space="preserve"> Sicherheit </w:t>
      </w:r>
      <w:r w:rsidRPr="00517E15">
        <w:rPr>
          <w:rFonts w:ascii="Arial" w:hAnsi="Arial" w:cs="Arial"/>
          <w:sz w:val="22"/>
          <w:szCs w:val="22"/>
          <w:lang w:val="de-DE"/>
        </w:rPr>
        <w:t xml:space="preserve">einen Überblick </w:t>
      </w:r>
      <w:r w:rsidR="00E058D8" w:rsidRPr="00517E15">
        <w:rPr>
          <w:rFonts w:ascii="Arial" w:hAnsi="Arial" w:cs="Arial"/>
          <w:sz w:val="22"/>
          <w:szCs w:val="22"/>
          <w:lang w:val="de-DE"/>
        </w:rPr>
        <w:t xml:space="preserve">über die </w:t>
      </w:r>
      <w:r w:rsidRPr="00517E15">
        <w:rPr>
          <w:rFonts w:ascii="Arial" w:hAnsi="Arial" w:cs="Arial"/>
          <w:sz w:val="22"/>
          <w:szCs w:val="22"/>
          <w:lang w:val="de-DE"/>
        </w:rPr>
        <w:t>N</w:t>
      </w:r>
      <w:r w:rsidR="00F50338" w:rsidRPr="00517E15">
        <w:rPr>
          <w:rFonts w:ascii="Arial" w:hAnsi="Arial" w:cs="Arial"/>
          <w:sz w:val="22"/>
          <w:szCs w:val="22"/>
          <w:lang w:val="de-DE"/>
        </w:rPr>
        <w:t>ot</w:t>
      </w:r>
      <w:r w:rsidR="004C68FF" w:rsidRPr="00517E15">
        <w:rPr>
          <w:rFonts w:ascii="Arial" w:hAnsi="Arial" w:cs="Arial"/>
          <w:sz w:val="22"/>
          <w:szCs w:val="22"/>
          <w:lang w:val="de-DE"/>
        </w:rPr>
        <w:t xml:space="preserve">fall/ </w:t>
      </w:r>
      <w:r w:rsidR="00E058D8" w:rsidRPr="00517E15">
        <w:rPr>
          <w:rFonts w:ascii="Arial" w:hAnsi="Arial" w:cs="Arial"/>
          <w:sz w:val="22"/>
          <w:szCs w:val="22"/>
          <w:lang w:val="de-DE"/>
        </w:rPr>
        <w:t>Evakuierungspläne sowie die</w:t>
      </w:r>
      <w:r w:rsidR="00F50338" w:rsidRPr="00517E15">
        <w:rPr>
          <w:rFonts w:ascii="Arial" w:hAnsi="Arial" w:cs="Arial"/>
          <w:sz w:val="22"/>
          <w:szCs w:val="22"/>
          <w:lang w:val="de-DE"/>
        </w:rPr>
        <w:t xml:space="preserve"> </w:t>
      </w:r>
      <w:r w:rsidR="00E058D8" w:rsidRPr="00517E15">
        <w:rPr>
          <w:rFonts w:ascii="Arial" w:hAnsi="Arial" w:cs="Arial"/>
          <w:sz w:val="22"/>
          <w:szCs w:val="22"/>
          <w:lang w:val="de-DE"/>
        </w:rPr>
        <w:t>Vorgehensweise</w:t>
      </w:r>
      <w:r w:rsidR="00F50338" w:rsidRPr="00517E15">
        <w:rPr>
          <w:rFonts w:ascii="Arial" w:hAnsi="Arial" w:cs="Arial"/>
          <w:sz w:val="22"/>
          <w:szCs w:val="22"/>
          <w:lang w:val="de-DE"/>
        </w:rPr>
        <w:t xml:space="preserve"> des Hotels. </w:t>
      </w:r>
    </w:p>
    <w:p w14:paraId="5953A7BD" w14:textId="77777777" w:rsidR="00F50338" w:rsidRPr="00517E15" w:rsidRDefault="00F50338" w:rsidP="00517E15">
      <w:pPr>
        <w:widowControl w:val="0"/>
        <w:spacing w:before="20" w:after="20"/>
        <w:jc w:val="both"/>
        <w:rPr>
          <w:rFonts w:ascii="Arial" w:hAnsi="Arial" w:cs="Arial"/>
          <w:sz w:val="22"/>
          <w:szCs w:val="22"/>
          <w:lang w:val="de-DE"/>
        </w:rPr>
      </w:pPr>
    </w:p>
    <w:p w14:paraId="15B072AD" w14:textId="6165FC92" w:rsidR="007751C2" w:rsidRPr="00517E15" w:rsidRDefault="00E058D8" w:rsidP="0001521A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517E15">
        <w:rPr>
          <w:rFonts w:ascii="Arial" w:hAnsi="Arial" w:cs="Arial"/>
          <w:b/>
          <w:sz w:val="22"/>
          <w:szCs w:val="22"/>
          <w:lang w:val="de-DE"/>
        </w:rPr>
        <w:t xml:space="preserve">Wir wünschen Ihnen eine </w:t>
      </w:r>
      <w:r w:rsidR="0048050D" w:rsidRPr="00517E15">
        <w:rPr>
          <w:rFonts w:ascii="Arial" w:hAnsi="Arial" w:cs="Arial"/>
          <w:b/>
          <w:sz w:val="22"/>
          <w:szCs w:val="22"/>
          <w:lang w:val="de-DE"/>
        </w:rPr>
        <w:t>erfolgreiche Kongressteilnahme</w:t>
      </w:r>
      <w:r w:rsidR="00F50338" w:rsidRPr="00517E15">
        <w:rPr>
          <w:rFonts w:ascii="Arial" w:hAnsi="Arial" w:cs="Arial"/>
          <w:b/>
          <w:sz w:val="22"/>
          <w:szCs w:val="22"/>
          <w:lang w:val="de-DE"/>
        </w:rPr>
        <w:t>!</w:t>
      </w:r>
    </w:p>
    <w:sectPr w:rsidR="007751C2" w:rsidRPr="00517E15" w:rsidSect="0079488C">
      <w:headerReference w:type="default" r:id="rId11"/>
      <w:footerReference w:type="default" r:id="rId12"/>
      <w:head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1B34F" w14:textId="77777777" w:rsidR="00CC27C4" w:rsidRDefault="00CC27C4">
      <w:r>
        <w:separator/>
      </w:r>
    </w:p>
  </w:endnote>
  <w:endnote w:type="continuationSeparator" w:id="0">
    <w:p w14:paraId="793A49A8" w14:textId="77777777" w:rsidR="00CC27C4" w:rsidRDefault="00CC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B072B5" w14:textId="77777777" w:rsidR="006F561E" w:rsidRPr="008A3D46" w:rsidRDefault="006F561E" w:rsidP="008A3D46">
            <w:pPr>
              <w:pStyle w:val="Footer"/>
              <w:rPr>
                <w:rFonts w:ascii="DIN-Regular" w:hAnsi="DIN-Regular" w:cs="Arial"/>
                <w:sz w:val="18"/>
                <w:szCs w:val="18"/>
              </w:rPr>
            </w:pP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Page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PAGE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A720C6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3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 of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A720C6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3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5B072B6" w14:textId="77777777" w:rsidR="006F561E" w:rsidRDefault="006F561E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7C6F4" w14:textId="77777777" w:rsidR="00CC27C4" w:rsidRDefault="00CC27C4">
      <w:r>
        <w:separator/>
      </w:r>
    </w:p>
  </w:footnote>
  <w:footnote w:type="continuationSeparator" w:id="0">
    <w:p w14:paraId="0B582090" w14:textId="77777777" w:rsidR="00CC27C4" w:rsidRDefault="00CC2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99A15" w14:textId="76E689D7" w:rsidR="00DB0FC2" w:rsidRPr="0079488C" w:rsidRDefault="00DB0FC2">
    <w:pPr>
      <w:pStyle w:val="Header"/>
      <w:rPr>
        <w:b/>
      </w:rPr>
    </w:pPr>
  </w:p>
  <w:p w14:paraId="15B072B4" w14:textId="315CEC04" w:rsidR="006F561E" w:rsidRDefault="006F561E">
    <w:pPr>
      <w:pStyle w:val="Address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32F6B" w14:textId="2A981741" w:rsidR="0079488C" w:rsidRDefault="00B830E7">
    <w:pPr>
      <w:pStyle w:val="Header"/>
    </w:pPr>
    <w:r w:rsidRPr="0079488C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FF5165F" wp14:editId="6F768E0E">
          <wp:simplePos x="0" y="0"/>
          <wp:positionH relativeFrom="page">
            <wp:posOffset>5719577</wp:posOffset>
          </wp:positionH>
          <wp:positionV relativeFrom="page">
            <wp:posOffset>434340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488C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CD9EC9" wp14:editId="27C0D72E">
              <wp:simplePos x="0" y="0"/>
              <wp:positionH relativeFrom="column">
                <wp:posOffset>4503198</wp:posOffset>
              </wp:positionH>
              <wp:positionV relativeFrom="paragraph">
                <wp:posOffset>670560</wp:posOffset>
              </wp:positionV>
              <wp:extent cx="163703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703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510DC0C" w14:textId="77777777" w:rsidR="0079488C" w:rsidRPr="00144A7A" w:rsidRDefault="0079488C" w:rsidP="0079488C">
                          <w:pPr>
                            <w:spacing w:after="160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22D6B7BD" w14:textId="77777777" w:rsidR="0079488C" w:rsidRPr="00350CDA" w:rsidRDefault="0079488C" w:rsidP="0079488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22539F69" w14:textId="77777777" w:rsidR="0079488C" w:rsidRDefault="0079488C" w:rsidP="0079488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7D173923" w14:textId="77777777" w:rsidR="0079488C" w:rsidRDefault="0079488C" w:rsidP="0079488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EA185B0" w14:textId="77777777" w:rsidR="000F4682" w:rsidRDefault="000F4682" w:rsidP="0079488C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0F468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06F9AB48" w14:textId="759288FA" w:rsidR="0079488C" w:rsidRDefault="0079488C" w:rsidP="0079488C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4.6pt;margin-top:52.8pt;width:128.9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" filled="f" stroked="f">
              <v:path arrowok="t"/>
              <v:textbox>
                <w:txbxContent>
                  <w:p w14:paraId="7510DC0C" w14:textId="77777777" w:rsidR="0079488C" w:rsidRPr="00144A7A" w:rsidRDefault="0079488C" w:rsidP="0079488C">
                    <w:pPr>
                      <w:spacing w:after="160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22D6B7BD" w14:textId="77777777" w:rsidR="0079488C" w:rsidRPr="00350CDA" w:rsidRDefault="0079488C" w:rsidP="0079488C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22539F69" w14:textId="77777777" w:rsidR="0079488C" w:rsidRDefault="0079488C" w:rsidP="0079488C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7D173923" w14:textId="77777777" w:rsidR="0079488C" w:rsidRDefault="0079488C" w:rsidP="0079488C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5EA185B0" w14:textId="77777777" w:rsidR="000F4682" w:rsidRDefault="000F4682" w:rsidP="0079488C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0F468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06F9AB48" w14:textId="759288FA" w:rsidR="0079488C" w:rsidRDefault="0079488C" w:rsidP="0079488C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521A"/>
    <w:rsid w:val="0002023D"/>
    <w:rsid w:val="00045BB0"/>
    <w:rsid w:val="0005330E"/>
    <w:rsid w:val="000F4682"/>
    <w:rsid w:val="00101C41"/>
    <w:rsid w:val="00110388"/>
    <w:rsid w:val="001415F7"/>
    <w:rsid w:val="001E0B79"/>
    <w:rsid w:val="002B7948"/>
    <w:rsid w:val="002D1CE3"/>
    <w:rsid w:val="002E1A5D"/>
    <w:rsid w:val="00305F71"/>
    <w:rsid w:val="003268E8"/>
    <w:rsid w:val="003711BF"/>
    <w:rsid w:val="003A2DC7"/>
    <w:rsid w:val="0048050D"/>
    <w:rsid w:val="004B2CCD"/>
    <w:rsid w:val="004C68FF"/>
    <w:rsid w:val="004F272B"/>
    <w:rsid w:val="004F5AA8"/>
    <w:rsid w:val="00503B78"/>
    <w:rsid w:val="005149C6"/>
    <w:rsid w:val="00517E15"/>
    <w:rsid w:val="00540696"/>
    <w:rsid w:val="00570B23"/>
    <w:rsid w:val="005C47CF"/>
    <w:rsid w:val="005E7C21"/>
    <w:rsid w:val="005F5521"/>
    <w:rsid w:val="006303CA"/>
    <w:rsid w:val="00640014"/>
    <w:rsid w:val="006E32EF"/>
    <w:rsid w:val="006F561E"/>
    <w:rsid w:val="007751C2"/>
    <w:rsid w:val="0079488C"/>
    <w:rsid w:val="00857016"/>
    <w:rsid w:val="00874B0C"/>
    <w:rsid w:val="008A3D46"/>
    <w:rsid w:val="008F14AD"/>
    <w:rsid w:val="008F4CF2"/>
    <w:rsid w:val="00956D6C"/>
    <w:rsid w:val="00964907"/>
    <w:rsid w:val="00987F37"/>
    <w:rsid w:val="009E1B76"/>
    <w:rsid w:val="00A01A32"/>
    <w:rsid w:val="00A121BD"/>
    <w:rsid w:val="00A4281A"/>
    <w:rsid w:val="00A47A0B"/>
    <w:rsid w:val="00A720C6"/>
    <w:rsid w:val="00A91D49"/>
    <w:rsid w:val="00AA3238"/>
    <w:rsid w:val="00B830E7"/>
    <w:rsid w:val="00BA3328"/>
    <w:rsid w:val="00BB021C"/>
    <w:rsid w:val="00C5737C"/>
    <w:rsid w:val="00C6625E"/>
    <w:rsid w:val="00CB7C09"/>
    <w:rsid w:val="00CC27C4"/>
    <w:rsid w:val="00CC4DF7"/>
    <w:rsid w:val="00D72516"/>
    <w:rsid w:val="00D73983"/>
    <w:rsid w:val="00D933D8"/>
    <w:rsid w:val="00DA6F74"/>
    <w:rsid w:val="00DB0FC2"/>
    <w:rsid w:val="00DC4224"/>
    <w:rsid w:val="00E058D8"/>
    <w:rsid w:val="00E137C2"/>
    <w:rsid w:val="00E3245A"/>
    <w:rsid w:val="00E71334"/>
    <w:rsid w:val="00E76969"/>
    <w:rsid w:val="00E77BBB"/>
    <w:rsid w:val="00E87B09"/>
    <w:rsid w:val="00EA3944"/>
    <w:rsid w:val="00EF1C72"/>
    <w:rsid w:val="00F4795E"/>
    <w:rsid w:val="00F50338"/>
    <w:rsid w:val="00F87E93"/>
    <w:rsid w:val="00FB0664"/>
    <w:rsid w:val="00FB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15B07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0FC2"/>
    <w:rPr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10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0FC2"/>
    <w:rPr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10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8DCD091E-A8E8-491B-9ABC-B3159C80E1A9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12</TotalTime>
  <Pages>3</Pages>
  <Words>352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10</cp:revision>
  <cp:lastPrinted>2000-04-05T13:26:00Z</cp:lastPrinted>
  <dcterms:created xsi:type="dcterms:W3CDTF">2014-07-08T17:37:00Z</dcterms:created>
  <dcterms:modified xsi:type="dcterms:W3CDTF">2014-08-28T07:32:00Z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