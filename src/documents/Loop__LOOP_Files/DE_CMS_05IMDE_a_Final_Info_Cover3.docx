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03151" w14:textId="52509C48" w:rsidR="00535452" w:rsidRDefault="00535452" w:rsidP="00535452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13DC74E9" w14:textId="74FC9FA8" w:rsidR="00B473FD" w:rsidRDefault="00B473FD" w:rsidP="00535452">
      <w:pPr>
        <w:rPr>
          <w:rFonts w:ascii="Arial" w:hAnsi="Arial" w:cs="Arial"/>
          <w:sz w:val="22"/>
          <w:szCs w:val="22"/>
        </w:rPr>
      </w:pPr>
    </w:p>
    <w:p w14:paraId="692614E6" w14:textId="77777777" w:rsidR="00B473FD" w:rsidRDefault="00B473FD" w:rsidP="00535452">
      <w:pPr>
        <w:rPr>
          <w:rFonts w:ascii="Arial" w:hAnsi="Arial" w:cs="Arial"/>
          <w:sz w:val="22"/>
          <w:szCs w:val="22"/>
        </w:rPr>
      </w:pPr>
    </w:p>
    <w:p w14:paraId="141F949A" w14:textId="77777777" w:rsidR="00B473FD" w:rsidRPr="00A95CAB" w:rsidRDefault="00B473FD" w:rsidP="0053545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0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283"/>
        <w:gridCol w:w="1418"/>
        <w:gridCol w:w="1808"/>
      </w:tblGrid>
      <w:tr w:rsidR="00CB2E14" w:rsidRPr="00777AD1" w14:paraId="5E9CEAD6" w14:textId="77777777" w:rsidTr="002B2408">
        <w:tc>
          <w:tcPr>
            <w:tcW w:w="5495" w:type="dxa"/>
          </w:tcPr>
          <w:p w14:paraId="4CE2BF1F" w14:textId="42966251" w:rsidR="00F564A5" w:rsidRPr="009B39BF" w:rsidRDefault="00F564A5" w:rsidP="00F564A5">
            <w:pPr>
              <w:spacing w:line="280" w:lineRule="exact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B39BF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9B39BF">
              <w:rPr>
                <w:rFonts w:ascii="Arial" w:hAnsi="Arial" w:cs="Arial"/>
                <w:sz w:val="22"/>
                <w:szCs w:val="22"/>
                <w:lang w:val="en-US"/>
              </w:rPr>
              <w:t>Account_Sfx_Nm_GLBL</w:t>
            </w:r>
            <w:proofErr w:type="spellEnd"/>
            <w:r w:rsidRPr="009B39BF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="002B2408" w:rsidRPr="009B39B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9B39BF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9B39BF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9B39BF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  <w:p w14:paraId="39C357F9" w14:textId="04804EE6" w:rsidR="00CB2E14" w:rsidRPr="00777AD1" w:rsidRDefault="00CB2E14" w:rsidP="00F564A5">
            <w:pPr>
              <w:pStyle w:val="BodyText"/>
              <w:jc w:val="both"/>
              <w:rPr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612B4D1" w14:textId="77777777" w:rsidR="00CB2E14" w:rsidRPr="00777AD1" w:rsidRDefault="00CB2E14" w:rsidP="008B156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226" w:type="dxa"/>
            <w:gridSpan w:val="2"/>
          </w:tcPr>
          <w:p w14:paraId="704FE090" w14:textId="215BF319" w:rsidR="00CB2E14" w:rsidRPr="00777AD1" w:rsidRDefault="00CB2E14" w:rsidP="008B1564">
            <w:pPr>
              <w:pStyle w:val="Adresse"/>
              <w:rPr>
                <w:szCs w:val="22"/>
                <w:lang w:val="en-US"/>
              </w:rPr>
            </w:pPr>
          </w:p>
          <w:p w14:paraId="4366ECF2" w14:textId="77777777" w:rsidR="00CB2E14" w:rsidRPr="00777AD1" w:rsidRDefault="00CB2E14" w:rsidP="008B1564">
            <w:pPr>
              <w:pStyle w:val="Adresse"/>
              <w:rPr>
                <w:szCs w:val="22"/>
                <w:lang w:val="en-US"/>
              </w:rPr>
            </w:pPr>
          </w:p>
        </w:tc>
      </w:tr>
      <w:tr w:rsidR="00CB2E14" w:rsidRPr="00777AD1" w14:paraId="11DE8C66" w14:textId="77777777" w:rsidTr="000833B7">
        <w:tc>
          <w:tcPr>
            <w:tcW w:w="5495" w:type="dxa"/>
          </w:tcPr>
          <w:p w14:paraId="44E9F54D" w14:textId="77777777" w:rsidR="00CB2E14" w:rsidRPr="00777AD1" w:rsidRDefault="00CB2E14" w:rsidP="008B1564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5E74517B" w14:textId="77777777" w:rsidR="00CB2E14" w:rsidRPr="00777AD1" w:rsidRDefault="00CB2E14" w:rsidP="008B156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08" w:type="dxa"/>
          </w:tcPr>
          <w:p w14:paraId="2F66B29A" w14:textId="3811CF5D" w:rsidR="00CB2E14" w:rsidRPr="00777AD1" w:rsidRDefault="008B0966" w:rsidP="008B15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44EC3345" w14:textId="77777777" w:rsidR="00535452" w:rsidRDefault="00535452" w:rsidP="00535452">
      <w:pPr>
        <w:rPr>
          <w:rFonts w:ascii="Arial" w:hAnsi="Arial" w:cs="Arial"/>
          <w:sz w:val="22"/>
          <w:szCs w:val="22"/>
        </w:rPr>
      </w:pPr>
    </w:p>
    <w:p w14:paraId="03356876" w14:textId="18A42D27" w:rsidR="008B0966" w:rsidRDefault="008B0966" w:rsidP="00535452">
      <w:pPr>
        <w:rPr>
          <w:rFonts w:ascii="Arial" w:hAnsi="Arial" w:cs="Arial"/>
          <w:sz w:val="22"/>
          <w:szCs w:val="22"/>
        </w:rPr>
      </w:pPr>
    </w:p>
    <w:p w14:paraId="56008294" w14:textId="77777777" w:rsidR="008B0966" w:rsidRPr="00A95CAB" w:rsidRDefault="008B0966" w:rsidP="00535452">
      <w:pPr>
        <w:rPr>
          <w:rFonts w:ascii="Arial" w:hAnsi="Arial" w:cs="Arial"/>
          <w:sz w:val="22"/>
          <w:szCs w:val="22"/>
        </w:rPr>
      </w:pPr>
    </w:p>
    <w:p w14:paraId="3EDC52F9" w14:textId="20D8EF23" w:rsidR="00176E32" w:rsidRPr="00FC4E8F" w:rsidRDefault="00176E32" w:rsidP="00695EB1">
      <w:pPr>
        <w:jc w:val="center"/>
        <w:rPr>
          <w:rFonts w:ascii="Arial" w:hAnsi="Arial" w:cs="Arial"/>
          <w:b/>
          <w:sz w:val="22"/>
          <w:szCs w:val="22"/>
          <w:highlight w:val="yellow"/>
          <w:lang w:val="en-US"/>
        </w:rPr>
      </w:pPr>
      <w:r w:rsidRPr="00FC4E8F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FC4E8F">
        <w:rPr>
          <w:rFonts w:ascii="Arial" w:hAnsi="Arial" w:cs="Arial"/>
          <w:b/>
          <w:sz w:val="22"/>
          <w:szCs w:val="22"/>
          <w:lang w:val="en-US"/>
        </w:rPr>
        <w:t>Meeting_MERC_Name</w:t>
      </w:r>
      <w:proofErr w:type="spellEnd"/>
      <w:r w:rsidRPr="00FC4E8F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3D5AD35A" w14:textId="500E2286" w:rsidR="00695EB1" w:rsidRPr="00FC4E8F" w:rsidRDefault="00176E32" w:rsidP="00695EB1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FC4E8F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FC4E8F">
        <w:rPr>
          <w:rFonts w:ascii="Arial" w:hAnsi="Arial" w:cs="Arial"/>
          <w:b/>
          <w:sz w:val="22"/>
          <w:szCs w:val="22"/>
          <w:lang w:val="en-US"/>
        </w:rPr>
        <w:t>Meeting_MERC_Date_of_Event_MERC</w:t>
      </w:r>
      <w:r w:rsidR="00151AD4" w:rsidRPr="00FC4E8F">
        <w:rPr>
          <w:rFonts w:ascii="Arial" w:hAnsi="Arial" w:cs="Arial"/>
          <w:b/>
          <w:sz w:val="22"/>
          <w:szCs w:val="22"/>
          <w:lang w:val="en-US"/>
        </w:rPr>
        <w:t>__s</w:t>
      </w:r>
      <w:proofErr w:type="spellEnd"/>
      <w:r w:rsidRPr="00FC4E8F">
        <w:rPr>
          <w:rFonts w:ascii="Arial" w:hAnsi="Arial" w:cs="Arial"/>
          <w:b/>
          <w:sz w:val="22"/>
          <w:szCs w:val="22"/>
          <w:lang w:val="en-US"/>
        </w:rPr>
        <w:t>&gt;&gt;</w:t>
      </w:r>
      <w:r w:rsidR="00FC4E8F">
        <w:rPr>
          <w:rFonts w:ascii="Arial" w:hAnsi="Arial" w:cs="Arial"/>
          <w:b/>
          <w:sz w:val="22"/>
          <w:szCs w:val="22"/>
          <w:lang w:val="en-US"/>
        </w:rPr>
        <w:t xml:space="preserve"> - </w:t>
      </w:r>
      <w:r w:rsidR="00FC4E8F" w:rsidRPr="00FC4E8F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="00FC4E8F" w:rsidRPr="00FC4E8F">
        <w:rPr>
          <w:rFonts w:ascii="Arial" w:hAnsi="Arial" w:cs="Arial"/>
          <w:b/>
          <w:sz w:val="22"/>
          <w:szCs w:val="22"/>
          <w:lang w:val="en-US"/>
        </w:rPr>
        <w:t>Mee</w:t>
      </w:r>
      <w:r w:rsidR="00FC4E8F" w:rsidRPr="00FC4E8F">
        <w:rPr>
          <w:rFonts w:ascii="Arial" w:hAnsi="Arial" w:cs="Arial"/>
          <w:b/>
          <w:sz w:val="22"/>
          <w:szCs w:val="22"/>
          <w:lang w:val="en-US"/>
        </w:rPr>
        <w:t>t</w:t>
      </w:r>
      <w:r w:rsidR="00FC4E8F" w:rsidRPr="00FC4E8F">
        <w:rPr>
          <w:rFonts w:ascii="Arial" w:hAnsi="Arial" w:cs="Arial"/>
          <w:b/>
          <w:sz w:val="22"/>
          <w:szCs w:val="22"/>
          <w:lang w:val="en-US"/>
        </w:rPr>
        <w:t>ing_MERC_End_Date_of_Event_MERC__s</w:t>
      </w:r>
      <w:proofErr w:type="spellEnd"/>
      <w:r w:rsidR="00FC4E8F" w:rsidRPr="00FC4E8F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2567F69F" w14:textId="606B0207" w:rsidR="00176E32" w:rsidRPr="00FC4E8F" w:rsidRDefault="00176E32" w:rsidP="00695EB1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FC4E8F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FC4E8F">
        <w:rPr>
          <w:rFonts w:ascii="Arial" w:hAnsi="Arial" w:cs="Arial"/>
          <w:b/>
          <w:sz w:val="22"/>
          <w:szCs w:val="22"/>
          <w:lang w:val="en-US"/>
        </w:rPr>
        <w:t>Meeting_MERC_City_of_Meeting_MERC</w:t>
      </w:r>
      <w:proofErr w:type="spellEnd"/>
      <w:r w:rsidRPr="00FC4E8F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63B3A32E" w14:textId="77777777" w:rsidR="006303CA" w:rsidRPr="00176E32" w:rsidRDefault="006303CA" w:rsidP="006303CA">
      <w:pPr>
        <w:pStyle w:val="BodyText"/>
        <w:rPr>
          <w:rFonts w:ascii="Arial" w:hAnsi="Arial" w:cs="Arial"/>
          <w:sz w:val="22"/>
          <w:szCs w:val="22"/>
          <w:lang w:val="en-US"/>
        </w:rPr>
      </w:pPr>
    </w:p>
    <w:p w14:paraId="63B3A331" w14:textId="77777777" w:rsidR="006303CA" w:rsidRPr="00A95CAB" w:rsidRDefault="006303CA" w:rsidP="006303CA">
      <w:pPr>
        <w:pStyle w:val="BodyText"/>
        <w:rPr>
          <w:rFonts w:ascii="Arial" w:hAnsi="Arial" w:cs="Arial"/>
        </w:rPr>
      </w:pPr>
    </w:p>
    <w:p w14:paraId="35CC7991" w14:textId="39C3CF54" w:rsidR="003B6145" w:rsidRPr="00CB2E14" w:rsidRDefault="009F7DA7" w:rsidP="003B614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proofErr w:type="spellStart"/>
      <w:r w:rsidRPr="00CB2E14">
        <w:rPr>
          <w:rFonts w:ascii="Arial" w:hAnsi="Arial" w:cs="Arial"/>
          <w:sz w:val="22"/>
          <w:szCs w:val="22"/>
          <w:lang w:val="en-US" w:bidi="he-IL"/>
        </w:rPr>
        <w:t>S</w:t>
      </w:r>
      <w:r w:rsidR="00147F6C" w:rsidRPr="00CB2E14">
        <w:rPr>
          <w:rFonts w:ascii="Arial" w:hAnsi="Arial" w:cs="Arial"/>
          <w:sz w:val="22"/>
          <w:szCs w:val="22"/>
          <w:lang w:val="en-US" w:bidi="he-IL"/>
        </w:rPr>
        <w:t>ehr</w:t>
      </w:r>
      <w:proofErr w:type="spellEnd"/>
      <w:r w:rsidR="00147F6C" w:rsidRPr="00CB2E14">
        <w:rPr>
          <w:rFonts w:ascii="Arial" w:hAnsi="Arial" w:cs="Arial"/>
          <w:sz w:val="22"/>
          <w:szCs w:val="22"/>
          <w:lang w:val="en-US" w:bidi="he-IL"/>
        </w:rPr>
        <w:t xml:space="preserve"> </w:t>
      </w:r>
      <w:proofErr w:type="spellStart"/>
      <w:r w:rsidR="00147F6C" w:rsidRPr="00CB2E14">
        <w:rPr>
          <w:rFonts w:ascii="Arial" w:hAnsi="Arial" w:cs="Arial"/>
          <w:sz w:val="22"/>
          <w:szCs w:val="22"/>
          <w:lang w:val="en-US" w:bidi="he-IL"/>
        </w:rPr>
        <w:t>geehrte</w:t>
      </w:r>
      <w:proofErr w:type="spellEnd"/>
      <w:r w:rsidR="00147F6C" w:rsidRPr="00CB2E14">
        <w:rPr>
          <w:rFonts w:ascii="Arial" w:hAnsi="Arial" w:cs="Arial"/>
          <w:sz w:val="22"/>
          <w:szCs w:val="22"/>
          <w:lang w:val="en-US" w:bidi="he-IL"/>
        </w:rPr>
        <w:t>/r</w:t>
      </w:r>
      <w:r w:rsidR="00176E32" w:rsidRPr="00CB2E14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841001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841001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841001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841001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="00E33327" w:rsidRPr="00E33327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E33327" w:rsidRPr="00E33327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E33327" w:rsidRPr="00E33327">
        <w:rPr>
          <w:rFonts w:ascii="Arial" w:hAnsi="Arial" w:cs="Arial"/>
          <w:sz w:val="22"/>
          <w:szCs w:val="22"/>
          <w:lang w:val="en-US"/>
        </w:rPr>
        <w:t>&gt;&gt;</w:t>
      </w:r>
      <w:r w:rsidR="00AD5C82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="00AD5C82"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AD5C82" w:rsidRPr="00486646">
        <w:rPr>
          <w:rFonts w:ascii="Arial" w:hAnsi="Arial" w:cs="Arial"/>
          <w:sz w:val="22"/>
          <w:szCs w:val="22"/>
          <w:lang w:val="es-AR"/>
        </w:rPr>
        <w:t>A</w:t>
      </w:r>
      <w:r w:rsidR="00AD5C82" w:rsidRPr="00486646">
        <w:rPr>
          <w:rFonts w:ascii="Arial" w:hAnsi="Arial" w:cs="Arial"/>
          <w:sz w:val="22"/>
          <w:szCs w:val="22"/>
          <w:lang w:val="es-AR"/>
        </w:rPr>
        <w:t>c</w:t>
      </w:r>
      <w:r w:rsidR="005F56CD">
        <w:rPr>
          <w:rFonts w:ascii="Arial" w:hAnsi="Arial" w:cs="Arial"/>
          <w:sz w:val="22"/>
          <w:szCs w:val="22"/>
          <w:lang w:val="es-AR"/>
        </w:rPr>
        <w:t>count_Last</w:t>
      </w:r>
      <w:r w:rsidR="00AD5C82"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="00AD5C82" w:rsidRPr="00486646">
        <w:rPr>
          <w:rFonts w:ascii="Arial" w:hAnsi="Arial" w:cs="Arial"/>
          <w:sz w:val="22"/>
          <w:szCs w:val="22"/>
          <w:lang w:val="es-AR"/>
        </w:rPr>
        <w:t>&gt;&gt;,</w:t>
      </w:r>
    </w:p>
    <w:p w14:paraId="00606F98" w14:textId="77777777" w:rsidR="003B6145" w:rsidRPr="00CB2E14" w:rsidRDefault="003B6145" w:rsidP="003B6145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14BF9E38" w14:textId="615AA0EB" w:rsidR="00FB6DCB" w:rsidRPr="00A95CAB" w:rsidRDefault="00147F6C" w:rsidP="00FB6DCB">
      <w:pPr>
        <w:rPr>
          <w:rFonts w:ascii="Arial" w:hAnsi="Arial" w:cs="Arial"/>
          <w:sz w:val="22"/>
          <w:szCs w:val="22"/>
          <w:lang w:val="de-DE" w:bidi="he-IL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>herzlich W</w:t>
      </w:r>
      <w:r w:rsidR="000258CE" w:rsidRPr="00A95CAB">
        <w:rPr>
          <w:rFonts w:ascii="Arial" w:hAnsi="Arial" w:cs="Arial"/>
          <w:sz w:val="22"/>
          <w:szCs w:val="22"/>
          <w:lang w:val="de-DE" w:bidi="he-IL"/>
        </w:rPr>
        <w:t xml:space="preserve">illkommen </w:t>
      </w:r>
      <w:r w:rsidR="00FB6DCB" w:rsidRPr="00A95CAB">
        <w:rPr>
          <w:rFonts w:ascii="Arial" w:hAnsi="Arial" w:cs="Arial"/>
          <w:sz w:val="22"/>
          <w:szCs w:val="22"/>
          <w:lang w:val="de-DE" w:bidi="he-IL"/>
        </w:rPr>
        <w:t>im Namen von Lilly in</w:t>
      </w:r>
      <w:r w:rsidR="000A02F9"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="00176E32" w:rsidRPr="00CB2E14">
        <w:rPr>
          <w:rFonts w:ascii="Arial" w:hAnsi="Arial" w:cs="Arial"/>
          <w:sz w:val="22"/>
          <w:szCs w:val="22"/>
          <w:lang w:val="de-DE"/>
        </w:rPr>
        <w:t>&lt;&lt;Meeting_MERC_City_of_Meeting_MERC&gt;&gt;</w:t>
      </w:r>
      <w:r w:rsidR="00FB6DCB" w:rsidRPr="00A95CAB"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="000A02F9">
        <w:rPr>
          <w:rFonts w:ascii="Arial" w:hAnsi="Arial" w:cs="Arial"/>
          <w:sz w:val="22"/>
          <w:szCs w:val="22"/>
          <w:lang w:val="de-DE" w:bidi="he-IL"/>
        </w:rPr>
        <w:t xml:space="preserve"> </w:t>
      </w:r>
      <w:r w:rsidR="000258CE" w:rsidRPr="00A95CAB">
        <w:rPr>
          <w:rFonts w:ascii="Arial" w:hAnsi="Arial" w:cs="Arial"/>
          <w:sz w:val="22"/>
          <w:szCs w:val="22"/>
          <w:lang w:val="de-DE" w:bidi="he-IL"/>
        </w:rPr>
        <w:t xml:space="preserve">zur/zum  </w:t>
      </w:r>
      <w:r w:rsidR="00176E32" w:rsidRPr="00CB2E14">
        <w:rPr>
          <w:rFonts w:ascii="Arial" w:hAnsi="Arial" w:cs="Arial"/>
          <w:sz w:val="22"/>
          <w:szCs w:val="22"/>
          <w:lang w:val="de-DE"/>
        </w:rPr>
        <w:t>&lt;&lt;Meeting_MERC_Name&gt;&gt;</w:t>
      </w:r>
      <w:r w:rsidR="00FB6DCB" w:rsidRPr="00A95CAB">
        <w:rPr>
          <w:rFonts w:ascii="Arial" w:hAnsi="Arial" w:cs="Arial"/>
          <w:sz w:val="22"/>
          <w:szCs w:val="22"/>
          <w:lang w:val="de-DE" w:bidi="he-IL"/>
        </w:rPr>
        <w:t xml:space="preserve">. </w:t>
      </w:r>
    </w:p>
    <w:p w14:paraId="16258EE8" w14:textId="77777777" w:rsidR="00FB6DCB" w:rsidRPr="00A95CAB" w:rsidRDefault="00FB6DCB" w:rsidP="00FB6DCB">
      <w:pPr>
        <w:rPr>
          <w:rFonts w:ascii="Arial" w:hAnsi="Arial" w:cs="Arial"/>
          <w:sz w:val="22"/>
          <w:szCs w:val="22"/>
          <w:lang w:val="de-DE" w:bidi="he-IL"/>
        </w:rPr>
      </w:pPr>
    </w:p>
    <w:p w14:paraId="1F1B79BB" w14:textId="72958022" w:rsidR="00FB6DCB" w:rsidRDefault="00FB6DCB" w:rsidP="00E1280B">
      <w:pPr>
        <w:rPr>
          <w:rFonts w:ascii="Arial" w:hAnsi="Arial" w:cs="Arial"/>
          <w:szCs w:val="22"/>
          <w:lang w:val="de-DE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 xml:space="preserve">Detaillierte Informationen </w:t>
      </w:r>
      <w:r w:rsidR="00147F6C" w:rsidRPr="00A95CAB">
        <w:rPr>
          <w:rFonts w:ascii="Arial" w:hAnsi="Arial" w:cs="Arial"/>
          <w:sz w:val="22"/>
          <w:szCs w:val="22"/>
          <w:lang w:val="de-DE" w:bidi="he-IL"/>
        </w:rPr>
        <w:t>zum wissenschaftlichen Programm und der Industrieausste</w:t>
      </w:r>
      <w:r w:rsidR="00754C32" w:rsidRPr="00A95CAB">
        <w:rPr>
          <w:rFonts w:ascii="Arial" w:hAnsi="Arial" w:cs="Arial"/>
          <w:sz w:val="22"/>
          <w:szCs w:val="22"/>
          <w:lang w:val="de-DE" w:bidi="he-IL"/>
        </w:rPr>
        <w:t>ll</w:t>
      </w:r>
      <w:r w:rsidR="00147F6C" w:rsidRPr="00A95CAB">
        <w:rPr>
          <w:rFonts w:ascii="Arial" w:hAnsi="Arial" w:cs="Arial"/>
          <w:sz w:val="22"/>
          <w:szCs w:val="22"/>
          <w:lang w:val="de-DE" w:bidi="he-IL"/>
        </w:rPr>
        <w:t xml:space="preserve">ung </w:t>
      </w:r>
      <w:r w:rsidR="00E72852" w:rsidRPr="00A95CAB">
        <w:rPr>
          <w:rFonts w:ascii="Arial" w:hAnsi="Arial" w:cs="Arial"/>
          <w:sz w:val="22"/>
          <w:szCs w:val="22"/>
          <w:lang w:val="de-DE" w:bidi="he-IL"/>
        </w:rPr>
        <w:t xml:space="preserve">entnehmen </w:t>
      </w:r>
      <w:r w:rsidRPr="00A95CAB">
        <w:rPr>
          <w:rFonts w:ascii="Arial" w:hAnsi="Arial" w:cs="Arial"/>
          <w:sz w:val="22"/>
          <w:szCs w:val="22"/>
          <w:lang w:val="de-DE" w:bidi="he-IL"/>
        </w:rPr>
        <w:t xml:space="preserve">Sie </w:t>
      </w:r>
      <w:r w:rsidR="00E72852" w:rsidRPr="00A95CAB">
        <w:rPr>
          <w:rFonts w:ascii="Arial" w:hAnsi="Arial" w:cs="Arial"/>
          <w:sz w:val="22"/>
          <w:szCs w:val="22"/>
          <w:lang w:val="de-DE" w:bidi="he-IL"/>
        </w:rPr>
        <w:t xml:space="preserve">bitte </w:t>
      </w:r>
      <w:r w:rsidRPr="00A95CAB">
        <w:rPr>
          <w:rFonts w:ascii="Arial" w:hAnsi="Arial" w:cs="Arial"/>
          <w:sz w:val="22"/>
          <w:szCs w:val="22"/>
          <w:lang w:val="de-DE" w:bidi="he-IL"/>
        </w:rPr>
        <w:t>der Kongressbroschü</w:t>
      </w:r>
      <w:r w:rsidR="004E2727" w:rsidRPr="00A95CAB">
        <w:rPr>
          <w:rFonts w:ascii="Arial" w:hAnsi="Arial" w:cs="Arial"/>
          <w:sz w:val="22"/>
          <w:szCs w:val="22"/>
          <w:lang w:val="de-DE" w:bidi="he-IL"/>
        </w:rPr>
        <w:t xml:space="preserve">re bzw. finden Sie </w:t>
      </w:r>
      <w:r w:rsidRPr="00A95CAB">
        <w:rPr>
          <w:rFonts w:ascii="Arial" w:hAnsi="Arial" w:cs="Arial"/>
          <w:sz w:val="22"/>
          <w:szCs w:val="22"/>
          <w:lang w:val="de-DE"/>
        </w:rPr>
        <w:t>unter</w:t>
      </w:r>
      <w:r w:rsidR="00CB2E14">
        <w:rPr>
          <w:rFonts w:ascii="Arial" w:hAnsi="Arial" w:cs="Arial"/>
          <w:sz w:val="22"/>
          <w:szCs w:val="22"/>
          <w:lang w:val="de-DE"/>
        </w:rPr>
        <w:t xml:space="preserve">: </w:t>
      </w:r>
      <w:r w:rsidR="00CB2E14" w:rsidRPr="005F56CD">
        <w:rPr>
          <w:rFonts w:ascii="Arial" w:hAnsi="Arial" w:cs="Arial"/>
          <w:sz w:val="22"/>
          <w:szCs w:val="22"/>
          <w:lang w:val="de-DE"/>
        </w:rPr>
        <w:t>&lt;&lt;Form_Congresswebsite&gt;&gt;</w:t>
      </w:r>
    </w:p>
    <w:p w14:paraId="43A02AC4" w14:textId="77777777" w:rsidR="00CB2E14" w:rsidRPr="00A95CAB" w:rsidRDefault="00CB2E14" w:rsidP="00E1280B">
      <w:pPr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38473F17" w14:textId="286AA440" w:rsidR="00FB6DCB" w:rsidRPr="00A95CAB" w:rsidRDefault="000258CE" w:rsidP="00E1280B">
      <w:pPr>
        <w:jc w:val="both"/>
        <w:rPr>
          <w:rFonts w:ascii="Arial" w:hAnsi="Arial" w:cs="Arial"/>
          <w:sz w:val="22"/>
          <w:szCs w:val="22"/>
          <w:lang w:val="de-DE" w:bidi="he-IL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>Um Ihren Aufenthalt so komfortabel und interessant wie möglich zu gestalten, haben w</w:t>
      </w:r>
      <w:r w:rsidR="00FB6DCB" w:rsidRPr="00A95CAB">
        <w:rPr>
          <w:rFonts w:ascii="Arial" w:hAnsi="Arial" w:cs="Arial"/>
          <w:sz w:val="22"/>
          <w:szCs w:val="22"/>
          <w:lang w:val="de-DE" w:bidi="he-IL"/>
        </w:rPr>
        <w:t xml:space="preserve">ir </w:t>
      </w:r>
      <w:r w:rsidR="006E0341" w:rsidRPr="00A95CAB">
        <w:rPr>
          <w:rFonts w:ascii="Arial" w:hAnsi="Arial" w:cs="Arial"/>
          <w:sz w:val="22"/>
          <w:szCs w:val="22"/>
          <w:lang w:val="de-DE" w:bidi="he-IL"/>
        </w:rPr>
        <w:t xml:space="preserve">beiliegend </w:t>
      </w:r>
      <w:r w:rsidR="00FB6DCB" w:rsidRPr="00A95CAB">
        <w:rPr>
          <w:rFonts w:ascii="Arial" w:hAnsi="Arial" w:cs="Arial"/>
          <w:sz w:val="22"/>
          <w:szCs w:val="22"/>
          <w:lang w:val="de-DE" w:bidi="he-IL"/>
        </w:rPr>
        <w:t xml:space="preserve">einige wichtige Informationen </w:t>
      </w:r>
      <w:r w:rsidR="006E0341" w:rsidRPr="00A95CAB">
        <w:rPr>
          <w:rFonts w:ascii="Arial" w:hAnsi="Arial" w:cs="Arial"/>
          <w:sz w:val="22"/>
          <w:szCs w:val="22"/>
          <w:lang w:val="de-DE" w:bidi="he-IL"/>
        </w:rPr>
        <w:t xml:space="preserve">für Sie </w:t>
      </w:r>
      <w:r w:rsidR="00FB6DCB" w:rsidRPr="00A95CAB">
        <w:rPr>
          <w:rFonts w:ascii="Arial" w:hAnsi="Arial" w:cs="Arial"/>
          <w:sz w:val="22"/>
          <w:szCs w:val="22"/>
          <w:lang w:val="de-DE" w:bidi="he-IL"/>
        </w:rPr>
        <w:t>zusammengestellt</w:t>
      </w:r>
      <w:r w:rsidR="00E72852" w:rsidRPr="00A95CAB">
        <w:rPr>
          <w:rFonts w:ascii="Arial" w:hAnsi="Arial" w:cs="Arial"/>
          <w:sz w:val="22"/>
          <w:szCs w:val="22"/>
          <w:lang w:val="de-DE" w:bidi="he-IL"/>
        </w:rPr>
        <w:t>.</w:t>
      </w:r>
    </w:p>
    <w:p w14:paraId="63A8F931" w14:textId="77777777" w:rsidR="004E2727" w:rsidRPr="00A95CAB" w:rsidRDefault="004E2727" w:rsidP="00FB6DCB">
      <w:pPr>
        <w:rPr>
          <w:rFonts w:ascii="Arial" w:hAnsi="Arial" w:cs="Arial"/>
          <w:sz w:val="22"/>
          <w:szCs w:val="22"/>
          <w:lang w:val="de-DE" w:bidi="he-IL"/>
        </w:rPr>
      </w:pPr>
    </w:p>
    <w:p w14:paraId="415203C3" w14:textId="77777777" w:rsidR="00695EB1" w:rsidRDefault="000258CE" w:rsidP="00176E32">
      <w:pPr>
        <w:rPr>
          <w:rFonts w:ascii="Arial" w:hAnsi="Arial" w:cs="Arial"/>
          <w:sz w:val="22"/>
          <w:szCs w:val="22"/>
          <w:lang w:val="de-DE" w:bidi="he-IL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>Für</w:t>
      </w:r>
      <w:r w:rsidR="00FB6DCB" w:rsidRPr="00A95CAB">
        <w:rPr>
          <w:rFonts w:ascii="Arial" w:hAnsi="Arial" w:cs="Arial"/>
          <w:sz w:val="22"/>
          <w:szCs w:val="22"/>
          <w:lang w:val="de-DE" w:bidi="he-IL"/>
        </w:rPr>
        <w:t xml:space="preserve"> weitere Un</w:t>
      </w:r>
      <w:r w:rsidR="004E2727" w:rsidRPr="00A95CAB">
        <w:rPr>
          <w:rFonts w:ascii="Arial" w:hAnsi="Arial" w:cs="Arial"/>
          <w:sz w:val="22"/>
          <w:szCs w:val="22"/>
          <w:lang w:val="de-DE" w:bidi="he-IL"/>
        </w:rPr>
        <w:t>terstützung kontaktieren Sie</w:t>
      </w:r>
      <w:r w:rsidR="006E0341" w:rsidRPr="00A95CAB">
        <w:rPr>
          <w:rFonts w:ascii="Arial" w:hAnsi="Arial" w:cs="Arial"/>
          <w:sz w:val="22"/>
          <w:szCs w:val="22"/>
          <w:lang w:val="de-DE" w:bidi="he-IL"/>
        </w:rPr>
        <w:t xml:space="preserve"> jederzeit gerne</w:t>
      </w:r>
      <w:r w:rsidR="00695EB1">
        <w:rPr>
          <w:rFonts w:ascii="Arial" w:hAnsi="Arial" w:cs="Arial"/>
          <w:sz w:val="22"/>
          <w:szCs w:val="22"/>
          <w:lang w:val="de-DE" w:bidi="he-IL"/>
        </w:rPr>
        <w:t>:</w:t>
      </w:r>
    </w:p>
    <w:p w14:paraId="28DB5AA7" w14:textId="77777777" w:rsidR="000A02F9" w:rsidRDefault="000A02F9" w:rsidP="00176E32">
      <w:pPr>
        <w:rPr>
          <w:rFonts w:ascii="Arial" w:hAnsi="Arial" w:cs="Arial"/>
          <w:b/>
          <w:sz w:val="22"/>
          <w:szCs w:val="22"/>
          <w:lang w:val="de-DE" w:bidi="he-IL"/>
        </w:rPr>
      </w:pPr>
    </w:p>
    <w:p w14:paraId="6098015A" w14:textId="77A454D6" w:rsidR="00AA6174" w:rsidRPr="00562547" w:rsidRDefault="000A02F9" w:rsidP="00176E32">
      <w:pPr>
        <w:rPr>
          <w:rFonts w:ascii="Arial" w:hAnsi="Arial" w:cs="Arial"/>
          <w:sz w:val="22"/>
          <w:szCs w:val="22"/>
          <w:lang w:val="de-DE" w:bidi="he-IL"/>
        </w:rPr>
      </w:pPr>
      <w:r w:rsidRPr="00562547">
        <w:rPr>
          <w:rFonts w:ascii="Arial" w:hAnsi="Arial" w:cs="Arial"/>
          <w:sz w:val="22"/>
          <w:szCs w:val="22"/>
          <w:lang w:val="de-DE" w:bidi="he-IL"/>
        </w:rPr>
        <w:t>&lt;&lt;User_Name&gt;&gt;</w:t>
      </w:r>
      <w:r w:rsidR="00027A90" w:rsidRPr="00562547">
        <w:rPr>
          <w:rFonts w:ascii="Arial" w:hAnsi="Arial" w:cs="Arial"/>
          <w:sz w:val="22"/>
          <w:szCs w:val="22"/>
          <w:lang w:val="de-DE" w:bidi="he-IL"/>
        </w:rPr>
        <w:t xml:space="preserve"> </w:t>
      </w:r>
    </w:p>
    <w:p w14:paraId="6847FCDF" w14:textId="62FED09A" w:rsidR="00176E32" w:rsidRPr="00562547" w:rsidRDefault="00176E32" w:rsidP="0044237E">
      <w:pPr>
        <w:pStyle w:val="Adresse"/>
        <w:rPr>
          <w:szCs w:val="22"/>
        </w:rPr>
      </w:pPr>
      <w:r w:rsidRPr="00562547">
        <w:rPr>
          <w:szCs w:val="22"/>
        </w:rPr>
        <w:t xml:space="preserve">Tel: </w:t>
      </w:r>
      <w:r w:rsidR="0044237E" w:rsidRPr="00562547">
        <w:rPr>
          <w:szCs w:val="22"/>
        </w:rPr>
        <w:t>&lt;&lt;User_Phone&gt;&gt;</w:t>
      </w:r>
    </w:p>
    <w:p w14:paraId="7A33B60D" w14:textId="1091433D" w:rsidR="002B2408" w:rsidRPr="00562547" w:rsidRDefault="002B2408" w:rsidP="002B2408">
      <w:pPr>
        <w:pStyle w:val="Adresse"/>
        <w:rPr>
          <w:szCs w:val="22"/>
          <w:lang w:val="en-US"/>
        </w:rPr>
      </w:pPr>
      <w:r w:rsidRPr="00562547">
        <w:rPr>
          <w:szCs w:val="22"/>
        </w:rPr>
        <w:t xml:space="preserve">Fax: </w:t>
      </w:r>
      <w:r w:rsidRPr="00562547">
        <w:rPr>
          <w:szCs w:val="22"/>
          <w:lang w:val="en-US"/>
        </w:rPr>
        <w:t>&lt;&lt;</w:t>
      </w:r>
      <w:proofErr w:type="spellStart"/>
      <w:r w:rsidRPr="00562547">
        <w:rPr>
          <w:szCs w:val="22"/>
          <w:lang w:val="en-US"/>
        </w:rPr>
        <w:t>User_Fax</w:t>
      </w:r>
      <w:proofErr w:type="spellEnd"/>
      <w:r w:rsidRPr="00562547">
        <w:rPr>
          <w:szCs w:val="22"/>
          <w:lang w:val="en-US"/>
        </w:rPr>
        <w:t>&gt;&gt;</w:t>
      </w:r>
    </w:p>
    <w:p w14:paraId="2CDBFDF8" w14:textId="77777777" w:rsidR="002B2408" w:rsidRPr="00562547" w:rsidRDefault="002B2408" w:rsidP="002B2408">
      <w:pPr>
        <w:rPr>
          <w:rFonts w:ascii="Arial" w:hAnsi="Arial" w:cs="Arial"/>
          <w:sz w:val="22"/>
          <w:szCs w:val="22"/>
          <w:lang w:val="de-DE"/>
        </w:rPr>
      </w:pPr>
      <w:r w:rsidRPr="00562547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562547">
        <w:rPr>
          <w:rFonts w:ascii="Arial" w:hAnsi="Arial" w:cs="Arial"/>
          <w:sz w:val="22"/>
          <w:szCs w:val="22"/>
          <w:lang w:val="en-US"/>
        </w:rPr>
        <w:t>User_Email</w:t>
      </w:r>
      <w:proofErr w:type="spellEnd"/>
      <w:r w:rsidRPr="00562547">
        <w:rPr>
          <w:rFonts w:ascii="Arial" w:hAnsi="Arial" w:cs="Arial"/>
          <w:sz w:val="22"/>
          <w:szCs w:val="22"/>
          <w:lang w:val="en-US"/>
        </w:rPr>
        <w:t>&gt;&gt;</w:t>
      </w:r>
    </w:p>
    <w:p w14:paraId="1CEE8568" w14:textId="77777777" w:rsidR="002B2408" w:rsidRPr="000A02F9" w:rsidRDefault="002B2408" w:rsidP="0044237E">
      <w:pPr>
        <w:pStyle w:val="Adresse"/>
        <w:rPr>
          <w:b/>
          <w:szCs w:val="22"/>
          <w:highlight w:val="yellow"/>
        </w:rPr>
      </w:pPr>
    </w:p>
    <w:p w14:paraId="1E2BEB51" w14:textId="77777777" w:rsidR="006E0341" w:rsidRPr="00A95CAB" w:rsidRDefault="006E0341" w:rsidP="00FB6DCB">
      <w:pPr>
        <w:rPr>
          <w:rFonts w:ascii="Arial" w:hAnsi="Arial" w:cs="Arial"/>
          <w:sz w:val="22"/>
          <w:szCs w:val="22"/>
          <w:lang w:val="de-DE" w:bidi="he-IL"/>
        </w:rPr>
      </w:pPr>
    </w:p>
    <w:p w14:paraId="3869909C" w14:textId="37744EEA" w:rsidR="00FB6DCB" w:rsidRPr="00A95CAB" w:rsidRDefault="006E0341" w:rsidP="00FB6DCB">
      <w:pPr>
        <w:rPr>
          <w:rFonts w:ascii="Arial" w:hAnsi="Arial" w:cs="Arial"/>
          <w:sz w:val="22"/>
          <w:szCs w:val="22"/>
          <w:lang w:val="de-DE" w:bidi="he-IL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>Wir freuen uns über Ihre Teilnahme!</w:t>
      </w:r>
    </w:p>
    <w:p w14:paraId="5D5D12FA" w14:textId="77777777" w:rsidR="004E2727" w:rsidRPr="00A95CAB" w:rsidRDefault="004E2727" w:rsidP="00FB6DCB">
      <w:pPr>
        <w:rPr>
          <w:rFonts w:ascii="Arial" w:hAnsi="Arial" w:cs="Arial"/>
          <w:sz w:val="22"/>
          <w:szCs w:val="22"/>
          <w:lang w:val="de-DE" w:bidi="he-IL"/>
        </w:rPr>
      </w:pPr>
    </w:p>
    <w:p w14:paraId="44DD815F" w14:textId="77777777" w:rsidR="00FB6DCB" w:rsidRPr="00A95CAB" w:rsidRDefault="00FB6DCB" w:rsidP="00FB6DCB">
      <w:pPr>
        <w:rPr>
          <w:rFonts w:ascii="Arial" w:hAnsi="Arial" w:cs="Arial"/>
          <w:sz w:val="22"/>
          <w:szCs w:val="22"/>
          <w:lang w:val="de-DE" w:bidi="he-IL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 xml:space="preserve"> </w:t>
      </w:r>
    </w:p>
    <w:p w14:paraId="00B8E50B" w14:textId="77777777" w:rsidR="00FB6DCB" w:rsidRDefault="00FB6DCB" w:rsidP="00FB6DCB">
      <w:pPr>
        <w:rPr>
          <w:rFonts w:ascii="Arial" w:hAnsi="Arial" w:cs="Arial"/>
          <w:sz w:val="22"/>
          <w:szCs w:val="22"/>
          <w:lang w:val="de-DE" w:bidi="he-IL"/>
        </w:rPr>
      </w:pPr>
      <w:r w:rsidRPr="00A95CAB">
        <w:rPr>
          <w:rFonts w:ascii="Arial" w:hAnsi="Arial" w:cs="Arial"/>
          <w:sz w:val="22"/>
          <w:szCs w:val="22"/>
          <w:lang w:val="de-DE" w:bidi="he-IL"/>
        </w:rPr>
        <w:t>Mit freundlichen Grüßen,</w:t>
      </w:r>
    </w:p>
    <w:p w14:paraId="31C3BE6C" w14:textId="09074C39" w:rsidR="00E85F58" w:rsidRDefault="00E85F58" w:rsidP="00FB6DCB">
      <w:pPr>
        <w:rPr>
          <w:rFonts w:ascii="Arial" w:hAnsi="Arial" w:cs="Arial"/>
          <w:sz w:val="22"/>
          <w:szCs w:val="22"/>
          <w:lang w:val="de-DE"/>
        </w:rPr>
      </w:pPr>
    </w:p>
    <w:p w14:paraId="5D3CFD94" w14:textId="77777777" w:rsidR="000A02F9" w:rsidRPr="000A02F9" w:rsidRDefault="000A02F9" w:rsidP="005F56C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de-DE" w:bidi="he-IL"/>
        </w:rPr>
      </w:pPr>
    </w:p>
    <w:p w14:paraId="4DE11274" w14:textId="77777777" w:rsidR="005F56CD" w:rsidRPr="00B71B3F" w:rsidRDefault="005F56CD" w:rsidP="005F56C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  <w:proofErr w:type="spellStart"/>
      <w:r w:rsidRPr="00B71B3F">
        <w:rPr>
          <w:rFonts w:ascii="Arial" w:hAnsi="Arial" w:cs="Arial"/>
          <w:sz w:val="22"/>
          <w:szCs w:val="22"/>
          <w:lang w:val="fr-FR" w:bidi="he-IL"/>
        </w:rPr>
        <w:t>Ihr</w:t>
      </w:r>
      <w:proofErr w:type="spellEnd"/>
    </w:p>
    <w:p w14:paraId="4E8DB977" w14:textId="27CE9D6B" w:rsidR="005F56CD" w:rsidRPr="005F3F71" w:rsidRDefault="005F56CD" w:rsidP="005F56CD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fr-FR" w:bidi="he-IL"/>
        </w:rPr>
      </w:pPr>
      <w:r w:rsidRPr="00B71B3F">
        <w:rPr>
          <w:rFonts w:ascii="Arial" w:hAnsi="Arial" w:cs="Arial"/>
          <w:sz w:val="22"/>
          <w:szCs w:val="22"/>
          <w:lang w:val="fr-FR" w:bidi="he-IL"/>
        </w:rPr>
        <w:t xml:space="preserve">Lilly </w:t>
      </w:r>
      <w:r w:rsidR="003130E7">
        <w:rPr>
          <w:rFonts w:ascii="Arial" w:hAnsi="Arial" w:cs="Arial"/>
          <w:sz w:val="22"/>
          <w:szCs w:val="22"/>
          <w:lang w:val="fr-FR" w:bidi="he-IL"/>
        </w:rPr>
        <w:t xml:space="preserve">Customer </w:t>
      </w:r>
      <w:r w:rsidRPr="00B71B3F">
        <w:rPr>
          <w:rFonts w:ascii="Arial" w:hAnsi="Arial" w:cs="Arial"/>
          <w:sz w:val="22"/>
          <w:szCs w:val="22"/>
          <w:lang w:val="fr-FR" w:bidi="he-IL"/>
        </w:rPr>
        <w:t>Meeting Service</w:t>
      </w:r>
      <w:r w:rsidR="00E831D4">
        <w:rPr>
          <w:rFonts w:ascii="Arial" w:hAnsi="Arial" w:cs="Arial"/>
          <w:sz w:val="22"/>
          <w:szCs w:val="22"/>
          <w:lang w:val="fr-FR" w:bidi="he-IL"/>
        </w:rPr>
        <w:t xml:space="preserve"> Team</w:t>
      </w:r>
    </w:p>
    <w:p w14:paraId="63B3A350" w14:textId="2DF0BCB5" w:rsidR="007751C2" w:rsidRPr="005F56CD" w:rsidRDefault="007751C2" w:rsidP="00FB6DCB">
      <w:pPr>
        <w:rPr>
          <w:rFonts w:ascii="Arial" w:hAnsi="Arial" w:cs="Arial"/>
          <w:sz w:val="22"/>
          <w:szCs w:val="22"/>
          <w:lang w:val="fr-FR"/>
        </w:rPr>
      </w:pPr>
    </w:p>
    <w:sectPr w:rsidR="007751C2" w:rsidRPr="005F56CD" w:rsidSect="00E85F58">
      <w:footerReference w:type="default" r:id="rId12"/>
      <w:headerReference w:type="first" r:id="rId13"/>
      <w:pgSz w:w="11909" w:h="16834" w:code="9"/>
      <w:pgMar w:top="2376" w:right="1440" w:bottom="1440" w:left="1699" w:header="936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10322" w14:textId="77777777" w:rsidR="00591C09" w:rsidRDefault="00591C09">
      <w:r>
        <w:separator/>
      </w:r>
    </w:p>
  </w:endnote>
  <w:endnote w:type="continuationSeparator" w:id="0">
    <w:p w14:paraId="3A331F9E" w14:textId="77777777" w:rsidR="00591C09" w:rsidRDefault="0059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C8D64D" w14:textId="656B05A3" w:rsidR="00AD5C82" w:rsidRPr="00AD5C82" w:rsidRDefault="00B54612" w:rsidP="00AA6174">
    <w:pPr>
      <w:jc w:val="right"/>
      <w:rPr>
        <w:rFonts w:ascii="Arial" w:hAnsi="Arial" w:cs="Arial"/>
        <w:sz w:val="18"/>
        <w:szCs w:val="18"/>
      </w:rPr>
    </w:pPr>
    <w:sdt>
      <w:sdtPr>
        <w:rPr>
          <w:rFonts w:ascii="DIN-Regular" w:hAnsi="DIN-Regular" w:cs="Arial"/>
          <w:sz w:val="18"/>
          <w:szCs w:val="18"/>
        </w:rPr>
        <w:id w:val="431859086"/>
        <w:docPartObj>
          <w:docPartGallery w:val="Page Numbers (Bottom of Page)"/>
          <w:docPartUnique/>
        </w:docPartObj>
      </w:sdtPr>
      <w:sdtEndPr>
        <w:rPr>
          <w:rFonts w:ascii="Arial" w:hAnsi="Arial"/>
        </w:rPr>
      </w:sdtEndPr>
      <w:sdtContent>
        <w:sdt>
          <w:sdtPr>
            <w:rPr>
              <w:rFonts w:ascii="Arial" w:hAnsi="Arial" w:cs="Arial"/>
              <w:sz w:val="18"/>
              <w:szCs w:val="18"/>
            </w:r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4E2727" w:rsidRPr="00AD5C82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="004E2727" w:rsidRPr="00AD5C8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="004E2727" w:rsidRPr="00AD5C8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="004E2727" w:rsidRPr="00AD5C8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E85F58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="004E2727" w:rsidRPr="00AD5C8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="004E2727" w:rsidRPr="00AD5C82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="004E2727" w:rsidRPr="00AD5C8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="004E2727" w:rsidRPr="00AD5C82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="004E2727" w:rsidRPr="00AD5C8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E85F58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1</w:t>
            </w:r>
            <w:r w:rsidR="004E2727" w:rsidRPr="00AD5C82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  <w:r w:rsidR="004E2727" w:rsidRPr="00AD5C82">
      <w:rPr>
        <w:rFonts w:ascii="Arial" w:hAnsi="Arial" w:cs="Arial"/>
        <w:sz w:val="18"/>
        <w:szCs w:val="18"/>
      </w:rPr>
      <w:tab/>
    </w:r>
    <w:r w:rsidR="00AD5C82">
      <w:rPr>
        <w:rFonts w:ascii="Arial" w:hAnsi="Arial" w:cs="Arial"/>
        <w:sz w:val="18"/>
        <w:szCs w:val="18"/>
      </w:rPr>
      <w:tab/>
    </w:r>
    <w:r w:rsidR="00F564A5" w:rsidRPr="00F564A5">
      <w:rPr>
        <w:rFonts w:ascii="Arial" w:hAnsi="Arial" w:cs="Arial"/>
        <w:sz w:val="18"/>
        <w:szCs w:val="18"/>
      </w:rPr>
      <w:t>&lt;&lt;</w:t>
    </w:r>
    <w:proofErr w:type="spellStart"/>
    <w:r w:rsidR="00F564A5" w:rsidRPr="00F564A5">
      <w:rPr>
        <w:rFonts w:ascii="Arial" w:hAnsi="Arial" w:cs="Arial"/>
        <w:sz w:val="18"/>
        <w:szCs w:val="18"/>
      </w:rPr>
      <w:t>Account_Name</w:t>
    </w:r>
    <w:proofErr w:type="spellEnd"/>
    <w:r w:rsidR="00F564A5" w:rsidRPr="00F564A5">
      <w:rPr>
        <w:rFonts w:ascii="Arial" w:hAnsi="Arial" w:cs="Arial"/>
        <w:sz w:val="18"/>
        <w:szCs w:val="18"/>
      </w:rPr>
      <w:t>&gt;&gt; - &lt;&lt;</w:t>
    </w:r>
    <w:proofErr w:type="spellStart"/>
    <w:r w:rsidR="00F564A5" w:rsidRPr="00F564A5">
      <w:rPr>
        <w:rFonts w:ascii="Arial" w:hAnsi="Arial" w:cs="Arial"/>
        <w:sz w:val="18"/>
        <w:szCs w:val="18"/>
      </w:rPr>
      <w:t>Meeting_Participant_MERC_Name</w:t>
    </w:r>
    <w:proofErr w:type="spellEnd"/>
    <w:r w:rsidR="00F564A5" w:rsidRPr="00F564A5">
      <w:rPr>
        <w:rFonts w:ascii="Arial" w:hAnsi="Arial" w:cs="Arial"/>
        <w:sz w:val="18"/>
        <w:szCs w:val="18"/>
      </w:rPr>
      <w:t>&gt;&gt;</w:t>
    </w:r>
  </w:p>
  <w:p w14:paraId="63B3A359" w14:textId="27DFA71B" w:rsidR="004E2727" w:rsidRDefault="004E2727" w:rsidP="00E72852">
    <w:pPr>
      <w:pStyle w:val="Footer"/>
      <w:tabs>
        <w:tab w:val="left" w:pos="4950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9C575C" w14:textId="77777777" w:rsidR="00591C09" w:rsidRDefault="00591C09">
      <w:r>
        <w:separator/>
      </w:r>
    </w:p>
  </w:footnote>
  <w:footnote w:type="continuationSeparator" w:id="0">
    <w:p w14:paraId="312D6847" w14:textId="77777777" w:rsidR="00591C09" w:rsidRDefault="00591C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12C78" w14:textId="4EC3A26A" w:rsidR="00E85F58" w:rsidRDefault="00EB2F42">
    <w:pPr>
      <w:pStyle w:val="Header"/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3BEB774" wp14:editId="400745BD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7690DD31" w14:textId="77777777" w:rsidR="00EB2F42" w:rsidRPr="00E831D4" w:rsidRDefault="00EB2F42" w:rsidP="005B336A">
                          <w:pPr>
                            <w:jc w:val="both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E831D4">
                            <w:rPr>
                              <w:rFonts w:ascii="Arial" w:hAnsi="Arial" w:cs="Arial"/>
                              <w:lang w:val="en-US"/>
                            </w:rPr>
                            <w:t>Lilly Deutschland GmbH</w:t>
                          </w:r>
                        </w:p>
                        <w:p w14:paraId="2E828AFA" w14:textId="77777777" w:rsidR="00EB2F42" w:rsidRPr="00E831D4" w:rsidRDefault="00EB2F42" w:rsidP="005B336A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E831D4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Werner-</w:t>
                          </w:r>
                          <w:proofErr w:type="spellStart"/>
                          <w:r w:rsidRPr="00E831D4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Reimers</w:t>
                          </w:r>
                          <w:proofErr w:type="spellEnd"/>
                          <w:r w:rsidRPr="00E831D4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proofErr w:type="spellStart"/>
                          <w:r w:rsidRPr="00E831D4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Straße</w:t>
                          </w:r>
                          <w:proofErr w:type="spellEnd"/>
                          <w:r w:rsidRPr="00E831D4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2-4 </w:t>
                          </w:r>
                        </w:p>
                        <w:p w14:paraId="611A5B21" w14:textId="77777777" w:rsidR="00EB2F42" w:rsidRPr="00E831D4" w:rsidRDefault="00EB2F42" w:rsidP="005B336A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E831D4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61352 Bad Homburg</w:t>
                          </w:r>
                        </w:p>
                        <w:p w14:paraId="4B26F7AD" w14:textId="77777777" w:rsidR="00EB2F42" w:rsidRPr="00E831D4" w:rsidRDefault="00EB2F42" w:rsidP="005B336A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E831D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www.lilly-pharma.de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95pt;margin-top:55.85pt;width:2in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LUuSNp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7690DD31" w14:textId="77777777" w:rsidR="00EB2F42" w:rsidRPr="00E831D4" w:rsidRDefault="00EB2F42" w:rsidP="005B336A">
                    <w:pPr>
                      <w:jc w:val="both"/>
                      <w:rPr>
                        <w:rFonts w:ascii="Arial" w:hAnsi="Arial" w:cs="Arial"/>
                        <w:lang w:val="en-US"/>
                      </w:rPr>
                    </w:pPr>
                    <w:r w:rsidRPr="00E831D4">
                      <w:rPr>
                        <w:rFonts w:ascii="Arial" w:hAnsi="Arial" w:cs="Arial"/>
                        <w:lang w:val="en-US"/>
                      </w:rPr>
                      <w:t>Lilly Deutschland GmbH</w:t>
                    </w:r>
                  </w:p>
                  <w:p w14:paraId="2E828AFA" w14:textId="77777777" w:rsidR="00EB2F42" w:rsidRPr="00E831D4" w:rsidRDefault="00EB2F42" w:rsidP="005B336A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E831D4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Werner-</w:t>
                    </w:r>
                    <w:proofErr w:type="spellStart"/>
                    <w:r w:rsidRPr="00E831D4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Reimers</w:t>
                    </w:r>
                    <w:proofErr w:type="spellEnd"/>
                    <w:r w:rsidRPr="00E831D4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proofErr w:type="spellStart"/>
                    <w:r w:rsidRPr="00E831D4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Straße</w:t>
                    </w:r>
                    <w:proofErr w:type="spellEnd"/>
                    <w:r w:rsidRPr="00E831D4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2-4 </w:t>
                    </w:r>
                  </w:p>
                  <w:p w14:paraId="611A5B21" w14:textId="77777777" w:rsidR="00EB2F42" w:rsidRPr="00E831D4" w:rsidRDefault="00EB2F42" w:rsidP="005B336A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E831D4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61352 Bad Homburg</w:t>
                    </w:r>
                  </w:p>
                  <w:p w14:paraId="4B26F7AD" w14:textId="77777777" w:rsidR="00EB2F42" w:rsidRPr="00E831D4" w:rsidRDefault="00EB2F42" w:rsidP="005B336A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E831D4">
                      <w:rPr>
                        <w:rFonts w:ascii="Arial" w:hAnsi="Arial" w:cs="Arial"/>
                        <w:sz w:val="16"/>
                        <w:szCs w:val="16"/>
                      </w:rPr>
                      <w:t>www.lilly-pharma.de</w:t>
                    </w:r>
                  </w:p>
                </w:txbxContent>
              </v:textbox>
            </v:shape>
          </w:pict>
        </mc:Fallback>
      </mc:AlternateContent>
    </w:r>
    <w:r w:rsidR="00E85F58" w:rsidRPr="00E85F58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8CBEEF3" wp14:editId="242BD140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045EA"/>
    <w:multiLevelType w:val="hybridMultilevel"/>
    <w:tmpl w:val="EDEE7246"/>
    <w:lvl w:ilvl="0" w:tplc="563226B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58CE"/>
    <w:rsid w:val="00027A90"/>
    <w:rsid w:val="00045BB0"/>
    <w:rsid w:val="0005330E"/>
    <w:rsid w:val="00076EBD"/>
    <w:rsid w:val="000833B7"/>
    <w:rsid w:val="000A02F9"/>
    <w:rsid w:val="000B50E7"/>
    <w:rsid w:val="000F037E"/>
    <w:rsid w:val="00100403"/>
    <w:rsid w:val="00101C41"/>
    <w:rsid w:val="00147F6C"/>
    <w:rsid w:val="00151AD4"/>
    <w:rsid w:val="00176E32"/>
    <w:rsid w:val="00194051"/>
    <w:rsid w:val="001E0B79"/>
    <w:rsid w:val="002B2408"/>
    <w:rsid w:val="00305F71"/>
    <w:rsid w:val="003130E7"/>
    <w:rsid w:val="003A2DC7"/>
    <w:rsid w:val="003B57AC"/>
    <w:rsid w:val="003B6145"/>
    <w:rsid w:val="00402D65"/>
    <w:rsid w:val="00424C7A"/>
    <w:rsid w:val="0044237E"/>
    <w:rsid w:val="004857DA"/>
    <w:rsid w:val="004C4818"/>
    <w:rsid w:val="004E2727"/>
    <w:rsid w:val="004F5AA8"/>
    <w:rsid w:val="00523154"/>
    <w:rsid w:val="00535452"/>
    <w:rsid w:val="00562547"/>
    <w:rsid w:val="005760B6"/>
    <w:rsid w:val="00591C09"/>
    <w:rsid w:val="005B336A"/>
    <w:rsid w:val="005E6F60"/>
    <w:rsid w:val="005F3F5A"/>
    <w:rsid w:val="005F5521"/>
    <w:rsid w:val="005F56CD"/>
    <w:rsid w:val="006303CA"/>
    <w:rsid w:val="00695EB1"/>
    <w:rsid w:val="006B6279"/>
    <w:rsid w:val="006E0341"/>
    <w:rsid w:val="006E4ECB"/>
    <w:rsid w:val="00754C32"/>
    <w:rsid w:val="00772D2D"/>
    <w:rsid w:val="007751C2"/>
    <w:rsid w:val="00841001"/>
    <w:rsid w:val="008807C8"/>
    <w:rsid w:val="008B0966"/>
    <w:rsid w:val="008E0E0A"/>
    <w:rsid w:val="008F14AD"/>
    <w:rsid w:val="00911ED8"/>
    <w:rsid w:val="00917DD4"/>
    <w:rsid w:val="00956D6C"/>
    <w:rsid w:val="00964907"/>
    <w:rsid w:val="00987F37"/>
    <w:rsid w:val="009B39BF"/>
    <w:rsid w:val="009E0DF1"/>
    <w:rsid w:val="009F7DA7"/>
    <w:rsid w:val="00A17B3E"/>
    <w:rsid w:val="00A91D49"/>
    <w:rsid w:val="00A95CAB"/>
    <w:rsid w:val="00AA6174"/>
    <w:rsid w:val="00AD5C82"/>
    <w:rsid w:val="00B007DA"/>
    <w:rsid w:val="00B129B2"/>
    <w:rsid w:val="00B473FD"/>
    <w:rsid w:val="00B54612"/>
    <w:rsid w:val="00BF5530"/>
    <w:rsid w:val="00C031D9"/>
    <w:rsid w:val="00C5737C"/>
    <w:rsid w:val="00C66F58"/>
    <w:rsid w:val="00CB2E14"/>
    <w:rsid w:val="00CB7C09"/>
    <w:rsid w:val="00CC4DF7"/>
    <w:rsid w:val="00D72516"/>
    <w:rsid w:val="00D77AB3"/>
    <w:rsid w:val="00DA6F74"/>
    <w:rsid w:val="00DD73D0"/>
    <w:rsid w:val="00E1280B"/>
    <w:rsid w:val="00E137C2"/>
    <w:rsid w:val="00E1758B"/>
    <w:rsid w:val="00E31662"/>
    <w:rsid w:val="00E3245A"/>
    <w:rsid w:val="00E33327"/>
    <w:rsid w:val="00E560DD"/>
    <w:rsid w:val="00E71334"/>
    <w:rsid w:val="00E72852"/>
    <w:rsid w:val="00E77BBB"/>
    <w:rsid w:val="00E831D4"/>
    <w:rsid w:val="00E85F58"/>
    <w:rsid w:val="00EA3944"/>
    <w:rsid w:val="00EB2F42"/>
    <w:rsid w:val="00F4795E"/>
    <w:rsid w:val="00F564A5"/>
    <w:rsid w:val="00F87E93"/>
    <w:rsid w:val="00FB6DCB"/>
    <w:rsid w:val="00FC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63B3A3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535452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FB6DCB"/>
    <w:pPr>
      <w:ind w:left="720"/>
      <w:contextualSpacing/>
    </w:pPr>
  </w:style>
  <w:style w:type="table" w:styleId="TableGrid">
    <w:name w:val="Table Grid"/>
    <w:basedOn w:val="TableNormal"/>
    <w:rsid w:val="00CB2E14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CB2E14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basedOn w:val="DefaultParagraphFont"/>
    <w:link w:val="BodyText"/>
    <w:semiHidden/>
    <w:rsid w:val="00535452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FB6DCB"/>
    <w:pPr>
      <w:ind w:left="720"/>
      <w:contextualSpacing/>
    </w:pPr>
  </w:style>
  <w:style w:type="table" w:styleId="TableGrid">
    <w:name w:val="Table Grid"/>
    <w:basedOn w:val="TableNormal"/>
    <w:rsid w:val="00CB2E14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CB2E14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8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3</Value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D78BD2-AB52-44CE-B958-B9A15C405627}"/>
</file>

<file path=customXml/itemProps2.xml><?xml version="1.0" encoding="utf-8"?>
<ds:datastoreItem xmlns:ds="http://schemas.openxmlformats.org/officeDocument/2006/customXml" ds:itemID="{4245F30D-98D4-4F68-9D5D-5C7946F9EDB9}"/>
</file>

<file path=customXml/itemProps3.xml><?xml version="1.0" encoding="utf-8"?>
<ds:datastoreItem xmlns:ds="http://schemas.openxmlformats.org/officeDocument/2006/customXml" ds:itemID="{61E730A2-F658-4F95-9BA7-5F1E92F42C7C}"/>
</file>

<file path=customXml/itemProps4.xml><?xml version="1.0" encoding="utf-8"?>
<ds:datastoreItem xmlns:ds="http://schemas.openxmlformats.org/officeDocument/2006/customXml" ds:itemID="{952EEDEC-0C9B-4473-B393-2C7E6827567C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82</TotalTime>
  <Pages>1</Pages>
  <Words>89</Words>
  <Characters>903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27</cp:revision>
  <cp:lastPrinted>2000-04-05T13:26:00Z</cp:lastPrinted>
  <dcterms:created xsi:type="dcterms:W3CDTF">2014-06-13T11:27:00Z</dcterms:created>
  <dcterms:modified xsi:type="dcterms:W3CDTF">2014-08-28T15:30:00Z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