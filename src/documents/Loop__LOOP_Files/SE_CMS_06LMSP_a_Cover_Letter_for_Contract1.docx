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1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84"/>
        <w:gridCol w:w="1417"/>
        <w:gridCol w:w="142"/>
        <w:gridCol w:w="1843"/>
      </w:tblGrid>
      <w:tr w:rsidR="00DC54FC" w:rsidRPr="000F6E2F" w14:paraId="644FE169" w14:textId="77777777" w:rsidTr="00285E86">
        <w:tc>
          <w:tcPr>
            <w:tcW w:w="5529" w:type="dxa"/>
          </w:tcPr>
          <w:p w14:paraId="6D08DD63" w14:textId="77777777" w:rsidR="00DC54FC" w:rsidRDefault="00DC54FC" w:rsidP="00285E86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97F33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&lt;&lt;Account_MERC_Sfx_Nm_GLBL&gt;&gt;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</w:t>
            </w:r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c</w:t>
            </w:r>
            <w:r w:rsidRPr="00F748A6">
              <w:rPr>
                <w:rFonts w:ascii="Arial" w:hAnsi="Arial" w:cs="Arial"/>
                <w:b/>
                <w:sz w:val="22"/>
                <w:szCs w:val="22"/>
                <w:lang w:val="en-US"/>
              </w:rPr>
              <w:t>count_MERC_Name&gt;&gt;</w:t>
            </w:r>
          </w:p>
          <w:p w14:paraId="08221AAD" w14:textId="77777777" w:rsidR="00DC54FC" w:rsidRPr="00AD263A" w:rsidRDefault="00DC54FC" w:rsidP="00285E86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&lt;&lt;Address_GLBL_Line_1_Adrs_Txt_GLBL&gt;&gt;</w:t>
            </w:r>
          </w:p>
          <w:p w14:paraId="1F660E21" w14:textId="77777777" w:rsidR="00DC54FC" w:rsidRPr="00AD263A" w:rsidRDefault="00DC54FC" w:rsidP="00285E86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&lt;&lt;Address_GLBL_Line_2_Adrs_Txt_GLBL&gt;&gt;</w:t>
            </w:r>
          </w:p>
          <w:p w14:paraId="2938D311" w14:textId="77777777" w:rsidR="00DC54FC" w:rsidRPr="00AD263A" w:rsidRDefault="00DC54FC" w:rsidP="00285E86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14:paraId="04060D2B" w14:textId="77777777" w:rsidR="00DC54FC" w:rsidRPr="00AD263A" w:rsidRDefault="00DC54FC" w:rsidP="00285E86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7733E3DD" w14:textId="77777777" w:rsidR="00DC54FC" w:rsidRPr="00B93E8A" w:rsidRDefault="00DC54FC" w:rsidP="00285E86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&lt;&lt;Address_GLBL_Adrs_Cntry_Cd_GLBL&gt;&gt;</w:t>
            </w:r>
          </w:p>
        </w:tc>
        <w:tc>
          <w:tcPr>
            <w:tcW w:w="284" w:type="dxa"/>
          </w:tcPr>
          <w:p w14:paraId="1CB98CCC" w14:textId="77777777" w:rsidR="00DC54FC" w:rsidRPr="000F6E2F" w:rsidRDefault="00DC54FC" w:rsidP="00285E8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gridSpan w:val="2"/>
          </w:tcPr>
          <w:p w14:paraId="155B3D29" w14:textId="77777777" w:rsidR="00DC54FC" w:rsidRPr="000F6E2F" w:rsidRDefault="00DC54FC" w:rsidP="00285E86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68461992" w14:textId="77777777" w:rsidR="00DC54FC" w:rsidRPr="000F6E2F" w:rsidRDefault="00DC54FC" w:rsidP="00285E86">
            <w:pPr>
              <w:pStyle w:val="Adresse"/>
              <w:rPr>
                <w:szCs w:val="22"/>
                <w:lang w:val="en-US"/>
              </w:rPr>
            </w:pPr>
          </w:p>
        </w:tc>
      </w:tr>
      <w:tr w:rsidR="00DC54FC" w:rsidRPr="000F6E2F" w14:paraId="714FCC69" w14:textId="77777777" w:rsidTr="00285E86">
        <w:tc>
          <w:tcPr>
            <w:tcW w:w="5529" w:type="dxa"/>
          </w:tcPr>
          <w:p w14:paraId="67875E25" w14:textId="77777777" w:rsidR="00DC54FC" w:rsidRPr="000F6E2F" w:rsidRDefault="00DC54FC" w:rsidP="00285E86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F33ABF3" w14:textId="77777777" w:rsidR="00DC54FC" w:rsidRPr="000F6E2F" w:rsidRDefault="00DC54FC" w:rsidP="00285E8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0C586272" w14:textId="77777777" w:rsidR="00DC54FC" w:rsidRPr="000F6E2F" w:rsidRDefault="00DC54FC" w:rsidP="00285E8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left w:val="nil"/>
            </w:tcBorders>
          </w:tcPr>
          <w:p w14:paraId="271FA85F" w14:textId="77777777" w:rsidR="00A85841" w:rsidRDefault="00DC54FC" w:rsidP="00285E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5C568BC" w14:textId="048B0E8B" w:rsidR="00DC54FC" w:rsidRPr="000F6E2F" w:rsidRDefault="00DC54FC" w:rsidP="00285E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522EFB8B" w14:textId="77777777" w:rsidR="00045BB0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522EFB8E" w14:textId="77777777" w:rsidR="00045BB0" w:rsidRPr="00E71334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522EFB8F" w14:textId="77777777" w:rsidR="00045BB0" w:rsidRDefault="00045BB0" w:rsidP="00045BB0">
      <w:pPr>
        <w:pStyle w:val="BodyText"/>
      </w:pPr>
    </w:p>
    <w:p w14:paraId="522EFB90" w14:textId="77777777" w:rsidR="00045BB0" w:rsidRPr="00DC54FC" w:rsidRDefault="00045BB0" w:rsidP="00DC54FC">
      <w:pPr>
        <w:pStyle w:val="BodyText"/>
        <w:rPr>
          <w:rFonts w:ascii="Arial" w:hAnsi="Arial" w:cs="Arial"/>
          <w:sz w:val="22"/>
          <w:szCs w:val="22"/>
        </w:rPr>
      </w:pPr>
    </w:p>
    <w:p w14:paraId="522EFB91" w14:textId="657044F8" w:rsidR="00045BB0" w:rsidRPr="00DC54FC" w:rsidRDefault="00826A6C" w:rsidP="00DC54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 w:rsidRPr="00DC54FC">
        <w:rPr>
          <w:rFonts w:ascii="Arial" w:hAnsi="Arial" w:cs="Arial"/>
          <w:sz w:val="22"/>
          <w:szCs w:val="22"/>
          <w:lang w:val="en-US" w:bidi="he-IL"/>
        </w:rPr>
        <w:t>Hej</w:t>
      </w:r>
      <w:r w:rsidR="00045BB0" w:rsidRPr="00DC54FC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DC54FC" w:rsidRPr="00DC54FC">
        <w:rPr>
          <w:rFonts w:ascii="Arial" w:hAnsi="Arial" w:cs="Arial"/>
          <w:sz w:val="22"/>
          <w:szCs w:val="22"/>
          <w:lang w:val="en-US"/>
        </w:rPr>
        <w:t>&lt;&lt;Account_Merc_Title_Desc_Glbl&gt;&gt; &lt;&lt;Account_MERC_Sfx_Nm_GLBL&gt;&gt; &lt;&lt;A</w:t>
      </w:r>
      <w:r w:rsidR="00DC54FC" w:rsidRPr="00DC54FC">
        <w:rPr>
          <w:rFonts w:ascii="Arial" w:hAnsi="Arial" w:cs="Arial"/>
          <w:sz w:val="22"/>
          <w:szCs w:val="22"/>
          <w:lang w:val="en-US"/>
        </w:rPr>
        <w:t>c</w:t>
      </w:r>
      <w:r w:rsidR="00DC54FC" w:rsidRPr="00DC54FC">
        <w:rPr>
          <w:rFonts w:ascii="Arial" w:hAnsi="Arial" w:cs="Arial"/>
          <w:sz w:val="22"/>
          <w:szCs w:val="22"/>
          <w:lang w:val="en-US"/>
        </w:rPr>
        <w:t>count_MERC_LastName&gt;&gt;</w:t>
      </w:r>
      <w:r w:rsidR="00045BB0" w:rsidRPr="00DC54FC">
        <w:rPr>
          <w:rFonts w:ascii="Arial" w:hAnsi="Arial" w:cs="Arial"/>
          <w:sz w:val="22"/>
          <w:szCs w:val="22"/>
          <w:lang w:val="en-US" w:bidi="he-IL"/>
        </w:rPr>
        <w:t xml:space="preserve">, </w:t>
      </w:r>
      <w:bookmarkStart w:id="0" w:name="_GoBack"/>
      <w:bookmarkEnd w:id="0"/>
    </w:p>
    <w:p w14:paraId="55A0ECCF" w14:textId="77777777" w:rsidR="00B640A3" w:rsidRPr="00DC54FC" w:rsidRDefault="00B640A3" w:rsidP="00D054AC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en-US" w:bidi="he-IL"/>
        </w:rPr>
      </w:pPr>
    </w:p>
    <w:p w14:paraId="5AD156D9" w14:textId="6396A2D5" w:rsidR="00B640A3" w:rsidRPr="00DC54FC" w:rsidRDefault="00826A6C" w:rsidP="00B640A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sv-SE" w:bidi="he-IL"/>
        </w:rPr>
      </w:pPr>
      <w:r w:rsidRPr="00DC54FC">
        <w:rPr>
          <w:rFonts w:ascii="Arial" w:hAnsi="Arial" w:cs="Arial"/>
          <w:sz w:val="22"/>
          <w:szCs w:val="22"/>
          <w:lang w:val="sv-SE" w:bidi="he-IL"/>
        </w:rPr>
        <w:t xml:space="preserve">Vi ser </w:t>
      </w:r>
      <w:r w:rsidR="00EF32F0" w:rsidRPr="00DC54FC">
        <w:rPr>
          <w:rFonts w:ascii="Arial" w:hAnsi="Arial" w:cs="Arial"/>
          <w:sz w:val="22"/>
          <w:szCs w:val="22"/>
          <w:lang w:val="sv-SE" w:bidi="he-IL"/>
        </w:rPr>
        <w:t>f</w:t>
      </w:r>
      <w:r w:rsidRPr="00DC54FC">
        <w:rPr>
          <w:rFonts w:ascii="Arial" w:hAnsi="Arial" w:cs="Arial"/>
          <w:sz w:val="22"/>
          <w:szCs w:val="22"/>
          <w:lang w:val="sv-SE" w:bidi="he-IL"/>
        </w:rPr>
        <w:t>ram emot vårt framtida samarbete!</w:t>
      </w:r>
    </w:p>
    <w:p w14:paraId="2BFDBB3E" w14:textId="77777777" w:rsidR="00B640A3" w:rsidRPr="00DC54FC" w:rsidRDefault="00B640A3" w:rsidP="00B640A3">
      <w:pPr>
        <w:rPr>
          <w:rFonts w:ascii="Arial" w:hAnsi="Arial" w:cs="Arial"/>
          <w:sz w:val="22"/>
          <w:szCs w:val="22"/>
          <w:lang w:val="sv-SE" w:bidi="he-IL"/>
        </w:rPr>
      </w:pPr>
    </w:p>
    <w:p w14:paraId="291F0E39" w14:textId="77777777" w:rsidR="001A1A34" w:rsidRPr="00DC54FC" w:rsidRDefault="00826A6C" w:rsidP="00B640A3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en-US"/>
        </w:rPr>
        <w:t>Bifogat finner du avtalet [</w:t>
      </w:r>
      <w:r w:rsidRPr="00DC54FC">
        <w:rPr>
          <w:rFonts w:ascii="Arial" w:hAnsi="Arial" w:cs="Arial"/>
          <w:sz w:val="22"/>
          <w:szCs w:val="22"/>
          <w:highlight w:val="green"/>
          <w:lang w:val="en-US"/>
        </w:rPr>
        <w:t xml:space="preserve">som även inkluderar </w:t>
      </w:r>
      <w:r w:rsidRPr="00DC54FC">
        <w:rPr>
          <w:rFonts w:ascii="Arial" w:hAnsi="Arial" w:cs="Arial"/>
          <w:i/>
          <w:sz w:val="22"/>
          <w:szCs w:val="22"/>
          <w:highlight w:val="green"/>
          <w:lang w:val="en-US"/>
        </w:rPr>
        <w:t xml:space="preserve">choose the appropriate appendices </w:t>
      </w:r>
      <w:r w:rsidRPr="00DC54FC">
        <w:rPr>
          <w:rFonts w:ascii="Arial" w:hAnsi="Arial" w:cs="Arial"/>
          <w:sz w:val="22"/>
          <w:szCs w:val="22"/>
          <w:highlight w:val="green"/>
          <w:lang w:val="en-US"/>
        </w:rPr>
        <w:t>- A</w:t>
      </w:r>
      <w:r w:rsidRPr="00DC54FC">
        <w:rPr>
          <w:rFonts w:ascii="Arial" w:hAnsi="Arial" w:cs="Arial"/>
          <w:sz w:val="22"/>
          <w:szCs w:val="22"/>
          <w:highlight w:val="green"/>
          <w:lang w:val="en-US"/>
        </w:rPr>
        <w:t>p</w:t>
      </w:r>
      <w:r w:rsidRPr="00DC54FC">
        <w:rPr>
          <w:rFonts w:ascii="Arial" w:hAnsi="Arial" w:cs="Arial"/>
          <w:sz w:val="22"/>
          <w:szCs w:val="22"/>
          <w:highlight w:val="green"/>
          <w:lang w:val="en-US"/>
        </w:rPr>
        <w:t>pendix 1 (HCP Information form), Appendix 2 (Audio/video recording consent), Appendix 3 (AE/PC language)</w:t>
      </w:r>
      <w:r w:rsidRPr="00DC54FC">
        <w:rPr>
          <w:rFonts w:ascii="Arial" w:hAnsi="Arial" w:cs="Arial"/>
          <w:sz w:val="22"/>
          <w:szCs w:val="22"/>
          <w:lang w:val="en-US"/>
        </w:rPr>
        <w:t>].</w:t>
      </w:r>
      <w:r w:rsidR="00EF32F0" w:rsidRPr="00DC54FC">
        <w:rPr>
          <w:rFonts w:ascii="Arial" w:hAnsi="Arial" w:cs="Arial"/>
          <w:sz w:val="22"/>
          <w:szCs w:val="22"/>
          <w:lang w:val="en-US"/>
        </w:rPr>
        <w:t xml:space="preserve"> </w:t>
      </w:r>
      <w:r w:rsidRPr="00DC54FC">
        <w:rPr>
          <w:rFonts w:ascii="Arial" w:hAnsi="Arial" w:cs="Arial"/>
          <w:sz w:val="22"/>
          <w:szCs w:val="22"/>
          <w:lang w:val="sv-SE"/>
        </w:rPr>
        <w:t xml:space="preserve">Vi ber dig vänligen att läsa igenom </w:t>
      </w:r>
      <w:r w:rsidR="00EF32F0" w:rsidRPr="00DC54FC">
        <w:rPr>
          <w:rFonts w:ascii="Arial" w:hAnsi="Arial" w:cs="Arial"/>
          <w:sz w:val="22"/>
          <w:szCs w:val="22"/>
          <w:lang w:val="sv-SE"/>
        </w:rPr>
        <w:t>och</w:t>
      </w:r>
      <w:r w:rsidRPr="00DC54FC">
        <w:rPr>
          <w:rFonts w:ascii="Arial" w:hAnsi="Arial" w:cs="Arial"/>
          <w:sz w:val="22"/>
          <w:szCs w:val="22"/>
          <w:lang w:val="sv-SE"/>
        </w:rPr>
        <w:t xml:space="preserve"> signera </w:t>
      </w:r>
      <w:r w:rsidR="00EF32F0" w:rsidRPr="00DC54FC">
        <w:rPr>
          <w:rFonts w:ascii="Arial" w:hAnsi="Arial" w:cs="Arial"/>
          <w:sz w:val="22"/>
          <w:szCs w:val="22"/>
          <w:lang w:val="sv-SE"/>
        </w:rPr>
        <w:t xml:space="preserve">detta </w:t>
      </w:r>
      <w:r w:rsidRPr="00DC54FC">
        <w:rPr>
          <w:rFonts w:ascii="Arial" w:hAnsi="Arial" w:cs="Arial"/>
          <w:sz w:val="22"/>
          <w:szCs w:val="22"/>
          <w:lang w:val="sv-SE"/>
        </w:rPr>
        <w:t xml:space="preserve">så snart som möjligt. </w:t>
      </w:r>
    </w:p>
    <w:p w14:paraId="42B4555E" w14:textId="77777777" w:rsidR="001A1A34" w:rsidRPr="00DC54FC" w:rsidRDefault="001A1A34" w:rsidP="00B640A3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</w:p>
    <w:p w14:paraId="551AB89D" w14:textId="3969B89E" w:rsidR="00826A6C" w:rsidRPr="00DC54FC" w:rsidRDefault="001A1A34" w:rsidP="00B640A3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>I de fall en institution/klinik (sjukvårdshuvudman) behöver signera i tillägg, vänlige</w:t>
      </w:r>
      <w:r w:rsidR="00DC54FC" w:rsidRPr="00DC54FC">
        <w:rPr>
          <w:rFonts w:ascii="Arial" w:hAnsi="Arial" w:cs="Arial"/>
          <w:sz w:val="22"/>
          <w:szCs w:val="22"/>
          <w:lang w:val="sv-SE"/>
        </w:rPr>
        <w:t xml:space="preserve">n inhämta signatur från behörig </w:t>
      </w:r>
      <w:r w:rsidRPr="00DC54FC">
        <w:rPr>
          <w:rFonts w:ascii="Arial" w:hAnsi="Arial" w:cs="Arial"/>
          <w:sz w:val="22"/>
          <w:szCs w:val="22"/>
          <w:lang w:val="sv-SE"/>
        </w:rPr>
        <w:t>person.</w:t>
      </w:r>
    </w:p>
    <w:p w14:paraId="35375725" w14:textId="77777777" w:rsidR="00826A6C" w:rsidRPr="00DC54FC" w:rsidRDefault="00826A6C" w:rsidP="00B640A3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</w:p>
    <w:p w14:paraId="11696E9B" w14:textId="7B1A077E" w:rsidR="00EF32F0" w:rsidRPr="00DC54FC" w:rsidRDefault="00EF32F0" w:rsidP="00B640A3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>Du returnera</w:t>
      </w:r>
      <w:r w:rsidR="001A1A34" w:rsidRPr="00DC54FC">
        <w:rPr>
          <w:rFonts w:ascii="Arial" w:hAnsi="Arial" w:cs="Arial"/>
          <w:sz w:val="22"/>
          <w:szCs w:val="22"/>
          <w:lang w:val="sv-SE"/>
        </w:rPr>
        <w:t>r</w:t>
      </w:r>
      <w:r w:rsidRPr="00DC54FC">
        <w:rPr>
          <w:rFonts w:ascii="Arial" w:hAnsi="Arial" w:cs="Arial"/>
          <w:sz w:val="22"/>
          <w:szCs w:val="22"/>
          <w:lang w:val="sv-SE"/>
        </w:rPr>
        <w:t xml:space="preserve"> en kopia av det signerade avtalet (inklusive eventuella bilagor) på det sätt som passar dig bäst.</w:t>
      </w:r>
    </w:p>
    <w:p w14:paraId="6F60350C" w14:textId="77777777" w:rsidR="00EF32F0" w:rsidRPr="00DC54FC" w:rsidRDefault="00EF32F0" w:rsidP="00B640A3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</w:p>
    <w:p w14:paraId="62E8706D" w14:textId="5D914254" w:rsidR="00EF32F0" w:rsidRPr="00DC54FC" w:rsidRDefault="00EF32F0" w:rsidP="00B640A3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en-US"/>
        </w:rPr>
      </w:pPr>
      <w:r w:rsidRPr="00DC54FC">
        <w:rPr>
          <w:rFonts w:ascii="Arial" w:hAnsi="Arial" w:cs="Arial"/>
          <w:sz w:val="22"/>
          <w:szCs w:val="22"/>
          <w:lang w:val="en-US"/>
        </w:rPr>
        <w:t xml:space="preserve">Email: </w:t>
      </w:r>
      <w:r w:rsidRPr="00DC54FC">
        <w:rPr>
          <w:rFonts w:ascii="Arial" w:hAnsi="Arial" w:cs="Arial"/>
          <w:sz w:val="22"/>
          <w:szCs w:val="22"/>
          <w:lang w:val="en-US"/>
        </w:rPr>
        <w:tab/>
      </w:r>
      <w:r w:rsidRPr="00DC54FC">
        <w:rPr>
          <w:rFonts w:ascii="Arial" w:hAnsi="Arial" w:cs="Arial"/>
          <w:sz w:val="22"/>
          <w:szCs w:val="22"/>
          <w:lang w:val="it-IT"/>
        </w:rPr>
        <w:t>Lilly_Sverige_CMS@lilly.com</w:t>
      </w:r>
    </w:p>
    <w:p w14:paraId="1CADDFB1" w14:textId="7A38A549" w:rsidR="00EF32F0" w:rsidRPr="00DC54FC" w:rsidRDefault="00EF32F0" w:rsidP="00DC54FC">
      <w:pPr>
        <w:tabs>
          <w:tab w:val="left" w:pos="720"/>
          <w:tab w:val="left" w:pos="1440"/>
          <w:tab w:val="left" w:pos="2160"/>
          <w:tab w:val="left" w:pos="2730"/>
        </w:tabs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 xml:space="preserve">Fax: </w:t>
      </w:r>
      <w:r w:rsidRPr="00DC54FC">
        <w:rPr>
          <w:rFonts w:ascii="Arial" w:hAnsi="Arial" w:cs="Arial"/>
          <w:sz w:val="22"/>
          <w:szCs w:val="22"/>
          <w:lang w:val="sv-SE"/>
        </w:rPr>
        <w:tab/>
        <w:t>08-618 21 50</w:t>
      </w:r>
      <w:r w:rsidR="00DC54FC">
        <w:rPr>
          <w:rFonts w:ascii="Arial" w:hAnsi="Arial" w:cs="Arial"/>
          <w:sz w:val="22"/>
          <w:szCs w:val="22"/>
          <w:lang w:val="sv-SE"/>
        </w:rPr>
        <w:tab/>
      </w:r>
      <w:r w:rsidR="00DC54FC">
        <w:rPr>
          <w:rFonts w:ascii="Arial" w:hAnsi="Arial" w:cs="Arial"/>
          <w:sz w:val="22"/>
          <w:szCs w:val="22"/>
          <w:lang w:val="sv-SE"/>
        </w:rPr>
        <w:tab/>
      </w:r>
    </w:p>
    <w:p w14:paraId="0D947524" w14:textId="760F74FF" w:rsidR="00EF32F0" w:rsidRPr="00DC54FC" w:rsidRDefault="00EF32F0" w:rsidP="00B640A3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>Post:</w:t>
      </w:r>
      <w:r w:rsidRPr="00DC54FC">
        <w:rPr>
          <w:rFonts w:ascii="Arial" w:hAnsi="Arial" w:cs="Arial"/>
          <w:sz w:val="22"/>
          <w:szCs w:val="22"/>
          <w:lang w:val="sv-SE"/>
        </w:rPr>
        <w:tab/>
        <w:t>Eli Lilly Sweden AB, Box 721, 169 27 Solna</w:t>
      </w:r>
    </w:p>
    <w:p w14:paraId="56687237" w14:textId="77777777" w:rsidR="00EF32F0" w:rsidRPr="00DC54FC" w:rsidRDefault="00EF32F0" w:rsidP="00B640A3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</w:p>
    <w:p w14:paraId="16AFF85A" w14:textId="17165706" w:rsidR="00EF32F0" w:rsidRPr="00DC54FC" w:rsidRDefault="00EF32F0" w:rsidP="00EF32F0">
      <w:pPr>
        <w:spacing w:after="200" w:line="276" w:lineRule="auto"/>
        <w:rPr>
          <w:rFonts w:ascii="Arial" w:eastAsia="Calibri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 xml:space="preserve">Om du har några frågor, tveka inte att kontakta oss via telefon, </w:t>
      </w:r>
      <w:r w:rsidR="00A24FAB">
        <w:rPr>
          <w:rFonts w:ascii="Arial" w:hAnsi="Arial" w:cs="Arial"/>
          <w:sz w:val="22"/>
          <w:szCs w:val="22"/>
          <w:lang w:val="it-IT"/>
        </w:rPr>
        <w:t>08-593 665 55</w:t>
      </w:r>
      <w:r w:rsidRPr="00DC54FC">
        <w:rPr>
          <w:rFonts w:ascii="Arial" w:hAnsi="Arial" w:cs="Arial"/>
          <w:sz w:val="22"/>
          <w:szCs w:val="22"/>
          <w:lang w:val="sv-SE"/>
        </w:rPr>
        <w:t>. Vi hjälper dig gärna!</w:t>
      </w:r>
    </w:p>
    <w:p w14:paraId="77D74279" w14:textId="77777777" w:rsidR="00EF32F0" w:rsidRPr="00DC54FC" w:rsidRDefault="00EF32F0" w:rsidP="00EF32F0">
      <w:pPr>
        <w:rPr>
          <w:rFonts w:ascii="Arial" w:hAnsi="Arial" w:cs="Arial"/>
          <w:sz w:val="22"/>
          <w:szCs w:val="22"/>
          <w:lang w:val="sv-SE"/>
        </w:rPr>
      </w:pPr>
    </w:p>
    <w:p w14:paraId="181E1B7D" w14:textId="77777777" w:rsidR="00EF32F0" w:rsidRPr="00DC54FC" w:rsidRDefault="00EF32F0" w:rsidP="00EF32F0">
      <w:pPr>
        <w:rPr>
          <w:rFonts w:ascii="Arial" w:hAnsi="Arial" w:cs="Arial"/>
          <w:sz w:val="22"/>
          <w:szCs w:val="22"/>
          <w:lang w:val="sv-SE"/>
        </w:rPr>
      </w:pPr>
    </w:p>
    <w:p w14:paraId="561143BB" w14:textId="77777777" w:rsidR="00EF32F0" w:rsidRPr="00DC54FC" w:rsidRDefault="00EF32F0" w:rsidP="00EF32F0">
      <w:pPr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 xml:space="preserve">Med vänliga hälsningar, </w:t>
      </w:r>
    </w:p>
    <w:p w14:paraId="77574217" w14:textId="77777777" w:rsidR="00EF32F0" w:rsidRDefault="00EF32F0" w:rsidP="00EF32F0">
      <w:pPr>
        <w:rPr>
          <w:rFonts w:ascii="Arial" w:hAnsi="Arial" w:cs="Arial"/>
          <w:sz w:val="22"/>
          <w:szCs w:val="22"/>
          <w:lang w:val="sv-SE"/>
        </w:rPr>
      </w:pPr>
    </w:p>
    <w:p w14:paraId="1D7CADF3" w14:textId="77777777" w:rsidR="006F2859" w:rsidRPr="00C55744" w:rsidRDefault="006F2859" w:rsidP="006F2859">
      <w:pPr>
        <w:jc w:val="both"/>
        <w:rPr>
          <w:rFonts w:ascii="Arial" w:hAnsi="Arial" w:cs="Arial"/>
          <w:sz w:val="22"/>
          <w:szCs w:val="22"/>
          <w:lang w:val="de-DE"/>
        </w:rPr>
      </w:pPr>
      <w:r w:rsidRPr="00C55744">
        <w:rPr>
          <w:rFonts w:ascii="Arial" w:hAnsi="Arial" w:cs="Arial"/>
          <w:sz w:val="22"/>
          <w:szCs w:val="22"/>
          <w:lang w:val="de-DE"/>
        </w:rPr>
        <w:t>&lt;&lt;User_Name&gt;&gt;</w:t>
      </w:r>
    </w:p>
    <w:p w14:paraId="698F770C" w14:textId="77777777" w:rsidR="00EF32F0" w:rsidRDefault="00EF32F0" w:rsidP="00EF32F0">
      <w:pPr>
        <w:rPr>
          <w:rFonts w:ascii="Arial" w:hAnsi="Arial" w:cs="Arial"/>
          <w:sz w:val="22"/>
          <w:szCs w:val="22"/>
          <w:lang w:val="de-DE"/>
        </w:rPr>
      </w:pPr>
    </w:p>
    <w:p w14:paraId="45A32038" w14:textId="77777777" w:rsidR="006F2859" w:rsidRPr="00C55744" w:rsidRDefault="006F2859" w:rsidP="006F2859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fr-FR" w:bidi="he-IL"/>
        </w:rPr>
      </w:pPr>
      <w:r w:rsidRPr="00C55744">
        <w:rPr>
          <w:rFonts w:ascii="Arial" w:hAnsi="Arial" w:cs="Arial"/>
          <w:b/>
          <w:sz w:val="22"/>
          <w:szCs w:val="22"/>
          <w:lang w:val="fr-FR" w:bidi="he-IL"/>
        </w:rPr>
        <w:t>Lilly Customer Meeting Services</w:t>
      </w:r>
    </w:p>
    <w:p w14:paraId="32351106" w14:textId="77777777" w:rsidR="006F2859" w:rsidRPr="00673802" w:rsidRDefault="006F2859" w:rsidP="00EF32F0">
      <w:pPr>
        <w:rPr>
          <w:rFonts w:ascii="Arial" w:hAnsi="Arial" w:cs="Arial"/>
          <w:sz w:val="22"/>
          <w:szCs w:val="22"/>
          <w:lang w:val="sv-SE"/>
        </w:rPr>
      </w:pPr>
    </w:p>
    <w:p w14:paraId="7FF28A48" w14:textId="77777777" w:rsidR="00EF32F0" w:rsidRPr="00EF32F0" w:rsidRDefault="00EF32F0" w:rsidP="00B640A3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</w:p>
    <w:p w14:paraId="67BB904E" w14:textId="4643A189" w:rsidR="00EF32F0" w:rsidRPr="001A1A34" w:rsidRDefault="00826A6C" w:rsidP="00B640A3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EF32F0">
        <w:rPr>
          <w:rFonts w:ascii="Arial" w:hAnsi="Arial" w:cs="Arial"/>
          <w:sz w:val="22"/>
          <w:szCs w:val="22"/>
          <w:lang w:val="sv-SE"/>
        </w:rPr>
        <w:t xml:space="preserve"> </w:t>
      </w:r>
    </w:p>
    <w:sectPr w:rsidR="00EF32F0" w:rsidRPr="001A1A34">
      <w:headerReference w:type="default" r:id="rId11"/>
      <w:footerReference w:type="default" r:id="rId12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30CA0" w14:textId="77777777" w:rsidR="00F60EED" w:rsidRDefault="00F60EED">
      <w:r>
        <w:separator/>
      </w:r>
    </w:p>
  </w:endnote>
  <w:endnote w:type="continuationSeparator" w:id="0">
    <w:p w14:paraId="7BC02BD1" w14:textId="77777777" w:rsidR="00F60EED" w:rsidRDefault="00F6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7876F" w14:textId="2BDC3784" w:rsidR="00DC54FC" w:rsidRPr="00325D82" w:rsidRDefault="00DC54FC" w:rsidP="00DC54FC">
    <w:pPr>
      <w:pStyle w:val="Foot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&lt;&lt;Account_MERC_</w:t>
    </w:r>
    <w:r w:rsidRPr="00F15A0C">
      <w:rPr>
        <w:rFonts w:ascii="Arial" w:hAnsi="Arial" w:cs="Arial"/>
        <w:sz w:val="18"/>
        <w:szCs w:val="18"/>
      </w:rPr>
      <w:t>Name&gt;&gt;</w:t>
    </w:r>
    <w:r w:rsidRPr="00325D82">
      <w:rPr>
        <w:rFonts w:ascii="Arial" w:hAnsi="Arial" w:cs="Arial"/>
        <w:sz w:val="18"/>
        <w:szCs w:val="18"/>
      </w:rPr>
      <w:t>-</w:t>
    </w:r>
    <w:r w:rsidRPr="00F15A0C">
      <w:rPr>
        <w:rFonts w:ascii="Arial" w:hAnsi="Arial" w:cs="Arial"/>
        <w:sz w:val="18"/>
        <w:szCs w:val="18"/>
      </w:rPr>
      <w:t>&lt;&lt;Account_MERC_Cust_Id_GLBL&gt;&gt;</w:t>
    </w:r>
  </w:p>
  <w:p w14:paraId="522EFBAF" w14:textId="43074C51" w:rsidR="00E137C2" w:rsidRPr="00DC54FC" w:rsidRDefault="00E137C2" w:rsidP="00DC5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50D7DC" w14:textId="77777777" w:rsidR="00F60EED" w:rsidRDefault="00F60EED">
      <w:r>
        <w:separator/>
      </w:r>
    </w:p>
  </w:footnote>
  <w:footnote w:type="continuationSeparator" w:id="0">
    <w:p w14:paraId="706D3679" w14:textId="77777777" w:rsidR="00F60EED" w:rsidRDefault="00F60E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6BB58" w14:textId="651D10F0" w:rsidR="00FA0A50" w:rsidRDefault="00DC54FC" w:rsidP="00A85841">
    <w:pPr>
      <w:pStyle w:val="Address"/>
      <w:tabs>
        <w:tab w:val="left" w:pos="8235"/>
      </w:tabs>
      <w:spacing w:before="60"/>
      <w:ind w:left="0" w:right="-728"/>
    </w:pPr>
    <w:r w:rsidRPr="00DC54FC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16973F1" wp14:editId="47CD3474">
          <wp:simplePos x="0" y="0"/>
          <wp:positionH relativeFrom="page">
            <wp:posOffset>5960110</wp:posOffset>
          </wp:positionH>
          <wp:positionV relativeFrom="page">
            <wp:posOffset>464185</wp:posOffset>
          </wp:positionV>
          <wp:extent cx="1162050" cy="63373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54FC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DE6918" wp14:editId="4C933E63">
              <wp:simplePos x="0" y="0"/>
              <wp:positionH relativeFrom="column">
                <wp:posOffset>4788287</wp:posOffset>
              </wp:positionH>
              <wp:positionV relativeFrom="paragraph">
                <wp:posOffset>702945</wp:posOffset>
              </wp:positionV>
              <wp:extent cx="1674495" cy="16383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4495" cy="163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C87597F" w14:textId="77777777" w:rsidR="00DC54FC" w:rsidRPr="00470EE6" w:rsidRDefault="00DC54FC" w:rsidP="00DC54FC">
                          <w:pPr>
                            <w:ind w:right="213"/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  <w:r w:rsidRPr="00470EE6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Eli Lilly Sweden AB</w:t>
                          </w:r>
                        </w:p>
                        <w:p w14:paraId="2F8131F5" w14:textId="77777777" w:rsidR="00DC54FC" w:rsidRPr="001857F2" w:rsidRDefault="00DC54FC" w:rsidP="00DC54FC">
                          <w:pPr>
                            <w:spacing w:before="240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1857F2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Box 721</w:t>
                          </w:r>
                        </w:p>
                        <w:p w14:paraId="0A664F29" w14:textId="77777777" w:rsidR="00DC54FC" w:rsidRPr="001857F2" w:rsidRDefault="00DC54FC" w:rsidP="00DC54FC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1857F2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169 27 Solna</w:t>
                          </w:r>
                        </w:p>
                        <w:p w14:paraId="45CA0D1A" w14:textId="77777777" w:rsidR="001857F2" w:rsidRPr="001857F2" w:rsidRDefault="001857F2" w:rsidP="001857F2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1857F2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  <w:t>Sweden</w:t>
                          </w:r>
                        </w:p>
                        <w:p w14:paraId="11F7927E" w14:textId="77777777" w:rsidR="00DC54FC" w:rsidRPr="001857F2" w:rsidRDefault="00DC54FC" w:rsidP="00DC54FC">
                          <w:pPr>
                            <w:ind w:right="211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1857F2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  <w:t>+46 8 737 88 00</w:t>
                          </w:r>
                        </w:p>
                        <w:p w14:paraId="76186913" w14:textId="77777777" w:rsidR="00DC54FC" w:rsidRPr="00E03C79" w:rsidRDefault="00E03C79" w:rsidP="00DC54FC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hyperlink r:id="rId2" w:history="1">
                            <w:r w:rsidR="00DC54FC" w:rsidRPr="00E03C79">
                              <w:rPr>
                                <w:rFonts w:ascii="DIN-Bold" w:hAnsi="DIN-Bold"/>
                                <w:sz w:val="16"/>
                                <w:szCs w:val="16"/>
                              </w:rPr>
                              <w:t>http://www.lilly.se/</w:t>
                            </w:r>
                          </w:hyperlink>
                        </w:p>
                        <w:p w14:paraId="20901C38" w14:textId="77777777" w:rsidR="00410E37" w:rsidRDefault="00410E3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7.05pt;margin-top:55.35pt;width:131.85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" filled="f" stroked="f">
              <v:path arrowok="t"/>
              <v:textbox>
                <w:txbxContent>
                  <w:p w14:paraId="3C87597F" w14:textId="77777777" w:rsidR="00DC54FC" w:rsidRPr="00470EE6" w:rsidRDefault="00DC54FC" w:rsidP="00DC54FC">
                    <w:pPr>
                      <w:ind w:right="213"/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</w:pPr>
                    <w:r w:rsidRPr="00470EE6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Eli Lilly Sweden AB</w:t>
                    </w:r>
                  </w:p>
                  <w:p w14:paraId="2F8131F5" w14:textId="77777777" w:rsidR="00DC54FC" w:rsidRPr="001857F2" w:rsidRDefault="00DC54FC" w:rsidP="00DC54FC">
                    <w:pPr>
                      <w:spacing w:before="240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1857F2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Box 721</w:t>
                    </w:r>
                  </w:p>
                  <w:p w14:paraId="0A664F29" w14:textId="77777777" w:rsidR="00DC54FC" w:rsidRPr="001857F2" w:rsidRDefault="00DC54FC" w:rsidP="00DC54FC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1857F2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169 27 Solna</w:t>
                    </w:r>
                  </w:p>
                  <w:p w14:paraId="45CA0D1A" w14:textId="77777777" w:rsidR="001857F2" w:rsidRPr="001857F2" w:rsidRDefault="001857F2" w:rsidP="001857F2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</w:pPr>
                    <w:r w:rsidRPr="001857F2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  <w:t>Sweden</w:t>
                    </w:r>
                  </w:p>
                  <w:p w14:paraId="11F7927E" w14:textId="77777777" w:rsidR="00DC54FC" w:rsidRPr="001857F2" w:rsidRDefault="00DC54FC" w:rsidP="00DC54FC">
                    <w:pPr>
                      <w:ind w:right="211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</w:pPr>
                    <w:r w:rsidRPr="001857F2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  <w:t>+46 8 737 88 00</w:t>
                    </w:r>
                  </w:p>
                  <w:bookmarkStart w:id="1" w:name="_GoBack"/>
                  <w:p w14:paraId="76186913" w14:textId="77777777" w:rsidR="00DC54FC" w:rsidRPr="00E03C79" w:rsidRDefault="00E03C79" w:rsidP="00DC54FC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E03C79">
                      <w:rPr>
                        <w:rFonts w:ascii="DIN-Bold" w:hAnsi="DIN-Bold"/>
                        <w:sz w:val="16"/>
                        <w:szCs w:val="16"/>
                      </w:rPr>
                      <w:fldChar w:fldCharType="begin"/>
                    </w:r>
                    <w:r w:rsidRPr="00E03C79"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 HYPERLINK "http://www.lilly.se/" </w:instrText>
                    </w:r>
                    <w:r w:rsidRPr="00E03C79">
                      <w:rPr>
                        <w:rFonts w:ascii="DIN-Bold" w:hAnsi="DIN-Bold"/>
                        <w:sz w:val="16"/>
                        <w:szCs w:val="16"/>
                      </w:rPr>
                      <w:fldChar w:fldCharType="separate"/>
                    </w:r>
                    <w:r w:rsidR="00DC54FC" w:rsidRPr="00E03C79">
                      <w:rPr>
                        <w:rFonts w:ascii="DIN-Bold" w:hAnsi="DIN-Bold"/>
                        <w:sz w:val="16"/>
                        <w:szCs w:val="16"/>
                      </w:rPr>
                      <w:t>http://www.lilly.se/</w:t>
                    </w:r>
                    <w:r w:rsidRPr="00E03C79">
                      <w:rPr>
                        <w:rFonts w:ascii="DIN-Bold" w:hAnsi="DIN-Bold"/>
                        <w:sz w:val="16"/>
                        <w:szCs w:val="16"/>
                      </w:rPr>
                      <w:fldChar w:fldCharType="end"/>
                    </w:r>
                  </w:p>
                  <w:bookmarkEnd w:id="1"/>
                  <w:p w14:paraId="20901C38" w14:textId="77777777" w:rsidR="00410E37" w:rsidRDefault="00410E37"/>
                </w:txbxContent>
              </v:textbox>
            </v:shape>
          </w:pict>
        </mc:Fallback>
      </mc:AlternateContent>
    </w:r>
    <w:r w:rsidR="00A8584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45BB0"/>
    <w:rsid w:val="00061C04"/>
    <w:rsid w:val="00101C41"/>
    <w:rsid w:val="001051E9"/>
    <w:rsid w:val="00155C9C"/>
    <w:rsid w:val="00160C3E"/>
    <w:rsid w:val="001857F2"/>
    <w:rsid w:val="001A1A34"/>
    <w:rsid w:val="001D4C99"/>
    <w:rsid w:val="002B4199"/>
    <w:rsid w:val="002C089E"/>
    <w:rsid w:val="00305F71"/>
    <w:rsid w:val="003A2DC7"/>
    <w:rsid w:val="00410E37"/>
    <w:rsid w:val="004D668E"/>
    <w:rsid w:val="004D6933"/>
    <w:rsid w:val="005671DE"/>
    <w:rsid w:val="0062020E"/>
    <w:rsid w:val="006861DD"/>
    <w:rsid w:val="006E5DBF"/>
    <w:rsid w:val="006F2859"/>
    <w:rsid w:val="00826A6C"/>
    <w:rsid w:val="008F4717"/>
    <w:rsid w:val="00956D6C"/>
    <w:rsid w:val="00A20ED7"/>
    <w:rsid w:val="00A24FAB"/>
    <w:rsid w:val="00A44DD9"/>
    <w:rsid w:val="00A60EEF"/>
    <w:rsid w:val="00A85841"/>
    <w:rsid w:val="00AB189E"/>
    <w:rsid w:val="00AD5A00"/>
    <w:rsid w:val="00AE12A2"/>
    <w:rsid w:val="00B57C47"/>
    <w:rsid w:val="00B640A3"/>
    <w:rsid w:val="00BD7571"/>
    <w:rsid w:val="00C55744"/>
    <w:rsid w:val="00C5737C"/>
    <w:rsid w:val="00CC4DF7"/>
    <w:rsid w:val="00CD118A"/>
    <w:rsid w:val="00D054AC"/>
    <w:rsid w:val="00D95EB6"/>
    <w:rsid w:val="00DA6F74"/>
    <w:rsid w:val="00DB5327"/>
    <w:rsid w:val="00DC54FC"/>
    <w:rsid w:val="00E03C79"/>
    <w:rsid w:val="00E137C2"/>
    <w:rsid w:val="00E71334"/>
    <w:rsid w:val="00EA3944"/>
    <w:rsid w:val="00EF32F0"/>
    <w:rsid w:val="00F53096"/>
    <w:rsid w:val="00F60EED"/>
    <w:rsid w:val="00FA0A50"/>
    <w:rsid w:val="00FD6164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522E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DC54FC"/>
    <w:rPr>
      <w:sz w:val="24"/>
      <w:lang w:val="en-GB" w:eastAsia="en-US"/>
    </w:rPr>
  </w:style>
  <w:style w:type="table" w:styleId="TableGrid">
    <w:name w:val="Table Grid"/>
    <w:basedOn w:val="TableNormal"/>
    <w:rsid w:val="00DC54FC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DC54FC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DC54FC"/>
    <w:rPr>
      <w:sz w:val="24"/>
      <w:lang w:val="en-GB" w:eastAsia="en-US"/>
    </w:rPr>
  </w:style>
  <w:style w:type="table" w:styleId="TableGrid">
    <w:name w:val="Table Grid"/>
    <w:basedOn w:val="TableNormal"/>
    <w:rsid w:val="00DC54FC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DC54FC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lly.se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CA30BAE04549A0C881271EDD6907" ma:contentTypeVersion="4" ma:contentTypeDescription="Create a new document." ma:contentTypeScope="" ma:versionID="5fa34c4da719f4cf7e3eaf4b905eb5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44776cb2faf99a0d8dc5c792be6c58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4bcf46b4-9c82-4571-87ae-2801b8b51bf1}" ma:internalName="TaxCatchAll" ma:showField="CatchAllData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4bcf46b4-9c82-4571-87ae-2801b8b51bf1}" ma:internalName="TaxCatchAllLabel" ma:readOnly="true" ma:showField="CatchAllDataLabel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8806A4-76C4-4E73-B572-CB2F62ECBE15}"/>
</file>

<file path=customXml/itemProps2.xml><?xml version="1.0" encoding="utf-8"?>
<ds:datastoreItem xmlns:ds="http://schemas.openxmlformats.org/officeDocument/2006/customXml" ds:itemID="{D7BB1A86-87C5-4ABE-B006-146A033FFB57}"/>
</file>

<file path=customXml/itemProps3.xml><?xml version="1.0" encoding="utf-8"?>
<ds:datastoreItem xmlns:ds="http://schemas.openxmlformats.org/officeDocument/2006/customXml" ds:itemID="{A145A69B-37DE-4015-AD03-5F0027EEDFC7}"/>
</file>

<file path=customXml/itemProps4.xml><?xml version="1.0" encoding="utf-8"?>
<ds:datastoreItem xmlns:ds="http://schemas.openxmlformats.org/officeDocument/2006/customXml" ds:itemID="{FDCA3CB3-289B-4584-BB85-7A42CB8B0032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Sofia Lasson</cp:lastModifiedBy>
  <cp:revision>10</cp:revision>
  <cp:lastPrinted>2000-04-05T13:26:00Z</cp:lastPrinted>
  <dcterms:created xsi:type="dcterms:W3CDTF">2014-08-12T14:28:00Z</dcterms:created>
  <dcterms:modified xsi:type="dcterms:W3CDTF">2014-08-14T13:37:00Z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0x0101008061CA30BAE04549A0C881271EDD6907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