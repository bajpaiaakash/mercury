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9"/>
        <w:gridCol w:w="140"/>
        <w:gridCol w:w="425"/>
        <w:gridCol w:w="1134"/>
        <w:gridCol w:w="2126"/>
      </w:tblGrid>
      <w:tr w:rsidR="00A82E17" w:rsidRPr="00777AD1" w14:paraId="48F21A45" w14:textId="77777777" w:rsidTr="00560DE3">
        <w:trPr>
          <w:trHeight w:val="1843"/>
        </w:trPr>
        <w:tc>
          <w:tcPr>
            <w:tcW w:w="5529" w:type="dxa"/>
            <w:gridSpan w:val="2"/>
          </w:tcPr>
          <w:p w14:paraId="7886E434" w14:textId="76F5022E" w:rsidR="00A82E17" w:rsidRPr="00240E37" w:rsidRDefault="00A82E17" w:rsidP="00CF66C8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</w:t>
            </w:r>
            <w:r w:rsidR="00384957" w:rsidRPr="00240E3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1488C821" w14:textId="77777777" w:rsidR="00054CD7" w:rsidRPr="00240E37" w:rsidRDefault="00054CD7" w:rsidP="00054CD7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649682EE" w14:textId="79FB133E" w:rsidR="00054CD7" w:rsidRPr="00240E37" w:rsidRDefault="00054CD7" w:rsidP="00054CD7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7D29E1D0" w14:textId="77777777" w:rsidR="00054CD7" w:rsidRPr="00240E37" w:rsidRDefault="00054CD7" w:rsidP="00054CD7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5AEFAF5A" w14:textId="7EDD2373" w:rsidR="00A82E17" w:rsidRPr="00777AD1" w:rsidRDefault="00A82E17" w:rsidP="00054CD7">
            <w:pPr>
              <w:pStyle w:val="Adresse"/>
              <w:jc w:val="both"/>
              <w:rPr>
                <w:szCs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425" w:type="dxa"/>
          </w:tcPr>
          <w:p w14:paraId="38270735" w14:textId="77777777" w:rsidR="00A82E17" w:rsidRPr="00777AD1" w:rsidRDefault="00A82E17" w:rsidP="00CF66C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gridSpan w:val="2"/>
          </w:tcPr>
          <w:p w14:paraId="4C4C4B3A" w14:textId="77310E75" w:rsidR="00A82E17" w:rsidRDefault="00A82E17" w:rsidP="00CF66C8">
            <w:pPr>
              <w:pStyle w:val="Adresse"/>
              <w:rPr>
                <w:szCs w:val="22"/>
              </w:rPr>
            </w:pPr>
          </w:p>
          <w:p w14:paraId="29A563CB" w14:textId="351356DF" w:rsidR="00A82E17" w:rsidRPr="00777AD1" w:rsidRDefault="00A82E17" w:rsidP="00CF66C8">
            <w:pPr>
              <w:pStyle w:val="Adresse"/>
              <w:rPr>
                <w:szCs w:val="22"/>
                <w:lang w:val="en-US"/>
              </w:rPr>
            </w:pPr>
          </w:p>
        </w:tc>
      </w:tr>
      <w:tr w:rsidR="00A82E17" w:rsidRPr="00777AD1" w14:paraId="3676D029" w14:textId="77777777" w:rsidTr="00560DE3">
        <w:trPr>
          <w:trHeight w:val="260"/>
        </w:trPr>
        <w:tc>
          <w:tcPr>
            <w:tcW w:w="5389" w:type="dxa"/>
          </w:tcPr>
          <w:p w14:paraId="0AE69366" w14:textId="77777777" w:rsidR="00A82E17" w:rsidRPr="00777AD1" w:rsidRDefault="00A82E17" w:rsidP="00CF66C8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699" w:type="dxa"/>
            <w:gridSpan w:val="3"/>
            <w:vAlign w:val="bottom"/>
          </w:tcPr>
          <w:p w14:paraId="4AB16AB9" w14:textId="77777777" w:rsidR="00A82E17" w:rsidRPr="00777AD1" w:rsidRDefault="00A82E17" w:rsidP="00145B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vAlign w:val="bottom"/>
          </w:tcPr>
          <w:p w14:paraId="7945E563" w14:textId="77777777" w:rsidR="00B93DF7" w:rsidRDefault="00B93DF7" w:rsidP="009F599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32FD76" w14:textId="77777777" w:rsidR="00B93DF7" w:rsidRDefault="00B93DF7" w:rsidP="009F5997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581DAA" w14:textId="77777777" w:rsidR="00A82E17" w:rsidRPr="00777AD1" w:rsidRDefault="00A82E17" w:rsidP="009F59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&lt;&lt;Today__s</w:t>
            </w:r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12B953A" w14:textId="77777777" w:rsidR="00A82E17" w:rsidRDefault="00A82E17" w:rsidP="00535452">
      <w:pPr>
        <w:rPr>
          <w:rFonts w:ascii="Arial" w:hAnsi="Arial" w:cs="Arial"/>
          <w:sz w:val="22"/>
          <w:szCs w:val="22"/>
          <w:highlight w:val="green"/>
          <w:lang w:val="en-US"/>
        </w:rPr>
      </w:pPr>
    </w:p>
    <w:p w14:paraId="44EC3345" w14:textId="77777777" w:rsidR="00535452" w:rsidRPr="00A82E17" w:rsidRDefault="00535452" w:rsidP="00535452">
      <w:pPr>
        <w:rPr>
          <w:rFonts w:ascii="Arial" w:hAnsi="Arial" w:cs="Arial"/>
          <w:sz w:val="22"/>
          <w:szCs w:val="22"/>
        </w:rPr>
      </w:pPr>
    </w:p>
    <w:p w14:paraId="169EAE20" w14:textId="77777777" w:rsidR="002D4C48" w:rsidRPr="00695EB1" w:rsidRDefault="002D4C48" w:rsidP="002D4C48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r w:rsidRPr="00695EB1">
        <w:rPr>
          <w:rFonts w:ascii="Arial" w:hAnsi="Arial" w:cs="Arial"/>
          <w:b/>
          <w:sz w:val="22"/>
          <w:szCs w:val="22"/>
          <w:lang w:val="en-US"/>
        </w:rPr>
        <w:t>&lt;&lt;Meeting_MERC_Name&gt;&gt;</w:t>
      </w:r>
    </w:p>
    <w:p w14:paraId="608ACA4E" w14:textId="77777777" w:rsidR="002D4C48" w:rsidRDefault="002D4C48" w:rsidP="002D4C48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512CB9">
        <w:rPr>
          <w:rFonts w:ascii="Arial" w:hAnsi="Arial" w:cs="Arial"/>
          <w:sz w:val="22"/>
          <w:szCs w:val="22"/>
          <w:lang w:val="en-US"/>
        </w:rPr>
        <w:t>&lt;&lt;Me</w:t>
      </w:r>
      <w:r>
        <w:rPr>
          <w:rFonts w:ascii="Arial" w:hAnsi="Arial" w:cs="Arial"/>
          <w:sz w:val="22"/>
          <w:szCs w:val="22"/>
          <w:lang w:val="en-US"/>
        </w:rPr>
        <w:t>eting_MERC_Date_of_Event_MERC__s&gt;&gt;</w:t>
      </w:r>
    </w:p>
    <w:p w14:paraId="477FF385" w14:textId="77777777" w:rsidR="002D4C48" w:rsidRPr="00512CB9" w:rsidRDefault="002D4C48" w:rsidP="002D4C48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512CB9">
        <w:rPr>
          <w:rFonts w:ascii="Arial" w:hAnsi="Arial" w:cs="Arial"/>
          <w:sz w:val="22"/>
          <w:szCs w:val="22"/>
          <w:lang w:val="en-US"/>
        </w:rPr>
        <w:t>&lt;&lt;Meeting_MERC_City_of_Meeting_MERC&gt;&gt;</w:t>
      </w:r>
    </w:p>
    <w:p w14:paraId="12ADFF59" w14:textId="77777777" w:rsidR="002D4C48" w:rsidRPr="00176E32" w:rsidRDefault="002D4C48" w:rsidP="002D4C48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3829BE7E" w14:textId="77777777" w:rsidR="002D4C48" w:rsidRPr="00A95CAB" w:rsidRDefault="002D4C48" w:rsidP="002D4C48">
      <w:pPr>
        <w:pStyle w:val="BodyText"/>
        <w:rPr>
          <w:rFonts w:ascii="Arial" w:hAnsi="Arial" w:cs="Arial"/>
        </w:rPr>
      </w:pPr>
    </w:p>
    <w:p w14:paraId="347DB45A" w14:textId="0C5FF712" w:rsidR="002D4C48" w:rsidRPr="00CB2E14" w:rsidRDefault="002D4C48" w:rsidP="002D4C4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r w:rsidRPr="00CB2E14">
        <w:rPr>
          <w:rFonts w:ascii="Arial" w:hAnsi="Arial" w:cs="Arial"/>
          <w:sz w:val="22"/>
          <w:szCs w:val="22"/>
          <w:lang w:val="en-US" w:bidi="he-IL"/>
        </w:rPr>
        <w:t xml:space="preserve">Sehr geehrte/r </w:t>
      </w:r>
      <w:r w:rsidR="00384957" w:rsidRPr="003F05A4">
        <w:rPr>
          <w:rFonts w:ascii="Arial" w:hAnsi="Arial" w:cs="Arial"/>
          <w:sz w:val="22"/>
          <w:szCs w:val="22"/>
          <w:lang w:val="en-US"/>
        </w:rPr>
        <w:t>&lt;&lt;Account_Title_Desc_Glbl&gt;&gt;</w:t>
      </w:r>
      <w:r w:rsidR="00384957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Pr="00E33327">
        <w:rPr>
          <w:rFonts w:ascii="Arial" w:hAnsi="Arial" w:cs="Arial"/>
          <w:sz w:val="22"/>
          <w:szCs w:val="22"/>
          <w:lang w:val="en-US"/>
        </w:rPr>
        <w:t>&lt;&lt;Account_Sfx_Nm_GLBL&gt;&gt;</w:t>
      </w:r>
      <w:r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Pr="00486646">
        <w:rPr>
          <w:rFonts w:ascii="Arial" w:hAnsi="Arial" w:cs="Arial"/>
          <w:sz w:val="22"/>
          <w:szCs w:val="22"/>
          <w:lang w:val="es-AR"/>
        </w:rPr>
        <w:t>&lt;&lt;A</w:t>
      </w:r>
      <w:r w:rsidRPr="00486646">
        <w:rPr>
          <w:rFonts w:ascii="Arial" w:hAnsi="Arial" w:cs="Arial"/>
          <w:sz w:val="22"/>
          <w:szCs w:val="22"/>
          <w:lang w:val="es-AR"/>
        </w:rPr>
        <w:t>c</w:t>
      </w:r>
      <w:r>
        <w:rPr>
          <w:rFonts w:ascii="Arial" w:hAnsi="Arial" w:cs="Arial"/>
          <w:sz w:val="22"/>
          <w:szCs w:val="22"/>
          <w:lang w:val="es-AR"/>
        </w:rPr>
        <w:t>count_Last</w:t>
      </w:r>
      <w:r w:rsidRPr="00486646">
        <w:rPr>
          <w:rFonts w:ascii="Arial" w:hAnsi="Arial" w:cs="Arial"/>
          <w:sz w:val="22"/>
          <w:szCs w:val="22"/>
          <w:lang w:val="es-AR"/>
        </w:rPr>
        <w:t>Name&gt;&gt;,</w:t>
      </w:r>
    </w:p>
    <w:p w14:paraId="557CAC99" w14:textId="77777777" w:rsidR="002D4C48" w:rsidRPr="00CB2E14" w:rsidRDefault="002D4C48" w:rsidP="002D4C4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2AF6437F" w14:textId="6E3EBE86" w:rsidR="002D4C48" w:rsidRPr="00A95CAB" w:rsidRDefault="002D4C48" w:rsidP="002D4C48">
      <w:pPr>
        <w:rPr>
          <w:rFonts w:ascii="Arial" w:hAnsi="Arial" w:cs="Arial"/>
          <w:sz w:val="22"/>
          <w:szCs w:val="22"/>
          <w:lang w:val="de-DE" w:bidi="he-IL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>herzlich Willkommen im Namen von Lilly in</w:t>
      </w:r>
      <w:r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Pr="00CB2E14">
        <w:rPr>
          <w:rFonts w:ascii="Arial" w:hAnsi="Arial" w:cs="Arial"/>
          <w:sz w:val="22"/>
          <w:szCs w:val="22"/>
          <w:lang w:val="de-DE"/>
        </w:rPr>
        <w:t>&lt;&lt;Meeting_MERC_City_of_Meeting_MERC&gt;&gt;</w:t>
      </w:r>
      <w:r w:rsidRPr="00A95CAB">
        <w:rPr>
          <w:rFonts w:ascii="Arial" w:hAnsi="Arial" w:cs="Arial"/>
          <w:sz w:val="22"/>
          <w:szCs w:val="22"/>
          <w:lang w:val="de-DE" w:bidi="he-IL"/>
        </w:rPr>
        <w:t xml:space="preserve"> zur/zum </w:t>
      </w:r>
      <w:r w:rsidRPr="00CB2E14">
        <w:rPr>
          <w:rFonts w:ascii="Arial" w:hAnsi="Arial" w:cs="Arial"/>
          <w:sz w:val="22"/>
          <w:szCs w:val="22"/>
          <w:lang w:val="de-DE"/>
        </w:rPr>
        <w:t>&lt;&lt;Meeting_MERC_Name&gt;&gt;</w:t>
      </w:r>
      <w:r w:rsidRPr="00A95CAB">
        <w:rPr>
          <w:rFonts w:ascii="Arial" w:hAnsi="Arial" w:cs="Arial"/>
          <w:sz w:val="22"/>
          <w:szCs w:val="22"/>
          <w:lang w:val="de-DE" w:bidi="he-IL"/>
        </w:rPr>
        <w:t xml:space="preserve">. </w:t>
      </w:r>
    </w:p>
    <w:p w14:paraId="448837C7" w14:textId="77777777" w:rsidR="002D4C48" w:rsidRPr="00A95CAB" w:rsidRDefault="002D4C48" w:rsidP="002D4C48">
      <w:pPr>
        <w:rPr>
          <w:rFonts w:ascii="Arial" w:hAnsi="Arial" w:cs="Arial"/>
          <w:sz w:val="22"/>
          <w:szCs w:val="22"/>
          <w:lang w:val="de-DE" w:bidi="he-IL"/>
        </w:rPr>
      </w:pPr>
    </w:p>
    <w:p w14:paraId="38D0A290" w14:textId="23736A73" w:rsidR="002D4C48" w:rsidRDefault="002D4C48" w:rsidP="002D4C48">
      <w:pPr>
        <w:rPr>
          <w:rFonts w:ascii="Arial" w:hAnsi="Arial" w:cs="Arial"/>
          <w:szCs w:val="22"/>
          <w:lang w:val="de-DE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 xml:space="preserve">Detaillierte Informationen zum wissenschaftlichen Programm </w:t>
      </w:r>
      <w:r w:rsidR="000F52E9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Pr="00A95CAB">
        <w:rPr>
          <w:rFonts w:ascii="Arial" w:hAnsi="Arial" w:cs="Arial"/>
          <w:sz w:val="22"/>
          <w:szCs w:val="22"/>
          <w:lang w:val="de-DE" w:bidi="he-IL"/>
        </w:rPr>
        <w:t xml:space="preserve">entnehmen Sie bitte der Kongressbroschüre bzw. finden Sie </w:t>
      </w:r>
      <w:r w:rsidRPr="00A95CAB">
        <w:rPr>
          <w:rFonts w:ascii="Arial" w:hAnsi="Arial" w:cs="Arial"/>
          <w:sz w:val="22"/>
          <w:szCs w:val="22"/>
          <w:lang w:val="de-DE"/>
        </w:rPr>
        <w:t>unter</w:t>
      </w:r>
      <w:r>
        <w:rPr>
          <w:rFonts w:ascii="Arial" w:hAnsi="Arial" w:cs="Arial"/>
          <w:sz w:val="22"/>
          <w:szCs w:val="22"/>
          <w:lang w:val="de-DE"/>
        </w:rPr>
        <w:t xml:space="preserve"> </w:t>
      </w:r>
      <w:r w:rsidRPr="005F56CD">
        <w:rPr>
          <w:rFonts w:ascii="Arial" w:hAnsi="Arial" w:cs="Arial"/>
          <w:sz w:val="22"/>
          <w:szCs w:val="22"/>
          <w:lang w:val="de-DE"/>
        </w:rPr>
        <w:t>&lt;&lt;Form_Congresswebsite&gt;&gt;</w:t>
      </w:r>
    </w:p>
    <w:p w14:paraId="36F93CEA" w14:textId="77777777" w:rsidR="002D4C48" w:rsidRPr="00A95CAB" w:rsidRDefault="002D4C48" w:rsidP="002D4C48">
      <w:pPr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12A2A53E" w14:textId="77777777" w:rsidR="002D4C48" w:rsidRPr="00A95CAB" w:rsidRDefault="002D4C48" w:rsidP="002D4C48">
      <w:pPr>
        <w:jc w:val="both"/>
        <w:rPr>
          <w:rFonts w:ascii="Arial" w:hAnsi="Arial" w:cs="Arial"/>
          <w:sz w:val="22"/>
          <w:szCs w:val="22"/>
          <w:lang w:val="de-DE" w:bidi="he-IL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>Um Ihren Aufenthalt so komfortabel und interessant wie möglich zu gestalten, haben wir beiliegend einige wichtige Informationen für Sie zusammengestellt.</w:t>
      </w:r>
    </w:p>
    <w:p w14:paraId="04A9F2E6" w14:textId="77777777" w:rsidR="002D4C48" w:rsidRPr="00A95CAB" w:rsidRDefault="002D4C48" w:rsidP="002D4C48">
      <w:pPr>
        <w:rPr>
          <w:rFonts w:ascii="Arial" w:hAnsi="Arial" w:cs="Arial"/>
          <w:sz w:val="22"/>
          <w:szCs w:val="22"/>
          <w:lang w:val="de-DE" w:bidi="he-IL"/>
        </w:rPr>
      </w:pPr>
    </w:p>
    <w:p w14:paraId="06D81DF3" w14:textId="77777777" w:rsidR="002D4C48" w:rsidRDefault="002D4C48" w:rsidP="002D4C48">
      <w:pPr>
        <w:rPr>
          <w:rFonts w:ascii="Arial" w:hAnsi="Arial" w:cs="Arial"/>
          <w:sz w:val="22"/>
          <w:szCs w:val="22"/>
          <w:lang w:val="de-DE" w:bidi="he-IL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>Für weitere Unterstützung kontaktieren Sie jederzeit gerne</w:t>
      </w:r>
      <w:r>
        <w:rPr>
          <w:rFonts w:ascii="Arial" w:hAnsi="Arial" w:cs="Arial"/>
          <w:sz w:val="22"/>
          <w:szCs w:val="22"/>
          <w:lang w:val="de-DE" w:bidi="he-IL"/>
        </w:rPr>
        <w:t>:</w:t>
      </w:r>
    </w:p>
    <w:p w14:paraId="2C01B631" w14:textId="77777777" w:rsidR="002D4C48" w:rsidRDefault="002D4C48" w:rsidP="002D4C48">
      <w:pPr>
        <w:rPr>
          <w:rFonts w:ascii="Arial" w:hAnsi="Arial" w:cs="Arial"/>
          <w:b/>
          <w:sz w:val="22"/>
          <w:szCs w:val="22"/>
          <w:lang w:val="de-DE" w:bidi="he-IL"/>
        </w:rPr>
      </w:pPr>
    </w:p>
    <w:p w14:paraId="10D747A9" w14:textId="77777777" w:rsidR="00FB76AB" w:rsidRPr="00240E37" w:rsidRDefault="00FB76AB" w:rsidP="00FB76AB">
      <w:pPr>
        <w:rPr>
          <w:rFonts w:ascii="Arial" w:hAnsi="Arial" w:cs="Arial"/>
          <w:sz w:val="22"/>
          <w:szCs w:val="22"/>
          <w:lang w:val="de-DE" w:bidi="he-IL"/>
        </w:rPr>
      </w:pPr>
      <w:r w:rsidRPr="00240E37">
        <w:rPr>
          <w:rFonts w:ascii="Arial" w:hAnsi="Arial" w:cs="Arial"/>
          <w:sz w:val="22"/>
          <w:szCs w:val="22"/>
          <w:lang w:val="de-DE" w:bidi="he-IL"/>
        </w:rPr>
        <w:t>&lt;&lt;User_Name&gt;&gt;</w:t>
      </w:r>
    </w:p>
    <w:p w14:paraId="2DE4E31B" w14:textId="3740F502" w:rsidR="00FB76AB" w:rsidRPr="00240E37" w:rsidRDefault="00FB76AB" w:rsidP="00FB76AB">
      <w:pPr>
        <w:rPr>
          <w:rFonts w:ascii="Arial" w:hAnsi="Arial" w:cs="Arial"/>
          <w:sz w:val="22"/>
          <w:szCs w:val="22"/>
          <w:lang w:val="de-DE" w:bidi="he-IL"/>
        </w:rPr>
      </w:pPr>
      <w:r w:rsidRPr="00240E37">
        <w:rPr>
          <w:rFonts w:ascii="Arial" w:hAnsi="Arial" w:cs="Arial"/>
          <w:sz w:val="22"/>
          <w:szCs w:val="22"/>
          <w:lang w:val="de-DE" w:bidi="he-IL"/>
        </w:rPr>
        <w:t xml:space="preserve">Tel: </w:t>
      </w:r>
      <w:r w:rsidR="00E5159F" w:rsidRPr="00240E37">
        <w:rPr>
          <w:rFonts w:ascii="Arial" w:hAnsi="Arial" w:cs="Arial"/>
          <w:sz w:val="22"/>
          <w:szCs w:val="22"/>
          <w:lang w:val="de-DE" w:bidi="he-IL"/>
        </w:rPr>
        <w:t>+43 1 2060-92473</w:t>
      </w:r>
    </w:p>
    <w:p w14:paraId="40E94BF0" w14:textId="44119E72" w:rsidR="00FB76AB" w:rsidRPr="00240E37" w:rsidRDefault="00FB76AB" w:rsidP="00FB76AB">
      <w:pPr>
        <w:rPr>
          <w:rFonts w:ascii="Arial" w:hAnsi="Arial" w:cs="Arial"/>
          <w:sz w:val="22"/>
          <w:szCs w:val="22"/>
          <w:lang w:val="de-DE" w:bidi="he-IL"/>
        </w:rPr>
      </w:pPr>
      <w:r w:rsidRPr="00240E37">
        <w:rPr>
          <w:rFonts w:ascii="Arial" w:hAnsi="Arial" w:cs="Arial"/>
          <w:sz w:val="22"/>
          <w:szCs w:val="22"/>
          <w:lang w:val="de-DE" w:bidi="he-IL"/>
        </w:rPr>
        <w:t xml:space="preserve">Fax: </w:t>
      </w:r>
      <w:r w:rsidR="00E5159F" w:rsidRPr="00240E37">
        <w:rPr>
          <w:rFonts w:ascii="Arial" w:hAnsi="Arial" w:cs="Arial"/>
          <w:sz w:val="22"/>
          <w:szCs w:val="22"/>
          <w:lang w:val="de-DE" w:bidi="he-IL"/>
        </w:rPr>
        <w:t>+43 1 71178 552</w:t>
      </w:r>
    </w:p>
    <w:p w14:paraId="51BC97EC" w14:textId="77777777" w:rsidR="00240E37" w:rsidRPr="00240E37" w:rsidRDefault="00240E37" w:rsidP="00240E37">
      <w:pPr>
        <w:rPr>
          <w:rFonts w:ascii="Arial" w:hAnsi="Arial" w:cs="Arial"/>
          <w:sz w:val="22"/>
          <w:szCs w:val="22"/>
          <w:lang w:val="de-DE" w:bidi="he-IL"/>
        </w:rPr>
      </w:pPr>
      <w:r w:rsidRPr="00240E37">
        <w:rPr>
          <w:rFonts w:ascii="Arial" w:hAnsi="Arial" w:cs="Arial"/>
          <w:sz w:val="22"/>
          <w:szCs w:val="22"/>
          <w:lang w:val="it-IT" w:bidi="he-IL"/>
        </w:rPr>
        <w:t>Lilly_Austria_CMS@lilly.com</w:t>
      </w:r>
    </w:p>
    <w:p w14:paraId="34C420F0" w14:textId="77777777" w:rsidR="00FB76AB" w:rsidRPr="00A95CAB" w:rsidRDefault="00FB76AB" w:rsidP="00FB76AB">
      <w:pPr>
        <w:rPr>
          <w:rFonts w:ascii="Arial" w:hAnsi="Arial" w:cs="Arial"/>
          <w:sz w:val="22"/>
          <w:szCs w:val="22"/>
          <w:lang w:val="de-DE" w:bidi="he-IL"/>
        </w:rPr>
      </w:pPr>
    </w:p>
    <w:p w14:paraId="5DD26747" w14:textId="77777777" w:rsidR="002D4C48" w:rsidRPr="00A95CAB" w:rsidRDefault="002D4C48" w:rsidP="002D4C48">
      <w:pPr>
        <w:rPr>
          <w:rFonts w:ascii="Arial" w:hAnsi="Arial" w:cs="Arial"/>
          <w:sz w:val="22"/>
          <w:szCs w:val="22"/>
          <w:lang w:val="de-DE" w:bidi="he-IL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>Wir freuen uns über Ihre Teilnahme!</w:t>
      </w:r>
    </w:p>
    <w:p w14:paraId="6BD0E868" w14:textId="77777777" w:rsidR="002D4C48" w:rsidRPr="00A95CAB" w:rsidRDefault="002D4C48" w:rsidP="002D4C48">
      <w:pPr>
        <w:rPr>
          <w:rFonts w:ascii="Arial" w:hAnsi="Arial" w:cs="Arial"/>
          <w:sz w:val="22"/>
          <w:szCs w:val="22"/>
          <w:lang w:val="de-DE" w:bidi="he-IL"/>
        </w:rPr>
      </w:pPr>
    </w:p>
    <w:p w14:paraId="4870C0E9" w14:textId="203E03B7" w:rsidR="002D4C48" w:rsidRPr="00A95CAB" w:rsidRDefault="002D4C48" w:rsidP="002D4C48">
      <w:pPr>
        <w:rPr>
          <w:rFonts w:ascii="Arial" w:hAnsi="Arial" w:cs="Arial"/>
          <w:sz w:val="22"/>
          <w:szCs w:val="22"/>
          <w:lang w:val="de-DE" w:bidi="he-IL"/>
        </w:rPr>
      </w:pPr>
    </w:p>
    <w:p w14:paraId="28A59079" w14:textId="77777777" w:rsidR="002D4C48" w:rsidRPr="00A95CAB" w:rsidRDefault="002D4C48" w:rsidP="002D4C48">
      <w:pPr>
        <w:rPr>
          <w:rFonts w:ascii="Arial" w:hAnsi="Arial" w:cs="Arial"/>
          <w:sz w:val="22"/>
          <w:szCs w:val="22"/>
          <w:lang w:val="de-DE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>Mit freundlichen Grüßen,</w:t>
      </w:r>
    </w:p>
    <w:p w14:paraId="72A44606" w14:textId="77777777" w:rsidR="002D4C48" w:rsidRDefault="002D4C48" w:rsidP="002D4C4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231F4CBE" w14:textId="77777777" w:rsidR="002D4C48" w:rsidRPr="000A02F9" w:rsidRDefault="002D4C48" w:rsidP="002D4C4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13315B1E" w14:textId="77777777" w:rsidR="00B93DF7" w:rsidRPr="00486646" w:rsidRDefault="00B93DF7" w:rsidP="00B93DF7">
      <w:pPr>
        <w:rPr>
          <w:rFonts w:ascii="Arial" w:hAnsi="Arial" w:cs="Arial"/>
          <w:sz w:val="22"/>
          <w:szCs w:val="22"/>
          <w:highlight w:val="yellow"/>
          <w:lang w:val="da-DK"/>
        </w:rPr>
      </w:pPr>
      <w:r w:rsidRPr="00486646">
        <w:rPr>
          <w:rFonts w:ascii="Arial" w:hAnsi="Arial" w:cs="Arial"/>
          <w:sz w:val="22"/>
          <w:szCs w:val="22"/>
          <w:lang w:val="da-DK"/>
        </w:rPr>
        <w:t>&lt;&lt;Meeting_MERCOwner_Signiture&gt;&gt;</w:t>
      </w:r>
    </w:p>
    <w:p w14:paraId="67815A19" w14:textId="77777777" w:rsidR="00B93DF7" w:rsidRPr="00486646" w:rsidRDefault="00B93DF7" w:rsidP="00B93DF7">
      <w:pPr>
        <w:pStyle w:val="BodyText"/>
        <w:rPr>
          <w:sz w:val="22"/>
          <w:szCs w:val="22"/>
          <w:lang w:val="en-US"/>
        </w:rPr>
      </w:pPr>
      <w:r w:rsidRPr="00486646">
        <w:rPr>
          <w:rFonts w:ascii="Arial" w:hAnsi="Arial" w:cs="Arial"/>
          <w:sz w:val="22"/>
          <w:szCs w:val="22"/>
          <w:lang w:val="en-US"/>
        </w:rPr>
        <w:t>&lt;&lt;Meeting_MERCOwner_FullName&gt;&gt;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486646">
        <w:rPr>
          <w:rFonts w:ascii="Arial" w:hAnsi="Arial" w:cs="Arial"/>
          <w:sz w:val="22"/>
          <w:szCs w:val="22"/>
          <w:lang w:val="en-US"/>
        </w:rPr>
        <w:t>&lt;&lt;Meeting_MERCOwner_Title&gt;&gt;</w:t>
      </w:r>
    </w:p>
    <w:p w14:paraId="63B3A350" w14:textId="6A533ED7" w:rsidR="007751C2" w:rsidRPr="00A82E17" w:rsidRDefault="007751C2" w:rsidP="002D4C48">
      <w:pPr>
        <w:jc w:val="center"/>
        <w:rPr>
          <w:rFonts w:ascii="Arial" w:hAnsi="Arial" w:cs="Arial"/>
          <w:sz w:val="22"/>
          <w:szCs w:val="22"/>
          <w:lang w:val="en-US"/>
        </w:rPr>
      </w:pPr>
    </w:p>
    <w:sectPr w:rsidR="007751C2" w:rsidRPr="00A82E17">
      <w:headerReference w:type="default" r:id="rId12"/>
      <w:footerReference w:type="default" r:id="rId13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E02612" w14:textId="77777777" w:rsidR="004E2727" w:rsidRDefault="004E2727">
      <w:r>
        <w:separator/>
      </w:r>
    </w:p>
  </w:endnote>
  <w:endnote w:type="continuationSeparator" w:id="0">
    <w:p w14:paraId="7245EC9C" w14:textId="77777777" w:rsidR="004E2727" w:rsidRDefault="004E2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B93DF7" w:rsidRPr="00AC44BE" w14:paraId="561A84F4" w14:textId="77777777" w:rsidTr="00B93DF7">
      <w:tc>
        <w:tcPr>
          <w:tcW w:w="9111" w:type="dxa"/>
        </w:tcPr>
        <w:p w14:paraId="1258073E" w14:textId="77777777" w:rsidR="00B93DF7" w:rsidRPr="00AC44BE" w:rsidRDefault="00B93DF7" w:rsidP="00207FB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63B3A359" w14:textId="5A359312" w:rsidR="004E2727" w:rsidRDefault="004E2727" w:rsidP="00895C58">
    <w:pPr>
      <w:pStyle w:val="Footer"/>
      <w:tabs>
        <w:tab w:val="clear" w:pos="4320"/>
        <w:tab w:val="clear" w:pos="8640"/>
        <w:tab w:val="left" w:pos="1440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2BD14" w14:textId="77777777" w:rsidR="004E2727" w:rsidRDefault="004E2727">
      <w:r>
        <w:separator/>
      </w:r>
    </w:p>
  </w:footnote>
  <w:footnote w:type="continuationSeparator" w:id="0">
    <w:p w14:paraId="78E7AFFA" w14:textId="77777777" w:rsidR="004E2727" w:rsidRDefault="004E27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3A357" w14:textId="7C2ED711" w:rsidR="004E2727" w:rsidRPr="00895C58" w:rsidRDefault="004007B7" w:rsidP="00895C58">
    <w:pPr>
      <w:pStyle w:val="Header"/>
    </w:pPr>
    <w:r w:rsidRPr="00895C58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C297755" wp14:editId="2B394A70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48E3DB" wp14:editId="3CFADC2B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675A3F78" w14:textId="77777777" w:rsidR="00045031" w:rsidRPr="004007B7" w:rsidRDefault="00045031" w:rsidP="004007B7">
                          <w:pPr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4007B7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Eli Lilly Ges.m.b.H</w:t>
                          </w:r>
                        </w:p>
                        <w:p w14:paraId="0C41C28D" w14:textId="77777777" w:rsidR="00045031" w:rsidRPr="004007B7" w:rsidRDefault="00045031" w:rsidP="004007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007B7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Kölblgasse 8-10</w:t>
                          </w:r>
                        </w:p>
                        <w:p w14:paraId="51D15A89" w14:textId="06F14B4E" w:rsidR="00045031" w:rsidRPr="004007B7" w:rsidRDefault="00B93DF7" w:rsidP="004007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007B7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A-</w:t>
                          </w:r>
                          <w:r w:rsidR="00045031" w:rsidRPr="004007B7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1030 Wien</w:t>
                          </w:r>
                        </w:p>
                        <w:p w14:paraId="678B2643" w14:textId="77777777" w:rsidR="00045031" w:rsidRPr="004007B7" w:rsidRDefault="00045031" w:rsidP="004007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007B7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6047D924" w14:textId="77777777" w:rsidR="00045031" w:rsidRPr="004007B7" w:rsidRDefault="00045031" w:rsidP="004007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007B7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3F621D22" w14:textId="77777777" w:rsidR="00045031" w:rsidRPr="004007B7" w:rsidRDefault="00045031" w:rsidP="004007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007B7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71B48FEF" w14:textId="77777777" w:rsidR="00045031" w:rsidRPr="004007B7" w:rsidRDefault="00045031" w:rsidP="004007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007B7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Firmenbuchgericht: Wien</w:t>
                          </w:r>
                        </w:p>
                        <w:p w14:paraId="3702C022" w14:textId="71E29BD7" w:rsidR="00045031" w:rsidRPr="004007B7" w:rsidRDefault="00045031" w:rsidP="004007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007B7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Firmenbuchnummer: 112976t</w:t>
                          </w:r>
                        </w:p>
                        <w:p w14:paraId="7F919903" w14:textId="77777777" w:rsidR="00045031" w:rsidRPr="004007B7" w:rsidRDefault="00045031" w:rsidP="004007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007B7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0FA7FEEE" w14:textId="77777777" w:rsidR="00045031" w:rsidRPr="004007B7" w:rsidRDefault="00045031" w:rsidP="004007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007B7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LUuSNp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675A3F78" w14:textId="77777777" w:rsidR="00045031" w:rsidRPr="004007B7" w:rsidRDefault="00045031" w:rsidP="004007B7">
                    <w:pPr>
                      <w:jc w:val="both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4007B7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Eli Lilly Ges.m.b.H</w:t>
                    </w:r>
                  </w:p>
                  <w:p w14:paraId="0C41C28D" w14:textId="77777777" w:rsidR="00045031" w:rsidRPr="004007B7" w:rsidRDefault="00045031" w:rsidP="004007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07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 8-10</w:t>
                    </w:r>
                  </w:p>
                  <w:p w14:paraId="51D15A89" w14:textId="06F14B4E" w:rsidR="00045031" w:rsidRPr="004007B7" w:rsidRDefault="00B93DF7" w:rsidP="004007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07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</w:t>
                    </w:r>
                    <w:r w:rsidR="00045031" w:rsidRPr="004007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678B2643" w14:textId="77777777" w:rsidR="00045031" w:rsidRPr="004007B7" w:rsidRDefault="00045031" w:rsidP="004007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07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6047D924" w14:textId="77777777" w:rsidR="00045031" w:rsidRPr="004007B7" w:rsidRDefault="00045031" w:rsidP="004007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07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3F621D22" w14:textId="77777777" w:rsidR="00045031" w:rsidRPr="004007B7" w:rsidRDefault="00045031" w:rsidP="004007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07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71B48FEF" w14:textId="77777777" w:rsidR="00045031" w:rsidRPr="004007B7" w:rsidRDefault="00045031" w:rsidP="004007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07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Firmenbuchgericht: Wien</w:t>
                    </w:r>
                  </w:p>
                  <w:p w14:paraId="3702C022" w14:textId="71E29BD7" w:rsidR="00045031" w:rsidRPr="004007B7" w:rsidRDefault="00045031" w:rsidP="004007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07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Firmenbuchnummer: 112976t</w:t>
                    </w:r>
                  </w:p>
                  <w:p w14:paraId="7F919903" w14:textId="77777777" w:rsidR="00045031" w:rsidRPr="004007B7" w:rsidRDefault="00045031" w:rsidP="004007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007B7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0FA7FEEE" w14:textId="77777777" w:rsidR="00045031" w:rsidRPr="004007B7" w:rsidRDefault="00045031" w:rsidP="004007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007B7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045EA"/>
    <w:multiLevelType w:val="hybridMultilevel"/>
    <w:tmpl w:val="EDEE7246"/>
    <w:lvl w:ilvl="0" w:tplc="563226B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15433"/>
    <w:rsid w:val="000258CE"/>
    <w:rsid w:val="00045031"/>
    <w:rsid w:val="00045BB0"/>
    <w:rsid w:val="0005330E"/>
    <w:rsid w:val="00054CD7"/>
    <w:rsid w:val="000B50E7"/>
    <w:rsid w:val="000F037E"/>
    <w:rsid w:val="000F52E9"/>
    <w:rsid w:val="00100403"/>
    <w:rsid w:val="00101C41"/>
    <w:rsid w:val="00126ED7"/>
    <w:rsid w:val="00145BFD"/>
    <w:rsid w:val="00147F6C"/>
    <w:rsid w:val="001E0B79"/>
    <w:rsid w:val="00240E37"/>
    <w:rsid w:val="002669F0"/>
    <w:rsid w:val="00274029"/>
    <w:rsid w:val="002D4C48"/>
    <w:rsid w:val="00305F71"/>
    <w:rsid w:val="00347566"/>
    <w:rsid w:val="00384957"/>
    <w:rsid w:val="003A2DC7"/>
    <w:rsid w:val="003B6145"/>
    <w:rsid w:val="004007B7"/>
    <w:rsid w:val="004857DA"/>
    <w:rsid w:val="004E2727"/>
    <w:rsid w:val="004F5AA8"/>
    <w:rsid w:val="00535452"/>
    <w:rsid w:val="00560DE3"/>
    <w:rsid w:val="005760B6"/>
    <w:rsid w:val="005E6F60"/>
    <w:rsid w:val="005F5521"/>
    <w:rsid w:val="006303CA"/>
    <w:rsid w:val="006B6279"/>
    <w:rsid w:val="006E0341"/>
    <w:rsid w:val="00754C32"/>
    <w:rsid w:val="00772D2D"/>
    <w:rsid w:val="007751C2"/>
    <w:rsid w:val="008807C8"/>
    <w:rsid w:val="00895C58"/>
    <w:rsid w:val="008F14AD"/>
    <w:rsid w:val="00911ED8"/>
    <w:rsid w:val="00956D6C"/>
    <w:rsid w:val="00964907"/>
    <w:rsid w:val="00987F37"/>
    <w:rsid w:val="00996B96"/>
    <w:rsid w:val="009A4F1D"/>
    <w:rsid w:val="009F5997"/>
    <w:rsid w:val="009F7DA7"/>
    <w:rsid w:val="00A17B3E"/>
    <w:rsid w:val="00A82E17"/>
    <w:rsid w:val="00A91D49"/>
    <w:rsid w:val="00B007DA"/>
    <w:rsid w:val="00B117AB"/>
    <w:rsid w:val="00B93DF7"/>
    <w:rsid w:val="00BE7D85"/>
    <w:rsid w:val="00BF5530"/>
    <w:rsid w:val="00BF5CFD"/>
    <w:rsid w:val="00C031D9"/>
    <w:rsid w:val="00C5737C"/>
    <w:rsid w:val="00CB7C09"/>
    <w:rsid w:val="00CC4DF7"/>
    <w:rsid w:val="00D72516"/>
    <w:rsid w:val="00D77AB3"/>
    <w:rsid w:val="00DA6F74"/>
    <w:rsid w:val="00DD73D0"/>
    <w:rsid w:val="00E137C2"/>
    <w:rsid w:val="00E1758B"/>
    <w:rsid w:val="00E3245A"/>
    <w:rsid w:val="00E5159F"/>
    <w:rsid w:val="00E560DD"/>
    <w:rsid w:val="00E71334"/>
    <w:rsid w:val="00E72852"/>
    <w:rsid w:val="00E77BBB"/>
    <w:rsid w:val="00EA3944"/>
    <w:rsid w:val="00F4795E"/>
    <w:rsid w:val="00F87E93"/>
    <w:rsid w:val="00FB6DCB"/>
    <w:rsid w:val="00FB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3"/>
    <o:shapelayout v:ext="edit">
      <o:idmap v:ext="edit" data="1"/>
    </o:shapelayout>
  </w:shapeDefaults>
  <w:decimalSymbol w:val="."/>
  <w:listSeparator w:val=","/>
  <w14:docId w14:val="63B3A3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535452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FB6DCB"/>
    <w:pPr>
      <w:ind w:left="720"/>
      <w:contextualSpacing/>
    </w:pPr>
  </w:style>
  <w:style w:type="table" w:styleId="TableGrid">
    <w:name w:val="Table Grid"/>
    <w:basedOn w:val="TableNormal"/>
    <w:uiPriority w:val="59"/>
    <w:rsid w:val="00A82E17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A82E17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535452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FB6DCB"/>
    <w:pPr>
      <w:ind w:left="720"/>
      <w:contextualSpacing/>
    </w:pPr>
  </w:style>
  <w:style w:type="table" w:styleId="TableGrid">
    <w:name w:val="Table Grid"/>
    <w:basedOn w:val="TableNormal"/>
    <w:uiPriority w:val="59"/>
    <w:rsid w:val="00A82E17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A82E17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D78BD2-AB52-44CE-B958-B9A15C405627}"/>
</file>

<file path=customXml/itemProps2.xml><?xml version="1.0" encoding="utf-8"?>
<ds:datastoreItem xmlns:ds="http://schemas.openxmlformats.org/officeDocument/2006/customXml" ds:itemID="{4245F30D-98D4-4F68-9D5D-5C7946F9EDB9}"/>
</file>

<file path=customXml/itemProps3.xml><?xml version="1.0" encoding="utf-8"?>
<ds:datastoreItem xmlns:ds="http://schemas.openxmlformats.org/officeDocument/2006/customXml" ds:itemID="{61E730A2-F658-4F95-9BA7-5F1E92F42C7C}"/>
</file>

<file path=customXml/itemProps4.xml><?xml version="1.0" encoding="utf-8"?>
<ds:datastoreItem xmlns:ds="http://schemas.openxmlformats.org/officeDocument/2006/customXml" ds:itemID="{747F5B99-0CAB-4F4C-AA97-1FA43EBA91B7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207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16</cp:revision>
  <cp:lastPrinted>2014-07-01T13:55:00Z</cp:lastPrinted>
  <dcterms:created xsi:type="dcterms:W3CDTF">2014-07-11T14:29:00Z</dcterms:created>
  <dcterms:modified xsi:type="dcterms:W3CDTF">2014-08-28T14:33:00Z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