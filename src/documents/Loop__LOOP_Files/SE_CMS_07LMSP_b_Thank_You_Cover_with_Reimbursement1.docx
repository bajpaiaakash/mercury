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86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1"/>
        <w:gridCol w:w="296"/>
        <w:gridCol w:w="1183"/>
        <w:gridCol w:w="2072"/>
      </w:tblGrid>
      <w:tr w:rsidR="0006680D" w:rsidRPr="00B71B3F" w14:paraId="730541D1" w14:textId="77777777" w:rsidTr="0006680D">
        <w:trPr>
          <w:trHeight w:val="1894"/>
        </w:trPr>
        <w:tc>
          <w:tcPr>
            <w:tcW w:w="5771" w:type="dxa"/>
          </w:tcPr>
          <w:p w14:paraId="2D76C8C4" w14:textId="77777777" w:rsidR="0006680D" w:rsidRPr="00206CE5" w:rsidRDefault="0006680D" w:rsidP="000668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&lt;&lt;Account_Sfx_Nm_GLBL&gt;&gt;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&lt;&lt;Account_Name&gt;&gt;</w:t>
            </w:r>
          </w:p>
          <w:p w14:paraId="4100C984" w14:textId="77777777" w:rsidR="0006680D" w:rsidRPr="00206CE5" w:rsidRDefault="0006680D" w:rsidP="000668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&lt;&lt;Address_GLBL_Line_1_Adrs_Txt_GLBL&gt;&gt;</w:t>
            </w:r>
          </w:p>
          <w:p w14:paraId="563F9D46" w14:textId="77777777" w:rsidR="0006680D" w:rsidRPr="00206CE5" w:rsidRDefault="0006680D" w:rsidP="000668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&lt;&lt;Address_GLBL_Line_2_Adrs_Txt_GLBL&gt;&gt;</w:t>
            </w:r>
          </w:p>
          <w:p w14:paraId="61817BD7" w14:textId="77777777" w:rsidR="0006680D" w:rsidRPr="00206CE5" w:rsidRDefault="0006680D" w:rsidP="000668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&lt;&lt;Address_GLBL_Zip_Postal_Code_GLBL&gt;&gt; &lt;&lt;A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dress_GLBL_City_GLBL&gt;&gt;</w:t>
            </w:r>
          </w:p>
          <w:p w14:paraId="3F78D926" w14:textId="77777777" w:rsidR="0006680D" w:rsidRPr="00705A95" w:rsidRDefault="0006680D" w:rsidP="0006680D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&lt;&lt;Address_GLBL_Adrs_Cntry_Cd_GLBL&gt;&gt;</w:t>
            </w:r>
          </w:p>
        </w:tc>
        <w:tc>
          <w:tcPr>
            <w:tcW w:w="296" w:type="dxa"/>
          </w:tcPr>
          <w:p w14:paraId="1A2F4BD1" w14:textId="77777777" w:rsidR="0006680D" w:rsidRPr="00B71B3F" w:rsidRDefault="0006680D" w:rsidP="0006680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55" w:type="dxa"/>
            <w:gridSpan w:val="2"/>
          </w:tcPr>
          <w:p w14:paraId="237C4F91" w14:textId="77777777" w:rsidR="0006680D" w:rsidRPr="00705A95" w:rsidRDefault="0006680D" w:rsidP="0006680D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06680D" w:rsidRPr="00B71B3F" w14:paraId="61B8DDB9" w14:textId="77777777" w:rsidTr="0006680D">
        <w:trPr>
          <w:trHeight w:val="537"/>
        </w:trPr>
        <w:tc>
          <w:tcPr>
            <w:tcW w:w="5771" w:type="dxa"/>
          </w:tcPr>
          <w:p w14:paraId="2BBAEE75" w14:textId="77777777" w:rsidR="0006680D" w:rsidRPr="00B71B3F" w:rsidRDefault="0006680D" w:rsidP="0006680D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3D5AB7F9" w14:textId="77777777" w:rsidR="0006680D" w:rsidRPr="00B71B3F" w:rsidRDefault="0006680D" w:rsidP="0006680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2" w:type="dxa"/>
          </w:tcPr>
          <w:p w14:paraId="5C50B182" w14:textId="77777777" w:rsidR="0006680D" w:rsidRPr="007039C6" w:rsidRDefault="0006680D" w:rsidP="0006680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EB6B134" w14:textId="77777777" w:rsidR="0006680D" w:rsidRPr="00B71B3F" w:rsidRDefault="0006680D" w:rsidP="000668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B71B3F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738D7036" w14:textId="3F4EB710" w:rsidR="00703561" w:rsidRPr="000C4F67" w:rsidRDefault="00703561" w:rsidP="00703561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This template can only be used for Service Providers. Not for delegates – Please delete this comment before sending it to HCP.</w:t>
      </w:r>
    </w:p>
    <w:p w14:paraId="73F2D28B" w14:textId="77777777" w:rsidR="00DA6F74" w:rsidRPr="00703561" w:rsidRDefault="00DA6F74">
      <w:pPr>
        <w:pStyle w:val="BodyText"/>
        <w:rPr>
          <w:lang w:val="en-US"/>
        </w:rPr>
      </w:pPr>
    </w:p>
    <w:p w14:paraId="73F2D290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1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2" w14:textId="77777777" w:rsidR="00045BB0" w:rsidRDefault="00045BB0" w:rsidP="00045BB0">
      <w:pPr>
        <w:pStyle w:val="BodyText"/>
      </w:pPr>
    </w:p>
    <w:p w14:paraId="73F2D294" w14:textId="4587FC80" w:rsidR="004220EA" w:rsidRPr="00DD7026" w:rsidRDefault="00205EC7" w:rsidP="0006680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DD7026">
        <w:rPr>
          <w:rFonts w:ascii="Arial" w:hAnsi="Arial" w:cs="Arial"/>
          <w:sz w:val="22"/>
          <w:szCs w:val="22"/>
          <w:lang w:val="en-US" w:bidi="he-IL"/>
        </w:rPr>
        <w:t>Hej</w:t>
      </w:r>
      <w:r w:rsidR="00673802" w:rsidRPr="00DD7026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06680D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06680D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r w:rsidR="0006680D">
        <w:rPr>
          <w:rFonts w:ascii="Arial" w:hAnsi="Arial" w:cs="Arial"/>
          <w:sz w:val="22"/>
          <w:szCs w:val="22"/>
          <w:lang w:val="en-US"/>
        </w:rPr>
        <w:t>Account_Sfx_Nm_GLBL</w:t>
      </w:r>
      <w:r w:rsidR="0006680D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06680D" w:rsidRPr="00486646">
        <w:rPr>
          <w:rFonts w:ascii="Arial" w:hAnsi="Arial" w:cs="Arial"/>
          <w:sz w:val="22"/>
          <w:szCs w:val="22"/>
          <w:lang w:val="es-AR"/>
        </w:rPr>
        <w:t>&lt;&lt;A</w:t>
      </w:r>
      <w:r w:rsidR="0006680D" w:rsidRPr="00486646">
        <w:rPr>
          <w:rFonts w:ascii="Arial" w:hAnsi="Arial" w:cs="Arial"/>
          <w:sz w:val="22"/>
          <w:szCs w:val="22"/>
          <w:lang w:val="es-AR"/>
        </w:rPr>
        <w:t>c</w:t>
      </w:r>
      <w:r w:rsidR="0006680D">
        <w:rPr>
          <w:rFonts w:ascii="Arial" w:hAnsi="Arial" w:cs="Arial"/>
          <w:sz w:val="22"/>
          <w:szCs w:val="22"/>
          <w:lang w:val="es-AR"/>
        </w:rPr>
        <w:t>count_Last</w:t>
      </w:r>
      <w:r w:rsidR="0006680D" w:rsidRPr="00486646">
        <w:rPr>
          <w:rFonts w:ascii="Arial" w:hAnsi="Arial" w:cs="Arial"/>
          <w:sz w:val="22"/>
          <w:szCs w:val="22"/>
          <w:lang w:val="es-AR"/>
        </w:rPr>
        <w:t>Name&gt;&gt;</w:t>
      </w:r>
      <w:r w:rsidR="004220EA" w:rsidRPr="00DD7026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73F2D295" w14:textId="77777777" w:rsidR="004220EA" w:rsidRPr="00DD7026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73F2D296" w14:textId="77777777" w:rsidR="004220EA" w:rsidRPr="00DD7026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97" w14:textId="77777777" w:rsidR="004220EA" w:rsidRPr="00DD7026" w:rsidRDefault="004220EA" w:rsidP="004220EA">
      <w:pPr>
        <w:pStyle w:val="Default"/>
        <w:rPr>
          <w:sz w:val="22"/>
          <w:szCs w:val="22"/>
          <w:lang w:val="en-US"/>
        </w:rPr>
      </w:pPr>
    </w:p>
    <w:p w14:paraId="64857F15" w14:textId="77777777" w:rsidR="0006680D" w:rsidRDefault="00205EC7" w:rsidP="004220E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Tack för d</w:t>
      </w:r>
      <w:r w:rsidR="002D2E94">
        <w:rPr>
          <w:rFonts w:ascii="Arial" w:hAnsi="Arial" w:cs="Arial"/>
          <w:sz w:val="22"/>
          <w:szCs w:val="22"/>
          <w:lang w:val="sv-SE"/>
        </w:rPr>
        <w:t>in medverkan</w:t>
      </w:r>
      <w:r w:rsidR="00673802" w:rsidRPr="00673802">
        <w:rPr>
          <w:rFonts w:ascii="Arial" w:hAnsi="Arial" w:cs="Arial"/>
          <w:sz w:val="22"/>
          <w:szCs w:val="22"/>
          <w:lang w:val="sv-SE"/>
        </w:rPr>
        <w:t xml:space="preserve"> i</w:t>
      </w:r>
      <w:r w:rsidR="0006680D">
        <w:rPr>
          <w:rFonts w:ascii="Arial" w:hAnsi="Arial" w:cs="Arial"/>
          <w:sz w:val="22"/>
          <w:szCs w:val="22"/>
          <w:lang w:val="sv-SE"/>
        </w:rPr>
        <w:t>:</w:t>
      </w:r>
    </w:p>
    <w:p w14:paraId="2FDEF160" w14:textId="77777777" w:rsidR="0006680D" w:rsidRPr="002A541D" w:rsidRDefault="0006680D" w:rsidP="0006680D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A541D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16DEC9DE" w14:textId="77777777" w:rsidR="0006680D" w:rsidRDefault="0006680D" w:rsidP="0006680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184EFC">
        <w:rPr>
          <w:rFonts w:ascii="Arial" w:hAnsi="Arial" w:cs="Arial"/>
          <w:sz w:val="22"/>
          <w:szCs w:val="22"/>
          <w:lang w:val="en-US"/>
        </w:rPr>
        <w:t xml:space="preserve"> &lt;&lt;Meeting_MERC_Date_of_Event_MERC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r w:rsidRPr="00184EFC">
        <w:rPr>
          <w:rFonts w:ascii="Arial" w:hAnsi="Arial" w:cs="Arial"/>
          <w:sz w:val="22"/>
          <w:szCs w:val="22"/>
          <w:lang w:val="en-US"/>
        </w:rPr>
        <w:t>&gt;&gt;</w:t>
      </w:r>
    </w:p>
    <w:p w14:paraId="7BF302E4" w14:textId="77777777" w:rsidR="0006680D" w:rsidRDefault="0006680D" w:rsidP="0006680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</w:t>
      </w:r>
      <w:r w:rsidRPr="00184EFC">
        <w:rPr>
          <w:rFonts w:ascii="Arial" w:hAnsi="Arial" w:cs="Arial"/>
          <w:sz w:val="22"/>
          <w:szCs w:val="22"/>
          <w:lang w:val="en-US"/>
        </w:rPr>
        <w:t xml:space="preserve"> </w:t>
      </w:r>
      <w:r w:rsidRPr="00046C62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73F2D298" w14:textId="24FA42BC" w:rsidR="004220EA" w:rsidRPr="0006680D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99" w14:textId="77777777" w:rsidR="004220EA" w:rsidRPr="0006680D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9A" w14:textId="1E8D5591" w:rsidR="004220EA" w:rsidRPr="00673802" w:rsidRDefault="002D2E94" w:rsidP="004220E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För eventuella utgifter i samband med mötet är vi tacksamma om du fyller i bifogat dokument. Dokumentet returnerar du tillsammans med originalkvitton senast 30 dagar efter mötet.</w:t>
      </w:r>
      <w:r w:rsid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3F2D29B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7ADF8B9" w14:textId="21F883BA" w:rsidR="00673802" w:rsidRDefault="00205EC7" w:rsidP="004220E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</w:t>
      </w:r>
      <w:r w:rsidR="00673802">
        <w:rPr>
          <w:rFonts w:ascii="Arial" w:hAnsi="Arial" w:cs="Arial"/>
          <w:sz w:val="22"/>
          <w:szCs w:val="22"/>
          <w:lang w:val="sv-SE"/>
        </w:rPr>
        <w:t>.</w:t>
      </w:r>
    </w:p>
    <w:p w14:paraId="73F2D29C" w14:textId="52336232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</w:p>
    <w:p w14:paraId="73F2D29E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</w:p>
    <w:p w14:paraId="73F2D29F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3F2D2A0" w14:textId="57FAC0A3" w:rsidR="004220EA" w:rsidRPr="00673802" w:rsidRDefault="00673802" w:rsidP="004220E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>Med vänliga hälsningar</w:t>
      </w:r>
      <w:r w:rsidR="004220EA" w:rsidRPr="00673802">
        <w:rPr>
          <w:rFonts w:ascii="Arial" w:hAnsi="Arial" w:cs="Arial"/>
          <w:sz w:val="22"/>
          <w:szCs w:val="22"/>
          <w:lang w:val="sv-SE"/>
        </w:rPr>
        <w:t xml:space="preserve">, </w:t>
      </w:r>
    </w:p>
    <w:p w14:paraId="73F2D2A1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3F2D2A3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3894CD5" w14:textId="77777777" w:rsidR="00D141E5" w:rsidRPr="00556C6C" w:rsidRDefault="00D141E5" w:rsidP="00D141E5">
      <w:pPr>
        <w:pStyle w:val="Adresse"/>
        <w:rPr>
          <w:szCs w:val="22"/>
        </w:rPr>
      </w:pPr>
      <w:r w:rsidRPr="00556C6C">
        <w:rPr>
          <w:szCs w:val="22"/>
        </w:rPr>
        <w:t xml:space="preserve">&lt;&lt;User_Name&gt;&gt;  </w:t>
      </w:r>
    </w:p>
    <w:p w14:paraId="73F2D2A6" w14:textId="77777777" w:rsidR="00206A1D" w:rsidRDefault="00206A1D" w:rsidP="0017100C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73F2D2A7" w14:textId="5E58A549" w:rsidR="0017100C" w:rsidRPr="00205EC7" w:rsidRDefault="00DD7026" w:rsidP="0017100C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>
        <w:rPr>
          <w:rFonts w:ascii="Arial" w:hAnsi="Arial" w:cs="Arial"/>
          <w:b/>
          <w:sz w:val="22"/>
          <w:szCs w:val="22"/>
          <w:lang w:val="en-US" w:eastAsia="it-IT"/>
        </w:rPr>
        <w:t>Lilly Customer Meeting S</w:t>
      </w:r>
      <w:r w:rsidR="0017100C" w:rsidRPr="00205EC7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1BEBDE0C" w14:textId="77777777" w:rsidR="00205EC7" w:rsidRDefault="00205EC7" w:rsidP="004220EA">
      <w:pPr>
        <w:rPr>
          <w:rFonts w:ascii="Arial" w:hAnsi="Arial" w:cs="Arial"/>
          <w:sz w:val="22"/>
          <w:szCs w:val="22"/>
        </w:rPr>
      </w:pPr>
    </w:p>
    <w:p w14:paraId="73F2D2A8" w14:textId="1EEE2CC2" w:rsidR="004220EA" w:rsidRPr="00205EC7" w:rsidRDefault="00205EC7" w:rsidP="004220E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 w:rsidR="0006680D">
        <w:rPr>
          <w:rFonts w:ascii="Arial" w:hAnsi="Arial" w:cs="Arial"/>
          <w:sz w:val="22"/>
          <w:szCs w:val="22"/>
          <w:lang w:val="it-IT"/>
        </w:rPr>
        <w:t>08-593 665 55</w:t>
      </w:r>
    </w:p>
    <w:p w14:paraId="6E7D9210" w14:textId="77777777" w:rsidR="00205EC7" w:rsidRPr="00205EC7" w:rsidRDefault="00205EC7" w:rsidP="00205EC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6573067B" w14:textId="2ADA418D" w:rsidR="00205EC7" w:rsidRPr="00205EC7" w:rsidRDefault="00537EF4" w:rsidP="00537EF4">
      <w:pPr>
        <w:tabs>
          <w:tab w:val="center" w:pos="43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14:paraId="73F2D2A9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A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B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C" w14:textId="77777777" w:rsidR="004A7F1D" w:rsidRPr="00206A1D" w:rsidRDefault="004A7F1D" w:rsidP="004A7F1D">
      <w:pPr>
        <w:pStyle w:val="ListParagraph"/>
        <w:rPr>
          <w:color w:val="A6A6A6" w:themeColor="background1" w:themeShade="A6"/>
          <w:lang w:val="en-US"/>
        </w:rPr>
      </w:pPr>
    </w:p>
    <w:p w14:paraId="73F2D2AD" w14:textId="77777777" w:rsidR="00E71334" w:rsidRPr="00206A1D" w:rsidRDefault="00E71334" w:rsidP="004220EA">
      <w:pPr>
        <w:pStyle w:val="ListParagraph"/>
        <w:rPr>
          <w:lang w:val="en-US"/>
        </w:rPr>
      </w:pPr>
    </w:p>
    <w:sectPr w:rsidR="00E71334" w:rsidRPr="00206A1D" w:rsidSect="000668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0420E" w14:textId="77777777" w:rsidR="00526F82" w:rsidRDefault="00526F82">
      <w:r>
        <w:separator/>
      </w:r>
    </w:p>
  </w:endnote>
  <w:endnote w:type="continuationSeparator" w:id="0">
    <w:p w14:paraId="693C2BDF" w14:textId="77777777" w:rsidR="00526F82" w:rsidRDefault="0052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3B7FC" w14:textId="77777777" w:rsidR="007819F5" w:rsidRDefault="007819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1F0DBAE" w14:textId="77777777" w:rsidR="007819F5" w:rsidRDefault="007819F5" w:rsidP="007819F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21912A1A" w14:textId="77777777" w:rsidR="007819F5" w:rsidRDefault="007819F5" w:rsidP="007819F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7D4C755" w14:textId="10285DC8" w:rsidR="007819F5" w:rsidRDefault="007819F5" w:rsidP="007819F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&lt;&lt;Account_Name&gt;&gt; - &lt;&lt;Meeting_Participant_MERC_Name&gt;&gt;</w:t>
            </w:r>
          </w:p>
          <w:p w14:paraId="73F2D2B5" w14:textId="5FBB5A17" w:rsidR="004220EA" w:rsidRPr="007819F5" w:rsidRDefault="007819F5" w:rsidP="007819F5">
            <w:pPr>
              <w:pStyle w:val="Footer"/>
              <w:rPr>
                <w:rFonts w:ascii="DIN-Regular" w:hAnsi="DIN-Regular"/>
              </w:rPr>
            </w:pPr>
            <w:r w:rsidRPr="007819F5">
              <w:rPr>
                <w:rFonts w:ascii="DIN-Regular" w:hAnsi="DIN-Regular"/>
              </w:rPr>
              <w:fldChar w:fldCharType="begin"/>
            </w:r>
            <w:r w:rsidRPr="007819F5">
              <w:rPr>
                <w:rFonts w:ascii="DIN-Regular" w:hAnsi="DIN-Regular"/>
              </w:rPr>
              <w:instrText xml:space="preserve"> PAGE   \* MERGEFORMAT </w:instrText>
            </w:r>
            <w:r w:rsidRPr="007819F5">
              <w:rPr>
                <w:rFonts w:ascii="DIN-Regular" w:hAnsi="DIN-Regular"/>
              </w:rPr>
              <w:fldChar w:fldCharType="separate"/>
            </w:r>
            <w:r>
              <w:rPr>
                <w:rFonts w:ascii="DIN-Regular" w:hAnsi="DIN-Regular"/>
                <w:noProof/>
              </w:rPr>
              <w:t>2</w:t>
            </w:r>
            <w:r w:rsidRPr="007819F5">
              <w:rPr>
                <w:rFonts w:ascii="DIN-Regular" w:hAnsi="DIN-Regular"/>
                <w:noProof/>
              </w:rPr>
              <w:fldChar w:fldCharType="end"/>
            </w:r>
          </w:p>
          <w:p w14:paraId="73F2D2B6" w14:textId="77777777" w:rsidR="00CC4DF7" w:rsidRPr="00CC4DF7" w:rsidRDefault="007819F5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bookmarkStart w:id="0" w:name="_GoBack" w:displacedByCustomXml="prev"/>
  <w:bookmarkEnd w:id="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2FEC7" w14:textId="77777777" w:rsidR="007819F5" w:rsidRDefault="007819F5" w:rsidP="007819F5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&lt;&lt;Account_Name&gt;&gt; - &lt;&lt;Meeting_Participant_MERC_Name&gt;&gt;</w:t>
    </w:r>
  </w:p>
  <w:p w14:paraId="45666DE7" w14:textId="48AD2200" w:rsidR="007819F5" w:rsidRPr="007819F5" w:rsidRDefault="007819F5">
    <w:pPr>
      <w:pStyle w:val="Footer"/>
      <w:rPr>
        <w:rFonts w:ascii="DIN-Regular" w:hAnsi="DIN-Regular"/>
      </w:rPr>
    </w:pPr>
    <w:r w:rsidRPr="007819F5">
      <w:rPr>
        <w:rFonts w:ascii="DIN-Regular" w:hAnsi="DIN-Regular"/>
      </w:rPr>
      <w:fldChar w:fldCharType="begin"/>
    </w:r>
    <w:r w:rsidRPr="007819F5">
      <w:rPr>
        <w:rFonts w:ascii="DIN-Regular" w:hAnsi="DIN-Regular"/>
      </w:rPr>
      <w:instrText xml:space="preserve"> PAGE   \* MERGEFORMAT </w:instrText>
    </w:r>
    <w:r w:rsidRPr="007819F5">
      <w:rPr>
        <w:rFonts w:ascii="DIN-Regular" w:hAnsi="DIN-Regular"/>
      </w:rPr>
      <w:fldChar w:fldCharType="separate"/>
    </w:r>
    <w:r>
      <w:rPr>
        <w:rFonts w:ascii="DIN-Regular" w:hAnsi="DIN-Regular"/>
        <w:noProof/>
      </w:rPr>
      <w:t>1</w:t>
    </w:r>
    <w:r w:rsidRPr="007819F5">
      <w:rPr>
        <w:rFonts w:ascii="DIN-Regular" w:hAnsi="DIN-Regula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5F975" w14:textId="77777777" w:rsidR="00526F82" w:rsidRDefault="00526F82">
      <w:r>
        <w:separator/>
      </w:r>
    </w:p>
  </w:footnote>
  <w:footnote w:type="continuationSeparator" w:id="0">
    <w:p w14:paraId="026F8E91" w14:textId="77777777" w:rsidR="00526F82" w:rsidRDefault="0052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CDCAA" w14:textId="77777777" w:rsidR="007819F5" w:rsidRDefault="007819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2D2B4" w14:textId="29336C1A" w:rsidR="00E137C2" w:rsidRDefault="0006680D" w:rsidP="0006680D">
    <w:pPr>
      <w:pStyle w:val="Address"/>
      <w:tabs>
        <w:tab w:val="center" w:pos="8079"/>
      </w:tabs>
      <w:spacing w:before="60"/>
      <w:ind w:right="-728"/>
    </w:pPr>
    <w:r w:rsidRPr="0006680D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AB6CDE" wp14:editId="0BEE40D8">
              <wp:simplePos x="0" y="0"/>
              <wp:positionH relativeFrom="column">
                <wp:posOffset>4712335</wp:posOffset>
              </wp:positionH>
              <wp:positionV relativeFrom="paragraph">
                <wp:posOffset>681989</wp:posOffset>
              </wp:positionV>
              <wp:extent cx="1674495" cy="174307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74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498F883" w14:textId="477DFB4A" w:rsidR="0006680D" w:rsidRPr="00B45EE0" w:rsidRDefault="0006680D" w:rsidP="0006680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71.05pt;margin-top:53.7pt;width:131.85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" filled="f" stroked="f">
              <v:path arrowok="t"/>
              <v:textbox>
                <w:txbxContent>
                  <w:p w14:paraId="5498F883" w14:textId="477DFB4A" w:rsidR="0006680D" w:rsidRPr="00B45EE0" w:rsidRDefault="0006680D" w:rsidP="0006680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0F4CA" w14:textId="638AAD96" w:rsidR="0006680D" w:rsidRPr="0006680D" w:rsidRDefault="0006680D" w:rsidP="0006680D">
    <w:pPr>
      <w:pStyle w:val="Header"/>
      <w:tabs>
        <w:tab w:val="clear" w:pos="8640"/>
      </w:tabs>
      <w:ind w:right="-728"/>
      <w:rPr>
        <w:lang w:val="en-US"/>
      </w:rPr>
    </w:pPr>
    <w:r w:rsidRPr="0006680D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37C0FD9C" wp14:editId="74C90B20">
          <wp:simplePos x="0" y="0"/>
          <wp:positionH relativeFrom="page">
            <wp:posOffset>5931535</wp:posOffset>
          </wp:positionH>
          <wp:positionV relativeFrom="page">
            <wp:posOffset>468630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680D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4157C9" wp14:editId="04B6D2FE">
              <wp:simplePos x="0" y="0"/>
              <wp:positionH relativeFrom="column">
                <wp:posOffset>4759325</wp:posOffset>
              </wp:positionH>
              <wp:positionV relativeFrom="paragraph">
                <wp:posOffset>707390</wp:posOffset>
              </wp:positionV>
              <wp:extent cx="1674495" cy="16383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04A0B5D" w14:textId="77777777" w:rsidR="0006680D" w:rsidRPr="00470EE6" w:rsidRDefault="0006680D" w:rsidP="0006680D">
                          <w:pPr>
                            <w:ind w:right="213"/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470EE6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Eli Lilly Sweden AB</w:t>
                          </w:r>
                        </w:p>
                        <w:p w14:paraId="23A2C5A1" w14:textId="77777777" w:rsidR="0006680D" w:rsidRPr="007819F5" w:rsidRDefault="0006680D" w:rsidP="007D359A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7819F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Box 721</w:t>
                          </w:r>
                        </w:p>
                        <w:p w14:paraId="368478F9" w14:textId="77777777" w:rsidR="0006680D" w:rsidRPr="007819F5" w:rsidRDefault="0006680D" w:rsidP="007D359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7819F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169 27 Solna</w:t>
                          </w:r>
                        </w:p>
                        <w:p w14:paraId="6F511D25" w14:textId="77777777" w:rsidR="007D359A" w:rsidRPr="007819F5" w:rsidRDefault="007D359A" w:rsidP="007D359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7819F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Sweden</w:t>
                          </w:r>
                        </w:p>
                        <w:p w14:paraId="1321A6E0" w14:textId="77777777" w:rsidR="0006680D" w:rsidRPr="007819F5" w:rsidRDefault="0006680D" w:rsidP="007D359A">
                          <w:pPr>
                            <w:ind w:right="211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7819F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+46 8 737 88 00</w:t>
                          </w:r>
                        </w:p>
                        <w:p w14:paraId="11D0D291" w14:textId="77777777" w:rsidR="0006680D" w:rsidRPr="007819F5" w:rsidRDefault="007819F5" w:rsidP="007D359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06680D" w:rsidRPr="007819F5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http://www.lilly.se/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4.75pt;margin-top:55.7pt;width:131.8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" filled="f" stroked="f">
              <v:path arrowok="t"/>
              <v:textbox>
                <w:txbxContent>
                  <w:p w14:paraId="304A0B5D" w14:textId="77777777" w:rsidR="0006680D" w:rsidRPr="00470EE6" w:rsidRDefault="0006680D" w:rsidP="0006680D">
                    <w:pPr>
                      <w:ind w:right="213"/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470EE6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Eli Lilly Sweden AB</w:t>
                    </w:r>
                  </w:p>
                  <w:p w14:paraId="23A2C5A1" w14:textId="77777777" w:rsidR="0006680D" w:rsidRPr="007819F5" w:rsidRDefault="0006680D" w:rsidP="007D359A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7819F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Box 721</w:t>
                    </w:r>
                  </w:p>
                  <w:p w14:paraId="368478F9" w14:textId="77777777" w:rsidR="0006680D" w:rsidRPr="007819F5" w:rsidRDefault="0006680D" w:rsidP="007D359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7819F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169 27 Solna</w:t>
                    </w:r>
                  </w:p>
                  <w:p w14:paraId="6F511D25" w14:textId="77777777" w:rsidR="007D359A" w:rsidRPr="007819F5" w:rsidRDefault="007D359A" w:rsidP="007D359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7819F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Sweden</w:t>
                    </w:r>
                  </w:p>
                  <w:p w14:paraId="1321A6E0" w14:textId="77777777" w:rsidR="0006680D" w:rsidRPr="007819F5" w:rsidRDefault="0006680D" w:rsidP="007D359A">
                    <w:pPr>
                      <w:ind w:right="211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7819F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+46 8 737 88 00</w:t>
                    </w:r>
                  </w:p>
                  <w:p w14:paraId="11D0D291" w14:textId="77777777" w:rsidR="0006680D" w:rsidRPr="007819F5" w:rsidRDefault="007819F5" w:rsidP="007D359A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3" w:history="1">
                      <w:r w:rsidR="0006680D" w:rsidRPr="007819F5"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http://www.lilly.se/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6680D"/>
    <w:rsid w:val="000D3FF5"/>
    <w:rsid w:val="00101C41"/>
    <w:rsid w:val="0017100C"/>
    <w:rsid w:val="00205EC7"/>
    <w:rsid w:val="00206A1D"/>
    <w:rsid w:val="002D2E94"/>
    <w:rsid w:val="00305F71"/>
    <w:rsid w:val="00347959"/>
    <w:rsid w:val="003A2DC7"/>
    <w:rsid w:val="003A7130"/>
    <w:rsid w:val="003D7270"/>
    <w:rsid w:val="003F059E"/>
    <w:rsid w:val="004220EA"/>
    <w:rsid w:val="004464FD"/>
    <w:rsid w:val="004A7F1D"/>
    <w:rsid w:val="00526F82"/>
    <w:rsid w:val="00537EF4"/>
    <w:rsid w:val="00556C6C"/>
    <w:rsid w:val="00673802"/>
    <w:rsid w:val="00703561"/>
    <w:rsid w:val="007819F5"/>
    <w:rsid w:val="007A62DC"/>
    <w:rsid w:val="007B3564"/>
    <w:rsid w:val="007D359A"/>
    <w:rsid w:val="00903DA0"/>
    <w:rsid w:val="00956D6C"/>
    <w:rsid w:val="00974409"/>
    <w:rsid w:val="009D7222"/>
    <w:rsid w:val="009E3145"/>
    <w:rsid w:val="009F31F0"/>
    <w:rsid w:val="00B132DF"/>
    <w:rsid w:val="00B14E04"/>
    <w:rsid w:val="00B51E38"/>
    <w:rsid w:val="00BC415F"/>
    <w:rsid w:val="00BD3DD4"/>
    <w:rsid w:val="00C5737C"/>
    <w:rsid w:val="00CC4DF7"/>
    <w:rsid w:val="00CF16DB"/>
    <w:rsid w:val="00D141E5"/>
    <w:rsid w:val="00D60C21"/>
    <w:rsid w:val="00DA6F74"/>
    <w:rsid w:val="00DD7026"/>
    <w:rsid w:val="00E137C2"/>
    <w:rsid w:val="00E71334"/>
    <w:rsid w:val="00EA3944"/>
    <w:rsid w:val="00F3083B"/>
    <w:rsid w:val="00F62A50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73F2D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6680D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06680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06680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6680D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06680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06680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lly.se/" TargetMode="External"/><Relationship Id="rId2" Type="http://schemas.openxmlformats.org/officeDocument/2006/relationships/hyperlink" Target="http://www.lilly.se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4" ma:contentTypeDescription="Create a new document." ma:contentTypeScope="" ma:versionID="5fa34c4da719f4cf7e3eaf4b905eb5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44776cb2faf99a0d8dc5c792be6c58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CD1894B-F427-4B64-8119-1B84AB044633}"/>
</file>

<file path=customXml/itemProps4.xml><?xml version="1.0" encoding="utf-8"?>
<ds:datastoreItem xmlns:ds="http://schemas.openxmlformats.org/officeDocument/2006/customXml" ds:itemID="{0ED2344F-7282-4B6D-8EFD-138CF5C58D6E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Sofia Lasson</cp:lastModifiedBy>
  <cp:revision>2</cp:revision>
  <cp:lastPrinted>2014-04-11T14:55:00Z</cp:lastPrinted>
  <dcterms:created xsi:type="dcterms:W3CDTF">2014-08-14T15:38:00Z</dcterms:created>
  <dcterms:modified xsi:type="dcterms:W3CDTF">2014-08-14T15:38:00Z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