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3D9FF" w14:textId="77777777" w:rsidR="0010658E" w:rsidRPr="00273816" w:rsidRDefault="00115737" w:rsidP="0010658E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INFORMACJA KSIĘGOWA</w:t>
      </w:r>
    </w:p>
    <w:p w14:paraId="34307832" w14:textId="77777777" w:rsidR="00355ECB" w:rsidRDefault="00355ECB" w:rsidP="00355ECB">
      <w:pPr>
        <w:spacing w:after="0" w:line="240" w:lineRule="auto"/>
        <w:rPr>
          <w:rFonts w:ascii="Arial" w:hAnsi="Arial" w:cs="Arial"/>
          <w:lang w:val="es-AR"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Account_Title_Desc_Glbl</w:t>
      </w:r>
      <w:proofErr w:type="spellEnd"/>
      <w:r>
        <w:rPr>
          <w:rFonts w:ascii="Arial" w:hAnsi="Arial" w:cs="Arial"/>
        </w:rPr>
        <w:t>&gt;</w:t>
      </w:r>
      <w:proofErr w:type="gramStart"/>
      <w:r>
        <w:rPr>
          <w:rFonts w:ascii="Arial" w:hAnsi="Arial" w:cs="Arial"/>
        </w:rPr>
        <w:t xml:space="preserve">&gt;  </w:t>
      </w:r>
      <w:r>
        <w:rPr>
          <w:rFonts w:ascii="Arial" w:hAnsi="Arial" w:cs="Arial"/>
          <w:lang w:val="es-AR"/>
        </w:rPr>
        <w:t>&lt;</w:t>
      </w:r>
      <w:proofErr w:type="gramEnd"/>
      <w:r>
        <w:rPr>
          <w:rFonts w:ascii="Arial" w:hAnsi="Arial" w:cs="Arial"/>
          <w:lang w:val="es-AR"/>
        </w:rPr>
        <w:t>&lt;</w:t>
      </w:r>
      <w:proofErr w:type="spellStart"/>
      <w:r>
        <w:rPr>
          <w:rFonts w:ascii="Arial" w:hAnsi="Arial" w:cs="Arial"/>
          <w:lang w:val="es-AR"/>
        </w:rPr>
        <w:t>Account_Name</w:t>
      </w:r>
      <w:proofErr w:type="spellEnd"/>
      <w:r>
        <w:rPr>
          <w:rFonts w:ascii="Arial" w:hAnsi="Arial" w:cs="Arial"/>
          <w:lang w:val="es-AR"/>
        </w:rPr>
        <w:t>&gt;&gt;</w:t>
      </w:r>
    </w:p>
    <w:p w14:paraId="427FF852" w14:textId="77777777" w:rsidR="00355ECB" w:rsidRDefault="00355ECB" w:rsidP="00355ECB">
      <w:pPr>
        <w:spacing w:after="0" w:line="240" w:lineRule="auto"/>
        <w:rPr>
          <w:rFonts w:ascii="Arial" w:hAnsi="Arial" w:cs="Arial"/>
          <w:lang w:val="cs-CZ"/>
        </w:rPr>
      </w:pPr>
    </w:p>
    <w:p w14:paraId="426639AE" w14:textId="77777777" w:rsidR="00355ECB" w:rsidRDefault="00355ECB" w:rsidP="00355EC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&lt;&lt;Address_GLBL_Line_1_Adrs_Txt_GLBL&gt;&gt;</w:t>
      </w:r>
    </w:p>
    <w:p w14:paraId="66BFA485" w14:textId="77777777" w:rsidR="00355ECB" w:rsidRDefault="00355ECB" w:rsidP="00355EC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&lt;&lt;Address_GLBL_Line_2_Adrs_Txt_GLBL&gt;&gt;</w:t>
      </w:r>
    </w:p>
    <w:p w14:paraId="61177A20" w14:textId="77777777" w:rsidR="00355ECB" w:rsidRDefault="00355ECB" w:rsidP="00355EC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Address_GLBL_Zip_Postal_Code_GLBL</w:t>
      </w:r>
      <w:proofErr w:type="spellEnd"/>
      <w:r>
        <w:rPr>
          <w:rFonts w:ascii="Arial" w:hAnsi="Arial" w:cs="Arial"/>
        </w:rPr>
        <w:t>&gt;&gt;</w:t>
      </w:r>
    </w:p>
    <w:p w14:paraId="5CB50879" w14:textId="77777777" w:rsidR="00355ECB" w:rsidRDefault="00355ECB" w:rsidP="00355ECB">
      <w:pPr>
        <w:spacing w:after="0" w:line="240" w:lineRule="auto"/>
        <w:rPr>
          <w:rFonts w:ascii="Antique Olive Roman" w:hAnsi="Antique Olive Roman" w:cs="Arial"/>
          <w:i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Address_GLBL_City_GLBL</w:t>
      </w:r>
      <w:proofErr w:type="spellEnd"/>
      <w:r>
        <w:rPr>
          <w:rFonts w:ascii="Arial" w:hAnsi="Arial" w:cs="Arial"/>
        </w:rPr>
        <w:t>&gt;&gt;</w:t>
      </w:r>
    </w:p>
    <w:p w14:paraId="3503DA03" w14:textId="77777777" w:rsidR="0010658E" w:rsidRPr="004C7C62" w:rsidRDefault="0010658E" w:rsidP="0010658E">
      <w:pPr>
        <w:spacing w:line="240" w:lineRule="auto"/>
        <w:rPr>
          <w:rFonts w:ascii="Antique Olive Roman" w:hAnsi="Antique Olive Roman" w:cs="Arial"/>
          <w:i/>
        </w:rPr>
      </w:pPr>
    </w:p>
    <w:tbl>
      <w:tblPr>
        <w:tblW w:w="9332" w:type="dxa"/>
        <w:tblInd w:w="98" w:type="dxa"/>
        <w:tblLook w:val="04A0" w:firstRow="1" w:lastRow="0" w:firstColumn="1" w:lastColumn="0" w:noHBand="0" w:noVBand="1"/>
      </w:tblPr>
      <w:tblGrid>
        <w:gridCol w:w="1468"/>
        <w:gridCol w:w="4408"/>
        <w:gridCol w:w="1988"/>
        <w:gridCol w:w="1468"/>
      </w:tblGrid>
      <w:tr w:rsidR="0010658E" w:rsidRPr="001847D2" w14:paraId="3503DA08" w14:textId="77777777" w:rsidTr="00D4782B">
        <w:trPr>
          <w:trHeight w:val="300"/>
        </w:trPr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FFFFFF" w:fill="404040"/>
            <w:noWrap/>
            <w:vAlign w:val="center"/>
            <w:hideMark/>
          </w:tcPr>
          <w:p w14:paraId="3503DA04" w14:textId="77777777" w:rsidR="0010658E" w:rsidRPr="001847D2" w:rsidRDefault="00115737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E" w:eastAsia="en-IE"/>
              </w:rPr>
              <w:t>ILOŚĆ</w:t>
            </w:r>
          </w:p>
        </w:tc>
        <w:tc>
          <w:tcPr>
            <w:tcW w:w="44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FFFFFF" w:fill="404040"/>
            <w:noWrap/>
            <w:vAlign w:val="center"/>
            <w:hideMark/>
          </w:tcPr>
          <w:p w14:paraId="3503DA05" w14:textId="77777777" w:rsidR="0010658E" w:rsidRPr="001847D2" w:rsidRDefault="00115737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E" w:eastAsia="en-IE"/>
              </w:rPr>
              <w:t>OPIS</w:t>
            </w:r>
          </w:p>
        </w:tc>
        <w:tc>
          <w:tcPr>
            <w:tcW w:w="19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FFFFFF" w:fill="404040"/>
            <w:noWrap/>
            <w:vAlign w:val="center"/>
            <w:hideMark/>
          </w:tcPr>
          <w:p w14:paraId="3503DA06" w14:textId="77777777" w:rsidR="0010658E" w:rsidRPr="001847D2" w:rsidRDefault="00115737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E" w:eastAsia="en-IE"/>
              </w:rPr>
              <w:t>CENA JEDNOSTKOWA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404040"/>
            <w:noWrap/>
            <w:vAlign w:val="center"/>
            <w:hideMark/>
          </w:tcPr>
          <w:p w14:paraId="3503DA07" w14:textId="77777777" w:rsidR="0010658E" w:rsidRPr="001847D2" w:rsidRDefault="00115737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E" w:eastAsia="en-I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E" w:eastAsia="en-IE"/>
              </w:rPr>
              <w:t>WARTOSC</w:t>
            </w:r>
            <w:r w:rsidR="0094567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E" w:eastAsia="en-IE"/>
              </w:rPr>
              <w:t xml:space="preserve"> (PLN)</w:t>
            </w:r>
          </w:p>
        </w:tc>
      </w:tr>
      <w:tr w:rsidR="0010658E" w:rsidRPr="001847D2" w14:paraId="3503DA0D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09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X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503DA0A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XXXXXXXXX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0B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X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03DA0C" w14:textId="77777777" w:rsidR="0010658E" w:rsidRPr="001847D2" w:rsidRDefault="0010658E" w:rsidP="00D478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XXX</w:t>
            </w:r>
          </w:p>
        </w:tc>
      </w:tr>
      <w:tr w:rsidR="0010658E" w:rsidRPr="001847D2" w14:paraId="3503DA12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0E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503DA0F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10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03DA11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10658E" w:rsidRPr="001847D2" w14:paraId="3503DA17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13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503DA14" w14:textId="77777777" w:rsidR="0010658E" w:rsidRPr="001847D2" w:rsidRDefault="000907C5" w:rsidP="00D478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Data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dostawy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wykonania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usługi</w:t>
            </w:r>
            <w:proofErr w:type="spellEnd"/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15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03DA16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10658E" w:rsidRPr="001847D2" w14:paraId="3503DA1C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18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503DA19" w14:textId="77777777" w:rsidR="0010658E" w:rsidRPr="001847D2" w:rsidRDefault="000907C5" w:rsidP="000907C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Nazwa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i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miejsce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spotkania</w:t>
            </w:r>
            <w:proofErr w:type="spellEnd"/>
            <w:r w:rsidR="00CC00E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r w:rsidR="0010658E" w:rsidRPr="001847D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/</w:t>
            </w:r>
            <w:r w:rsidR="00CC00E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wykonania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IE" w:eastAsia="en-IE"/>
              </w:rPr>
              <w:t>usługi</w:t>
            </w:r>
            <w:proofErr w:type="spellEnd"/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1A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03DA1B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10658E" w:rsidRPr="001847D2" w14:paraId="3503DA21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1D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503DA1E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1F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03DA20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10658E" w:rsidRPr="001847D2" w14:paraId="3503DA26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22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noWrap/>
            <w:vAlign w:val="bottom"/>
            <w:hideMark/>
          </w:tcPr>
          <w:p w14:paraId="3503DA23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03DA24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03DA25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10658E" w:rsidRPr="001847D2" w14:paraId="3503DA2B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27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28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03DA29" w14:textId="77777777" w:rsidR="0010658E" w:rsidRPr="001847D2" w:rsidRDefault="00115737" w:rsidP="001157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 xml:space="preserve">KWOTA </w:t>
            </w:r>
            <w:r w:rsidR="0010658E"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NET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TO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03DA2A" w14:textId="77777777" w:rsidR="0010658E" w:rsidRPr="001847D2" w:rsidRDefault="0010658E" w:rsidP="00D478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XXX</w:t>
            </w:r>
          </w:p>
        </w:tc>
      </w:tr>
      <w:tr w:rsidR="0010658E" w:rsidRPr="001847D2" w14:paraId="3503DA30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2C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2D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2E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VAT X%</w:t>
            </w:r>
          </w:p>
        </w:tc>
        <w:tc>
          <w:tcPr>
            <w:tcW w:w="14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03DA2F" w14:textId="77777777" w:rsidR="0010658E" w:rsidRPr="001847D2" w:rsidRDefault="0010658E" w:rsidP="00D478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XXX</w:t>
            </w:r>
          </w:p>
        </w:tc>
      </w:tr>
      <w:tr w:rsidR="0010658E" w:rsidRPr="001847D2" w14:paraId="3503DA35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31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32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33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VAT Y%</w:t>
            </w:r>
          </w:p>
        </w:tc>
        <w:tc>
          <w:tcPr>
            <w:tcW w:w="14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503DA34" w14:textId="77777777" w:rsidR="0010658E" w:rsidRPr="001847D2" w:rsidRDefault="0010658E" w:rsidP="00D478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XXX</w:t>
            </w:r>
          </w:p>
        </w:tc>
      </w:tr>
      <w:tr w:rsidR="0010658E" w:rsidRPr="001847D2" w14:paraId="3503DA3A" w14:textId="77777777" w:rsidTr="00D4782B">
        <w:trPr>
          <w:trHeight w:val="300"/>
        </w:trPr>
        <w:tc>
          <w:tcPr>
            <w:tcW w:w="1468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503DA36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503DA37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503DA38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468" w:type="dxa"/>
            <w:tcBorders>
              <w:top w:val="nil"/>
              <w:left w:val="single" w:sz="4" w:space="0" w:color="000000"/>
              <w:bottom w:val="double" w:sz="4" w:space="0" w:color="auto"/>
              <w:right w:val="single" w:sz="8" w:space="0" w:color="auto"/>
            </w:tcBorders>
            <w:shd w:val="clear" w:color="FFFFCC" w:fill="FFFFFF"/>
            <w:noWrap/>
            <w:vAlign w:val="bottom"/>
            <w:hideMark/>
          </w:tcPr>
          <w:p w14:paraId="3503DA39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10658E" w:rsidRPr="001847D2" w14:paraId="3503DA3F" w14:textId="77777777" w:rsidTr="00D4782B">
        <w:trPr>
          <w:trHeight w:val="315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3B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3DA3C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98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FFFFFF" w:fill="FFFFFF"/>
            <w:noWrap/>
            <w:vAlign w:val="bottom"/>
            <w:hideMark/>
          </w:tcPr>
          <w:p w14:paraId="3503DA3D" w14:textId="77777777" w:rsidR="0010658E" w:rsidRPr="001847D2" w:rsidRDefault="00115737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KWOTA BRUTTO</w:t>
            </w:r>
          </w:p>
        </w:tc>
        <w:tc>
          <w:tcPr>
            <w:tcW w:w="14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FFFFFF" w:fill="FFFFFF"/>
            <w:noWrap/>
            <w:vAlign w:val="bottom"/>
            <w:hideMark/>
          </w:tcPr>
          <w:p w14:paraId="3503DA3E" w14:textId="77777777" w:rsidR="0010658E" w:rsidRPr="001847D2" w:rsidRDefault="0010658E" w:rsidP="00D478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XXX</w:t>
            </w:r>
          </w:p>
        </w:tc>
      </w:tr>
      <w:tr w:rsidR="0010658E" w:rsidRPr="001847D2" w14:paraId="3503DA44" w14:textId="77777777" w:rsidTr="00115737">
        <w:trPr>
          <w:trHeight w:val="1560"/>
        </w:trPr>
        <w:tc>
          <w:tcPr>
            <w:tcW w:w="14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</w:tcPr>
          <w:p w14:paraId="3503DA40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 w14:paraId="3503DA41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bottom"/>
            <w:hideMark/>
          </w:tcPr>
          <w:p w14:paraId="3503DA42" w14:textId="77777777" w:rsidR="0010658E" w:rsidRPr="001847D2" w:rsidRDefault="0010658E" w:rsidP="00D478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</w:pPr>
            <w:r w:rsidRPr="001847D2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1468" w:type="dxa"/>
            <w:tcBorders>
              <w:top w:val="doub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503DA43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E" w:eastAsia="en-IE"/>
              </w:rPr>
            </w:pPr>
          </w:p>
        </w:tc>
      </w:tr>
      <w:tr w:rsidR="0010658E" w:rsidRPr="001847D2" w14:paraId="3503DA46" w14:textId="77777777" w:rsidTr="00D4782B">
        <w:trPr>
          <w:trHeight w:val="315"/>
        </w:trPr>
        <w:tc>
          <w:tcPr>
            <w:tcW w:w="9332" w:type="dxa"/>
            <w:gridSpan w:val="4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FFFFFF" w:fill="FFFFFF"/>
            <w:noWrap/>
            <w:vAlign w:val="bottom"/>
          </w:tcPr>
          <w:p w14:paraId="3503DA45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10658E" w:rsidRPr="001847D2" w14:paraId="3503DA48" w14:textId="77777777" w:rsidTr="00115737">
        <w:trPr>
          <w:trHeight w:val="315"/>
        </w:trPr>
        <w:tc>
          <w:tcPr>
            <w:tcW w:w="933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3503DA47" w14:textId="77777777" w:rsidR="0010658E" w:rsidRPr="001847D2" w:rsidRDefault="0010658E" w:rsidP="00D47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IE" w:eastAsia="en-IE"/>
              </w:rPr>
            </w:pPr>
          </w:p>
        </w:tc>
      </w:tr>
    </w:tbl>
    <w:p w14:paraId="3503DA49" w14:textId="77777777" w:rsidR="0010658E" w:rsidRDefault="0010658E" w:rsidP="0010658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sectPr w:rsidR="0010658E">
      <w:footerReference w:type="default" r:id="rId11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B345B" w14:textId="77777777" w:rsidR="00C84EEF" w:rsidRDefault="00C84EEF">
      <w:r>
        <w:separator/>
      </w:r>
    </w:p>
  </w:endnote>
  <w:endnote w:type="continuationSeparator" w:id="0">
    <w:p w14:paraId="14B02D6D" w14:textId="77777777" w:rsidR="00C84EEF" w:rsidRDefault="00C8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503DA51" w14:textId="7DB74205" w:rsidR="00CC4DF7" w:rsidRPr="00CC4DF7" w:rsidRDefault="00132CAD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Strona</w:t>
            </w:r>
            <w:proofErr w:type="spellEnd"/>
            <w:r w:rsidR="00CC4DF7"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4DF7"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CC4DF7"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="00CC4DF7"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="00CC4DF7"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z</w:t>
            </w:r>
            <w:r w:rsidR="00CC4DF7"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4DF7"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CC4DF7"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="00CC4DF7"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="00CC4DF7"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503DA52" w14:textId="77777777" w:rsidR="00E137C2" w:rsidRDefault="00E137C2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4C3A6" w14:textId="77777777" w:rsidR="00C84EEF" w:rsidRDefault="00C84EEF">
      <w:r>
        <w:separator/>
      </w:r>
    </w:p>
  </w:footnote>
  <w:footnote w:type="continuationSeparator" w:id="0">
    <w:p w14:paraId="457B0206" w14:textId="77777777" w:rsidR="00C84EEF" w:rsidRDefault="00C84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907C5"/>
    <w:rsid w:val="00101C41"/>
    <w:rsid w:val="0010658E"/>
    <w:rsid w:val="00115737"/>
    <w:rsid w:val="00132CAD"/>
    <w:rsid w:val="00305F71"/>
    <w:rsid w:val="00355ECB"/>
    <w:rsid w:val="0035622B"/>
    <w:rsid w:val="003A2DC7"/>
    <w:rsid w:val="0094567E"/>
    <w:rsid w:val="00956D6C"/>
    <w:rsid w:val="00AC30AE"/>
    <w:rsid w:val="00B27FF3"/>
    <w:rsid w:val="00C2116B"/>
    <w:rsid w:val="00C5737C"/>
    <w:rsid w:val="00C84EEF"/>
    <w:rsid w:val="00CC00E3"/>
    <w:rsid w:val="00CC4DF7"/>
    <w:rsid w:val="00D054AC"/>
    <w:rsid w:val="00D95EB6"/>
    <w:rsid w:val="00DA6F74"/>
    <w:rsid w:val="00E137C2"/>
    <w:rsid w:val="00E71334"/>
    <w:rsid w:val="00EA3944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503D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8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Celeste" w:eastAsia="Times New Roman" w:hAnsi="Celeste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after="0" w:line="280" w:lineRule="exac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MemoFax">
    <w:name w:val="Memo/Fax"/>
    <w:basedOn w:val="Normal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after="0" w:line="240" w:lineRule="exact"/>
      <w:ind w:left="8280" w:right="180"/>
      <w:jc w:val="right"/>
    </w:pPr>
    <w:rPr>
      <w:rFonts w:ascii="DIN-Medium" w:eastAsia="Times New Roman" w:hAnsi="DIN-Medium" w:cs="Times New Roman"/>
      <w:szCs w:val="20"/>
      <w:lang w:val="en-GB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8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Celeste" w:eastAsia="Times New Roman" w:hAnsi="Celeste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after="0" w:line="280" w:lineRule="exac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MemoFax">
    <w:name w:val="Memo/Fax"/>
    <w:basedOn w:val="Normal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after="0" w:line="240" w:lineRule="exact"/>
      <w:ind w:left="8280" w:right="180"/>
      <w:jc w:val="right"/>
    </w:pPr>
    <w:rPr>
      <w:rFonts w:ascii="DIN-Medium" w:eastAsia="Times New Roman" w:hAnsi="DIN-Medium" w:cs="Times New Roman"/>
      <w:szCs w:val="20"/>
      <w:lang w:val="en-GB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9643AF-B467-4DFB-B6B1-E5FC1D0BBFC4}"/>
</file>

<file path=customXml/itemProps2.xml><?xml version="1.0" encoding="utf-8"?>
<ds:datastoreItem xmlns:ds="http://schemas.openxmlformats.org/officeDocument/2006/customXml" ds:itemID="{435538BE-75DD-4A9D-96CB-88B1934881AA}"/>
</file>

<file path=customXml/itemProps3.xml><?xml version="1.0" encoding="utf-8"?>
<ds:datastoreItem xmlns:ds="http://schemas.openxmlformats.org/officeDocument/2006/customXml" ds:itemID="{48154CF3-72B7-4932-B247-65AF62AF5762}"/>
</file>

<file path=customXml/itemProps4.xml><?xml version="1.0" encoding="utf-8"?>
<ds:datastoreItem xmlns:ds="http://schemas.openxmlformats.org/officeDocument/2006/customXml" ds:itemID="{A1336DA6-4E56-43F1-81A3-1FA5BCC0FB90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5</TotalTime>
  <Pages>1</Pages>
  <Words>41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Dagmara Mieszala</cp:lastModifiedBy>
  <cp:revision>5</cp:revision>
  <cp:lastPrinted>2000-04-05T13:26:00Z</cp:lastPrinted>
  <dcterms:created xsi:type="dcterms:W3CDTF">2014-09-26T10:45:00Z</dcterms:created>
  <dcterms:modified xsi:type="dcterms:W3CDTF">2014-10-17T07:12:00Z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