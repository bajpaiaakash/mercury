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283"/>
        <w:gridCol w:w="284"/>
        <w:gridCol w:w="1984"/>
      </w:tblGrid>
      <w:tr w:rsidR="007427E1" w:rsidRPr="007427E1" w14:paraId="005A7454" w14:textId="77777777" w:rsidTr="009038EA">
        <w:tc>
          <w:tcPr>
            <w:tcW w:w="7088" w:type="dxa"/>
            <w:gridSpan w:val="2"/>
          </w:tcPr>
          <w:p w14:paraId="3C3D5C2A" w14:textId="223DDECA" w:rsidR="00D1474B" w:rsidRPr="00AC3517" w:rsidRDefault="00C8162A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Account_MERC_Name</w:t>
            </w:r>
            <w:proofErr w:type="spellEnd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="00D1474B"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</w:r>
            <w:r w:rsidR="00D1474B"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9057CF2" w14:textId="77777777" w:rsidR="00D1474B" w:rsidRPr="00AC3517" w:rsidRDefault="00D1474B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297008C" w14:textId="77777777" w:rsidR="00D1474B" w:rsidRPr="00AC3517" w:rsidRDefault="00D1474B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599BE7A" w14:textId="137BB1A5" w:rsidR="007427E1" w:rsidRPr="00AA41CC" w:rsidRDefault="00D1474B" w:rsidP="00D1474B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3" w:type="dxa"/>
          </w:tcPr>
          <w:p w14:paraId="162D24CA" w14:textId="77777777" w:rsidR="007427E1" w:rsidRPr="000F6E2F" w:rsidRDefault="007427E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5BCDC70F" w14:textId="644D5DAE" w:rsidR="007427E1" w:rsidRPr="008A447A" w:rsidRDefault="007427E1" w:rsidP="00117951">
            <w:pPr>
              <w:pStyle w:val="Adresse"/>
              <w:rPr>
                <w:b/>
                <w:szCs w:val="22"/>
                <w:lang w:val="en-US"/>
              </w:rPr>
            </w:pPr>
          </w:p>
        </w:tc>
      </w:tr>
      <w:tr w:rsidR="007427E1" w:rsidRPr="000F6E2F" w14:paraId="7355E53E" w14:textId="77777777" w:rsidTr="00866E23">
        <w:tc>
          <w:tcPr>
            <w:tcW w:w="6946" w:type="dxa"/>
          </w:tcPr>
          <w:p w14:paraId="292D60E1" w14:textId="77777777" w:rsidR="007427E1" w:rsidRPr="008A447A" w:rsidRDefault="007427E1" w:rsidP="000235F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709" w:type="dxa"/>
            <w:gridSpan w:val="3"/>
          </w:tcPr>
          <w:p w14:paraId="4CEA7194" w14:textId="77777777" w:rsidR="007427E1" w:rsidRPr="008A447A" w:rsidRDefault="007427E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59141AD3" w14:textId="77777777" w:rsidR="007427E1" w:rsidRPr="000F6E2F" w:rsidRDefault="007427E1" w:rsidP="000235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2EFB8D" w14:textId="5BB757C3" w:rsidR="00045BB0" w:rsidRPr="00842AF1" w:rsidRDefault="005026B0" w:rsidP="00045BB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sz w:val="22"/>
          <w:szCs w:val="22"/>
          <w:lang w:val="en-US"/>
        </w:rPr>
        <w:t>Vertrag</w:t>
      </w:r>
      <w:proofErr w:type="spellEnd"/>
    </w:p>
    <w:p w14:paraId="25FDBEB9" w14:textId="77777777" w:rsidR="006A5914" w:rsidRPr="00842AF1" w:rsidRDefault="006A5914" w:rsidP="00842AF1">
      <w:pPr>
        <w:pStyle w:val="BodyText"/>
        <w:jc w:val="both"/>
        <w:rPr>
          <w:rFonts w:ascii="Arial" w:hAnsi="Arial" w:cs="Arial"/>
          <w:sz w:val="22"/>
          <w:szCs w:val="22"/>
          <w:lang w:val="en-US"/>
        </w:rPr>
      </w:pPr>
    </w:p>
    <w:p w14:paraId="522EFB93" w14:textId="21C13B0B" w:rsidR="00E71334" w:rsidRDefault="00A87D7E" w:rsidP="000D15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proofErr w:type="spellStart"/>
      <w:r w:rsidRPr="00842AF1">
        <w:rPr>
          <w:rFonts w:ascii="Arial" w:hAnsi="Arial" w:cs="Arial"/>
          <w:sz w:val="22"/>
          <w:szCs w:val="22"/>
          <w:lang w:val="en-US" w:bidi="he-IL"/>
        </w:rPr>
        <w:t>Se</w:t>
      </w:r>
      <w:r w:rsidR="00763202" w:rsidRPr="00842AF1">
        <w:rPr>
          <w:rFonts w:ascii="Arial" w:hAnsi="Arial" w:cs="Arial"/>
          <w:sz w:val="22"/>
          <w:szCs w:val="22"/>
          <w:lang w:val="en-US" w:bidi="he-IL"/>
        </w:rPr>
        <w:t>hr</w:t>
      </w:r>
      <w:proofErr w:type="spellEnd"/>
      <w:r w:rsidR="00763202" w:rsidRPr="00842AF1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763202" w:rsidRPr="00842AF1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763202" w:rsidRPr="00842AF1">
        <w:rPr>
          <w:rFonts w:ascii="Arial" w:hAnsi="Arial" w:cs="Arial"/>
          <w:sz w:val="22"/>
          <w:szCs w:val="22"/>
          <w:lang w:val="en-US" w:bidi="he-IL"/>
        </w:rPr>
        <w:t>/r</w:t>
      </w:r>
      <w:r w:rsidRPr="00842AF1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9038EA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9038EA"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9038EA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9038EA">
        <w:rPr>
          <w:rFonts w:ascii="Arial" w:hAnsi="Arial" w:cs="Arial"/>
          <w:sz w:val="22"/>
          <w:szCs w:val="22"/>
          <w:lang w:val="en-US"/>
        </w:rPr>
        <w:t xml:space="preserve"> </w:t>
      </w:r>
      <w:r w:rsidR="00C8162A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8162A" w:rsidRPr="00697F33">
        <w:rPr>
          <w:rFonts w:ascii="Arial" w:hAnsi="Arial" w:cs="Arial"/>
          <w:sz w:val="22"/>
          <w:szCs w:val="22"/>
          <w:lang w:val="en-US"/>
        </w:rPr>
        <w:t>Account_MERC_Sfx_Nm_GLBL</w:t>
      </w:r>
      <w:proofErr w:type="spellEnd"/>
      <w:r w:rsidR="00C8162A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C8162A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C8162A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8162A"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C8162A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C8162A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4B6F532D" w14:textId="77777777" w:rsidR="00C8162A" w:rsidRPr="00842AF1" w:rsidRDefault="00C8162A" w:rsidP="000D15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528DDF01" w14:textId="626F2C42" w:rsidR="00AB75FD" w:rsidRPr="00842AF1" w:rsidRDefault="003D5746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w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ir freuen uns </w:t>
      </w:r>
      <w:r w:rsidRPr="00842AF1">
        <w:rPr>
          <w:rFonts w:ascii="Arial" w:hAnsi="Arial" w:cs="Arial"/>
          <w:sz w:val="22"/>
          <w:szCs w:val="22"/>
          <w:lang w:val="de-DE"/>
        </w:rPr>
        <w:t xml:space="preserve">sehr 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über Ihre Bereitschaft, </w:t>
      </w:r>
      <w:r w:rsidR="009D2346" w:rsidRPr="00842AF1">
        <w:rPr>
          <w:rFonts w:ascii="Arial" w:hAnsi="Arial" w:cs="Arial"/>
          <w:sz w:val="22"/>
          <w:szCs w:val="22"/>
          <w:lang w:val="de-DE"/>
        </w:rPr>
        <w:t>uns mit Ihrer Expertise zu unterstützen</w:t>
      </w:r>
      <w:r w:rsidR="00EB75BD" w:rsidRPr="00842AF1">
        <w:rPr>
          <w:rFonts w:ascii="Arial" w:hAnsi="Arial" w:cs="Arial"/>
          <w:sz w:val="22"/>
          <w:szCs w:val="22"/>
          <w:lang w:val="de-DE"/>
        </w:rPr>
        <w:t>.</w:t>
      </w:r>
    </w:p>
    <w:p w14:paraId="0EBA9C7F" w14:textId="77777777" w:rsidR="00763202" w:rsidRPr="00842AF1" w:rsidRDefault="00763202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1F052CAE" w14:textId="5A01BDF2" w:rsidR="00EB75BD" w:rsidRDefault="009D2346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Be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igefügt senden wir Ihnen </w:t>
      </w:r>
      <w:r w:rsidR="00872E4E" w:rsidRPr="00842AF1">
        <w:rPr>
          <w:rFonts w:ascii="Arial" w:hAnsi="Arial" w:cs="Arial"/>
          <w:sz w:val="22"/>
          <w:szCs w:val="22"/>
          <w:lang w:val="de-DE"/>
        </w:rPr>
        <w:t xml:space="preserve">Ihre </w:t>
      </w:r>
      <w:r w:rsidR="00EB75BD" w:rsidRPr="00842AF1">
        <w:rPr>
          <w:rFonts w:ascii="Arial" w:hAnsi="Arial" w:cs="Arial"/>
          <w:sz w:val="22"/>
          <w:szCs w:val="22"/>
          <w:lang w:val="de-DE"/>
        </w:rPr>
        <w:t>Vertragsu</w:t>
      </w:r>
      <w:r w:rsidR="007427E1">
        <w:rPr>
          <w:rFonts w:ascii="Arial" w:hAnsi="Arial" w:cs="Arial"/>
          <w:sz w:val="22"/>
          <w:szCs w:val="22"/>
          <w:lang w:val="de-DE"/>
        </w:rPr>
        <w:t>nterlagen für die Veranstaltung:</w:t>
      </w:r>
    </w:p>
    <w:p w14:paraId="1DE1AFB3" w14:textId="77777777" w:rsidR="000D15BD" w:rsidRDefault="000D15BD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755790CA" w14:textId="77777777" w:rsidR="00B55C05" w:rsidRPr="00AC3517" w:rsidRDefault="00B55C05" w:rsidP="007427E1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C3517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Meeting_Name_MERC_Name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EE66F18" w14:textId="215015F3" w:rsidR="007427E1" w:rsidRPr="00AC3517" w:rsidRDefault="00B55C05" w:rsidP="007427E1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C3517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Meeting_Name_MERC_Date_of_Event_MERC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 - 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Meeting_Name_MERC_End_Date_of_Event_MERC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1455E51" w14:textId="77777777" w:rsidR="00EB75BD" w:rsidRPr="00842AF1" w:rsidRDefault="00EB75BD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537B5802" w14:textId="72CB740E" w:rsidR="00EB75BD" w:rsidRPr="00842AF1" w:rsidRDefault="00EB75BD" w:rsidP="00842AF1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Dienstleistungsver</w:t>
      </w:r>
      <w:r w:rsidR="00763202" w:rsidRPr="00842AF1">
        <w:rPr>
          <w:rFonts w:ascii="Arial" w:hAnsi="Arial" w:cs="Arial"/>
          <w:sz w:val="22"/>
          <w:szCs w:val="22"/>
          <w:lang w:val="de-DE"/>
        </w:rPr>
        <w:t xml:space="preserve">trag </w:t>
      </w:r>
    </w:p>
    <w:p w14:paraId="15E8B65D" w14:textId="26038280" w:rsidR="00582F20" w:rsidRPr="00842AF1" w:rsidRDefault="00582F20" w:rsidP="00842AF1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Reisekostenabrechnungsformular</w:t>
      </w:r>
    </w:p>
    <w:p w14:paraId="522EFB96" w14:textId="707120E3" w:rsidR="00D054AC" w:rsidRPr="00842AF1" w:rsidRDefault="00D054AC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0ABB9904" w14:textId="77777777" w:rsidR="007427E1" w:rsidRDefault="009D2346" w:rsidP="00842AF1">
      <w:pPr>
        <w:spacing w:after="200"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B</w:t>
      </w:r>
      <w:r w:rsidR="004F7571" w:rsidRPr="00842AF1">
        <w:rPr>
          <w:rFonts w:ascii="Arial" w:hAnsi="Arial" w:cs="Arial"/>
          <w:sz w:val="22"/>
          <w:szCs w:val="22"/>
          <w:lang w:val="de-DE"/>
        </w:rPr>
        <w:t xml:space="preserve">itte senden Sie uns </w:t>
      </w:r>
      <w:r w:rsidR="003D5746" w:rsidRPr="00842AF1">
        <w:rPr>
          <w:rFonts w:ascii="Arial" w:hAnsi="Arial" w:cs="Arial"/>
          <w:sz w:val="22"/>
          <w:szCs w:val="22"/>
          <w:lang w:val="de-DE"/>
        </w:rPr>
        <w:t>eine</w:t>
      </w:r>
      <w:r w:rsidR="004F7571" w:rsidRPr="00842AF1">
        <w:rPr>
          <w:rFonts w:ascii="Arial" w:hAnsi="Arial" w:cs="Arial"/>
          <w:sz w:val="22"/>
          <w:szCs w:val="22"/>
          <w:lang w:val="de-DE"/>
        </w:rPr>
        <w:t xml:space="preserve"> Kopie des </w:t>
      </w:r>
      <w:r w:rsidR="004F7571" w:rsidRPr="007427E1">
        <w:rPr>
          <w:rFonts w:ascii="Arial" w:hAnsi="Arial" w:cs="Arial"/>
          <w:sz w:val="22"/>
          <w:szCs w:val="22"/>
          <w:lang w:val="de-DE"/>
        </w:rPr>
        <w:t>mehrseitig</w:t>
      </w:r>
      <w:r w:rsidR="00B61978" w:rsidRPr="007427E1">
        <w:rPr>
          <w:rFonts w:ascii="Arial" w:hAnsi="Arial" w:cs="Arial"/>
          <w:sz w:val="22"/>
          <w:szCs w:val="22"/>
          <w:lang w:val="de-DE"/>
        </w:rPr>
        <w:t>en,</w:t>
      </w:r>
      <w:r w:rsidR="004F7571" w:rsidRPr="007427E1">
        <w:rPr>
          <w:rFonts w:ascii="Arial" w:hAnsi="Arial" w:cs="Arial"/>
          <w:sz w:val="22"/>
          <w:szCs w:val="22"/>
          <w:lang w:val="de-DE"/>
        </w:rPr>
        <w:t xml:space="preserve"> von Ihnen unterzeichneten Vertrag</w:t>
      </w:r>
      <w:r w:rsidR="00763202" w:rsidRPr="007427E1">
        <w:rPr>
          <w:rFonts w:ascii="Arial" w:hAnsi="Arial" w:cs="Arial"/>
          <w:sz w:val="22"/>
          <w:szCs w:val="22"/>
          <w:lang w:val="de-DE"/>
        </w:rPr>
        <w:t>e</w:t>
      </w:r>
      <w:r w:rsidR="004F7571" w:rsidRPr="007427E1">
        <w:rPr>
          <w:rFonts w:ascii="Arial" w:hAnsi="Arial" w:cs="Arial"/>
          <w:sz w:val="22"/>
          <w:szCs w:val="22"/>
          <w:lang w:val="de-DE"/>
        </w:rPr>
        <w:t xml:space="preserve">s mit Anhängen </w:t>
      </w:r>
      <w:r w:rsidR="00B27523" w:rsidRPr="007427E1">
        <w:rPr>
          <w:rFonts w:ascii="Arial" w:hAnsi="Arial" w:cs="Arial"/>
          <w:sz w:val="22"/>
          <w:szCs w:val="22"/>
          <w:lang w:val="de-DE"/>
        </w:rPr>
        <w:t xml:space="preserve">zurück </w:t>
      </w:r>
      <w:r w:rsidR="004F7571" w:rsidRPr="007427E1">
        <w:rPr>
          <w:rFonts w:ascii="Arial" w:hAnsi="Arial" w:cs="Arial"/>
          <w:sz w:val="22"/>
          <w:szCs w:val="22"/>
          <w:lang w:val="de-DE"/>
        </w:rPr>
        <w:t>per</w:t>
      </w:r>
      <w:r w:rsidR="00B27523" w:rsidRPr="007427E1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016E59C0" w14:textId="1F4FED84" w:rsidR="006D3903" w:rsidRPr="006D3903" w:rsidRDefault="00802FC5" w:rsidP="00B55C05">
      <w:pPr>
        <w:tabs>
          <w:tab w:val="left" w:pos="36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Tel</w:t>
      </w:r>
      <w:r w:rsidR="006D3903" w:rsidRPr="001776D9">
        <w:rPr>
          <w:rFonts w:ascii="Arial" w:hAnsi="Arial" w:cs="Arial"/>
          <w:sz w:val="22"/>
          <w:szCs w:val="22"/>
          <w:lang w:val="de-DE" w:bidi="he-IL"/>
        </w:rPr>
        <w:t xml:space="preserve">: </w:t>
      </w:r>
      <w:r w:rsidR="00B55C05" w:rsidRPr="00B55C05">
        <w:rPr>
          <w:rFonts w:ascii="Arial" w:hAnsi="Arial" w:cs="Arial"/>
          <w:b/>
          <w:sz w:val="22"/>
          <w:szCs w:val="22"/>
          <w:lang w:val="de-DE" w:bidi="he-IL"/>
        </w:rPr>
        <w:t>+41 22 761 45 11</w:t>
      </w:r>
    </w:p>
    <w:p w14:paraId="522EFB98" w14:textId="1623C54F" w:rsidR="00D054AC" w:rsidRPr="00842AF1" w:rsidRDefault="00B27523" w:rsidP="007427E1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oder Po</w:t>
      </w:r>
      <w:r w:rsidR="00D054AC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st</w:t>
      </w:r>
      <w:r w:rsidR="00393FBF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:</w:t>
      </w:r>
    </w:p>
    <w:p w14:paraId="3671AC66" w14:textId="77777777" w:rsidR="00802FC5" w:rsidRPr="00CB12B2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da-DK"/>
        </w:rPr>
      </w:pPr>
      <w:r w:rsidRPr="00CB12B2">
        <w:rPr>
          <w:rFonts w:ascii="Arial" w:eastAsiaTheme="minorHAnsi" w:hAnsi="Arial" w:cs="Arial"/>
          <w:b/>
          <w:color w:val="000000" w:themeColor="text1"/>
          <w:sz w:val="22"/>
          <w:szCs w:val="22"/>
          <w:lang w:val="da-DK"/>
        </w:rPr>
        <w:t>Eli Lilly (Suisse) SA</w:t>
      </w:r>
    </w:p>
    <w:p w14:paraId="41EF83D8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Lilly Customer Meeting Service Team </w:t>
      </w:r>
    </w:p>
    <w:p w14:paraId="1CA1D78D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proofErr w:type="spellStart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Chemin</w:t>
      </w:r>
      <w:proofErr w:type="spellEnd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des </w:t>
      </w:r>
      <w:proofErr w:type="spellStart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Coquelicots</w:t>
      </w:r>
      <w:proofErr w:type="spellEnd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16 </w:t>
      </w:r>
    </w:p>
    <w:p w14:paraId="07D70D26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CH-1214 Vernier /</w:t>
      </w:r>
      <w:proofErr w:type="spellStart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Genf</w:t>
      </w:r>
      <w:proofErr w:type="spellEnd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</w:t>
      </w:r>
    </w:p>
    <w:p w14:paraId="602024DF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E-mail: lilly_schweiz_cms@lilly.com</w:t>
      </w:r>
    </w:p>
    <w:p w14:paraId="5C38618C" w14:textId="4E995558" w:rsidR="007427E1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Fax: +41 22 306</w:t>
      </w:r>
      <w:r w:rsidR="00B55C0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04</w:t>
      </w:r>
      <w:r w:rsidR="00B55C0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72</w:t>
      </w:r>
    </w:p>
    <w:p w14:paraId="7B0607F3" w14:textId="77777777" w:rsidR="00802FC5" w:rsidRDefault="00802FC5" w:rsidP="00802FC5">
      <w:pPr>
        <w:spacing w:line="276" w:lineRule="auto"/>
        <w:jc w:val="both"/>
        <w:rPr>
          <w:rFonts w:ascii="Arial" w:hAnsi="Arial" w:cs="Arial"/>
          <w:b/>
          <w:lang w:val="de-CH"/>
        </w:rPr>
      </w:pPr>
    </w:p>
    <w:p w14:paraId="75D3555D" w14:textId="6486A32A" w:rsidR="004F7571" w:rsidRPr="00842AF1" w:rsidRDefault="009D2346" w:rsidP="00842AF1">
      <w:pPr>
        <w:spacing w:after="20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</w:t>
      </w:r>
      <w:r w:rsidR="004F7571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itte nehmen Sie Ihre Flug-, Bahn- Hotel- und Mietwagenbuchungen ausschlie</w:t>
      </w:r>
      <w:r w:rsidR="00922470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ss</w:t>
      </w:r>
      <w:r w:rsidR="004F7571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lich über das Lilly </w:t>
      </w:r>
      <w:r w:rsidR="00582F20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Meeting Team</w:t>
      </w:r>
      <w:r w:rsidR="004F7571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vor. Selbst initiierte Buchungen können leider nicht erstattet werden.</w:t>
      </w:r>
    </w:p>
    <w:p w14:paraId="4C4F86E7" w14:textId="1E000BDE" w:rsidR="003041FB" w:rsidRPr="00842AF1" w:rsidRDefault="003041FB" w:rsidP="00842AF1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Wir freue</w:t>
      </w:r>
      <w:r w:rsidR="00763202" w:rsidRPr="00842AF1">
        <w:rPr>
          <w:rFonts w:ascii="Arial" w:hAnsi="Arial" w:cs="Arial"/>
          <w:sz w:val="22"/>
          <w:szCs w:val="22"/>
          <w:lang w:val="de-DE"/>
        </w:rPr>
        <w:t>n uns a</w:t>
      </w:r>
      <w:r w:rsidR="006A5914" w:rsidRPr="00842AF1">
        <w:rPr>
          <w:rFonts w:ascii="Arial" w:hAnsi="Arial" w:cs="Arial"/>
          <w:sz w:val="22"/>
          <w:szCs w:val="22"/>
          <w:lang w:val="de-DE"/>
        </w:rPr>
        <w:t>uf die Zusammenarbeit mit Ihnen.</w:t>
      </w:r>
    </w:p>
    <w:p w14:paraId="663A6DE8" w14:textId="77777777" w:rsidR="00763202" w:rsidRPr="00842AF1" w:rsidRDefault="00763202" w:rsidP="00842AF1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22EFB9D" w14:textId="5DBB3D70" w:rsidR="00D054AC" w:rsidRPr="00842AF1" w:rsidRDefault="009D2346" w:rsidP="00B40AA6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M</w:t>
      </w:r>
      <w:r w:rsidR="00B27523" w:rsidRPr="00842AF1">
        <w:rPr>
          <w:rFonts w:ascii="Arial" w:hAnsi="Arial" w:cs="Arial"/>
          <w:sz w:val="22"/>
          <w:szCs w:val="22"/>
          <w:lang w:val="de-DE"/>
        </w:rPr>
        <w:t xml:space="preserve">it freundlichen </w:t>
      </w:r>
      <w:r w:rsidR="004F7571" w:rsidRPr="00842AF1">
        <w:rPr>
          <w:rFonts w:ascii="Arial" w:hAnsi="Arial" w:cs="Arial"/>
          <w:sz w:val="22"/>
          <w:szCs w:val="22"/>
          <w:lang w:val="de-DE"/>
        </w:rPr>
        <w:t>Grü</w:t>
      </w:r>
      <w:r w:rsidR="008F0E6D" w:rsidRPr="00842AF1">
        <w:rPr>
          <w:rFonts w:ascii="Arial" w:hAnsi="Arial" w:cs="Arial"/>
          <w:sz w:val="22"/>
          <w:szCs w:val="22"/>
          <w:lang w:val="de-DE"/>
        </w:rPr>
        <w:t>ss</w:t>
      </w:r>
      <w:r w:rsidR="004F7571" w:rsidRPr="00842AF1">
        <w:rPr>
          <w:rFonts w:ascii="Arial" w:hAnsi="Arial" w:cs="Arial"/>
          <w:sz w:val="22"/>
          <w:szCs w:val="22"/>
          <w:lang w:val="de-DE"/>
        </w:rPr>
        <w:t>en</w:t>
      </w:r>
      <w:r w:rsidR="00D054AC" w:rsidRPr="00842AF1">
        <w:rPr>
          <w:rFonts w:ascii="Arial" w:hAnsi="Arial" w:cs="Arial"/>
          <w:sz w:val="22"/>
          <w:szCs w:val="22"/>
          <w:lang w:val="de-DE"/>
        </w:rPr>
        <w:t xml:space="preserve">, </w:t>
      </w:r>
    </w:p>
    <w:p w14:paraId="1FE4E8D5" w14:textId="4B1EF280" w:rsidR="007427E1" w:rsidRPr="001776D9" w:rsidRDefault="007427E1" w:rsidP="006D390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br/>
      </w:r>
    </w:p>
    <w:p w14:paraId="2D1ABF2D" w14:textId="77777777" w:rsidR="00C8162A" w:rsidRDefault="00C8162A" w:rsidP="000D15B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522EFBA6" w14:textId="2B4D467B" w:rsidR="00E71334" w:rsidRPr="000D15BD" w:rsidRDefault="007427E1" w:rsidP="000D15B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  <w:r w:rsidR="001776D9">
        <w:rPr>
          <w:rFonts w:ascii="Arial" w:hAnsi="Arial" w:cs="Arial"/>
          <w:sz w:val="22"/>
          <w:szCs w:val="22"/>
          <w:lang w:val="fr-FR" w:bidi="he-IL"/>
        </w:rPr>
        <w:t xml:space="preserve"> </w:t>
      </w: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  <w:r w:rsidR="00AC3517">
        <w:rPr>
          <w:rFonts w:ascii="Arial" w:hAnsi="Arial" w:cs="Arial"/>
          <w:sz w:val="22"/>
          <w:szCs w:val="22"/>
          <w:lang w:val="fr-FR" w:bidi="he-IL"/>
        </w:rPr>
        <w:t xml:space="preserve"> Team</w:t>
      </w:r>
      <w:bookmarkStart w:id="0" w:name="_GoBack"/>
      <w:bookmarkEnd w:id="0"/>
    </w:p>
    <w:sectPr w:rsidR="00E71334" w:rsidRPr="000D15BD" w:rsidSect="001776D9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4628D" w14:textId="77777777" w:rsidR="00EA06F0" w:rsidRDefault="00EA06F0">
      <w:r>
        <w:separator/>
      </w:r>
    </w:p>
  </w:endnote>
  <w:endnote w:type="continuationSeparator" w:id="0">
    <w:p w14:paraId="40D660B4" w14:textId="77777777" w:rsidR="00EA06F0" w:rsidRDefault="00EA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7389C" w14:textId="77777777" w:rsidR="00FB6461" w:rsidRPr="00BE71BF" w:rsidRDefault="00FB6461" w:rsidP="00FB6461">
    <w:pPr>
      <w:pStyle w:val="Footer"/>
      <w:jc w:val="right"/>
      <w:rPr>
        <w:rFonts w:ascii="Arial" w:hAnsi="Arial" w:cs="Arial"/>
        <w:sz w:val="18"/>
        <w:szCs w:val="18"/>
      </w:rPr>
    </w:pPr>
    <w:r w:rsidRPr="00BE71BF">
      <w:rPr>
        <w:rFonts w:ascii="Arial" w:hAnsi="Arial" w:cs="Arial"/>
        <w:sz w:val="18"/>
        <w:szCs w:val="18"/>
      </w:rPr>
      <w:t>&lt;&lt;</w:t>
    </w:r>
    <w:proofErr w:type="spellStart"/>
    <w:r w:rsidRPr="00BE71BF">
      <w:rPr>
        <w:rFonts w:ascii="Arial" w:hAnsi="Arial" w:cs="Arial"/>
        <w:sz w:val="18"/>
        <w:szCs w:val="18"/>
      </w:rPr>
      <w:t>Account_LastName</w:t>
    </w:r>
    <w:proofErr w:type="spellEnd"/>
    <w:r w:rsidRPr="00BE71BF">
      <w:rPr>
        <w:rFonts w:ascii="Arial" w:hAnsi="Arial" w:cs="Arial"/>
        <w:sz w:val="18"/>
        <w:szCs w:val="18"/>
      </w:rPr>
      <w:t>&gt;&gt; - &lt;&lt;</w:t>
    </w:r>
    <w:proofErr w:type="spellStart"/>
    <w:r w:rsidRPr="00BE71BF">
      <w:rPr>
        <w:rFonts w:ascii="Arial" w:hAnsi="Arial" w:cs="Arial"/>
        <w:sz w:val="18"/>
        <w:szCs w:val="18"/>
      </w:rPr>
      <w:t>Account_Cust_Id_GLBL</w:t>
    </w:r>
    <w:proofErr w:type="spellEnd"/>
    <w:r w:rsidRPr="00BE71BF">
      <w:rPr>
        <w:rFonts w:ascii="Arial" w:hAnsi="Arial" w:cs="Arial"/>
        <w:sz w:val="18"/>
        <w:szCs w:val="18"/>
      </w:rPr>
      <w:t>&gt;&gt;</w:t>
    </w:r>
    <w:r w:rsidRPr="00BE71BF">
      <w:rPr>
        <w:rFonts w:ascii="Arial" w:hAnsi="Arial" w:cs="Arial"/>
        <w:sz w:val="18"/>
        <w:szCs w:val="18"/>
        <w:highlight w:val="yellow"/>
      </w:rPr>
      <w:t xml:space="preserve"> </w:t>
    </w:r>
  </w:p>
  <w:p w14:paraId="522EFBAF" w14:textId="17AC4A9D" w:rsidR="003D4F4D" w:rsidRPr="00FB6461" w:rsidRDefault="003D4F4D" w:rsidP="00FB64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97"/>
    </w:tblGrid>
    <w:tr w:rsidR="008D0B2A" w:rsidRPr="00AC44BE" w14:paraId="4E11B559" w14:textId="77777777" w:rsidTr="008D0B2A">
      <w:tc>
        <w:tcPr>
          <w:tcW w:w="8897" w:type="dxa"/>
        </w:tcPr>
        <w:p w14:paraId="0983A5EB" w14:textId="77777777" w:rsidR="008D0B2A" w:rsidRDefault="008D0B2A" w:rsidP="002C618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  <w:p w14:paraId="1A80DFE5" w14:textId="77777777" w:rsidR="008D0B2A" w:rsidRPr="00AC44BE" w:rsidRDefault="008D0B2A" w:rsidP="002C618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CA35E9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CA35E9"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 w:rsidRPr="00CA35E9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CA35E9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CA35E9"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 w:rsidRPr="00CA35E9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Pr="00CA35E9"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 w:rsidRPr="00CA35E9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1F2866A5" w14:textId="77777777" w:rsidR="001776D9" w:rsidRDefault="00177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9F5BE" w14:textId="77777777" w:rsidR="00EA06F0" w:rsidRDefault="00EA06F0">
      <w:r>
        <w:separator/>
      </w:r>
    </w:p>
  </w:footnote>
  <w:footnote w:type="continuationSeparator" w:id="0">
    <w:p w14:paraId="0A5F46B9" w14:textId="77777777" w:rsidR="00EA06F0" w:rsidRDefault="00EA0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0BAB2" w14:textId="77326A2A" w:rsidR="00346FB1" w:rsidRDefault="00346FB1">
    <w:pPr>
      <w:pStyle w:val="Header"/>
    </w:pPr>
  </w:p>
  <w:p w14:paraId="43BD6887" w14:textId="18B51D51" w:rsidR="00346FB1" w:rsidRDefault="00346FB1">
    <w:pPr>
      <w:pStyle w:val="Header"/>
    </w:pPr>
  </w:p>
  <w:p w14:paraId="522EFBAD" w14:textId="5A888E06" w:rsidR="003D4F4D" w:rsidRDefault="003D4F4D">
    <w:pPr>
      <w:pStyle w:val="Address"/>
      <w:spacing w:before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5444" w14:textId="59DE6F8F" w:rsidR="001776D9" w:rsidRDefault="00866E23">
    <w:pPr>
      <w:pStyle w:val="Header"/>
    </w:pPr>
    <w:r w:rsidRPr="001776D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49EB2CF" wp14:editId="43CA9064">
          <wp:simplePos x="0" y="0"/>
          <wp:positionH relativeFrom="page">
            <wp:posOffset>5946613</wp:posOffset>
          </wp:positionH>
          <wp:positionV relativeFrom="page">
            <wp:posOffset>530225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6D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C508C" wp14:editId="456A958B">
              <wp:simplePos x="0" y="0"/>
              <wp:positionH relativeFrom="column">
                <wp:posOffset>4821393</wp:posOffset>
              </wp:positionH>
              <wp:positionV relativeFrom="paragraph">
                <wp:posOffset>710565</wp:posOffset>
              </wp:positionV>
              <wp:extent cx="148844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844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F12DAD1" w14:textId="77777777" w:rsidR="001776D9" w:rsidRPr="00144A7A" w:rsidRDefault="001776D9" w:rsidP="00866E23">
                          <w:pPr>
                            <w:jc w:val="both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144A7A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11618F72" w14:textId="77777777" w:rsidR="001776D9" w:rsidRPr="00350CDA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des </w:t>
                          </w: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Coquelicots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16</w:t>
                          </w:r>
                        </w:p>
                        <w:p w14:paraId="66C8C448" w14:textId="77777777" w:rsidR="001776D9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Genf</w:t>
                          </w:r>
                          <w:proofErr w:type="spellEnd"/>
                        </w:p>
                        <w:p w14:paraId="3F1EDD04" w14:textId="77777777" w:rsidR="001776D9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56744850" w14:textId="77777777" w:rsidR="00CB12B2" w:rsidRDefault="00CB12B2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CB12B2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29321DC4" w14:textId="4607099E" w:rsidR="001776D9" w:rsidRDefault="001776D9" w:rsidP="00866E23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9.65pt;margin-top:55.95pt;width:117.2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" filled="f" stroked="f">
              <v:path arrowok="t"/>
              <v:textbox>
                <w:txbxContent>
                  <w:p w14:paraId="7F12DAD1" w14:textId="77777777" w:rsidR="001776D9" w:rsidRPr="00144A7A" w:rsidRDefault="001776D9" w:rsidP="00866E23">
                    <w:pPr>
                      <w:jc w:val="both"/>
                      <w:rPr>
                        <w:rFonts w:ascii="DIN-Bold" w:hAnsi="DIN-Bold"/>
                        <w:lang w:val="en-US"/>
                      </w:rPr>
                    </w:pPr>
                    <w:r w:rsidRPr="00144A7A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11618F72" w14:textId="77777777" w:rsidR="001776D9" w:rsidRPr="00350CDA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des </w:t>
                    </w: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Coquelicots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16</w:t>
                    </w:r>
                  </w:p>
                  <w:p w14:paraId="66C8C448" w14:textId="77777777" w:rsidR="001776D9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</w:t>
                    </w: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Genf</w:t>
                    </w:r>
                    <w:proofErr w:type="spellEnd"/>
                  </w:p>
                  <w:p w14:paraId="3F1EDD04" w14:textId="77777777" w:rsidR="001776D9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56744850" w14:textId="77777777" w:rsidR="00CB12B2" w:rsidRDefault="00CB12B2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CB12B2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29321DC4" w14:textId="4607099E" w:rsidR="001776D9" w:rsidRDefault="001776D9" w:rsidP="00866E23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03C8"/>
    <w:rsid w:val="00013E3D"/>
    <w:rsid w:val="00045BB0"/>
    <w:rsid w:val="00061C04"/>
    <w:rsid w:val="000D15BD"/>
    <w:rsid w:val="00101C41"/>
    <w:rsid w:val="001051E9"/>
    <w:rsid w:val="00117951"/>
    <w:rsid w:val="00150C5A"/>
    <w:rsid w:val="00155C9C"/>
    <w:rsid w:val="00160C3E"/>
    <w:rsid w:val="001776D9"/>
    <w:rsid w:val="001D4C99"/>
    <w:rsid w:val="00271874"/>
    <w:rsid w:val="002A73D3"/>
    <w:rsid w:val="002A7ECC"/>
    <w:rsid w:val="002B4199"/>
    <w:rsid w:val="003041FB"/>
    <w:rsid w:val="00305F71"/>
    <w:rsid w:val="00346FB1"/>
    <w:rsid w:val="00393FBF"/>
    <w:rsid w:val="00397F1C"/>
    <w:rsid w:val="003A2DC7"/>
    <w:rsid w:val="003D4F4D"/>
    <w:rsid w:val="003D5746"/>
    <w:rsid w:val="004D668E"/>
    <w:rsid w:val="004D7189"/>
    <w:rsid w:val="004F7571"/>
    <w:rsid w:val="005026B0"/>
    <w:rsid w:val="00582F20"/>
    <w:rsid w:val="0062020E"/>
    <w:rsid w:val="006861DD"/>
    <w:rsid w:val="006A20CE"/>
    <w:rsid w:val="006A5914"/>
    <w:rsid w:val="006D3903"/>
    <w:rsid w:val="006E5DBF"/>
    <w:rsid w:val="00727CED"/>
    <w:rsid w:val="00730968"/>
    <w:rsid w:val="007427E1"/>
    <w:rsid w:val="007538D6"/>
    <w:rsid w:val="00763202"/>
    <w:rsid w:val="00802E64"/>
    <w:rsid w:val="00802FC5"/>
    <w:rsid w:val="00842AF1"/>
    <w:rsid w:val="00866E23"/>
    <w:rsid w:val="00872E4E"/>
    <w:rsid w:val="008A447A"/>
    <w:rsid w:val="008B148A"/>
    <w:rsid w:val="008D0B2A"/>
    <w:rsid w:val="008F0E6D"/>
    <w:rsid w:val="008F4717"/>
    <w:rsid w:val="009038EA"/>
    <w:rsid w:val="009175F6"/>
    <w:rsid w:val="00922470"/>
    <w:rsid w:val="00956D6C"/>
    <w:rsid w:val="009D2346"/>
    <w:rsid w:val="00A20ED7"/>
    <w:rsid w:val="00A44DD9"/>
    <w:rsid w:val="00A60EEF"/>
    <w:rsid w:val="00A87D7E"/>
    <w:rsid w:val="00AB189E"/>
    <w:rsid w:val="00AB75FD"/>
    <w:rsid w:val="00AC3517"/>
    <w:rsid w:val="00AD5A00"/>
    <w:rsid w:val="00B27523"/>
    <w:rsid w:val="00B40AA6"/>
    <w:rsid w:val="00B55C05"/>
    <w:rsid w:val="00B57C47"/>
    <w:rsid w:val="00B61978"/>
    <w:rsid w:val="00BD7571"/>
    <w:rsid w:val="00C5737C"/>
    <w:rsid w:val="00C8162A"/>
    <w:rsid w:val="00CB12B2"/>
    <w:rsid w:val="00CB390A"/>
    <w:rsid w:val="00CB3BFE"/>
    <w:rsid w:val="00CC4DF7"/>
    <w:rsid w:val="00CD118A"/>
    <w:rsid w:val="00D054AC"/>
    <w:rsid w:val="00D1474B"/>
    <w:rsid w:val="00D337DB"/>
    <w:rsid w:val="00D95EB6"/>
    <w:rsid w:val="00DA6F74"/>
    <w:rsid w:val="00E137C2"/>
    <w:rsid w:val="00E71334"/>
    <w:rsid w:val="00EA06F0"/>
    <w:rsid w:val="00EA3944"/>
    <w:rsid w:val="00EB75BD"/>
    <w:rsid w:val="00F80D08"/>
    <w:rsid w:val="00F86F9A"/>
    <w:rsid w:val="00FB6461"/>
    <w:rsid w:val="00FC73EE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427E1"/>
    <w:rPr>
      <w:sz w:val="24"/>
      <w:lang w:val="en-GB" w:eastAsia="en-US"/>
    </w:rPr>
  </w:style>
  <w:style w:type="table" w:styleId="TableGrid">
    <w:name w:val="Table Grid"/>
    <w:basedOn w:val="TableNormal"/>
    <w:rsid w:val="007427E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427E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7427E1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2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427E1"/>
    <w:rPr>
      <w:sz w:val="24"/>
      <w:lang w:val="en-GB" w:eastAsia="en-US"/>
    </w:rPr>
  </w:style>
  <w:style w:type="table" w:styleId="TableGrid">
    <w:name w:val="Table Grid"/>
    <w:basedOn w:val="TableNormal"/>
    <w:rsid w:val="007427E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427E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7427E1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2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806A4-76C4-4E73-B572-CB2F62ECBE15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A145A69B-37DE-4015-AD03-5F0027EEDFC7}"/>
</file>

<file path=customXml/itemProps4.xml><?xml version="1.0" encoding="utf-8"?>
<ds:datastoreItem xmlns:ds="http://schemas.openxmlformats.org/officeDocument/2006/customXml" ds:itemID="{5FB35937-FFE7-429A-8FA3-DFD70584BE1A}"/>
</file>

<file path=customXml/itemProps5.xml><?xml version="1.0" encoding="utf-8"?>
<ds:datastoreItem xmlns:ds="http://schemas.openxmlformats.org/officeDocument/2006/customXml" ds:itemID="{881D713D-F64F-4859-80EB-DE92E932DA28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64</TotalTime>
  <Pages>1</Pages>
  <Words>130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19</cp:revision>
  <cp:lastPrinted>2000-04-05T13:26:00Z</cp:lastPrinted>
  <dcterms:created xsi:type="dcterms:W3CDTF">2014-07-12T12:52:00Z</dcterms:created>
  <dcterms:modified xsi:type="dcterms:W3CDTF">2014-09-07T09:06:00Z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