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42"/>
        <w:gridCol w:w="141"/>
        <w:gridCol w:w="2268"/>
      </w:tblGrid>
      <w:tr w:rsidR="00E26151" w:rsidRPr="008A447A" w14:paraId="41684F95" w14:textId="77777777" w:rsidTr="001202BA">
        <w:tc>
          <w:tcPr>
            <w:tcW w:w="7088" w:type="dxa"/>
            <w:gridSpan w:val="2"/>
          </w:tcPr>
          <w:p w14:paraId="065E2A8E" w14:textId="77777777" w:rsidR="00E26151" w:rsidRPr="00AD263A" w:rsidRDefault="00E26151" w:rsidP="001202B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  <w:t>&lt;&lt;Address_GLBL_Line_1_Adrs_Txt_GLBL&gt;&gt;</w:t>
            </w:r>
          </w:p>
          <w:p w14:paraId="6593406F" w14:textId="77777777" w:rsidR="00E26151" w:rsidRPr="00AD263A" w:rsidRDefault="00E26151" w:rsidP="001202B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5D1BC62A" w14:textId="77777777" w:rsidR="00E26151" w:rsidRPr="00AD263A" w:rsidRDefault="00E26151" w:rsidP="001202B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0D8E27B5" w14:textId="77777777" w:rsidR="00E26151" w:rsidRPr="00AD263A" w:rsidRDefault="00E26151" w:rsidP="001202BA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195F431" w14:textId="77777777" w:rsidR="00E26151" w:rsidRPr="00AA41CC" w:rsidRDefault="00E26151" w:rsidP="001202BA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Address_GLBL_Adrs_Cntry_Cd_GLBL</w:t>
            </w:r>
            <w:proofErr w:type="spellEnd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  <w:gridSpan w:val="2"/>
          </w:tcPr>
          <w:p w14:paraId="10C5C070" w14:textId="77777777" w:rsidR="00E26151" w:rsidRPr="000F6E2F" w:rsidRDefault="00E26151" w:rsidP="001202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D744ADA" w14:textId="77777777" w:rsidR="00E26151" w:rsidRPr="008A447A" w:rsidRDefault="00E26151" w:rsidP="001202BA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E26151" w:rsidRPr="000F6E2F" w14:paraId="2AFDB9A0" w14:textId="77777777" w:rsidTr="001202BA">
        <w:tc>
          <w:tcPr>
            <w:tcW w:w="6946" w:type="dxa"/>
          </w:tcPr>
          <w:p w14:paraId="59C1DE6B" w14:textId="77777777" w:rsidR="00E26151" w:rsidRPr="008A447A" w:rsidRDefault="00E26151" w:rsidP="001202B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7D7EA029" w14:textId="77777777" w:rsidR="00E26151" w:rsidRPr="008A447A" w:rsidRDefault="00E26151" w:rsidP="001202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gridSpan w:val="2"/>
          </w:tcPr>
          <w:p w14:paraId="7DD3374E" w14:textId="77777777" w:rsidR="00E26151" w:rsidRPr="000F6E2F" w:rsidRDefault="00E26151" w:rsidP="001202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54A1C55" w14:textId="77777777" w:rsidR="00975D65" w:rsidRPr="005A45B9" w:rsidRDefault="00975D65" w:rsidP="00975D65">
      <w:pPr>
        <w:pStyle w:val="BodyText"/>
        <w:rPr>
          <w:rFonts w:ascii="Arial" w:hAnsi="Arial" w:cs="Arial"/>
          <w:sz w:val="22"/>
          <w:szCs w:val="22"/>
          <w:lang w:val="lt-LT"/>
        </w:rPr>
      </w:pPr>
      <w:bookmarkStart w:id="0" w:name="_GoBack"/>
      <w:bookmarkEnd w:id="0"/>
    </w:p>
    <w:p w14:paraId="572DAEA3" w14:textId="77777777" w:rsidR="00975D65" w:rsidRPr="005A45B9" w:rsidRDefault="00975D65" w:rsidP="00975D65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0E91812E" w14:textId="77777777" w:rsidR="00975D65" w:rsidRPr="005A45B9" w:rsidRDefault="00975D65" w:rsidP="00975D65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7F156CA4" w14:textId="77777777" w:rsidR="00975D65" w:rsidRPr="005A45B9" w:rsidRDefault="00975D65" w:rsidP="00975D65">
      <w:pPr>
        <w:pStyle w:val="BodyText"/>
        <w:rPr>
          <w:lang w:val="lt-LT"/>
        </w:rPr>
      </w:pPr>
    </w:p>
    <w:p w14:paraId="73F5D2DA" w14:textId="77777777" w:rsidR="00975D65" w:rsidRPr="005A45B9" w:rsidRDefault="00975D65" w:rsidP="00975D65">
      <w:pPr>
        <w:pStyle w:val="BodyText"/>
        <w:rPr>
          <w:lang w:val="lt-LT"/>
        </w:rPr>
      </w:pPr>
    </w:p>
    <w:p w14:paraId="1034B54F" w14:textId="77777777" w:rsidR="00E26151" w:rsidRDefault="00975D65" w:rsidP="00E2615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5A45B9">
        <w:rPr>
          <w:rFonts w:ascii="Arial" w:hAnsi="Arial" w:cs="Arial"/>
          <w:sz w:val="22"/>
          <w:szCs w:val="22"/>
          <w:lang w:val="lt-LT" w:bidi="he-IL"/>
        </w:rPr>
        <w:t>Gerb</w:t>
      </w:r>
      <w:r w:rsidR="003F77CF" w:rsidRPr="005A45B9">
        <w:rPr>
          <w:rFonts w:ascii="Arial" w:hAnsi="Arial" w:cs="Arial"/>
          <w:sz w:val="22"/>
          <w:szCs w:val="22"/>
          <w:lang w:val="lt-LT" w:bidi="he-IL"/>
        </w:rPr>
        <w:t>.</w:t>
      </w:r>
      <w:r w:rsidRPr="005A45B9">
        <w:rPr>
          <w:rFonts w:ascii="Arial" w:hAnsi="Arial" w:cs="Arial"/>
          <w:sz w:val="22"/>
          <w:szCs w:val="22"/>
          <w:lang w:val="lt-LT" w:bidi="he-IL"/>
        </w:rPr>
        <w:t xml:space="preserve"> </w:t>
      </w:r>
      <w:r w:rsidR="00E26151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26151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E26151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E26151">
        <w:rPr>
          <w:rFonts w:ascii="Arial" w:hAnsi="Arial" w:cs="Arial"/>
          <w:sz w:val="22"/>
          <w:szCs w:val="22"/>
          <w:lang w:val="en-US"/>
        </w:rPr>
        <w:t xml:space="preserve"> </w:t>
      </w:r>
      <w:r w:rsidR="00E26151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26151" w:rsidRPr="00697F33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E26151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E26151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E26151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26151" w:rsidRPr="00D04DD9">
        <w:rPr>
          <w:rFonts w:ascii="Arial" w:hAnsi="Arial" w:cs="Arial"/>
          <w:sz w:val="22"/>
          <w:szCs w:val="22"/>
          <w:lang w:val="en-US"/>
        </w:rPr>
        <w:t>A</w:t>
      </w:r>
      <w:r w:rsidR="00E26151" w:rsidRPr="00D04DD9">
        <w:rPr>
          <w:rFonts w:ascii="Arial" w:hAnsi="Arial" w:cs="Arial"/>
          <w:sz w:val="22"/>
          <w:szCs w:val="22"/>
          <w:lang w:val="en-US"/>
        </w:rPr>
        <w:t>c</w:t>
      </w:r>
      <w:r w:rsidR="00E26151" w:rsidRPr="00D04DD9">
        <w:rPr>
          <w:rFonts w:ascii="Arial" w:hAnsi="Arial" w:cs="Arial"/>
          <w:sz w:val="22"/>
          <w:szCs w:val="22"/>
          <w:lang w:val="en-US"/>
        </w:rPr>
        <w:t>count_MERC_LastName</w:t>
      </w:r>
      <w:proofErr w:type="spellEnd"/>
      <w:r w:rsidR="00E26151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E26151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38A6D807" w14:textId="0853C18B" w:rsidR="00975D65" w:rsidRPr="00E26151" w:rsidRDefault="00975D65" w:rsidP="00975D65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73BA4E7F" w14:textId="77777777" w:rsidR="00975D65" w:rsidRPr="005A45B9" w:rsidRDefault="00975D65" w:rsidP="00975D65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lt-LT" w:bidi="he-IL"/>
        </w:rPr>
      </w:pPr>
    </w:p>
    <w:p w14:paraId="4D6242B1" w14:textId="2A8E2153" w:rsidR="00975D65" w:rsidRPr="005A45B9" w:rsidRDefault="00975D65" w:rsidP="00975D6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lt-LT" w:bidi="he-IL"/>
        </w:rPr>
      </w:pPr>
      <w:r w:rsidRPr="005A45B9">
        <w:rPr>
          <w:rFonts w:ascii="Arial" w:hAnsi="Arial" w:cs="Arial"/>
          <w:sz w:val="22"/>
          <w:szCs w:val="22"/>
          <w:lang w:val="lt-LT" w:bidi="he-IL"/>
        </w:rPr>
        <w:t xml:space="preserve">Mes </w:t>
      </w:r>
      <w:r w:rsidR="003F77CF" w:rsidRPr="005A45B9">
        <w:rPr>
          <w:rFonts w:ascii="Arial" w:hAnsi="Arial" w:cs="Arial"/>
          <w:sz w:val="22"/>
          <w:szCs w:val="22"/>
          <w:lang w:val="lt-LT" w:bidi="he-IL"/>
        </w:rPr>
        <w:t>džiaugiamės galėdami</w:t>
      </w:r>
      <w:r w:rsidRPr="005A45B9">
        <w:rPr>
          <w:rFonts w:ascii="Arial" w:hAnsi="Arial" w:cs="Arial"/>
          <w:sz w:val="22"/>
          <w:szCs w:val="22"/>
          <w:lang w:val="lt-LT" w:bidi="he-IL"/>
        </w:rPr>
        <w:t xml:space="preserve"> bendradarbiauti su Jumis artimiausiu metu.</w:t>
      </w:r>
    </w:p>
    <w:p w14:paraId="4DA550FF" w14:textId="77777777" w:rsidR="00975D65" w:rsidRPr="005A45B9" w:rsidRDefault="00975D65" w:rsidP="00975D65">
      <w:pPr>
        <w:rPr>
          <w:rFonts w:ascii="Arial" w:hAnsi="Arial" w:cs="Arial"/>
          <w:sz w:val="22"/>
          <w:szCs w:val="22"/>
          <w:lang w:val="lt-LT" w:bidi="he-IL"/>
        </w:rPr>
      </w:pPr>
    </w:p>
    <w:p w14:paraId="5A213887" w14:textId="11A60D97" w:rsidR="00975D65" w:rsidRPr="005A45B9" w:rsidRDefault="00436834" w:rsidP="00975D65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Prie šio laiško p</w:t>
      </w:r>
      <w:r w:rsidR="00975D65" w:rsidRPr="005A45B9">
        <w:rPr>
          <w:rFonts w:ascii="Arial" w:hAnsi="Arial" w:cs="Arial"/>
          <w:sz w:val="22"/>
          <w:szCs w:val="22"/>
          <w:lang w:val="lt-LT"/>
        </w:rPr>
        <w:t>ridedame paslaugų sutartį</w:t>
      </w:r>
      <w:r w:rsidR="00975D65" w:rsidRPr="005A45B9">
        <w:rPr>
          <w:rFonts w:ascii="Arial" w:hAnsi="Arial" w:cs="Arial"/>
          <w:color w:val="FF0000"/>
          <w:sz w:val="22"/>
          <w:szCs w:val="22"/>
          <w:lang w:val="lt-LT"/>
        </w:rPr>
        <w:t xml:space="preserve"> </w:t>
      </w:r>
      <w:r>
        <w:rPr>
          <w:rFonts w:ascii="Arial" w:hAnsi="Arial" w:cs="Arial"/>
          <w:sz w:val="22"/>
          <w:szCs w:val="22"/>
          <w:lang w:val="lt-LT"/>
        </w:rPr>
        <w:t>bei sutarties priedus</w:t>
      </w:r>
      <w:r w:rsidR="00975D65" w:rsidRPr="005A45B9">
        <w:rPr>
          <w:rFonts w:ascii="Arial" w:hAnsi="Arial" w:cs="Arial"/>
          <w:sz w:val="22"/>
          <w:szCs w:val="22"/>
          <w:lang w:val="lt-LT"/>
        </w:rPr>
        <w:t>.</w:t>
      </w:r>
    </w:p>
    <w:p w14:paraId="6EA316D5" w14:textId="77777777" w:rsidR="00436834" w:rsidRPr="00E26151" w:rsidRDefault="00436834" w:rsidP="00975D65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highlight w:val="yellow"/>
          <w:lang w:val="lt-LT"/>
        </w:rPr>
      </w:pPr>
    </w:p>
    <w:p w14:paraId="69049286" w14:textId="03523701" w:rsidR="00436834" w:rsidRPr="00436834" w:rsidRDefault="00436834" w:rsidP="00975D65">
      <w:pPr>
        <w:autoSpaceDE w:val="0"/>
        <w:autoSpaceDN w:val="0"/>
        <w:spacing w:line="240" w:lineRule="atLeast"/>
        <w:jc w:val="both"/>
        <w:rPr>
          <w:rFonts w:ascii="Arial" w:hAnsi="Arial" w:cs="Arial"/>
          <w:i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Atsižvelgiant į mūsų susitarimą dėl paslaugos vizualinio/garso įrašo, prašome Jūsų sutikimo tokiam paslaugos įrašymui ir pridedame priedą </w:t>
      </w:r>
      <w:r>
        <w:rPr>
          <w:rFonts w:ascii="Arial" w:hAnsi="Arial" w:cs="Arial"/>
          <w:i/>
          <w:sz w:val="22"/>
          <w:szCs w:val="22"/>
          <w:lang w:val="lt-LT"/>
        </w:rPr>
        <w:t>Audio/Video recording consent.</w:t>
      </w:r>
    </w:p>
    <w:p w14:paraId="54954B64" w14:textId="77777777" w:rsidR="00436834" w:rsidRPr="005A45B9" w:rsidRDefault="00436834" w:rsidP="00975D65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lt-LT"/>
        </w:rPr>
      </w:pPr>
    </w:p>
    <w:p w14:paraId="7221E590" w14:textId="048DFE7E" w:rsidR="00975D65" w:rsidRPr="005A45B9" w:rsidRDefault="00975D65" w:rsidP="00975D65">
      <w:pPr>
        <w:autoSpaceDE w:val="0"/>
        <w:autoSpaceDN w:val="0"/>
        <w:spacing w:line="240" w:lineRule="atLeast"/>
        <w:rPr>
          <w:rFonts w:ascii="Arial" w:hAnsi="Arial" w:cs="Arial"/>
          <w:color w:val="4F81BD" w:themeColor="accent1"/>
          <w:sz w:val="22"/>
          <w:szCs w:val="22"/>
          <w:lang w:val="lt-LT"/>
        </w:rPr>
      </w:pPr>
      <w:r w:rsidRPr="005A45B9">
        <w:rPr>
          <w:rFonts w:ascii="Arial" w:hAnsi="Arial" w:cs="Arial"/>
          <w:sz w:val="22"/>
          <w:szCs w:val="22"/>
          <w:lang w:val="lt-LT"/>
        </w:rPr>
        <w:t xml:space="preserve">Maloniai prašome </w:t>
      </w:r>
      <w:r w:rsidR="003F77CF" w:rsidRPr="005A45B9">
        <w:rPr>
          <w:rFonts w:ascii="Arial" w:hAnsi="Arial" w:cs="Arial"/>
          <w:sz w:val="22"/>
          <w:szCs w:val="22"/>
          <w:lang w:val="lt-LT"/>
        </w:rPr>
        <w:t>susipažinti</w:t>
      </w:r>
      <w:r w:rsidR="00436834">
        <w:rPr>
          <w:rFonts w:ascii="Arial" w:hAnsi="Arial" w:cs="Arial"/>
          <w:sz w:val="22"/>
          <w:szCs w:val="22"/>
          <w:lang w:val="lt-LT"/>
        </w:rPr>
        <w:t xml:space="preserve"> su visai dokumentais</w:t>
      </w:r>
      <w:r w:rsidR="003F77CF" w:rsidRPr="005A45B9">
        <w:rPr>
          <w:rFonts w:ascii="Arial" w:hAnsi="Arial" w:cs="Arial"/>
          <w:sz w:val="22"/>
          <w:szCs w:val="22"/>
          <w:lang w:val="lt-LT"/>
        </w:rPr>
        <w:t xml:space="preserve">, </w:t>
      </w:r>
      <w:r w:rsidR="00436834">
        <w:rPr>
          <w:rFonts w:ascii="Arial" w:hAnsi="Arial" w:cs="Arial"/>
          <w:sz w:val="22"/>
          <w:szCs w:val="22"/>
          <w:lang w:val="lt-LT"/>
        </w:rPr>
        <w:t xml:space="preserve">juos </w:t>
      </w:r>
      <w:r w:rsidRPr="005A45B9">
        <w:rPr>
          <w:rFonts w:ascii="Arial" w:hAnsi="Arial" w:cs="Arial"/>
          <w:sz w:val="22"/>
          <w:szCs w:val="22"/>
          <w:lang w:val="lt-LT"/>
        </w:rPr>
        <w:t>pasirašyti ir grąžinti mums kaip galima greičiau</w:t>
      </w:r>
      <w:r w:rsidR="003F77CF" w:rsidRPr="005A45B9">
        <w:rPr>
          <w:rFonts w:ascii="Arial" w:hAnsi="Arial" w:cs="Arial"/>
          <w:color w:val="4F81BD" w:themeColor="accent1"/>
          <w:sz w:val="22"/>
          <w:szCs w:val="22"/>
          <w:lang w:val="lt-LT"/>
        </w:rPr>
        <w:t>.</w:t>
      </w:r>
    </w:p>
    <w:p w14:paraId="155EF5D3" w14:textId="77777777" w:rsidR="00975D65" w:rsidRPr="005A45B9" w:rsidRDefault="00975D65" w:rsidP="00975D65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lt-LT"/>
        </w:rPr>
      </w:pPr>
    </w:p>
    <w:p w14:paraId="770962C9" w14:textId="3DBFF494" w:rsidR="00975D65" w:rsidRPr="005A45B9" w:rsidRDefault="00975D65" w:rsidP="00975D65">
      <w:pPr>
        <w:spacing w:after="200" w:line="276" w:lineRule="auto"/>
        <w:rPr>
          <w:rFonts w:ascii="Arial" w:hAnsi="Arial" w:cs="Arial"/>
          <w:sz w:val="22"/>
          <w:szCs w:val="22"/>
          <w:lang w:val="lt-LT" w:eastAsia="it-IT"/>
        </w:rPr>
      </w:pPr>
      <w:r w:rsidRPr="005A45B9">
        <w:rPr>
          <w:rFonts w:ascii="Arial" w:eastAsiaTheme="minorHAnsi" w:hAnsi="Arial" w:cs="Arial"/>
          <w:sz w:val="22"/>
          <w:szCs w:val="22"/>
          <w:lang w:val="lt-LT"/>
        </w:rPr>
        <w:t>Prašome pasirašytų susitarimo ir priedų kopijas grąžina mus Jums patogiausiu būdu: e</w:t>
      </w:r>
      <w:r w:rsidR="003F77CF" w:rsidRPr="005A45B9">
        <w:rPr>
          <w:rFonts w:ascii="Arial" w:eastAsiaTheme="minorHAnsi" w:hAnsi="Arial" w:cs="Arial"/>
          <w:sz w:val="22"/>
          <w:szCs w:val="22"/>
          <w:lang w:val="lt-LT"/>
        </w:rPr>
        <w:t>lek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troniniu paštu - </w:t>
      </w:r>
      <w:r w:rsidR="002255C2" w:rsidRPr="005A45B9">
        <w:rPr>
          <w:rFonts w:ascii="Arial" w:hAnsi="Arial" w:cs="Arial"/>
          <w:sz w:val="22"/>
          <w:szCs w:val="22"/>
          <w:lang w:val="lt-LT" w:eastAsia="it-IT"/>
        </w:rPr>
        <w:t>Lilly_Lietuva_CMS@lilly.com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>, faksu +370 5 264 9615 arba paštu - Gynėjų g. 16, 01109 Vilnius, Lietuva.</w:t>
      </w:r>
    </w:p>
    <w:p w14:paraId="3E1FAFA2" w14:textId="08FFA59B" w:rsidR="00975D65" w:rsidRPr="005A45B9" w:rsidRDefault="00975D65" w:rsidP="00975D65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lt-LT"/>
        </w:rPr>
      </w:pPr>
      <w:r w:rsidRPr="005A45B9">
        <w:rPr>
          <w:rFonts w:ascii="Arial" w:eastAsiaTheme="minorHAnsi" w:hAnsi="Arial" w:cs="Arial"/>
          <w:color w:val="000000" w:themeColor="text1"/>
          <w:sz w:val="22"/>
          <w:szCs w:val="22"/>
          <w:lang w:val="lt-LT"/>
        </w:rPr>
        <w:t xml:space="preserve">Jei turite klausimų, nedvejodami kreipkitės į mus telefonu : </w:t>
      </w:r>
      <w:r w:rsidRPr="005A45B9">
        <w:rPr>
          <w:rFonts w:ascii="Arial" w:eastAsiaTheme="minorHAnsi" w:hAnsi="Arial" w:cs="Arial"/>
          <w:sz w:val="22"/>
          <w:szCs w:val="22"/>
          <w:lang w:val="lt-LT"/>
        </w:rPr>
        <w:t xml:space="preserve">+370 5 264 9615. Su </w:t>
      </w:r>
      <w:r w:rsidRPr="005A45B9">
        <w:rPr>
          <w:rFonts w:ascii="Arial" w:eastAsiaTheme="minorHAnsi" w:hAnsi="Arial" w:cs="Arial"/>
          <w:color w:val="000000" w:themeColor="text1"/>
          <w:sz w:val="22"/>
          <w:szCs w:val="22"/>
          <w:lang w:val="lt-LT"/>
        </w:rPr>
        <w:t>malonumu Jums padėsime.</w:t>
      </w:r>
    </w:p>
    <w:p w14:paraId="60A1A201" w14:textId="77777777" w:rsidR="00975D65" w:rsidRPr="005A45B9" w:rsidRDefault="00975D65" w:rsidP="00975D65">
      <w:pPr>
        <w:rPr>
          <w:rFonts w:ascii="Arial" w:hAnsi="Arial" w:cs="Arial"/>
          <w:sz w:val="22"/>
          <w:szCs w:val="22"/>
          <w:lang w:val="lt-LT"/>
        </w:rPr>
      </w:pPr>
      <w:r w:rsidRPr="005A45B9">
        <w:rPr>
          <w:rFonts w:ascii="Arial" w:hAnsi="Arial" w:cs="Arial"/>
          <w:sz w:val="22"/>
          <w:szCs w:val="22"/>
          <w:lang w:val="lt-LT"/>
        </w:rPr>
        <w:t>Pagarbiai</w:t>
      </w:r>
    </w:p>
    <w:p w14:paraId="33D0FD7F" w14:textId="77777777" w:rsidR="00975D65" w:rsidRPr="005A45B9" w:rsidRDefault="00975D65" w:rsidP="00975D65">
      <w:pPr>
        <w:rPr>
          <w:rFonts w:ascii="Arial" w:hAnsi="Arial" w:cs="Arial"/>
          <w:sz w:val="22"/>
          <w:szCs w:val="22"/>
          <w:lang w:val="lt-LT"/>
        </w:rPr>
      </w:pPr>
    </w:p>
    <w:p w14:paraId="3D4F5FE7" w14:textId="77777777" w:rsidR="008176FF" w:rsidRDefault="008176FF" w:rsidP="008176F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776759">
        <w:rPr>
          <w:rFonts w:ascii="Arial" w:hAnsi="Arial" w:cs="Arial"/>
          <w:b/>
          <w:sz w:val="22"/>
          <w:szCs w:val="22"/>
          <w:lang w:val="de-DE"/>
        </w:rPr>
        <w:t>&lt;&lt;</w:t>
      </w:r>
      <w:proofErr w:type="spellStart"/>
      <w:r w:rsidRPr="00776759">
        <w:rPr>
          <w:rFonts w:ascii="Arial" w:hAnsi="Arial" w:cs="Arial"/>
          <w:b/>
          <w:sz w:val="22"/>
          <w:szCs w:val="22"/>
          <w:lang w:val="de-DE"/>
        </w:rPr>
        <w:t>User_Name</w:t>
      </w:r>
      <w:proofErr w:type="spellEnd"/>
      <w:r w:rsidRPr="00776759">
        <w:rPr>
          <w:rFonts w:ascii="Arial" w:hAnsi="Arial" w:cs="Arial"/>
          <w:b/>
          <w:sz w:val="22"/>
          <w:szCs w:val="22"/>
          <w:lang w:val="de-DE"/>
        </w:rPr>
        <w:t>&gt;&gt;</w:t>
      </w:r>
    </w:p>
    <w:p w14:paraId="291EE58E" w14:textId="77777777" w:rsidR="008176FF" w:rsidRPr="00776759" w:rsidRDefault="008176FF" w:rsidP="008176FF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proofErr w:type="spellStart"/>
      <w:r>
        <w:rPr>
          <w:rFonts w:ascii="Arial" w:hAnsi="Arial" w:cs="Arial"/>
          <w:sz w:val="22"/>
          <w:szCs w:val="22"/>
          <w:lang w:val="de-DE"/>
        </w:rPr>
        <w:t>Tlf</w:t>
      </w:r>
      <w:proofErr w:type="spellEnd"/>
      <w:r w:rsidRPr="00776759">
        <w:rPr>
          <w:rFonts w:ascii="Arial" w:hAnsi="Arial" w:cs="Arial"/>
          <w:sz w:val="22"/>
          <w:szCs w:val="22"/>
          <w:lang w:val="de-DE"/>
        </w:rPr>
        <w:t>:</w:t>
      </w:r>
      <w:r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776759">
        <w:rPr>
          <w:rFonts w:ascii="Arial" w:hAnsi="Arial" w:cs="Arial"/>
          <w:b/>
          <w:sz w:val="22"/>
          <w:szCs w:val="22"/>
          <w:lang w:val="de-DE"/>
        </w:rPr>
        <w:t>&lt;&lt;</w:t>
      </w:r>
      <w:proofErr w:type="spellStart"/>
      <w:r w:rsidRPr="00776759">
        <w:rPr>
          <w:rFonts w:ascii="Arial" w:hAnsi="Arial" w:cs="Arial"/>
          <w:b/>
          <w:sz w:val="22"/>
          <w:szCs w:val="22"/>
          <w:lang w:val="de-DE"/>
        </w:rPr>
        <w:t>User_Phone</w:t>
      </w:r>
      <w:proofErr w:type="spellEnd"/>
      <w:r w:rsidRPr="00776759">
        <w:rPr>
          <w:rFonts w:ascii="Arial" w:hAnsi="Arial" w:cs="Arial"/>
          <w:b/>
          <w:sz w:val="22"/>
          <w:szCs w:val="22"/>
          <w:lang w:val="de-DE"/>
        </w:rPr>
        <w:t xml:space="preserve">&gt;&gt; </w:t>
      </w:r>
    </w:p>
    <w:p w14:paraId="21593AC0" w14:textId="77777777" w:rsidR="008176FF" w:rsidRPr="00776759" w:rsidRDefault="008176FF" w:rsidP="008176FF">
      <w:pPr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sz w:val="22"/>
        </w:rPr>
        <w:t>E-mail</w:t>
      </w:r>
      <w:r>
        <w:rPr>
          <w:rFonts w:ascii="Arial" w:hAnsi="Arial" w:cs="Arial"/>
          <w:b/>
          <w:sz w:val="22"/>
          <w:szCs w:val="22"/>
          <w:lang w:val="de-DE"/>
        </w:rPr>
        <w:t xml:space="preserve">: </w:t>
      </w:r>
      <w:r w:rsidRPr="00776759">
        <w:rPr>
          <w:rFonts w:ascii="Arial" w:hAnsi="Arial" w:cs="Arial"/>
          <w:b/>
          <w:sz w:val="22"/>
          <w:szCs w:val="22"/>
          <w:lang w:val="de-DE"/>
        </w:rPr>
        <w:t>&lt;&lt;</w:t>
      </w:r>
      <w:proofErr w:type="spellStart"/>
      <w:r w:rsidRPr="00776759">
        <w:rPr>
          <w:rFonts w:ascii="Arial" w:hAnsi="Arial" w:cs="Arial"/>
          <w:b/>
          <w:sz w:val="22"/>
          <w:szCs w:val="22"/>
          <w:lang w:val="de-DE"/>
        </w:rPr>
        <w:t>User_Email</w:t>
      </w:r>
      <w:proofErr w:type="spellEnd"/>
      <w:r w:rsidRPr="00776759">
        <w:rPr>
          <w:rFonts w:ascii="Arial" w:hAnsi="Arial" w:cs="Arial"/>
          <w:b/>
          <w:sz w:val="22"/>
          <w:szCs w:val="22"/>
          <w:lang w:val="de-DE"/>
        </w:rPr>
        <w:t>&gt;&gt;</w:t>
      </w:r>
    </w:p>
    <w:p w14:paraId="4EFAD53E" w14:textId="77777777" w:rsidR="00DC261E" w:rsidRDefault="00DC261E" w:rsidP="00DC261E">
      <w:pPr>
        <w:rPr>
          <w:rFonts w:ascii="Arial" w:hAnsi="Arial" w:cs="Arial"/>
          <w:strike/>
          <w:sz w:val="22"/>
          <w:szCs w:val="22"/>
          <w:lang w:val="lt-LT"/>
        </w:rPr>
      </w:pPr>
    </w:p>
    <w:p w14:paraId="680D9DF2" w14:textId="07D38777" w:rsidR="00975D65" w:rsidRPr="00684C1A" w:rsidRDefault="00DC261E" w:rsidP="00DC261E">
      <w:pPr>
        <w:rPr>
          <w:rFonts w:ascii="Arial" w:hAnsi="Arial" w:cs="Arial"/>
          <w:sz w:val="22"/>
          <w:szCs w:val="22"/>
          <w:lang w:val="en-US"/>
        </w:rPr>
      </w:pPr>
      <w:r>
        <w:rPr>
          <w:b/>
          <w:sz w:val="22"/>
          <w:szCs w:val="22"/>
          <w:lang w:val="lt-LT" w:eastAsia="it-IT"/>
        </w:rPr>
        <w:t>Lilly Customer Meeting Service</w:t>
      </w:r>
      <w:r w:rsidR="00975D65" w:rsidRPr="00684C1A">
        <w:rPr>
          <w:rFonts w:ascii="Arial" w:hAnsi="Arial" w:cs="Arial"/>
          <w:sz w:val="22"/>
          <w:szCs w:val="22"/>
          <w:lang w:val="en-US"/>
        </w:rPr>
        <w:t> </w:t>
      </w:r>
    </w:p>
    <w:p w14:paraId="522EFBA4" w14:textId="77777777" w:rsidR="00E71334" w:rsidRDefault="00E71334">
      <w:pPr>
        <w:pStyle w:val="BodyText"/>
      </w:pPr>
    </w:p>
    <w:p w14:paraId="522EFBA5" w14:textId="77777777" w:rsidR="00E71334" w:rsidRDefault="00E71334">
      <w:pPr>
        <w:pStyle w:val="BodyText"/>
      </w:pPr>
    </w:p>
    <w:p w14:paraId="522EFBA6" w14:textId="77777777" w:rsidR="00E71334" w:rsidRDefault="00E71334">
      <w:pPr>
        <w:pStyle w:val="BodyText"/>
      </w:pPr>
    </w:p>
    <w:sectPr w:rsidR="00E71334" w:rsidSect="008176FF">
      <w:footerReference w:type="default" r:id="rId11"/>
      <w:headerReference w:type="first" r:id="rId12"/>
      <w:footerReference w:type="first" r:id="rId13"/>
      <w:pgSz w:w="11909" w:h="16834" w:code="9"/>
      <w:pgMar w:top="2376" w:right="1440" w:bottom="1440" w:left="1701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5E8B2" w14:textId="77777777" w:rsidR="007F4C34" w:rsidRDefault="007F4C34">
      <w:r>
        <w:separator/>
      </w:r>
    </w:p>
  </w:endnote>
  <w:endnote w:type="continuationSeparator" w:id="0">
    <w:p w14:paraId="7BEE1CB8" w14:textId="77777777" w:rsidR="007F4C34" w:rsidRDefault="007F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0C440" w14:textId="77777777" w:rsidR="008176FF" w:rsidRPr="00325D82" w:rsidRDefault="008176FF" w:rsidP="008176FF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Account_MERC_</w:t>
    </w:r>
    <w:r w:rsidRPr="00F15A0C">
      <w:rPr>
        <w:rFonts w:ascii="Arial" w:hAnsi="Arial" w:cs="Arial"/>
        <w:sz w:val="18"/>
        <w:szCs w:val="18"/>
      </w:rPr>
      <w:t>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  <w:p w14:paraId="522EFBAF" w14:textId="3A623610" w:rsidR="00E137C2" w:rsidRPr="008176FF" w:rsidRDefault="00E137C2" w:rsidP="008176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48271" w14:textId="77777777" w:rsidR="008176FF" w:rsidRPr="00325D82" w:rsidRDefault="008176FF" w:rsidP="008176FF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Account_MERC_</w:t>
    </w:r>
    <w:r w:rsidRPr="00F15A0C">
      <w:rPr>
        <w:rFonts w:ascii="Arial" w:hAnsi="Arial" w:cs="Arial"/>
        <w:sz w:val="18"/>
        <w:szCs w:val="18"/>
      </w:rPr>
      <w:t>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  <w:p w14:paraId="3A3E60FA" w14:textId="77777777" w:rsidR="008176FF" w:rsidRDefault="008176FF">
    <w:pPr>
      <w:pStyle w:val="Footer"/>
    </w:pPr>
  </w:p>
  <w:p w14:paraId="56CD16D2" w14:textId="77777777" w:rsidR="008176FF" w:rsidRDefault="00817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F73A8" w14:textId="77777777" w:rsidR="007F4C34" w:rsidRDefault="007F4C34">
      <w:r>
        <w:separator/>
      </w:r>
    </w:p>
  </w:footnote>
  <w:footnote w:type="continuationSeparator" w:id="0">
    <w:p w14:paraId="1B1E9477" w14:textId="77777777" w:rsidR="007F4C34" w:rsidRDefault="007F4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F5315" w14:textId="3EFD33C5" w:rsidR="008176FF" w:rsidRDefault="008176FF">
    <w:pPr>
      <w:pStyle w:val="Header"/>
    </w:pPr>
    <w:r w:rsidRPr="008176FF">
      <w:drawing>
        <wp:anchor distT="0" distB="0" distL="114300" distR="114300" simplePos="0" relativeHeight="251659264" behindDoc="1" locked="0" layoutInCell="1" allowOverlap="1" wp14:anchorId="1B83ED82" wp14:editId="3199EED8">
          <wp:simplePos x="0" y="0"/>
          <wp:positionH relativeFrom="page">
            <wp:posOffset>5798820</wp:posOffset>
          </wp:positionH>
          <wp:positionV relativeFrom="page">
            <wp:posOffset>767080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6FF">
      <mc:AlternateContent>
        <mc:Choice Requires="wps">
          <w:drawing>
            <wp:anchor distT="0" distB="0" distL="114300" distR="114300" simplePos="0" relativeHeight="251660288" behindDoc="0" locked="0" layoutInCell="1" allowOverlap="1" wp14:anchorId="12CFB852" wp14:editId="796C93EE">
              <wp:simplePos x="0" y="0"/>
              <wp:positionH relativeFrom="column">
                <wp:posOffset>4629785</wp:posOffset>
              </wp:positionH>
              <wp:positionV relativeFrom="paragraph">
                <wp:posOffset>796925</wp:posOffset>
              </wp:positionV>
              <wp:extent cx="1674495" cy="1524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9A9A803" w14:textId="77777777" w:rsidR="008176FF" w:rsidRDefault="008176FF" w:rsidP="008176FF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</w:t>
                          </w:r>
                          <w:r w:rsidRPr="00AD30A0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Lilly 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 Lithuania, UAB</w:t>
                          </w:r>
                        </w:p>
                        <w:p w14:paraId="1C9F4712" w14:textId="77777777" w:rsidR="008176FF" w:rsidRDefault="008176FF" w:rsidP="008176F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Gynėjų g. 16, LT-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01109</w:t>
                          </w:r>
                        </w:p>
                        <w:p w14:paraId="2576380F" w14:textId="77777777" w:rsidR="008176FF" w:rsidRDefault="008176FF" w:rsidP="008176F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Vilnius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43516BF8" w14:textId="77777777" w:rsidR="008176FF" w:rsidRPr="006C7D74" w:rsidRDefault="008176FF" w:rsidP="008176F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+370 5 2649600</w:t>
                          </w:r>
                        </w:p>
                        <w:p w14:paraId="25A7DEBD" w14:textId="77777777" w:rsidR="008176FF" w:rsidRPr="006C7D74" w:rsidRDefault="008176FF" w:rsidP="008176FF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</w:instrText>
                          </w:r>
                          <w:r w:rsidRPr="006C7D74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http://www.lilly.com</w:instrText>
                          </w:r>
                        </w:p>
                        <w:p w14:paraId="3418C3BD" w14:textId="77777777" w:rsidR="008176FF" w:rsidRPr="00B544D8" w:rsidRDefault="008176FF" w:rsidP="008176FF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B544D8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http://www.lilly.com</w:t>
                          </w:r>
                        </w:p>
                        <w:p w14:paraId="351A03A6" w14:textId="77777777" w:rsidR="008176FF" w:rsidRPr="00B45EE0" w:rsidRDefault="008176FF" w:rsidP="008176FF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4.55pt;margin-top:62.75pt;width:131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Yj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MaU&#10;SFajRBvRWvIELYkdO40yCYLWCmG2xWNU2Vdq1Ar4V4OQ4A7TXTCIdmy0ha7dF+skeBEFOF1Jd69w&#10;F200juPJkBKOvmg4iM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" filled="f" stroked="f">
              <v:path arrowok="t"/>
              <v:textbox>
                <w:txbxContent>
                  <w:p w14:paraId="19A9A803" w14:textId="77777777" w:rsidR="008176FF" w:rsidRDefault="008176FF" w:rsidP="008176FF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</w:t>
                    </w:r>
                    <w:r w:rsidRPr="00AD30A0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Lilly 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 Lithuania, UAB</w:t>
                    </w:r>
                  </w:p>
                  <w:p w14:paraId="1C9F4712" w14:textId="77777777" w:rsidR="008176FF" w:rsidRDefault="008176FF" w:rsidP="008176F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Gynėjų g. 16, LT-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01109</w:t>
                    </w:r>
                  </w:p>
                  <w:p w14:paraId="2576380F" w14:textId="77777777" w:rsidR="008176FF" w:rsidRDefault="008176FF" w:rsidP="008176FF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Vilnius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43516BF8" w14:textId="77777777" w:rsidR="008176FF" w:rsidRPr="006C7D74" w:rsidRDefault="008176FF" w:rsidP="008176F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+370 5 2649600</w:t>
                    </w:r>
                  </w:p>
                  <w:p w14:paraId="25A7DEBD" w14:textId="77777777" w:rsidR="008176FF" w:rsidRPr="006C7D74" w:rsidRDefault="008176FF" w:rsidP="008176FF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</w:instrText>
                    </w:r>
                    <w:r w:rsidRPr="006C7D74">
                      <w:rPr>
                        <w:rFonts w:ascii="DIN-Bold" w:hAnsi="DIN-Bold"/>
                        <w:sz w:val="16"/>
                        <w:szCs w:val="16"/>
                      </w:rPr>
                      <w:instrText>http://www.lilly.com</w:instrText>
                    </w:r>
                  </w:p>
                  <w:p w14:paraId="3418C3BD" w14:textId="77777777" w:rsidR="008176FF" w:rsidRPr="00B544D8" w:rsidRDefault="008176FF" w:rsidP="008176FF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B544D8">
                      <w:rPr>
                        <w:rFonts w:ascii="DIN-Bold" w:hAnsi="DIN-Bold"/>
                        <w:sz w:val="16"/>
                        <w:szCs w:val="16"/>
                      </w:rPr>
                      <w:t>http://www.lilly.com</w:t>
                    </w:r>
                  </w:p>
                  <w:p w14:paraId="351A03A6" w14:textId="77777777" w:rsidR="008176FF" w:rsidRPr="00B45EE0" w:rsidRDefault="008176FF" w:rsidP="008176FF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61C04"/>
    <w:rsid w:val="00101C41"/>
    <w:rsid w:val="001051E9"/>
    <w:rsid w:val="00155C9C"/>
    <w:rsid w:val="00160C3E"/>
    <w:rsid w:val="001D4C99"/>
    <w:rsid w:val="002255C2"/>
    <w:rsid w:val="002B4199"/>
    <w:rsid w:val="002C089E"/>
    <w:rsid w:val="00305F71"/>
    <w:rsid w:val="003540A4"/>
    <w:rsid w:val="003A2DC7"/>
    <w:rsid w:val="003F77CF"/>
    <w:rsid w:val="0043479D"/>
    <w:rsid w:val="00436834"/>
    <w:rsid w:val="004D668E"/>
    <w:rsid w:val="004D6933"/>
    <w:rsid w:val="005A45B9"/>
    <w:rsid w:val="006131DD"/>
    <w:rsid w:val="0062020E"/>
    <w:rsid w:val="006861DD"/>
    <w:rsid w:val="006E5DBF"/>
    <w:rsid w:val="007F4C34"/>
    <w:rsid w:val="008176FF"/>
    <w:rsid w:val="008F4717"/>
    <w:rsid w:val="00956D6C"/>
    <w:rsid w:val="00975D65"/>
    <w:rsid w:val="00986B8B"/>
    <w:rsid w:val="00A20ED7"/>
    <w:rsid w:val="00A44DD9"/>
    <w:rsid w:val="00A60EEF"/>
    <w:rsid w:val="00AB15E3"/>
    <w:rsid w:val="00AB189E"/>
    <w:rsid w:val="00AD5A00"/>
    <w:rsid w:val="00B57C47"/>
    <w:rsid w:val="00B640A3"/>
    <w:rsid w:val="00BD7571"/>
    <w:rsid w:val="00C43B06"/>
    <w:rsid w:val="00C5737C"/>
    <w:rsid w:val="00CC4DF7"/>
    <w:rsid w:val="00CD118A"/>
    <w:rsid w:val="00D054AC"/>
    <w:rsid w:val="00D5692E"/>
    <w:rsid w:val="00D95EB6"/>
    <w:rsid w:val="00DA6F74"/>
    <w:rsid w:val="00DB5327"/>
    <w:rsid w:val="00DC261E"/>
    <w:rsid w:val="00DF3244"/>
    <w:rsid w:val="00E137C2"/>
    <w:rsid w:val="00E26151"/>
    <w:rsid w:val="00E71334"/>
    <w:rsid w:val="00E969F0"/>
    <w:rsid w:val="00EA3944"/>
    <w:rsid w:val="00F53096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75D65"/>
    <w:rPr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255C2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834"/>
    <w:rPr>
      <w:lang w:val="en-GB" w:eastAsia="en-US"/>
    </w:rPr>
  </w:style>
  <w:style w:type="table" w:styleId="TableGrid">
    <w:name w:val="Table Grid"/>
    <w:basedOn w:val="TableNormal"/>
    <w:uiPriority w:val="59"/>
    <w:rsid w:val="00E2615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E2615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75D65"/>
    <w:rPr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255C2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834"/>
    <w:rPr>
      <w:lang w:val="en-GB" w:eastAsia="en-US"/>
    </w:rPr>
  </w:style>
  <w:style w:type="table" w:styleId="TableGrid">
    <w:name w:val="Table Grid"/>
    <w:basedOn w:val="TableNormal"/>
    <w:uiPriority w:val="59"/>
    <w:rsid w:val="00E2615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E2615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806A4-76C4-4E73-B572-CB2F62ECBE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BB1A86-87C5-4ABE-B006-146A033FFB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145A69B-37DE-4015-AD03-5F0027EEDFC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BE04887E-A486-47A3-A99E-1B42F2DC6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(1).dot</Template>
  <TotalTime>17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C167770</cp:lastModifiedBy>
  <cp:revision>3</cp:revision>
  <cp:lastPrinted>2000-04-05T13:26:00Z</cp:lastPrinted>
  <dcterms:created xsi:type="dcterms:W3CDTF">2014-08-19T16:44:00Z</dcterms:created>
  <dcterms:modified xsi:type="dcterms:W3CDTF">2014-08-22T13:29:00Z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