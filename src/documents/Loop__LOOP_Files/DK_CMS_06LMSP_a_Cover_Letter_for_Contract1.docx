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709"/>
        <w:gridCol w:w="236"/>
        <w:gridCol w:w="1783"/>
      </w:tblGrid>
      <w:tr w:rsidR="00605AAF" w:rsidRPr="000F6E2F" w14:paraId="62560C17" w14:textId="77777777" w:rsidTr="00605AAF">
        <w:tc>
          <w:tcPr>
            <w:tcW w:w="7196" w:type="dxa"/>
            <w:gridSpan w:val="2"/>
          </w:tcPr>
          <w:p w14:paraId="3C11C686" w14:textId="77777777" w:rsidR="00605AAF" w:rsidRDefault="00605AAF" w:rsidP="009B4AE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10F9C704" w14:textId="77777777" w:rsidR="00605AAF" w:rsidRPr="00AD263A" w:rsidRDefault="00605AAF" w:rsidP="009B4AE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&lt;&lt;Address_GLBL_Line_1_Adrs_Txt_GLBL&gt;&gt;</w:t>
            </w:r>
          </w:p>
          <w:p w14:paraId="5954B11B" w14:textId="77777777" w:rsidR="00605AAF" w:rsidRPr="00AD263A" w:rsidRDefault="00605AAF" w:rsidP="009B4AE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&lt;&lt;Address_GLBL_Line_2_Adrs_Txt_GLBL&gt;&gt;</w:t>
            </w:r>
          </w:p>
          <w:p w14:paraId="211B2BAE" w14:textId="77777777" w:rsidR="00605AAF" w:rsidRPr="00AD263A" w:rsidRDefault="00605AAF" w:rsidP="009B4AE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2A678801" w14:textId="77777777" w:rsidR="00605AAF" w:rsidRPr="00AD263A" w:rsidRDefault="00605AAF" w:rsidP="009B4AE1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60D96760" w14:textId="77777777" w:rsidR="00605AAF" w:rsidRPr="00B93E8A" w:rsidRDefault="00605AAF" w:rsidP="009B4AE1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Address_GLBL_Adrs_Cntry_Cd_GLBL</w:t>
            </w:r>
            <w:proofErr w:type="spellEnd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36" w:type="dxa"/>
          </w:tcPr>
          <w:p w14:paraId="683B34E7" w14:textId="77777777" w:rsidR="00605AAF" w:rsidRPr="000F6E2F" w:rsidRDefault="00605AAF" w:rsidP="009B4AE1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83" w:type="dxa"/>
          </w:tcPr>
          <w:p w14:paraId="42697263" w14:textId="77777777" w:rsidR="00605AAF" w:rsidRPr="000F6E2F" w:rsidRDefault="00605AAF" w:rsidP="009B4AE1">
            <w:pPr>
              <w:pStyle w:val="Adresse"/>
              <w:rPr>
                <w:szCs w:val="22"/>
                <w:lang w:val="en-US"/>
              </w:rPr>
            </w:pPr>
          </w:p>
        </w:tc>
      </w:tr>
      <w:tr w:rsidR="00605AAF" w:rsidRPr="000F6E2F" w14:paraId="38EF4CD6" w14:textId="77777777" w:rsidTr="00605AAF">
        <w:tc>
          <w:tcPr>
            <w:tcW w:w="6487" w:type="dxa"/>
          </w:tcPr>
          <w:p w14:paraId="1A1ABD2D" w14:textId="77777777" w:rsidR="00605AAF" w:rsidRPr="000F6E2F" w:rsidRDefault="00605AAF" w:rsidP="009B4AE1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0ED833A1" w14:textId="77777777" w:rsidR="00605AAF" w:rsidRPr="000F6E2F" w:rsidRDefault="00605AAF" w:rsidP="009B4AE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17415785" w14:textId="77777777" w:rsidR="00605AAF" w:rsidRPr="000F6E2F" w:rsidRDefault="00605AAF" w:rsidP="009B4A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3" w:type="dxa"/>
            <w:tcBorders>
              <w:left w:val="nil"/>
            </w:tcBorders>
          </w:tcPr>
          <w:p w14:paraId="40C74D5A" w14:textId="05BFBE51" w:rsidR="00605AAF" w:rsidRPr="000F6E2F" w:rsidRDefault="00605AAF" w:rsidP="009B4A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B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22EFB8E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22EFB8F" w14:textId="77777777" w:rsidR="00045BB0" w:rsidRDefault="00045BB0" w:rsidP="00045BB0">
      <w:pPr>
        <w:pStyle w:val="BodyText"/>
      </w:pPr>
    </w:p>
    <w:p w14:paraId="522EFB90" w14:textId="77777777" w:rsidR="00045BB0" w:rsidRDefault="00045BB0" w:rsidP="00045BB0">
      <w:pPr>
        <w:pStyle w:val="BodyText"/>
      </w:pPr>
    </w:p>
    <w:p w14:paraId="522EFB91" w14:textId="79430B7E" w:rsidR="00045BB0" w:rsidRPr="00D054AC" w:rsidRDefault="00684A34" w:rsidP="00037F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t>Kære</w:t>
      </w:r>
      <w:proofErr w:type="spellEnd"/>
      <w:r w:rsidR="00045BB0" w:rsidRPr="00D054A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605AAF" w:rsidRPr="00605AA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05AAF" w:rsidRPr="00605AAF">
        <w:rPr>
          <w:rFonts w:ascii="Arial" w:hAnsi="Arial" w:cs="Arial"/>
          <w:sz w:val="22"/>
          <w:szCs w:val="22"/>
          <w:lang w:val="en-US"/>
        </w:rPr>
        <w:t>A</w:t>
      </w:r>
      <w:r w:rsidR="00605AAF" w:rsidRPr="00605AAF">
        <w:rPr>
          <w:rFonts w:ascii="Arial" w:hAnsi="Arial" w:cs="Arial"/>
          <w:sz w:val="22"/>
          <w:szCs w:val="22"/>
          <w:lang w:val="en-US"/>
        </w:rPr>
        <w:t>c</w:t>
      </w:r>
      <w:r w:rsidR="00605AAF" w:rsidRPr="00605AAF">
        <w:rPr>
          <w:rFonts w:ascii="Arial" w:hAnsi="Arial" w:cs="Arial"/>
          <w:sz w:val="22"/>
          <w:szCs w:val="22"/>
          <w:lang w:val="en-US"/>
        </w:rPr>
        <w:t>count_MERC_Name</w:t>
      </w:r>
      <w:proofErr w:type="spellEnd"/>
      <w:r w:rsidR="00605AAF" w:rsidRPr="00605AAF">
        <w:rPr>
          <w:rFonts w:ascii="Arial" w:hAnsi="Arial" w:cs="Arial"/>
          <w:sz w:val="22"/>
          <w:szCs w:val="22"/>
          <w:lang w:val="en-US"/>
        </w:rPr>
        <w:t>&gt;&gt;</w:t>
      </w:r>
      <w:r w:rsidR="00605AAF" w:rsidRPr="00605AAF">
        <w:rPr>
          <w:rFonts w:ascii="Arial" w:hAnsi="Arial" w:cs="Arial"/>
          <w:sz w:val="22"/>
          <w:szCs w:val="22"/>
          <w:lang w:val="en-US"/>
        </w:rPr>
        <w:t>,</w:t>
      </w:r>
    </w:p>
    <w:p w14:paraId="55A0ECCF" w14:textId="77777777" w:rsidR="00B640A3" w:rsidRDefault="00B640A3" w:rsidP="00037FDA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5AD156D9" w14:textId="359FE9A7" w:rsidR="00B640A3" w:rsidRPr="00D54ACD" w:rsidRDefault="00684A34" w:rsidP="00037F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da-DK" w:bidi="he-IL"/>
        </w:rPr>
      </w:pPr>
      <w:r w:rsidRPr="00D54ACD">
        <w:rPr>
          <w:rFonts w:ascii="Arial" w:hAnsi="Arial" w:cs="Arial"/>
          <w:sz w:val="22"/>
          <w:szCs w:val="22"/>
          <w:lang w:val="da-DK" w:bidi="he-IL"/>
        </w:rPr>
        <w:t>Vi ser frem til vores fremtidige samarbejde.</w:t>
      </w:r>
    </w:p>
    <w:p w14:paraId="2BFDBB3E" w14:textId="77777777" w:rsidR="00B640A3" w:rsidRPr="00D54ACD" w:rsidRDefault="00B640A3" w:rsidP="00037FDA">
      <w:pPr>
        <w:spacing w:line="276" w:lineRule="auto"/>
        <w:rPr>
          <w:rFonts w:ascii="Arial" w:hAnsi="Arial" w:cs="Arial"/>
          <w:sz w:val="22"/>
          <w:szCs w:val="22"/>
          <w:lang w:val="da-DK" w:bidi="he-IL"/>
        </w:rPr>
      </w:pPr>
    </w:p>
    <w:p w14:paraId="291F0E39" w14:textId="35CD9439" w:rsidR="001A1A34" w:rsidRDefault="00684A34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684A34">
        <w:rPr>
          <w:rFonts w:ascii="Arial" w:hAnsi="Arial" w:cs="Arial"/>
          <w:sz w:val="22"/>
          <w:szCs w:val="22"/>
          <w:lang w:val="sv-SE"/>
        </w:rPr>
        <w:t xml:space="preserve">Vedhæftet finder du samarbejdsaftalen (som også inkluderer </w:t>
      </w:r>
      <w:r w:rsidRPr="00684A34">
        <w:rPr>
          <w:rFonts w:ascii="Arial" w:hAnsi="Arial" w:cs="Arial"/>
          <w:sz w:val="22"/>
          <w:szCs w:val="22"/>
          <w:highlight w:val="yellow"/>
          <w:lang w:val="sv-SE" w:bidi="he-IL"/>
        </w:rPr>
        <w:t>[</w:t>
      </w:r>
      <w:r w:rsidR="00826A6C" w:rsidRPr="00684A34">
        <w:rPr>
          <w:rFonts w:ascii="Arial" w:hAnsi="Arial" w:cs="Arial"/>
          <w:i/>
          <w:sz w:val="22"/>
          <w:szCs w:val="22"/>
          <w:highlight w:val="green"/>
          <w:lang w:val="sv-SE"/>
        </w:rPr>
        <w:t xml:space="preserve">choose the appropriate appendices </w:t>
      </w:r>
      <w:r w:rsidR="00826A6C" w:rsidRPr="00684A34">
        <w:rPr>
          <w:rFonts w:ascii="Arial" w:hAnsi="Arial" w:cs="Arial"/>
          <w:sz w:val="22"/>
          <w:szCs w:val="22"/>
          <w:highlight w:val="green"/>
          <w:lang w:val="sv-SE"/>
        </w:rPr>
        <w:t>- Appendix 1 (HCP Information form), Appendix 2 (Audio/video recording consent), Appendix 3 (AE/PC language)</w:t>
      </w:r>
      <w:r w:rsidR="00826A6C" w:rsidRPr="00684A34">
        <w:rPr>
          <w:rFonts w:ascii="Arial" w:hAnsi="Arial" w:cs="Arial"/>
          <w:sz w:val="22"/>
          <w:szCs w:val="22"/>
          <w:lang w:val="sv-SE"/>
        </w:rPr>
        <w:t>].</w:t>
      </w:r>
      <w:r w:rsidR="00EF32F0" w:rsidRPr="00684A34"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>Du bedes venligst gennemlæse de</w:t>
      </w:r>
      <w:r w:rsidR="00C86BF7">
        <w:rPr>
          <w:rFonts w:ascii="Arial" w:hAnsi="Arial" w:cs="Arial"/>
          <w:sz w:val="22"/>
          <w:szCs w:val="22"/>
          <w:lang w:val="sv-SE"/>
        </w:rPr>
        <w:t>n</w:t>
      </w:r>
      <w:r>
        <w:rPr>
          <w:rFonts w:ascii="Arial" w:hAnsi="Arial" w:cs="Arial"/>
          <w:sz w:val="22"/>
          <w:szCs w:val="22"/>
          <w:lang w:val="sv-SE"/>
        </w:rPr>
        <w:t xml:space="preserve"> samt signere de</w:t>
      </w:r>
      <w:r w:rsidR="00C86BF7">
        <w:rPr>
          <w:rFonts w:ascii="Arial" w:hAnsi="Arial" w:cs="Arial"/>
          <w:sz w:val="22"/>
          <w:szCs w:val="22"/>
          <w:lang w:val="sv-SE"/>
        </w:rPr>
        <w:t>n</w:t>
      </w:r>
      <w:r>
        <w:rPr>
          <w:rFonts w:ascii="Arial" w:hAnsi="Arial" w:cs="Arial"/>
          <w:sz w:val="22"/>
          <w:szCs w:val="22"/>
          <w:lang w:val="sv-SE"/>
        </w:rPr>
        <w:t>, så snart som muligt.</w:t>
      </w:r>
      <w:r w:rsidR="00826A6C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42B4555E" w14:textId="77777777" w:rsidR="001A1A34" w:rsidRDefault="001A1A34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40E0A916" w14:textId="77777777" w:rsidR="00684A34" w:rsidRDefault="00684A34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I de tilfælde, hvor en institution/klinik også skal signere, bedes du venligst få denne signatur fra rette vedkommende. </w:t>
      </w:r>
    </w:p>
    <w:p w14:paraId="376D392D" w14:textId="77777777" w:rsidR="00684A34" w:rsidRDefault="00684A34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11696E9B" w14:textId="21436B0B" w:rsidR="00EF32F0" w:rsidRPr="00D54ACD" w:rsidRDefault="00BB1018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da-DK"/>
        </w:rPr>
      </w:pPr>
      <w:r w:rsidRPr="00D54ACD">
        <w:rPr>
          <w:rFonts w:ascii="Arial" w:hAnsi="Arial" w:cs="Arial"/>
          <w:sz w:val="22"/>
          <w:szCs w:val="22"/>
          <w:lang w:val="da-DK"/>
        </w:rPr>
        <w:t>Du bedes venligst returnere en kopi af den signerede aftale (inklusiv eventuelle bilag) til os.</w:t>
      </w:r>
    </w:p>
    <w:p w14:paraId="6F60350C" w14:textId="77777777" w:rsidR="00EF32F0" w:rsidRPr="00D54ACD" w:rsidRDefault="00EF32F0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62E8706D" w14:textId="206076CE" w:rsidR="00EF32F0" w:rsidRPr="00B82781" w:rsidRDefault="00EF32F0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82781">
        <w:rPr>
          <w:rFonts w:ascii="Arial" w:hAnsi="Arial" w:cs="Arial"/>
          <w:sz w:val="22"/>
          <w:szCs w:val="22"/>
          <w:lang w:val="en-US"/>
        </w:rPr>
        <w:t xml:space="preserve">Email: </w:t>
      </w:r>
      <w:r w:rsidRPr="00B82781">
        <w:rPr>
          <w:rFonts w:ascii="Arial" w:hAnsi="Arial" w:cs="Arial"/>
          <w:sz w:val="22"/>
          <w:szCs w:val="22"/>
          <w:lang w:val="en-US"/>
        </w:rPr>
        <w:tab/>
      </w:r>
      <w:r w:rsidR="00B82781" w:rsidRPr="00B82781">
        <w:rPr>
          <w:rFonts w:ascii="Arial" w:hAnsi="Arial" w:cs="Arial"/>
          <w:sz w:val="22"/>
          <w:szCs w:val="22"/>
          <w:lang w:val="en-US"/>
        </w:rPr>
        <w:t>Lilly_Danmark_CMS</w:t>
      </w:r>
      <w:bookmarkStart w:id="0" w:name="_GoBack"/>
      <w:bookmarkEnd w:id="0"/>
      <w:r w:rsidR="00B82781" w:rsidRPr="00B82781">
        <w:rPr>
          <w:rFonts w:ascii="Arial" w:hAnsi="Arial" w:cs="Arial"/>
          <w:sz w:val="22"/>
          <w:szCs w:val="22"/>
          <w:lang w:val="en-US"/>
        </w:rPr>
        <w:t>@lilly.com</w:t>
      </w:r>
    </w:p>
    <w:p w14:paraId="1CADDFB1" w14:textId="714FBB7F" w:rsidR="00EF32F0" w:rsidRPr="00684A34" w:rsidRDefault="00EF32F0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da-DK"/>
        </w:rPr>
      </w:pPr>
      <w:r w:rsidRPr="00684A34">
        <w:rPr>
          <w:rFonts w:ascii="Arial" w:hAnsi="Arial" w:cs="Arial"/>
          <w:sz w:val="22"/>
          <w:szCs w:val="22"/>
          <w:lang w:val="da-DK"/>
        </w:rPr>
        <w:t xml:space="preserve">Fax: </w:t>
      </w:r>
      <w:r w:rsidRPr="00684A34">
        <w:rPr>
          <w:rFonts w:ascii="Arial" w:hAnsi="Arial" w:cs="Arial"/>
          <w:sz w:val="22"/>
          <w:szCs w:val="22"/>
          <w:lang w:val="da-DK"/>
        </w:rPr>
        <w:tab/>
      </w:r>
      <w:r w:rsidR="00BB1018">
        <w:rPr>
          <w:rFonts w:ascii="Arial" w:hAnsi="Arial" w:cs="Arial"/>
          <w:sz w:val="22"/>
          <w:szCs w:val="22"/>
          <w:lang w:val="da-DK"/>
        </w:rPr>
        <w:t>45 26 60 01</w:t>
      </w:r>
    </w:p>
    <w:p w14:paraId="0D947524" w14:textId="0A58E3DC" w:rsidR="00EF32F0" w:rsidRPr="00684A34" w:rsidRDefault="00EF32F0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da-DK"/>
        </w:rPr>
      </w:pPr>
      <w:r w:rsidRPr="00684A34">
        <w:rPr>
          <w:rFonts w:ascii="Arial" w:hAnsi="Arial" w:cs="Arial"/>
          <w:sz w:val="22"/>
          <w:szCs w:val="22"/>
          <w:lang w:val="da-DK"/>
        </w:rPr>
        <w:t>Post:</w:t>
      </w:r>
      <w:r w:rsidRPr="00684A34">
        <w:rPr>
          <w:rFonts w:ascii="Arial" w:hAnsi="Arial" w:cs="Arial"/>
          <w:sz w:val="22"/>
          <w:szCs w:val="22"/>
          <w:lang w:val="da-DK"/>
        </w:rPr>
        <w:tab/>
        <w:t xml:space="preserve">Eli Lilly </w:t>
      </w:r>
      <w:r w:rsidR="00BB1018">
        <w:rPr>
          <w:rFonts w:ascii="Arial" w:hAnsi="Arial" w:cs="Arial"/>
          <w:sz w:val="22"/>
          <w:szCs w:val="22"/>
          <w:lang w:val="da-DK"/>
        </w:rPr>
        <w:t>Danmark A/S, Lyskær 3E 2.tv, 2730 Herlev</w:t>
      </w:r>
    </w:p>
    <w:p w14:paraId="56687237" w14:textId="77777777" w:rsidR="00EF32F0" w:rsidRPr="00684A34" w:rsidRDefault="00EF32F0" w:rsidP="00037FDA">
      <w:pPr>
        <w:autoSpaceDE w:val="0"/>
        <w:autoSpaceDN w:val="0"/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51970549" w14:textId="2219B4B5" w:rsidR="0027757F" w:rsidRPr="006C6AEE" w:rsidRDefault="0027757F" w:rsidP="00037FDA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  <w:r w:rsidRPr="006C6AEE">
        <w:rPr>
          <w:rFonts w:ascii="Arial" w:hAnsi="Arial" w:cs="Arial"/>
          <w:sz w:val="22"/>
          <w:szCs w:val="22"/>
          <w:lang w:val="da-DK"/>
        </w:rPr>
        <w:t xml:space="preserve">Hvis du har spørgsmål </w:t>
      </w:r>
      <w:r>
        <w:rPr>
          <w:rFonts w:ascii="Arial" w:hAnsi="Arial" w:cs="Arial"/>
          <w:sz w:val="22"/>
          <w:szCs w:val="22"/>
          <w:lang w:val="da-DK"/>
        </w:rPr>
        <w:t xml:space="preserve">eller kommentarer, </w:t>
      </w:r>
      <w:r w:rsidRPr="006C6AEE">
        <w:rPr>
          <w:rFonts w:ascii="Arial" w:hAnsi="Arial" w:cs="Arial"/>
          <w:sz w:val="22"/>
          <w:szCs w:val="22"/>
          <w:lang w:val="da-DK"/>
        </w:rPr>
        <w:t xml:space="preserve">er du </w:t>
      </w:r>
      <w:r>
        <w:rPr>
          <w:rFonts w:ascii="Arial" w:hAnsi="Arial" w:cs="Arial"/>
          <w:sz w:val="22"/>
          <w:szCs w:val="22"/>
          <w:lang w:val="da-DK"/>
        </w:rPr>
        <w:t xml:space="preserve">meget </w:t>
      </w:r>
      <w:r w:rsidRPr="006C6AEE">
        <w:rPr>
          <w:rFonts w:ascii="Arial" w:hAnsi="Arial" w:cs="Arial"/>
          <w:sz w:val="22"/>
          <w:szCs w:val="22"/>
          <w:lang w:val="da-DK"/>
        </w:rPr>
        <w:t>velkommen til at kontakte os</w:t>
      </w:r>
      <w:r>
        <w:rPr>
          <w:rFonts w:ascii="Arial" w:hAnsi="Arial" w:cs="Arial"/>
          <w:sz w:val="22"/>
          <w:szCs w:val="22"/>
          <w:lang w:val="da-DK"/>
        </w:rPr>
        <w:t xml:space="preserve"> på tlf. </w:t>
      </w:r>
      <w:r w:rsidR="00B82781">
        <w:rPr>
          <w:rFonts w:ascii="Arial" w:hAnsi="Arial" w:cs="Arial"/>
          <w:sz w:val="22"/>
          <w:szCs w:val="22"/>
          <w:lang w:val="da-DK"/>
        </w:rPr>
        <w:t>43 31 48 39</w:t>
      </w:r>
      <w:r>
        <w:rPr>
          <w:rFonts w:ascii="Arial" w:hAnsi="Arial" w:cs="Arial"/>
          <w:sz w:val="22"/>
          <w:szCs w:val="22"/>
          <w:lang w:val="da-DK"/>
        </w:rPr>
        <w:t xml:space="preserve"> og v</w:t>
      </w:r>
      <w:r w:rsidRPr="006C6AEE">
        <w:rPr>
          <w:rFonts w:ascii="Arial" w:hAnsi="Arial" w:cs="Arial"/>
          <w:sz w:val="22"/>
          <w:szCs w:val="22"/>
          <w:lang w:val="da-DK"/>
        </w:rPr>
        <w:t>i vil med glæde hjælpe dig</w:t>
      </w:r>
      <w:r>
        <w:rPr>
          <w:rFonts w:ascii="Arial" w:hAnsi="Arial" w:cs="Arial"/>
          <w:sz w:val="22"/>
          <w:szCs w:val="22"/>
          <w:lang w:val="da-DK"/>
        </w:rPr>
        <w:t>.</w:t>
      </w:r>
    </w:p>
    <w:p w14:paraId="77D74279" w14:textId="77777777" w:rsidR="00EF32F0" w:rsidRPr="0027757F" w:rsidRDefault="00EF32F0" w:rsidP="00037FDA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181E1B7D" w14:textId="77777777" w:rsidR="00EF32F0" w:rsidRPr="00D54ACD" w:rsidRDefault="00EF32F0" w:rsidP="00037FDA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28F2ECF7" w14:textId="77777777" w:rsidR="0027757F" w:rsidRPr="00D54ACD" w:rsidRDefault="0027757F" w:rsidP="00037FDA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5E5FB462" w14:textId="77777777" w:rsidR="0027757F" w:rsidRDefault="0027757F" w:rsidP="00037FDA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venlig hilsen</w:t>
      </w:r>
    </w:p>
    <w:p w14:paraId="68629D12" w14:textId="77777777" w:rsidR="0027757F" w:rsidRDefault="0027757F" w:rsidP="00037FDA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38B1926C" w14:textId="77777777" w:rsidR="00605AAF" w:rsidRPr="00670478" w:rsidRDefault="00605AAF" w:rsidP="00037FDA">
      <w:pPr>
        <w:pStyle w:val="Adresse"/>
        <w:spacing w:line="276" w:lineRule="auto"/>
        <w:rPr>
          <w:b/>
          <w:szCs w:val="22"/>
        </w:rPr>
      </w:pPr>
      <w:r>
        <w:rPr>
          <w:b/>
          <w:szCs w:val="22"/>
        </w:rPr>
        <w:t>&lt;&lt;User_Name&gt;&gt;</w:t>
      </w:r>
    </w:p>
    <w:p w14:paraId="77574217" w14:textId="77777777" w:rsidR="00EF32F0" w:rsidRDefault="00EF32F0" w:rsidP="00037FDA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698F770C" w14:textId="23C0C3B8" w:rsidR="00EF32F0" w:rsidRPr="00673802" w:rsidRDefault="00605AAF" w:rsidP="00037FDA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</w:p>
    <w:p w14:paraId="7FF28A48" w14:textId="77777777" w:rsidR="00EF32F0" w:rsidRPr="00EF32F0" w:rsidRDefault="00EF32F0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sectPr w:rsidR="00EF32F0" w:rsidRPr="00EF32F0" w:rsidSect="00605AAF">
      <w:headerReference w:type="default" r:id="rId11"/>
      <w:footerReference w:type="default" r:id="rId12"/>
      <w:pgSz w:w="11909" w:h="16834" w:code="9"/>
      <w:pgMar w:top="2376" w:right="1440" w:bottom="1440" w:left="1701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95A31" w14:textId="77777777" w:rsidR="00CA583F" w:rsidRDefault="00CA583F">
      <w:r>
        <w:separator/>
      </w:r>
    </w:p>
  </w:endnote>
  <w:endnote w:type="continuationSeparator" w:id="0">
    <w:p w14:paraId="792F9494" w14:textId="77777777" w:rsidR="00CA583F" w:rsidRDefault="00CA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E50D2" w14:textId="77777777" w:rsidR="00605AAF" w:rsidRPr="00325D82" w:rsidRDefault="00605AAF" w:rsidP="00605AAF">
    <w:pPr>
      <w:pStyle w:val="Footer"/>
      <w:jc w:val="right"/>
      <w:rPr>
        <w:rFonts w:ascii="Arial" w:hAnsi="Arial" w:cs="Arial"/>
        <w:sz w:val="18"/>
        <w:szCs w:val="18"/>
      </w:rPr>
    </w:pP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Account_MERC_LastName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</w:p>
  <w:p w14:paraId="522EFBAF" w14:textId="3C4017D0" w:rsidR="00E137C2" w:rsidRPr="00605AAF" w:rsidRDefault="00E137C2" w:rsidP="00605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9B643" w14:textId="77777777" w:rsidR="00CA583F" w:rsidRDefault="00CA583F">
      <w:r>
        <w:separator/>
      </w:r>
    </w:p>
  </w:footnote>
  <w:footnote w:type="continuationSeparator" w:id="0">
    <w:p w14:paraId="6B48027C" w14:textId="77777777" w:rsidR="00CA583F" w:rsidRDefault="00CA5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6BB58" w14:textId="23FE949C" w:rsidR="00FA0A50" w:rsidRDefault="00605AAF" w:rsidP="00037FDA">
    <w:pPr>
      <w:pStyle w:val="Address"/>
      <w:tabs>
        <w:tab w:val="right" w:pos="8768"/>
      </w:tabs>
      <w:spacing w:before="60"/>
      <w:ind w:left="0"/>
    </w:pPr>
    <w:r w:rsidRPr="00605AAF">
      <mc:AlternateContent>
        <mc:Choice Requires="wps">
          <w:drawing>
            <wp:anchor distT="0" distB="0" distL="114300" distR="114300" simplePos="0" relativeHeight="251659264" behindDoc="0" locked="0" layoutInCell="1" allowOverlap="1" wp14:anchorId="3FB2B90B" wp14:editId="6110F722">
              <wp:simplePos x="0" y="0"/>
              <wp:positionH relativeFrom="column">
                <wp:posOffset>4529455</wp:posOffset>
              </wp:positionH>
              <wp:positionV relativeFrom="paragraph">
                <wp:posOffset>727710</wp:posOffset>
              </wp:positionV>
              <wp:extent cx="182880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F0DE5EB" w14:textId="77777777" w:rsidR="00605AAF" w:rsidRPr="00605AAF" w:rsidRDefault="00605AAF" w:rsidP="00605AAF">
                          <w:pPr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605AAF">
                            <w:rPr>
                              <w:rFonts w:ascii="DIN-Bold" w:hAnsi="DIN-Bold"/>
                              <w:lang w:val="da-DK"/>
                            </w:rPr>
                            <w:t xml:space="preserve">Eli Lilly Danmark A/S </w:t>
                          </w:r>
                        </w:p>
                        <w:p w14:paraId="633A4235" w14:textId="77777777" w:rsidR="00605AAF" w:rsidRPr="000D6A8E" w:rsidRDefault="00605AAF" w:rsidP="00605AA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Lyskær 3E 2.tv </w:t>
                          </w:r>
                        </w:p>
                        <w:p w14:paraId="4D0AE34A" w14:textId="77777777" w:rsidR="00605AAF" w:rsidRPr="000D6A8E" w:rsidRDefault="00605AAF" w:rsidP="00605AA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2730 Herlev </w:t>
                          </w:r>
                        </w:p>
                        <w:p w14:paraId="35BE6746" w14:textId="77777777" w:rsidR="00605AAF" w:rsidRPr="000D6A8E" w:rsidRDefault="00605AAF" w:rsidP="00605AA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45426FDC" w14:textId="77777777" w:rsidR="00E83E96" w:rsidRDefault="00E83E96" w:rsidP="00605AA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E83E96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43 31 48 39 </w:t>
                          </w:r>
                        </w:p>
                        <w:p w14:paraId="054816CA" w14:textId="20CA2EBB" w:rsidR="00605AAF" w:rsidRDefault="00605AAF" w:rsidP="00605AAF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0D6A8E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6.65pt;margin-top:57.3pt;width:2in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" filled="f" stroked="f">
              <v:path arrowok="t"/>
              <v:textbox>
                <w:txbxContent>
                  <w:p w14:paraId="4F0DE5EB" w14:textId="77777777" w:rsidR="00605AAF" w:rsidRPr="00605AAF" w:rsidRDefault="00605AAF" w:rsidP="00605AAF">
                    <w:pPr>
                      <w:rPr>
                        <w:rFonts w:ascii="DIN-Bold" w:hAnsi="DIN-Bold"/>
                        <w:lang w:val="da-DK"/>
                      </w:rPr>
                    </w:pPr>
                    <w:r w:rsidRPr="00605AAF">
                      <w:rPr>
                        <w:rFonts w:ascii="DIN-Bold" w:hAnsi="DIN-Bold"/>
                        <w:lang w:val="da-DK"/>
                      </w:rPr>
                      <w:t xml:space="preserve">Eli Lilly Danmark A/S </w:t>
                    </w:r>
                  </w:p>
                  <w:p w14:paraId="633A4235" w14:textId="77777777" w:rsidR="00605AAF" w:rsidRPr="000D6A8E" w:rsidRDefault="00605AAF" w:rsidP="00605AAF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Lyskær 3E 2.tv </w:t>
                    </w:r>
                  </w:p>
                  <w:p w14:paraId="4D0AE34A" w14:textId="77777777" w:rsidR="00605AAF" w:rsidRPr="000D6A8E" w:rsidRDefault="00605AAF" w:rsidP="00605AAF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2730 Herlev </w:t>
                    </w:r>
                  </w:p>
                  <w:p w14:paraId="35BE6746" w14:textId="77777777" w:rsidR="00605AAF" w:rsidRPr="000D6A8E" w:rsidRDefault="00605AAF" w:rsidP="00605AAF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45426FDC" w14:textId="77777777" w:rsidR="00E83E96" w:rsidRDefault="00E83E96" w:rsidP="00605AAF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E83E96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43 31 48 39 </w:t>
                    </w:r>
                  </w:p>
                  <w:p w14:paraId="054816CA" w14:textId="20CA2EBB" w:rsidR="00605AAF" w:rsidRDefault="00605AAF" w:rsidP="00605AAF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0D6A8E">
                      <w:rPr>
                        <w:rFonts w:ascii="DIN-Bold" w:hAnsi="DIN-Bold"/>
                        <w:sz w:val="16"/>
                        <w:szCs w:val="16"/>
                      </w:rPr>
                      <w:t>www.eli-lilly.dk</w:t>
                    </w:r>
                  </w:p>
                </w:txbxContent>
              </v:textbox>
            </v:shape>
          </w:pict>
        </mc:Fallback>
      </mc:AlternateContent>
    </w:r>
    <w:r w:rsidRPr="00605AAF">
      <w:drawing>
        <wp:anchor distT="0" distB="0" distL="114300" distR="114300" simplePos="0" relativeHeight="251657216" behindDoc="1" locked="0" layoutInCell="1" allowOverlap="1" wp14:anchorId="392645D6" wp14:editId="38459925">
          <wp:simplePos x="0" y="0"/>
          <wp:positionH relativeFrom="page">
            <wp:posOffset>5703570</wp:posOffset>
          </wp:positionH>
          <wp:positionV relativeFrom="page">
            <wp:posOffset>486410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7FD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37FDA"/>
    <w:rsid w:val="00045BB0"/>
    <w:rsid w:val="00061C04"/>
    <w:rsid w:val="00101C41"/>
    <w:rsid w:val="001051E9"/>
    <w:rsid w:val="00155C9C"/>
    <w:rsid w:val="00160C3E"/>
    <w:rsid w:val="001A1A34"/>
    <w:rsid w:val="001D4C99"/>
    <w:rsid w:val="0027757F"/>
    <w:rsid w:val="002B4199"/>
    <w:rsid w:val="002C089E"/>
    <w:rsid w:val="00305F71"/>
    <w:rsid w:val="003A2DC7"/>
    <w:rsid w:val="004D668E"/>
    <w:rsid w:val="004D6933"/>
    <w:rsid w:val="00605AAF"/>
    <w:rsid w:val="0062020E"/>
    <w:rsid w:val="00684A34"/>
    <w:rsid w:val="006861DD"/>
    <w:rsid w:val="006E5DBF"/>
    <w:rsid w:val="00826A6C"/>
    <w:rsid w:val="008F4717"/>
    <w:rsid w:val="00956D6C"/>
    <w:rsid w:val="00A20ED7"/>
    <w:rsid w:val="00A44DD9"/>
    <w:rsid w:val="00A60EEF"/>
    <w:rsid w:val="00AB189E"/>
    <w:rsid w:val="00AD5A00"/>
    <w:rsid w:val="00B57C47"/>
    <w:rsid w:val="00B640A3"/>
    <w:rsid w:val="00B82781"/>
    <w:rsid w:val="00BB1018"/>
    <w:rsid w:val="00BD7571"/>
    <w:rsid w:val="00C5737C"/>
    <w:rsid w:val="00C86BF7"/>
    <w:rsid w:val="00CA583F"/>
    <w:rsid w:val="00CC4DF7"/>
    <w:rsid w:val="00CD118A"/>
    <w:rsid w:val="00D054AC"/>
    <w:rsid w:val="00D54ACD"/>
    <w:rsid w:val="00D95EB6"/>
    <w:rsid w:val="00DA6F74"/>
    <w:rsid w:val="00DB5327"/>
    <w:rsid w:val="00E137C2"/>
    <w:rsid w:val="00E71334"/>
    <w:rsid w:val="00E83E96"/>
    <w:rsid w:val="00EA3944"/>
    <w:rsid w:val="00EF32F0"/>
    <w:rsid w:val="00F53096"/>
    <w:rsid w:val="00F60EED"/>
    <w:rsid w:val="00FA0A50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05AAF"/>
    <w:rPr>
      <w:sz w:val="24"/>
      <w:lang w:val="en-GB" w:eastAsia="en-US"/>
    </w:rPr>
  </w:style>
  <w:style w:type="table" w:styleId="TableGrid">
    <w:name w:val="Table Grid"/>
    <w:basedOn w:val="TableNormal"/>
    <w:rsid w:val="00605AAF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05AAF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05AAF"/>
    <w:rPr>
      <w:sz w:val="24"/>
      <w:lang w:val="en-GB" w:eastAsia="en-US"/>
    </w:rPr>
  </w:style>
  <w:style w:type="table" w:styleId="TableGrid">
    <w:name w:val="Table Grid"/>
    <w:basedOn w:val="TableNormal"/>
    <w:rsid w:val="00605AAF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05AAF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806A4-76C4-4E73-B572-CB2F62ECBE15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A145A69B-37DE-4015-AD03-5F0027EEDFC7}"/>
</file>

<file path=customXml/itemProps4.xml><?xml version="1.0" encoding="utf-8"?>
<ds:datastoreItem xmlns:ds="http://schemas.openxmlformats.org/officeDocument/2006/customXml" ds:itemID="{5DE3EB34-F541-43CF-9CAB-59B1C84C14A2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1</Pages>
  <Words>140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4</cp:revision>
  <cp:lastPrinted>2000-04-05T13:26:00Z</cp:lastPrinted>
  <dcterms:created xsi:type="dcterms:W3CDTF">2014-08-12T12:53:00Z</dcterms:created>
  <dcterms:modified xsi:type="dcterms:W3CDTF">2014-08-12T13:17:00Z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