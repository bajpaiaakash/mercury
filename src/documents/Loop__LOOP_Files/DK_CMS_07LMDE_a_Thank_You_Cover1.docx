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E98E3" w14:textId="77777777" w:rsidR="003A2DC7" w:rsidRDefault="003A2DC7">
      <w:pPr>
        <w:pStyle w:val="BodyText"/>
      </w:pPr>
    </w:p>
    <w:p w14:paraId="262E98E4" w14:textId="77777777" w:rsidR="00DA6F74" w:rsidRDefault="00DA6F74">
      <w:pPr>
        <w:pStyle w:val="BodyText"/>
      </w:pPr>
    </w:p>
    <w:p w14:paraId="262E98E5" w14:textId="77777777" w:rsidR="00E71334" w:rsidRDefault="00E71334">
      <w:pPr>
        <w:pStyle w:val="BodyText"/>
      </w:pPr>
    </w:p>
    <w:p w14:paraId="262E98E7" w14:textId="2093A8DA" w:rsidR="00045BB0" w:rsidRDefault="009B2027" w:rsidP="00045BB0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&lt;&lt;Today__s</w:t>
      </w:r>
      <w:r w:rsidRPr="00486646">
        <w:rPr>
          <w:rFonts w:ascii="Arial" w:hAnsi="Arial" w:cs="Arial"/>
          <w:sz w:val="22"/>
          <w:szCs w:val="22"/>
        </w:rPr>
        <w:t>&gt;&gt;</w:t>
      </w:r>
    </w:p>
    <w:p w14:paraId="262E98E8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262E98E9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262E98EA" w14:textId="77777777" w:rsidR="00045BB0" w:rsidRPr="00E71334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262E98EB" w14:textId="77777777" w:rsidR="00045BB0" w:rsidRDefault="00045BB0" w:rsidP="00045BB0">
      <w:pPr>
        <w:pStyle w:val="BodyText"/>
      </w:pPr>
    </w:p>
    <w:p w14:paraId="262E98EC" w14:textId="77777777" w:rsidR="00045BB0" w:rsidRDefault="00045BB0" w:rsidP="00045BB0">
      <w:pPr>
        <w:pStyle w:val="BodyText"/>
      </w:pPr>
    </w:p>
    <w:p w14:paraId="6A15A341" w14:textId="7F1A2A13" w:rsidR="009B2027" w:rsidRPr="00BA4F93" w:rsidRDefault="00423402" w:rsidP="009B202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 w:bidi="he-IL"/>
        </w:rPr>
        <w:t>K</w:t>
      </w:r>
      <w:r w:rsidR="00A40BE2">
        <w:rPr>
          <w:rFonts w:ascii="Arial" w:hAnsi="Arial" w:cs="Arial"/>
          <w:sz w:val="22"/>
          <w:szCs w:val="22"/>
          <w:lang w:val="en-US" w:bidi="he-IL"/>
        </w:rPr>
        <w:t>æ</w:t>
      </w:r>
      <w:r>
        <w:rPr>
          <w:rFonts w:ascii="Arial" w:hAnsi="Arial" w:cs="Arial"/>
          <w:sz w:val="22"/>
          <w:szCs w:val="22"/>
          <w:lang w:val="en-US" w:bidi="he-IL"/>
        </w:rPr>
        <w:t xml:space="preserve">re </w:t>
      </w:r>
      <w:r w:rsidR="009B2027" w:rsidRPr="00BA4F93">
        <w:rPr>
          <w:rFonts w:ascii="Arial" w:hAnsi="Arial" w:cs="Arial"/>
          <w:sz w:val="22"/>
          <w:szCs w:val="22"/>
        </w:rPr>
        <w:t>&lt;&lt;Account_Sfx_Nm_GLBL&gt;&gt;</w:t>
      </w:r>
      <w:r w:rsidR="00291E10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9B2027" w:rsidRPr="00BA4F93">
        <w:rPr>
          <w:rFonts w:ascii="Arial" w:hAnsi="Arial" w:cs="Arial"/>
          <w:sz w:val="22"/>
          <w:szCs w:val="22"/>
        </w:rPr>
        <w:t>&lt;&lt;Account_Name&gt;&gt;</w:t>
      </w:r>
    </w:p>
    <w:p w14:paraId="262E98EF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262E98F0" w14:textId="77777777" w:rsidR="004220EA" w:rsidRDefault="004220EA" w:rsidP="004220EA">
      <w:pPr>
        <w:pStyle w:val="Default"/>
        <w:rPr>
          <w:sz w:val="22"/>
          <w:szCs w:val="22"/>
          <w:lang w:val="en-US"/>
        </w:rPr>
      </w:pPr>
    </w:p>
    <w:p w14:paraId="340CD75E" w14:textId="145F5AFD" w:rsidR="00567BA9" w:rsidRPr="009B2027" w:rsidRDefault="00567BA9" w:rsidP="004220EA">
      <w:pPr>
        <w:rPr>
          <w:rFonts w:ascii="Arial" w:hAnsi="Arial" w:cs="Arial"/>
          <w:sz w:val="22"/>
          <w:szCs w:val="22"/>
          <w:lang w:val="da-DK"/>
        </w:rPr>
      </w:pPr>
      <w:r w:rsidRPr="009B2027">
        <w:rPr>
          <w:rFonts w:ascii="Arial" w:hAnsi="Arial" w:cs="Arial"/>
          <w:sz w:val="22"/>
          <w:szCs w:val="22"/>
          <w:lang w:val="da-DK"/>
        </w:rPr>
        <w:t xml:space="preserve">Tak for din deltagelse i </w:t>
      </w:r>
      <w:r w:rsidR="00423402" w:rsidRPr="009B2027">
        <w:rPr>
          <w:rFonts w:ascii="Arial" w:hAnsi="Arial" w:cs="Arial"/>
          <w:sz w:val="22"/>
          <w:szCs w:val="22"/>
          <w:lang w:val="da-DK"/>
        </w:rPr>
        <w:t>m</w:t>
      </w:r>
      <w:r w:rsidR="00A40BE2" w:rsidRPr="009B2027">
        <w:rPr>
          <w:rFonts w:ascii="Arial" w:hAnsi="Arial" w:cs="Arial"/>
          <w:sz w:val="22"/>
          <w:szCs w:val="22"/>
          <w:lang w:val="da-DK"/>
        </w:rPr>
        <w:t>ø</w:t>
      </w:r>
      <w:r w:rsidR="00423402" w:rsidRPr="009B2027">
        <w:rPr>
          <w:rFonts w:ascii="Arial" w:hAnsi="Arial" w:cs="Arial"/>
          <w:sz w:val="22"/>
          <w:szCs w:val="22"/>
          <w:lang w:val="da-DK"/>
        </w:rPr>
        <w:t xml:space="preserve">det </w:t>
      </w:r>
      <w:r w:rsidR="009B2027" w:rsidRPr="009B2027">
        <w:rPr>
          <w:rFonts w:ascii="Arial" w:hAnsi="Arial" w:cs="Arial"/>
          <w:sz w:val="22"/>
          <w:szCs w:val="22"/>
          <w:lang w:val="da-DK"/>
        </w:rPr>
        <w:t>&lt;&lt;Meeting_MERC_Name&gt;&gt;</w:t>
      </w:r>
    </w:p>
    <w:p w14:paraId="311AED90" w14:textId="77777777" w:rsidR="00567BA9" w:rsidRPr="009B2027" w:rsidRDefault="00567BA9" w:rsidP="004220EA">
      <w:pPr>
        <w:rPr>
          <w:rFonts w:ascii="Arial" w:hAnsi="Arial" w:cs="Arial"/>
          <w:sz w:val="22"/>
          <w:szCs w:val="22"/>
          <w:lang w:val="da-DK"/>
        </w:rPr>
      </w:pPr>
    </w:p>
    <w:p w14:paraId="262E98F3" w14:textId="232D232C" w:rsidR="004220EA" w:rsidRPr="009B2027" w:rsidRDefault="00423402" w:rsidP="004220EA">
      <w:pPr>
        <w:rPr>
          <w:rFonts w:ascii="Arial" w:hAnsi="Arial" w:cs="Arial"/>
          <w:sz w:val="22"/>
          <w:szCs w:val="22"/>
          <w:lang w:val="da-DK"/>
        </w:rPr>
      </w:pPr>
      <w:r w:rsidRPr="009B2027">
        <w:rPr>
          <w:rFonts w:ascii="Arial" w:hAnsi="Arial" w:cs="Arial"/>
          <w:sz w:val="22"/>
          <w:szCs w:val="22"/>
          <w:lang w:val="da-DK"/>
        </w:rPr>
        <w:t>Vi h</w:t>
      </w:r>
      <w:r w:rsidR="00A40BE2" w:rsidRPr="009B2027">
        <w:rPr>
          <w:rFonts w:ascii="Arial" w:hAnsi="Arial" w:cs="Arial"/>
          <w:sz w:val="22"/>
          <w:szCs w:val="22"/>
          <w:lang w:val="da-DK"/>
        </w:rPr>
        <w:t>å</w:t>
      </w:r>
      <w:r w:rsidRPr="009B2027">
        <w:rPr>
          <w:rFonts w:ascii="Arial" w:hAnsi="Arial" w:cs="Arial"/>
          <w:sz w:val="22"/>
          <w:szCs w:val="22"/>
          <w:lang w:val="da-DK"/>
        </w:rPr>
        <w:t>ber du havde et informativt og produktivt m</w:t>
      </w:r>
      <w:r w:rsidR="00A45A86" w:rsidRPr="009B2027">
        <w:rPr>
          <w:rFonts w:ascii="Arial" w:hAnsi="Arial" w:cs="Arial"/>
          <w:sz w:val="22"/>
          <w:szCs w:val="22"/>
          <w:lang w:val="da-DK"/>
        </w:rPr>
        <w:t>ø</w:t>
      </w:r>
      <w:r w:rsidRPr="009B2027">
        <w:rPr>
          <w:rFonts w:ascii="Arial" w:hAnsi="Arial" w:cs="Arial"/>
          <w:sz w:val="22"/>
          <w:szCs w:val="22"/>
          <w:lang w:val="da-DK"/>
        </w:rPr>
        <w:t xml:space="preserve">de i </w:t>
      </w:r>
      <w:r w:rsidR="009B2027" w:rsidRPr="009B2027">
        <w:rPr>
          <w:rFonts w:ascii="Arial" w:hAnsi="Arial" w:cs="Arial"/>
          <w:sz w:val="22"/>
          <w:szCs w:val="22"/>
          <w:lang w:val="da-DK"/>
        </w:rPr>
        <w:t>&lt;&lt;Meeting_MERC_City_of_Meeting_MERC&gt;&gt;.</w:t>
      </w:r>
    </w:p>
    <w:p w14:paraId="262E98F4" w14:textId="77777777" w:rsidR="004220EA" w:rsidRPr="009B2027" w:rsidRDefault="004220EA" w:rsidP="004220EA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2E5F864" w14:textId="77777777" w:rsidR="00F866D2" w:rsidRDefault="00F866D2" w:rsidP="00F866D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og vi vil med glæde hjælpe dig.</w:t>
      </w:r>
    </w:p>
    <w:p w14:paraId="0B76F643" w14:textId="77777777" w:rsidR="00F866D2" w:rsidRDefault="00F866D2" w:rsidP="00F866D2">
      <w:pPr>
        <w:rPr>
          <w:color w:val="FF0000"/>
          <w:lang w:val="da-DK"/>
        </w:rPr>
      </w:pPr>
    </w:p>
    <w:p w14:paraId="6DD22B53" w14:textId="77777777" w:rsidR="00F866D2" w:rsidRDefault="00F866D2" w:rsidP="00F866D2">
      <w:pPr>
        <w:rPr>
          <w:rFonts w:ascii="Arial" w:hAnsi="Arial" w:cs="Arial"/>
          <w:sz w:val="22"/>
          <w:szCs w:val="22"/>
          <w:lang w:val="da-DK"/>
        </w:rPr>
      </w:pPr>
    </w:p>
    <w:p w14:paraId="32D4F7D4" w14:textId="77777777" w:rsidR="00F866D2" w:rsidRDefault="00F866D2" w:rsidP="00F866D2">
      <w:pPr>
        <w:rPr>
          <w:rFonts w:ascii="Arial" w:hAnsi="Arial" w:cs="Arial"/>
          <w:sz w:val="22"/>
          <w:szCs w:val="22"/>
          <w:lang w:val="da-DK"/>
        </w:rPr>
      </w:pPr>
    </w:p>
    <w:p w14:paraId="2F34506A" w14:textId="77777777" w:rsidR="00F866D2" w:rsidRPr="009B2027" w:rsidRDefault="00F866D2" w:rsidP="00F866D2">
      <w:pPr>
        <w:rPr>
          <w:rFonts w:ascii="Arial" w:hAnsi="Arial" w:cs="Arial"/>
          <w:sz w:val="22"/>
          <w:szCs w:val="22"/>
          <w:lang w:val="da-DK"/>
        </w:rPr>
      </w:pPr>
      <w:r w:rsidRPr="009B2027"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04FDC888" w14:textId="77777777" w:rsidR="00F866D2" w:rsidRPr="009B2027" w:rsidRDefault="00F866D2" w:rsidP="00F866D2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1702AA9A" w14:textId="77777777" w:rsidR="00F866D2" w:rsidRPr="009B2027" w:rsidRDefault="00F866D2" w:rsidP="00F866D2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3236203C" w14:textId="77777777" w:rsidR="009B2027" w:rsidRPr="00670478" w:rsidRDefault="009B2027" w:rsidP="009B2027">
      <w:pPr>
        <w:pStyle w:val="Adresse"/>
        <w:rPr>
          <w:b/>
          <w:szCs w:val="22"/>
        </w:rPr>
      </w:pPr>
      <w:r>
        <w:rPr>
          <w:b/>
          <w:szCs w:val="22"/>
        </w:rPr>
        <w:t>&lt;&lt;User_Name&gt;&gt;</w:t>
      </w:r>
    </w:p>
    <w:p w14:paraId="27EEC700" w14:textId="77777777" w:rsidR="00F866D2" w:rsidRPr="009B2027" w:rsidRDefault="00F866D2" w:rsidP="00F866D2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0E550A8B" w14:textId="510836A2" w:rsidR="00F866D2" w:rsidRDefault="00F21022" w:rsidP="00F866D2">
      <w:pPr>
        <w:widowControl w:val="0"/>
        <w:jc w:val="both"/>
        <w:rPr>
          <w:rFonts w:ascii="Arial" w:hAnsi="Arial" w:cs="Arial"/>
          <w:b/>
          <w:sz w:val="22"/>
          <w:szCs w:val="22"/>
          <w:lang w:eastAsia="it-IT"/>
        </w:rPr>
      </w:pPr>
      <w:r>
        <w:rPr>
          <w:rFonts w:ascii="Arial" w:hAnsi="Arial" w:cs="Arial"/>
          <w:b/>
          <w:sz w:val="22"/>
          <w:szCs w:val="22"/>
          <w:lang w:val="en-US" w:eastAsia="it-IT"/>
        </w:rPr>
        <w:t>Lilly Customer Meeting S</w:t>
      </w:r>
      <w:r w:rsidR="00F866D2">
        <w:rPr>
          <w:rFonts w:ascii="Arial" w:hAnsi="Arial" w:cs="Arial"/>
          <w:b/>
          <w:sz w:val="22"/>
          <w:szCs w:val="22"/>
          <w:lang w:val="en-US" w:eastAsia="it-IT"/>
        </w:rPr>
        <w:t>ervice</w:t>
      </w:r>
      <w:r>
        <w:rPr>
          <w:rFonts w:ascii="Arial" w:hAnsi="Arial" w:cs="Arial"/>
          <w:b/>
          <w:sz w:val="22"/>
          <w:szCs w:val="22"/>
          <w:lang w:val="en-US" w:eastAsia="it-IT"/>
        </w:rPr>
        <w:t>s</w:t>
      </w:r>
    </w:p>
    <w:p w14:paraId="6F822B2B" w14:textId="77777777" w:rsidR="00F866D2" w:rsidRDefault="00F866D2" w:rsidP="00F866D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Tlf. 43 31 48 39</w:t>
      </w:r>
    </w:p>
    <w:p w14:paraId="6FBF050F" w14:textId="77777777" w:rsidR="00F866D2" w:rsidRDefault="00F866D2" w:rsidP="00F866D2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sectPr w:rsidR="00F866D2">
      <w:headerReference w:type="default" r:id="rId12"/>
      <w:footerReference w:type="default" r:id="rId13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41129" w14:textId="77777777" w:rsidR="00947135" w:rsidRDefault="00947135">
      <w:r>
        <w:separator/>
      </w:r>
    </w:p>
  </w:endnote>
  <w:endnote w:type="continuationSeparator" w:id="0">
    <w:p w14:paraId="4A51D2F5" w14:textId="77777777" w:rsidR="00947135" w:rsidRDefault="00947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62E990F" w14:textId="5F8557FD" w:rsidR="00CC4DF7" w:rsidRPr="00CC4DF7" w:rsidRDefault="009B2027" w:rsidP="009B2027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B2027">
              <w:rPr>
                <w:rFonts w:ascii="Arial" w:hAnsi="Arial" w:cs="Arial"/>
                <w:sz w:val="18"/>
                <w:szCs w:val="18"/>
                <w:lang w:val="en-US"/>
              </w:rPr>
              <w:t>&lt;&lt;Account_Name&gt;&gt; - &lt;&lt;Meeting_Participant_MERC_Name&gt;&gt;</w:t>
            </w:r>
          </w:p>
        </w:sdtContent>
      </w:sdt>
    </w:sdtContent>
  </w:sdt>
  <w:p w14:paraId="262E9910" w14:textId="77777777" w:rsidR="00E137C2" w:rsidRDefault="00E137C2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2C2CA" w14:textId="77777777" w:rsidR="00947135" w:rsidRDefault="00947135">
      <w:r>
        <w:separator/>
      </w:r>
    </w:p>
  </w:footnote>
  <w:footnote w:type="continuationSeparator" w:id="0">
    <w:p w14:paraId="205E931E" w14:textId="77777777" w:rsidR="00947135" w:rsidRDefault="009471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E990D" w14:textId="7001E04E" w:rsidR="00E137C2" w:rsidRPr="009B2027" w:rsidRDefault="009B2027" w:rsidP="009B2027">
    <w:pPr>
      <w:pStyle w:val="Header"/>
    </w:pPr>
    <w:r w:rsidRPr="009B2027">
      <w:drawing>
        <wp:anchor distT="0" distB="0" distL="114300" distR="114300" simplePos="0" relativeHeight="251659264" behindDoc="1" locked="0" layoutInCell="1" allowOverlap="1" wp14:anchorId="0C9B2848" wp14:editId="12D86041">
          <wp:simplePos x="0" y="0"/>
          <wp:positionH relativeFrom="page">
            <wp:posOffset>5694045</wp:posOffset>
          </wp:positionH>
          <wp:positionV relativeFrom="page">
            <wp:posOffset>448310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2027">
      <mc:AlternateContent>
        <mc:Choice Requires="wps">
          <w:drawing>
            <wp:anchor distT="0" distB="0" distL="114300" distR="114300" simplePos="0" relativeHeight="251659776" behindDoc="0" locked="0" layoutInCell="1" allowOverlap="1" wp14:anchorId="39007040" wp14:editId="261871F4">
              <wp:simplePos x="0" y="0"/>
              <wp:positionH relativeFrom="column">
                <wp:posOffset>4521200</wp:posOffset>
              </wp:positionH>
              <wp:positionV relativeFrom="paragraph">
                <wp:posOffset>689610</wp:posOffset>
              </wp:positionV>
              <wp:extent cx="182880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D5D5681" w14:textId="77777777" w:rsidR="009B2027" w:rsidRPr="00605AAF" w:rsidRDefault="009B2027" w:rsidP="009B2027">
                          <w:pPr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605AAF">
                            <w:rPr>
                              <w:rFonts w:ascii="DIN-Bold" w:hAnsi="DIN-Bold"/>
                              <w:lang w:val="da-DK"/>
                            </w:rPr>
                            <w:t xml:space="preserve">Eli Lilly Danmark A/S </w:t>
                          </w:r>
                        </w:p>
                        <w:p w14:paraId="10CC826F" w14:textId="77777777" w:rsidR="009B2027" w:rsidRPr="000D6A8E" w:rsidRDefault="009B2027" w:rsidP="009B202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Lyskær 3E 2.tv </w:t>
                          </w:r>
                        </w:p>
                        <w:p w14:paraId="10B4A190" w14:textId="77777777" w:rsidR="009B2027" w:rsidRPr="000D6A8E" w:rsidRDefault="009B2027" w:rsidP="009B202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2730 Herlev </w:t>
                          </w:r>
                        </w:p>
                        <w:p w14:paraId="7CA6BE7E" w14:textId="77777777" w:rsidR="009B2027" w:rsidRPr="000D6A8E" w:rsidRDefault="009B2027" w:rsidP="009B202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0D6A8E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23E6D5EC" w14:textId="77777777" w:rsidR="009B2027" w:rsidRDefault="009B2027" w:rsidP="009B202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E83E96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43 31 48 39 </w:t>
                          </w:r>
                        </w:p>
                        <w:p w14:paraId="69A972CF" w14:textId="77777777" w:rsidR="009B2027" w:rsidRDefault="009B2027" w:rsidP="009B2027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0D6A8E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www.eli-lilly.dk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6pt;margin-top:54.3pt;width:2in;height:99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" filled="f" stroked="f">
              <v:path arrowok="t"/>
              <v:textbox>
                <w:txbxContent>
                  <w:p w14:paraId="4D5D5681" w14:textId="77777777" w:rsidR="009B2027" w:rsidRPr="00605AAF" w:rsidRDefault="009B2027" w:rsidP="009B2027">
                    <w:pPr>
                      <w:rPr>
                        <w:rFonts w:ascii="DIN-Bold" w:hAnsi="DIN-Bold"/>
                        <w:lang w:val="da-DK"/>
                      </w:rPr>
                    </w:pPr>
                    <w:r w:rsidRPr="00605AAF">
                      <w:rPr>
                        <w:rFonts w:ascii="DIN-Bold" w:hAnsi="DIN-Bold"/>
                        <w:lang w:val="da-DK"/>
                      </w:rPr>
                      <w:t xml:space="preserve">Eli Lilly Danmark A/S </w:t>
                    </w:r>
                  </w:p>
                  <w:p w14:paraId="10CC826F" w14:textId="77777777" w:rsidR="009B2027" w:rsidRPr="000D6A8E" w:rsidRDefault="009B2027" w:rsidP="009B2027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Lyskær 3E 2.tv </w:t>
                    </w:r>
                  </w:p>
                  <w:p w14:paraId="10B4A190" w14:textId="77777777" w:rsidR="009B2027" w:rsidRPr="000D6A8E" w:rsidRDefault="009B2027" w:rsidP="009B2027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2730 Herlev </w:t>
                    </w:r>
                  </w:p>
                  <w:p w14:paraId="7CA6BE7E" w14:textId="77777777" w:rsidR="009B2027" w:rsidRPr="000D6A8E" w:rsidRDefault="009B2027" w:rsidP="009B2027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0D6A8E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23E6D5EC" w14:textId="77777777" w:rsidR="009B2027" w:rsidRDefault="009B2027" w:rsidP="009B2027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E83E96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43 31 48 39 </w:t>
                    </w:r>
                  </w:p>
                  <w:p w14:paraId="69A972CF" w14:textId="77777777" w:rsidR="009B2027" w:rsidRDefault="009B2027" w:rsidP="009B2027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0D6A8E">
                      <w:rPr>
                        <w:rFonts w:ascii="DIN-Bold" w:hAnsi="DIN-Bold"/>
                        <w:sz w:val="16"/>
                        <w:szCs w:val="16"/>
                      </w:rPr>
                      <w:t>www.eli-lilly.dk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5BB0"/>
    <w:rsid w:val="000C29ED"/>
    <w:rsid w:val="000D3FF5"/>
    <w:rsid w:val="00101C41"/>
    <w:rsid w:val="0017100C"/>
    <w:rsid w:val="00206A1D"/>
    <w:rsid w:val="00291E10"/>
    <w:rsid w:val="00305F71"/>
    <w:rsid w:val="00347959"/>
    <w:rsid w:val="003A2DC7"/>
    <w:rsid w:val="003A7130"/>
    <w:rsid w:val="003D7270"/>
    <w:rsid w:val="003F059E"/>
    <w:rsid w:val="004220EA"/>
    <w:rsid w:val="00423402"/>
    <w:rsid w:val="004464FD"/>
    <w:rsid w:val="004A7F1D"/>
    <w:rsid w:val="00567BA9"/>
    <w:rsid w:val="007B3564"/>
    <w:rsid w:val="00903DA0"/>
    <w:rsid w:val="00947135"/>
    <w:rsid w:val="00956D6C"/>
    <w:rsid w:val="00974409"/>
    <w:rsid w:val="00983FAC"/>
    <w:rsid w:val="009B2027"/>
    <w:rsid w:val="009D7222"/>
    <w:rsid w:val="009E3145"/>
    <w:rsid w:val="00A40BE2"/>
    <w:rsid w:val="00A45A86"/>
    <w:rsid w:val="00B14E04"/>
    <w:rsid w:val="00B51E38"/>
    <w:rsid w:val="00B76791"/>
    <w:rsid w:val="00BC415F"/>
    <w:rsid w:val="00BD3DD4"/>
    <w:rsid w:val="00C5737C"/>
    <w:rsid w:val="00CC4DF7"/>
    <w:rsid w:val="00CF16DB"/>
    <w:rsid w:val="00D60C21"/>
    <w:rsid w:val="00DA6F74"/>
    <w:rsid w:val="00E137C2"/>
    <w:rsid w:val="00E71334"/>
    <w:rsid w:val="00EA3944"/>
    <w:rsid w:val="00F21022"/>
    <w:rsid w:val="00F72F8D"/>
    <w:rsid w:val="00F8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2E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paragraph" w:customStyle="1" w:styleId="Adresse">
    <w:name w:val="Adresse"/>
    <w:basedOn w:val="Normal"/>
    <w:qFormat/>
    <w:rsid w:val="009B202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paragraph" w:customStyle="1" w:styleId="Adresse">
    <w:name w:val="Adresse"/>
    <w:basedOn w:val="Normal"/>
    <w:qFormat/>
    <w:rsid w:val="009B202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1894B-F427-4B64-8119-1B84AB044633}"/>
</file>

<file path=customXml/itemProps2.xml><?xml version="1.0" encoding="utf-8"?>
<ds:datastoreItem xmlns:ds="http://schemas.openxmlformats.org/officeDocument/2006/customXml" ds:itemID="{801EAA45-9C27-4F0D-897D-F79157C282CB}"/>
</file>

<file path=customXml/itemProps3.xml><?xml version="1.0" encoding="utf-8"?>
<ds:datastoreItem xmlns:ds="http://schemas.openxmlformats.org/officeDocument/2006/customXml" ds:itemID="{D4F34DCB-A4B4-4054-B700-6042889E653E}"/>
</file>

<file path=customXml/itemProps4.xml><?xml version="1.0" encoding="utf-8"?>
<ds:datastoreItem xmlns:ds="http://schemas.openxmlformats.org/officeDocument/2006/customXml" ds:itemID="{118CD54C-A9A1-4C5A-B82F-489B694068E4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3</cp:revision>
  <cp:lastPrinted>2014-04-11T14:55:00Z</cp:lastPrinted>
  <dcterms:created xsi:type="dcterms:W3CDTF">2014-08-12T13:19:00Z</dcterms:created>
  <dcterms:modified xsi:type="dcterms:W3CDTF">2014-08-12T13:20:00Z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