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1701"/>
        <w:gridCol w:w="992"/>
        <w:gridCol w:w="283"/>
        <w:gridCol w:w="709"/>
      </w:tblGrid>
      <w:tr w:rsidR="00AB5FFB" w:rsidRPr="00B71B3F" w14:paraId="7A95C62F" w14:textId="77777777" w:rsidTr="006B185C">
        <w:tc>
          <w:tcPr>
            <w:tcW w:w="8222" w:type="dxa"/>
            <w:gridSpan w:val="3"/>
          </w:tcPr>
          <w:p w14:paraId="1A2B4C45" w14:textId="720623D1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bookmarkStart w:id="0" w:name="_GoBack"/>
            <w:bookmarkEnd w:id="0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Account_Sfx_Nm_GLBL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</w:t>
            </w:r>
            <w:r w:rsidR="0073745F"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 xml:space="preserve"> </w:t>
            </w: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Account_Name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</w:t>
            </w:r>
          </w:p>
          <w:p w14:paraId="0A19A1E6" w14:textId="77777777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&lt;&lt;Address_GLBL_Line_1_Adrs_Txt_GLBL&gt;&gt;</w:t>
            </w:r>
          </w:p>
          <w:p w14:paraId="1464BC30" w14:textId="77777777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&lt;&lt;Address_GLBL_Line_2_Adrs_Txt_GLBL&gt;&gt;</w:t>
            </w:r>
          </w:p>
          <w:p w14:paraId="0EDFA7BF" w14:textId="77777777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Address_GLBL_Zip_Postal_Code_GLBL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 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Address_GLBL_City_GLBL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</w:t>
            </w:r>
          </w:p>
          <w:p w14:paraId="3D696188" w14:textId="1CB68B55" w:rsidR="00AB5FFB" w:rsidRPr="00705A95" w:rsidRDefault="00AB5FFB" w:rsidP="00206CE5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ECF7AB9" w14:textId="77777777" w:rsidR="00AB5FFB" w:rsidRPr="00B71B3F" w:rsidRDefault="00AB5FFB" w:rsidP="00224C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3A30BB7F" w14:textId="22F22E73" w:rsidR="00AB5FFB" w:rsidRPr="00705A95" w:rsidRDefault="00AB5FFB" w:rsidP="001960D0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AB5FFB" w:rsidRPr="00B71B3F" w14:paraId="2A0C2F99" w14:textId="77777777" w:rsidTr="00C50E73">
        <w:tc>
          <w:tcPr>
            <w:tcW w:w="5529" w:type="dxa"/>
          </w:tcPr>
          <w:p w14:paraId="5EE0EB1D" w14:textId="58E0A9F2" w:rsidR="00AB5FFB" w:rsidRPr="00B71B3F" w:rsidRDefault="00AB5FFB" w:rsidP="00224CFE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5A8A30E" w14:textId="77777777" w:rsidR="00AB5FFB" w:rsidRPr="00B71B3F" w:rsidRDefault="00AB5FFB" w:rsidP="00224C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26ED2497" w14:textId="77777777" w:rsidR="001960D0" w:rsidRPr="007039C6" w:rsidRDefault="001960D0" w:rsidP="00224C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1844306" w14:textId="77777777" w:rsidR="00AB5FFB" w:rsidRPr="00B71B3F" w:rsidRDefault="00AB5FFB" w:rsidP="00224CFE">
            <w:pPr>
              <w:rPr>
                <w:rFonts w:ascii="Arial" w:hAnsi="Arial" w:cs="Arial"/>
                <w:sz w:val="22"/>
                <w:szCs w:val="22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308AC212" w14:textId="77777777" w:rsidR="00AB5FFB" w:rsidRPr="00B71B3F" w:rsidRDefault="00AB5FFB" w:rsidP="00AB5FFB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7BC54B9F" w14:textId="77777777" w:rsidR="00AD3FF2" w:rsidRPr="00437403" w:rsidRDefault="00AD3FF2" w:rsidP="00AD3FF2">
      <w:pPr>
        <w:jc w:val="both"/>
        <w:rPr>
          <w:rFonts w:ascii="Arial" w:hAnsi="Arial" w:cs="Arial"/>
          <w:lang w:val="en-US"/>
        </w:rPr>
      </w:pPr>
    </w:p>
    <w:p w14:paraId="032F7C6F" w14:textId="3463CEE5" w:rsidR="004220EA" w:rsidRPr="00184EFC" w:rsidRDefault="00D02AC1" w:rsidP="004A19C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184EFC">
        <w:rPr>
          <w:rFonts w:ascii="Arial" w:hAnsi="Arial" w:cs="Arial"/>
          <w:sz w:val="22"/>
          <w:szCs w:val="22"/>
          <w:lang w:val="en-US" w:bidi="he-IL"/>
        </w:rPr>
        <w:t>S</w:t>
      </w:r>
      <w:r w:rsidR="000E3EAF" w:rsidRPr="00184EFC"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 w:rsidR="000E3EAF" w:rsidRPr="00184EFC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0E3EAF" w:rsidRPr="00184EFC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0E3EAF" w:rsidRPr="00184EFC">
        <w:rPr>
          <w:rFonts w:ascii="Arial" w:hAnsi="Arial" w:cs="Arial"/>
          <w:sz w:val="22"/>
          <w:szCs w:val="22"/>
          <w:lang w:val="en-US" w:bidi="he-IL"/>
        </w:rPr>
        <w:t>/r</w:t>
      </w:r>
      <w:r w:rsidR="004220EA" w:rsidRPr="00184EF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7039C6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039C6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7039C6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7039C6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A2022E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66B73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A2022E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A2022E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2022E" w:rsidRPr="00486646">
        <w:rPr>
          <w:rFonts w:ascii="Arial" w:hAnsi="Arial" w:cs="Arial"/>
          <w:sz w:val="22"/>
          <w:szCs w:val="22"/>
          <w:lang w:val="es-AR"/>
        </w:rPr>
        <w:t>A</w:t>
      </w:r>
      <w:r w:rsidR="00A2022E" w:rsidRPr="00486646">
        <w:rPr>
          <w:rFonts w:ascii="Arial" w:hAnsi="Arial" w:cs="Arial"/>
          <w:sz w:val="22"/>
          <w:szCs w:val="22"/>
          <w:lang w:val="es-AR"/>
        </w:rPr>
        <w:t>c</w:t>
      </w:r>
      <w:r w:rsidR="00C61971">
        <w:rPr>
          <w:rFonts w:ascii="Arial" w:hAnsi="Arial" w:cs="Arial"/>
          <w:sz w:val="22"/>
          <w:szCs w:val="22"/>
          <w:lang w:val="es-AR"/>
        </w:rPr>
        <w:t>count_Last</w:t>
      </w:r>
      <w:r w:rsidR="00A2022E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2022E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7D0A265A" w14:textId="77777777" w:rsidR="00CC351B" w:rsidRDefault="00CC351B" w:rsidP="00AD3FF2">
      <w:pPr>
        <w:rPr>
          <w:rFonts w:ascii="Arial" w:hAnsi="Arial" w:cs="Arial"/>
          <w:sz w:val="22"/>
          <w:szCs w:val="22"/>
          <w:lang w:val="de-DE"/>
        </w:rPr>
      </w:pPr>
    </w:p>
    <w:p w14:paraId="45535332" w14:textId="096E4AAD" w:rsidR="00EF2C7A" w:rsidRPr="00AB5FFB" w:rsidRDefault="000E3EAF" w:rsidP="00AD3FF2">
      <w:pPr>
        <w:rPr>
          <w:rFonts w:ascii="Arial" w:hAnsi="Arial" w:cs="Arial"/>
          <w:sz w:val="22"/>
          <w:szCs w:val="22"/>
          <w:lang w:val="de-DE"/>
        </w:rPr>
      </w:pPr>
      <w:r w:rsidRPr="00AB5FFB">
        <w:rPr>
          <w:rFonts w:ascii="Arial" w:hAnsi="Arial" w:cs="Arial"/>
          <w:sz w:val="22"/>
          <w:szCs w:val="22"/>
          <w:lang w:val="de-DE"/>
        </w:rPr>
        <w:t>h</w:t>
      </w:r>
      <w:r w:rsidR="00417A47" w:rsidRPr="00AB5FFB">
        <w:rPr>
          <w:rFonts w:ascii="Arial" w:hAnsi="Arial" w:cs="Arial"/>
          <w:sz w:val="22"/>
          <w:szCs w:val="22"/>
          <w:lang w:val="de-DE"/>
        </w:rPr>
        <w:t xml:space="preserve">erzlichen Dank für </w:t>
      </w:r>
      <w:r w:rsidR="00F638B4" w:rsidRPr="00AB5FFB">
        <w:rPr>
          <w:rFonts w:ascii="Arial" w:hAnsi="Arial" w:cs="Arial"/>
          <w:sz w:val="22"/>
          <w:szCs w:val="22"/>
          <w:lang w:val="de-DE"/>
        </w:rPr>
        <w:t xml:space="preserve">Ihre </w:t>
      </w:r>
      <w:r w:rsidR="00415CE4" w:rsidRPr="00AB5FFB">
        <w:rPr>
          <w:rFonts w:ascii="Arial" w:hAnsi="Arial" w:cs="Arial"/>
          <w:sz w:val="22"/>
          <w:szCs w:val="22"/>
          <w:lang w:val="de-DE"/>
        </w:rPr>
        <w:t>Teilnahme</w:t>
      </w:r>
      <w:r w:rsidR="004220EA" w:rsidRPr="00AB5FFB">
        <w:rPr>
          <w:rFonts w:ascii="Arial" w:hAnsi="Arial" w:cs="Arial"/>
          <w:sz w:val="22"/>
          <w:szCs w:val="22"/>
          <w:lang w:val="de-DE"/>
        </w:rPr>
        <w:t xml:space="preserve"> </w:t>
      </w:r>
      <w:r w:rsidR="001615DD" w:rsidRPr="00AB5FFB">
        <w:rPr>
          <w:rFonts w:ascii="Arial" w:hAnsi="Arial" w:cs="Arial"/>
          <w:sz w:val="22"/>
          <w:szCs w:val="22"/>
          <w:lang w:val="de-DE"/>
        </w:rPr>
        <w:t>an unserem</w:t>
      </w:r>
      <w:r w:rsidR="00EF2C7A" w:rsidRPr="00AB5FFB">
        <w:rPr>
          <w:rFonts w:ascii="Arial" w:hAnsi="Arial" w:cs="Arial"/>
          <w:sz w:val="22"/>
          <w:szCs w:val="22"/>
          <w:lang w:val="de-DE"/>
        </w:rPr>
        <w:t>:</w:t>
      </w:r>
    </w:p>
    <w:p w14:paraId="5FA03E0B" w14:textId="77777777" w:rsidR="00EF2C7A" w:rsidRPr="00AB5FFB" w:rsidRDefault="00EF2C7A" w:rsidP="00AD3FF2">
      <w:pPr>
        <w:rPr>
          <w:rFonts w:ascii="Arial" w:hAnsi="Arial" w:cs="Arial"/>
          <w:sz w:val="22"/>
          <w:szCs w:val="22"/>
          <w:lang w:val="de-DE"/>
        </w:rPr>
      </w:pPr>
    </w:p>
    <w:p w14:paraId="23B3C51B" w14:textId="77777777" w:rsidR="00EF2C7A" w:rsidRPr="00EF2C7A" w:rsidRDefault="00AD3FF2" w:rsidP="00EF2C7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EF2C7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EF2C7A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EF2C7A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42C6758" w14:textId="49C080A3" w:rsidR="00EF2C7A" w:rsidRPr="00AB0821" w:rsidRDefault="008D3927" w:rsidP="00EF2C7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B0821">
        <w:rPr>
          <w:rFonts w:ascii="Arial" w:hAnsi="Arial" w:cs="Arial"/>
          <w:b/>
          <w:sz w:val="22"/>
          <w:szCs w:val="22"/>
          <w:lang w:val="en-US"/>
        </w:rPr>
        <w:t>am</w:t>
      </w:r>
      <w:proofErr w:type="gram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5F44C3" w:rsidRPr="00AB0821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&gt;&gt;</w:t>
      </w:r>
      <w:r w:rsidR="00AB0821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AB0821" w:rsidRPr="00AB0821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AB0821" w:rsidRPr="00AB0821">
        <w:rPr>
          <w:rFonts w:ascii="Arial" w:hAnsi="Arial" w:cs="Arial"/>
          <w:b/>
          <w:sz w:val="22"/>
          <w:szCs w:val="22"/>
          <w:lang w:val="en-US"/>
        </w:rPr>
        <w:t>Mee</w:t>
      </w:r>
      <w:r w:rsidR="00AB0821" w:rsidRPr="00AB0821">
        <w:rPr>
          <w:rFonts w:ascii="Arial" w:hAnsi="Arial" w:cs="Arial"/>
          <w:b/>
          <w:sz w:val="22"/>
          <w:szCs w:val="22"/>
          <w:lang w:val="en-US"/>
        </w:rPr>
        <w:t>t</w:t>
      </w:r>
      <w:r w:rsidR="00AB0821" w:rsidRPr="00AB0821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AB0821" w:rsidRPr="00AB082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32F7C73" w14:textId="26855C62" w:rsidR="004220EA" w:rsidRPr="00AB0821" w:rsidRDefault="008D3927" w:rsidP="00EF2C7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B0821">
        <w:rPr>
          <w:rFonts w:ascii="Arial" w:hAnsi="Arial" w:cs="Arial"/>
          <w:b/>
          <w:sz w:val="22"/>
          <w:szCs w:val="22"/>
          <w:lang w:val="en-US"/>
        </w:rPr>
        <w:t>in</w:t>
      </w:r>
      <w:proofErr w:type="gram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32F7C74" w14:textId="77777777" w:rsidR="004220EA" w:rsidRPr="00184EFC" w:rsidRDefault="004220EA" w:rsidP="00AD3FF2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32F7C75" w14:textId="356FC7B6" w:rsidR="004220EA" w:rsidRPr="00437403" w:rsidRDefault="00616454" w:rsidP="00AD3F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37403">
        <w:rPr>
          <w:rFonts w:ascii="Arial" w:hAnsi="Arial" w:cs="Arial"/>
          <w:sz w:val="22"/>
          <w:szCs w:val="22"/>
          <w:lang w:val="de-DE"/>
        </w:rPr>
        <w:t>Wir hoffen</w:t>
      </w:r>
      <w:r w:rsidR="001615DD" w:rsidRPr="00437403">
        <w:rPr>
          <w:rFonts w:ascii="Arial" w:hAnsi="Arial" w:cs="Arial"/>
          <w:sz w:val="22"/>
          <w:szCs w:val="22"/>
          <w:lang w:val="de-DE"/>
        </w:rPr>
        <w:t xml:space="preserve">, </w:t>
      </w:r>
      <w:r w:rsidRPr="00437403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und Sie hatten ausreichend Zeit für </w:t>
      </w:r>
      <w:r w:rsidR="001848C7" w:rsidRPr="00437403">
        <w:rPr>
          <w:rFonts w:ascii="Arial" w:hAnsi="Arial" w:cs="Arial"/>
          <w:sz w:val="22"/>
          <w:szCs w:val="22"/>
          <w:lang w:val="de-DE"/>
        </w:rPr>
        <w:t>interessante Gespräche</w:t>
      </w:r>
      <w:r w:rsidR="00F638B4" w:rsidRPr="00437403">
        <w:rPr>
          <w:rFonts w:ascii="Arial" w:hAnsi="Arial" w:cs="Arial"/>
          <w:sz w:val="22"/>
          <w:szCs w:val="22"/>
          <w:lang w:val="de-DE"/>
        </w:rPr>
        <w:t>.</w:t>
      </w:r>
    </w:p>
    <w:p w14:paraId="032F7C76" w14:textId="77777777" w:rsidR="004220EA" w:rsidRPr="00437403" w:rsidRDefault="004220EA" w:rsidP="00AD3FF2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032F7C79" w14:textId="27C7527A" w:rsidR="004220EA" w:rsidRPr="00437403" w:rsidRDefault="00417A47" w:rsidP="00AD3F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37403">
        <w:rPr>
          <w:rFonts w:ascii="Arial" w:hAnsi="Arial" w:cs="Arial"/>
          <w:sz w:val="22"/>
          <w:szCs w:val="22"/>
          <w:lang w:val="de-DE"/>
        </w:rPr>
        <w:t xml:space="preserve">Wir freuen uns darauf, Sie wieder auf einer </w:t>
      </w:r>
      <w:r w:rsidR="00616454" w:rsidRPr="00437403">
        <w:rPr>
          <w:rFonts w:ascii="Arial" w:hAnsi="Arial" w:cs="Arial"/>
          <w:sz w:val="22"/>
          <w:szCs w:val="22"/>
          <w:lang w:val="de-DE"/>
        </w:rPr>
        <w:t xml:space="preserve">unserer </w:t>
      </w:r>
      <w:r w:rsidRPr="00437403">
        <w:rPr>
          <w:rFonts w:ascii="Arial" w:hAnsi="Arial" w:cs="Arial"/>
          <w:sz w:val="22"/>
          <w:szCs w:val="22"/>
          <w:lang w:val="de-DE"/>
        </w:rPr>
        <w:t>Veranstaltung</w:t>
      </w:r>
      <w:r w:rsidR="00616454" w:rsidRPr="00437403">
        <w:rPr>
          <w:rFonts w:ascii="Arial" w:hAnsi="Arial" w:cs="Arial"/>
          <w:sz w:val="22"/>
          <w:szCs w:val="22"/>
          <w:lang w:val="de-DE"/>
        </w:rPr>
        <w:t>en</w:t>
      </w:r>
      <w:r w:rsidRPr="00437403">
        <w:rPr>
          <w:rFonts w:ascii="Arial" w:hAnsi="Arial" w:cs="Arial"/>
          <w:sz w:val="22"/>
          <w:szCs w:val="22"/>
          <w:lang w:val="de-DE"/>
        </w:rPr>
        <w:t xml:space="preserve"> begrüßen zu dürfen und wü</w:t>
      </w:r>
      <w:r w:rsidR="000E3EAF" w:rsidRPr="00437403">
        <w:rPr>
          <w:rFonts w:ascii="Arial" w:hAnsi="Arial" w:cs="Arial"/>
          <w:sz w:val="22"/>
          <w:szCs w:val="22"/>
          <w:lang w:val="de-DE"/>
        </w:rPr>
        <w:t>nschen Ihnen bis dahin alles Gute</w:t>
      </w:r>
      <w:r w:rsidR="00121E1C">
        <w:rPr>
          <w:rFonts w:ascii="Arial" w:hAnsi="Arial" w:cs="Arial"/>
          <w:sz w:val="22"/>
          <w:szCs w:val="22"/>
          <w:lang w:val="de-DE"/>
        </w:rPr>
        <w:t>.</w:t>
      </w:r>
    </w:p>
    <w:p w14:paraId="032F7C7A" w14:textId="37598F43" w:rsidR="004220EA" w:rsidRPr="00437403" w:rsidRDefault="004220EA" w:rsidP="00AD3FF2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9C42A2C" w14:textId="77777777" w:rsidR="001615DD" w:rsidRPr="00437403" w:rsidRDefault="001615DD" w:rsidP="00AD3FF2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32F7C7B" w14:textId="5536F920" w:rsidR="004220EA" w:rsidRPr="00437403" w:rsidRDefault="00F276A9" w:rsidP="00AD3F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37403">
        <w:rPr>
          <w:rFonts w:ascii="Arial" w:hAnsi="Arial" w:cs="Arial"/>
          <w:sz w:val="22"/>
          <w:szCs w:val="22"/>
          <w:lang w:val="de-DE"/>
        </w:rPr>
        <w:t xml:space="preserve">Mit freundlichen </w:t>
      </w:r>
      <w:r w:rsidR="001615DD" w:rsidRPr="00437403">
        <w:rPr>
          <w:rFonts w:ascii="Arial" w:hAnsi="Arial" w:cs="Arial"/>
          <w:sz w:val="22"/>
          <w:szCs w:val="22"/>
          <w:lang w:val="de-DE"/>
        </w:rPr>
        <w:t>Grüßen</w:t>
      </w:r>
      <w:r w:rsidR="000E3EAF" w:rsidRPr="00437403">
        <w:rPr>
          <w:rFonts w:ascii="Arial" w:hAnsi="Arial" w:cs="Arial"/>
          <w:sz w:val="22"/>
          <w:szCs w:val="22"/>
          <w:lang w:val="de-DE"/>
        </w:rPr>
        <w:t>,</w:t>
      </w:r>
    </w:p>
    <w:p w14:paraId="4A29E924" w14:textId="77777777" w:rsidR="00EF2C7A" w:rsidRDefault="00EF2C7A" w:rsidP="00AD3FF2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49362E28" w14:textId="385BD82F" w:rsidR="00A70AE3" w:rsidRPr="001C50AF" w:rsidRDefault="00A70AE3" w:rsidP="00A70AE3">
      <w:pPr>
        <w:pStyle w:val="Adresse"/>
        <w:rPr>
          <w:szCs w:val="22"/>
        </w:rPr>
      </w:pPr>
      <w:r w:rsidRPr="001C50AF">
        <w:rPr>
          <w:szCs w:val="22"/>
        </w:rPr>
        <w:t xml:space="preserve">&lt;&lt;User_Name&gt;&gt; </w:t>
      </w:r>
    </w:p>
    <w:p w14:paraId="3E9590FF" w14:textId="77777777" w:rsidR="00A70AE3" w:rsidRPr="001C50AF" w:rsidRDefault="00A70AE3" w:rsidP="00A70AE3">
      <w:pPr>
        <w:pStyle w:val="Adresse"/>
        <w:rPr>
          <w:szCs w:val="22"/>
        </w:rPr>
      </w:pPr>
      <w:r w:rsidRPr="001C50AF">
        <w:rPr>
          <w:szCs w:val="22"/>
        </w:rPr>
        <w:t>Fon: &lt;&lt;User_Phone&gt;&gt;</w:t>
      </w:r>
    </w:p>
    <w:p w14:paraId="0AE84B20" w14:textId="77777777" w:rsidR="00A70AE3" w:rsidRPr="001C50AF" w:rsidRDefault="00A70AE3" w:rsidP="00A70AE3">
      <w:pPr>
        <w:pStyle w:val="Adresse"/>
        <w:rPr>
          <w:szCs w:val="22"/>
          <w:lang w:val="en-US"/>
        </w:rPr>
      </w:pPr>
      <w:r w:rsidRPr="001C50AF">
        <w:rPr>
          <w:szCs w:val="22"/>
          <w:lang w:val="en-US"/>
        </w:rPr>
        <w:t>Fax: &lt;&lt;</w:t>
      </w:r>
      <w:proofErr w:type="spellStart"/>
      <w:r w:rsidRPr="001C50AF">
        <w:rPr>
          <w:szCs w:val="22"/>
          <w:lang w:val="en-US"/>
        </w:rPr>
        <w:t>User_Fax</w:t>
      </w:r>
      <w:proofErr w:type="spellEnd"/>
      <w:r w:rsidRPr="001C50AF">
        <w:rPr>
          <w:szCs w:val="22"/>
          <w:lang w:val="en-US"/>
        </w:rPr>
        <w:t>&gt;&gt;</w:t>
      </w:r>
    </w:p>
    <w:p w14:paraId="032F7C7F" w14:textId="106A619E" w:rsidR="004220EA" w:rsidRPr="001C50AF" w:rsidRDefault="00A70AE3" w:rsidP="00A70AE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C50A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1C50AF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1C50AF">
        <w:rPr>
          <w:rFonts w:ascii="Arial" w:hAnsi="Arial" w:cs="Arial"/>
          <w:sz w:val="22"/>
          <w:szCs w:val="22"/>
          <w:lang w:val="en-US"/>
        </w:rPr>
        <w:t>&gt;&gt;</w:t>
      </w:r>
    </w:p>
    <w:p w14:paraId="620C6422" w14:textId="77777777" w:rsidR="00A70AE3" w:rsidRPr="00AD3FF2" w:rsidRDefault="00A70AE3" w:rsidP="00A70AE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0574735" w14:textId="77777777" w:rsidR="00BA4C6B" w:rsidRPr="008D3927" w:rsidRDefault="00512C7F" w:rsidP="00AD3FF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 w:rsidRPr="008D3927"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 w:rsidRPr="008D3927">
        <w:rPr>
          <w:rFonts w:ascii="Arial" w:hAnsi="Arial" w:cs="Arial"/>
          <w:sz w:val="22"/>
          <w:szCs w:val="22"/>
          <w:lang w:val="en-US" w:eastAsia="it-IT"/>
        </w:rPr>
        <w:t xml:space="preserve"> </w:t>
      </w:r>
    </w:p>
    <w:p w14:paraId="032F7C88" w14:textId="72868456" w:rsidR="00E71334" w:rsidRPr="008D3927" w:rsidRDefault="00BA4C6B" w:rsidP="00AD3FF2">
      <w:pPr>
        <w:widowControl w:val="0"/>
        <w:jc w:val="both"/>
        <w:rPr>
          <w:rFonts w:ascii="Arial" w:hAnsi="Arial" w:cs="Arial"/>
          <w:lang w:val="en-US"/>
        </w:rPr>
      </w:pPr>
      <w:r w:rsidRPr="008D3927">
        <w:rPr>
          <w:rFonts w:ascii="Arial" w:hAnsi="Arial" w:cs="Arial"/>
          <w:sz w:val="22"/>
          <w:szCs w:val="22"/>
          <w:lang w:val="en-US" w:eastAsia="it-IT"/>
        </w:rPr>
        <w:t>L</w:t>
      </w:r>
      <w:r w:rsidR="0017100C" w:rsidRPr="008D3927">
        <w:rPr>
          <w:rFonts w:ascii="Arial" w:hAnsi="Arial" w:cs="Arial"/>
          <w:sz w:val="22"/>
          <w:szCs w:val="22"/>
          <w:lang w:val="en-US" w:eastAsia="it-IT"/>
        </w:rPr>
        <w:t xml:space="preserve">illy Customer Meeting </w:t>
      </w:r>
      <w:r w:rsidR="00512C7F" w:rsidRPr="008D3927">
        <w:rPr>
          <w:rFonts w:ascii="Arial" w:hAnsi="Arial" w:cs="Arial"/>
          <w:sz w:val="22"/>
          <w:szCs w:val="22"/>
          <w:lang w:val="en-US" w:eastAsia="it-IT"/>
        </w:rPr>
        <w:t>S</w:t>
      </w:r>
      <w:r w:rsidR="0017100C" w:rsidRPr="008D3927">
        <w:rPr>
          <w:rFonts w:ascii="Arial" w:hAnsi="Arial" w:cs="Arial"/>
          <w:sz w:val="22"/>
          <w:szCs w:val="22"/>
          <w:lang w:val="en-US" w:eastAsia="it-IT"/>
        </w:rPr>
        <w:t>ervice</w:t>
      </w:r>
      <w:r w:rsidR="00512C7F" w:rsidRPr="008D3927">
        <w:rPr>
          <w:rFonts w:ascii="Arial" w:hAnsi="Arial" w:cs="Arial"/>
          <w:sz w:val="22"/>
          <w:szCs w:val="22"/>
          <w:lang w:val="en-US" w:eastAsia="it-IT"/>
        </w:rPr>
        <w:t xml:space="preserve"> Team</w:t>
      </w:r>
    </w:p>
    <w:sectPr w:rsidR="00E71334" w:rsidRPr="008D3927">
      <w:headerReference w:type="default" r:id="rId11"/>
      <w:footerReference w:type="default" r:id="rId12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0B254" w14:textId="77777777" w:rsidR="00804495" w:rsidRDefault="00804495">
      <w:r>
        <w:separator/>
      </w:r>
    </w:p>
  </w:endnote>
  <w:endnote w:type="continuationSeparator" w:id="0">
    <w:p w14:paraId="5E696696" w14:textId="77777777" w:rsidR="00804495" w:rsidRDefault="0080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32F7C91" w14:textId="73225AFD" w:rsidR="00415CE4" w:rsidRPr="00CC4DF7" w:rsidRDefault="00206CE5" w:rsidP="00206CE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06CE5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206CE5">
              <w:rPr>
                <w:rFonts w:ascii="Arial" w:hAnsi="Arial" w:cs="Arial"/>
                <w:sz w:val="16"/>
                <w:szCs w:val="16"/>
              </w:rPr>
              <w:t>Account_Name</w:t>
            </w:r>
            <w:proofErr w:type="spellEnd"/>
            <w:r w:rsidRPr="00206CE5">
              <w:rPr>
                <w:rFonts w:ascii="Arial" w:hAnsi="Arial" w:cs="Arial"/>
                <w:sz w:val="16"/>
                <w:szCs w:val="16"/>
              </w:rPr>
              <w:t>&gt;&gt; - &lt;&lt;</w:t>
            </w:r>
            <w:proofErr w:type="spellStart"/>
            <w:r w:rsidRPr="00206CE5">
              <w:rPr>
                <w:rFonts w:ascii="Arial" w:hAnsi="Arial" w:cs="Arial"/>
                <w:sz w:val="16"/>
                <w:szCs w:val="16"/>
              </w:rPr>
              <w:t>Meeting_Participant_MERC_Name</w:t>
            </w:r>
            <w:proofErr w:type="spellEnd"/>
            <w:r w:rsidRPr="00206CE5">
              <w:rPr>
                <w:rFonts w:ascii="Arial" w:hAnsi="Arial" w:cs="Arial"/>
                <w:sz w:val="16"/>
                <w:szCs w:val="16"/>
              </w:rPr>
              <w:t>&gt;&gt;</w:t>
            </w:r>
          </w:p>
        </w:sdtContent>
      </w:sdt>
    </w:sdtContent>
  </w:sdt>
  <w:p w14:paraId="032F7C92" w14:textId="77777777" w:rsidR="00415CE4" w:rsidRDefault="00415CE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DF9DE" w14:textId="77777777" w:rsidR="00804495" w:rsidRDefault="00804495">
      <w:r>
        <w:separator/>
      </w:r>
    </w:p>
  </w:footnote>
  <w:footnote w:type="continuationSeparator" w:id="0">
    <w:p w14:paraId="1C303EA2" w14:textId="77777777" w:rsidR="00804495" w:rsidRDefault="00804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F7C8F" w14:textId="4A6C8798" w:rsidR="00415CE4" w:rsidRPr="00A70AE3" w:rsidRDefault="006B185C" w:rsidP="00A70AE3">
    <w:pPr>
      <w:pStyle w:val="Header"/>
    </w:pPr>
    <w:r w:rsidRPr="00A70AE3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330AFB9" wp14:editId="49DAC6F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4B63"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95919" wp14:editId="6910E1B3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4800AEB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1F2FCAD1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0784678E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D856BD4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4800AEB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CA74F0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1F2FCAD1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0784678E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D856BD4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GB"/>
                      </w:rPr>
                    </w:pPr>
                    <w:r w:rsidRPr="00CA74F0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2BB7"/>
    <w:rsid w:val="00013E3D"/>
    <w:rsid w:val="00020A0F"/>
    <w:rsid w:val="00045BB0"/>
    <w:rsid w:val="000D3FF5"/>
    <w:rsid w:val="000E3EAF"/>
    <w:rsid w:val="001004D5"/>
    <w:rsid w:val="00101C41"/>
    <w:rsid w:val="00121E1C"/>
    <w:rsid w:val="001615DD"/>
    <w:rsid w:val="0017100C"/>
    <w:rsid w:val="001848C7"/>
    <w:rsid w:val="00184EFC"/>
    <w:rsid w:val="001960D0"/>
    <w:rsid w:val="001C50AF"/>
    <w:rsid w:val="001D0790"/>
    <w:rsid w:val="001E2B01"/>
    <w:rsid w:val="00206A1D"/>
    <w:rsid w:val="00206CE5"/>
    <w:rsid w:val="00262C33"/>
    <w:rsid w:val="00305F71"/>
    <w:rsid w:val="00347959"/>
    <w:rsid w:val="00366743"/>
    <w:rsid w:val="00366B73"/>
    <w:rsid w:val="003A2DC7"/>
    <w:rsid w:val="003A7130"/>
    <w:rsid w:val="003D7270"/>
    <w:rsid w:val="003F059E"/>
    <w:rsid w:val="00415CE4"/>
    <w:rsid w:val="00417A47"/>
    <w:rsid w:val="004220EA"/>
    <w:rsid w:val="00437403"/>
    <w:rsid w:val="004464FD"/>
    <w:rsid w:val="00476A5D"/>
    <w:rsid w:val="004A19C8"/>
    <w:rsid w:val="004A7F1D"/>
    <w:rsid w:val="004E64AC"/>
    <w:rsid w:val="004F3B05"/>
    <w:rsid w:val="00512C7F"/>
    <w:rsid w:val="00514B63"/>
    <w:rsid w:val="005E5442"/>
    <w:rsid w:val="005F44C3"/>
    <w:rsid w:val="00616454"/>
    <w:rsid w:val="006B185C"/>
    <w:rsid w:val="00702047"/>
    <w:rsid w:val="007039C6"/>
    <w:rsid w:val="00705A95"/>
    <w:rsid w:val="00712B7C"/>
    <w:rsid w:val="0073745F"/>
    <w:rsid w:val="007B3564"/>
    <w:rsid w:val="00804495"/>
    <w:rsid w:val="00831609"/>
    <w:rsid w:val="00850848"/>
    <w:rsid w:val="008D3927"/>
    <w:rsid w:val="008F1F83"/>
    <w:rsid w:val="00903DA0"/>
    <w:rsid w:val="00956D6C"/>
    <w:rsid w:val="00974409"/>
    <w:rsid w:val="009A11E6"/>
    <w:rsid w:val="009D7222"/>
    <w:rsid w:val="009E3145"/>
    <w:rsid w:val="00A2022E"/>
    <w:rsid w:val="00A70AE3"/>
    <w:rsid w:val="00AB0821"/>
    <w:rsid w:val="00AB5FFB"/>
    <w:rsid w:val="00AD3FF2"/>
    <w:rsid w:val="00B14E04"/>
    <w:rsid w:val="00B51E38"/>
    <w:rsid w:val="00BA4C6B"/>
    <w:rsid w:val="00BC415F"/>
    <w:rsid w:val="00BD1158"/>
    <w:rsid w:val="00BD3DD4"/>
    <w:rsid w:val="00C50E73"/>
    <w:rsid w:val="00C5737C"/>
    <w:rsid w:val="00C61971"/>
    <w:rsid w:val="00CA74F0"/>
    <w:rsid w:val="00CC351B"/>
    <w:rsid w:val="00CC4DF7"/>
    <w:rsid w:val="00CF16DB"/>
    <w:rsid w:val="00D02AC1"/>
    <w:rsid w:val="00D60C21"/>
    <w:rsid w:val="00DA6F74"/>
    <w:rsid w:val="00E109FB"/>
    <w:rsid w:val="00E137C2"/>
    <w:rsid w:val="00E71334"/>
    <w:rsid w:val="00E97F2D"/>
    <w:rsid w:val="00EA3944"/>
    <w:rsid w:val="00EF2C7A"/>
    <w:rsid w:val="00F276A9"/>
    <w:rsid w:val="00F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032F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paragraph" w:customStyle="1" w:styleId="Adresse">
    <w:name w:val="Adresse"/>
    <w:basedOn w:val="Normal"/>
    <w:qFormat/>
    <w:rsid w:val="00184EFC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rsid w:val="008D392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5F44C3"/>
  </w:style>
  <w:style w:type="paragraph" w:customStyle="1" w:styleId="LillySubject">
    <w:name w:val="Lilly Subject"/>
    <w:basedOn w:val="BodyText"/>
    <w:rsid w:val="001960D0"/>
    <w:rPr>
      <w:rFonts w:ascii="DIN-Medium" w:hAnsi="DIN-Medium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paragraph" w:customStyle="1" w:styleId="Adresse">
    <w:name w:val="Adresse"/>
    <w:basedOn w:val="Normal"/>
    <w:qFormat/>
    <w:rsid w:val="00184EFC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rsid w:val="008D392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5F44C3"/>
  </w:style>
  <w:style w:type="paragraph" w:customStyle="1" w:styleId="LillySubject">
    <w:name w:val="Lilly Subject"/>
    <w:basedOn w:val="BodyText"/>
    <w:rsid w:val="001960D0"/>
    <w:rPr>
      <w:rFonts w:ascii="DIN-Medium" w:hAnsi="DIN-Medium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801EAA45-9C27-4F0D-897D-F79157C282CB}"/>
</file>

<file path=customXml/itemProps4.xml><?xml version="1.0" encoding="utf-8"?>
<ds:datastoreItem xmlns:ds="http://schemas.openxmlformats.org/officeDocument/2006/customXml" ds:itemID="{1FE8911E-CDAC-43AB-A09A-769E8E86C4F9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46</TotalTime>
  <Pages>1</Pages>
  <Words>77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21</cp:revision>
  <cp:lastPrinted>2014-04-11T14:55:00Z</cp:lastPrinted>
  <dcterms:created xsi:type="dcterms:W3CDTF">2014-06-20T14:53:00Z</dcterms:created>
  <dcterms:modified xsi:type="dcterms:W3CDTF">2014-08-28T15:18:00Z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