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5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567"/>
        <w:gridCol w:w="1843"/>
      </w:tblGrid>
      <w:tr w:rsidR="0017430A" w14:paraId="38626353" w14:textId="77777777" w:rsidTr="005D3E1F">
        <w:tc>
          <w:tcPr>
            <w:tcW w:w="7088" w:type="dxa"/>
            <w:gridSpan w:val="2"/>
          </w:tcPr>
          <w:p w14:paraId="09136A27" w14:textId="77777777" w:rsidR="005039B4" w:rsidRDefault="005039B4" w:rsidP="005D3E1F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01DD8C77" w14:textId="43163F05" w:rsidR="0017430A" w:rsidRPr="00A46DBF" w:rsidRDefault="0017430A" w:rsidP="005D3E1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&lt;&lt;Address_GLBL_Line_1_Adrs_Txt_GLBL&gt;&gt;</w:t>
            </w:r>
          </w:p>
          <w:p w14:paraId="7B2569C0" w14:textId="7B611310" w:rsidR="0017430A" w:rsidRPr="00A46DBF" w:rsidRDefault="0017430A" w:rsidP="005D3E1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&lt;&lt;Address_GLBL_Line_2_Adrs_Txt_GLBL&gt;&gt;</w:t>
            </w:r>
          </w:p>
          <w:p w14:paraId="50331ED3" w14:textId="1C2407F5" w:rsidR="0017430A" w:rsidRDefault="0017430A" w:rsidP="005D3E1F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 w:eastAsia="de-DE"/>
              </w:rPr>
            </w:pPr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&lt;&lt;</w:t>
            </w:r>
            <w:proofErr w:type="spellStart"/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Address_GLBL_Zip_Postal_Code_GLBL</w:t>
            </w:r>
            <w:proofErr w:type="spellEnd"/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&gt;&gt; &lt;&lt;</w:t>
            </w:r>
            <w:proofErr w:type="spellStart"/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Address_GLBL_City_GLBL</w:t>
            </w:r>
            <w:proofErr w:type="spellEnd"/>
            <w:r w:rsidRPr="00A46DBF">
              <w:rPr>
                <w:rFonts w:ascii="Arial" w:hAnsi="Arial" w:cs="Arial"/>
                <w:sz w:val="22"/>
                <w:szCs w:val="22"/>
                <w:lang w:val="en-US" w:eastAsia="de-DE"/>
              </w:rPr>
              <w:t>&gt;&gt;</w:t>
            </w:r>
          </w:p>
        </w:tc>
        <w:tc>
          <w:tcPr>
            <w:tcW w:w="567" w:type="dxa"/>
          </w:tcPr>
          <w:p w14:paraId="54325EDD" w14:textId="77777777" w:rsidR="0017430A" w:rsidRDefault="0017430A" w:rsidP="005D3E1F">
            <w:pPr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</w:p>
        </w:tc>
        <w:tc>
          <w:tcPr>
            <w:tcW w:w="1843" w:type="dxa"/>
            <w:hideMark/>
          </w:tcPr>
          <w:p w14:paraId="6F05462F" w14:textId="14D63D8E" w:rsidR="0017430A" w:rsidRPr="0017430A" w:rsidRDefault="0017430A" w:rsidP="005D3E1F">
            <w:pPr>
              <w:pStyle w:val="Adresse"/>
              <w:rPr>
                <w:b/>
                <w:szCs w:val="22"/>
                <w:lang w:val="en-US" w:eastAsia="de-DE"/>
              </w:rPr>
            </w:pPr>
          </w:p>
        </w:tc>
      </w:tr>
      <w:tr w:rsidR="0017430A" w14:paraId="25CE63A0" w14:textId="77777777" w:rsidTr="005D3E1F">
        <w:tc>
          <w:tcPr>
            <w:tcW w:w="6663" w:type="dxa"/>
          </w:tcPr>
          <w:p w14:paraId="3189305C" w14:textId="77777777" w:rsidR="0017430A" w:rsidRPr="0017430A" w:rsidRDefault="0017430A" w:rsidP="005D3E1F">
            <w:pPr>
              <w:pStyle w:val="Adresse"/>
              <w:rPr>
                <w:szCs w:val="22"/>
                <w:lang w:val="en-US" w:eastAsia="de-DE"/>
              </w:rPr>
            </w:pPr>
          </w:p>
        </w:tc>
        <w:tc>
          <w:tcPr>
            <w:tcW w:w="992" w:type="dxa"/>
            <w:gridSpan w:val="2"/>
          </w:tcPr>
          <w:p w14:paraId="7710FEA7" w14:textId="77777777" w:rsidR="0017430A" w:rsidRPr="0017430A" w:rsidRDefault="0017430A" w:rsidP="005D3E1F">
            <w:pPr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</w:p>
        </w:tc>
        <w:tc>
          <w:tcPr>
            <w:tcW w:w="1843" w:type="dxa"/>
            <w:hideMark/>
          </w:tcPr>
          <w:p w14:paraId="62064693" w14:textId="0FFB2A9E" w:rsidR="0017430A" w:rsidRDefault="0017430A" w:rsidP="005D3E1F">
            <w:pPr>
              <w:tabs>
                <w:tab w:val="left" w:pos="2512"/>
              </w:tabs>
              <w:rPr>
                <w:rFonts w:ascii="Arial" w:hAnsi="Arial" w:cs="Arial"/>
                <w:sz w:val="22"/>
                <w:szCs w:val="22"/>
                <w:lang w:eastAsia="de-DE"/>
              </w:rPr>
            </w:pPr>
            <w:r>
              <w:rPr>
                <w:rFonts w:ascii="Arial" w:hAnsi="Arial" w:cs="Arial"/>
                <w:sz w:val="22"/>
                <w:szCs w:val="22"/>
                <w:lang w:eastAsia="de-DE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de-DE"/>
              </w:rPr>
              <w:t>Today__s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de-DE"/>
              </w:rPr>
              <w:t>&gt;&gt;</w:t>
            </w:r>
          </w:p>
        </w:tc>
      </w:tr>
    </w:tbl>
    <w:p w14:paraId="63BAAD28" w14:textId="77777777" w:rsidR="001D6246" w:rsidRDefault="001D6246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522EFB8D" w14:textId="413FF300" w:rsidR="00045BB0" w:rsidRPr="00EA3396" w:rsidRDefault="0017430A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EA3396">
        <w:rPr>
          <w:rFonts w:ascii="Arial" w:hAnsi="Arial" w:cs="Arial"/>
          <w:b/>
          <w:sz w:val="22"/>
          <w:szCs w:val="22"/>
          <w:lang w:val="en-US"/>
        </w:rPr>
        <w:t>Contrat</w:t>
      </w:r>
      <w:proofErr w:type="spellEnd"/>
    </w:p>
    <w:p w14:paraId="25FDBEB9" w14:textId="77777777" w:rsidR="006A5914" w:rsidRPr="00B61978" w:rsidRDefault="006A5914" w:rsidP="00045BB0">
      <w:pPr>
        <w:pStyle w:val="BodyText"/>
        <w:rPr>
          <w:rFonts w:ascii="DIN-Regular" w:hAnsi="DIN-Regular" w:cs="DIN Offc"/>
          <w:sz w:val="22"/>
          <w:szCs w:val="22"/>
          <w:lang w:val="en-US"/>
        </w:rPr>
      </w:pPr>
    </w:p>
    <w:p w14:paraId="522EFB92" w14:textId="6231FBD1" w:rsidR="00045BB0" w:rsidRDefault="005D32CB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A3396">
        <w:rPr>
          <w:rFonts w:ascii="Arial" w:hAnsi="Arial" w:cs="Arial"/>
          <w:sz w:val="22"/>
          <w:szCs w:val="22"/>
          <w:lang w:val="en-US" w:bidi="he-IL"/>
        </w:rPr>
        <w:t>Madame</w:t>
      </w:r>
      <w:r w:rsidR="00763202" w:rsidRPr="00EA3396">
        <w:rPr>
          <w:rFonts w:ascii="Arial" w:hAnsi="Arial" w:cs="Arial"/>
          <w:sz w:val="22"/>
          <w:szCs w:val="22"/>
          <w:lang w:val="en-US" w:bidi="he-IL"/>
        </w:rPr>
        <w:t>/</w:t>
      </w:r>
      <w:r w:rsidRPr="00EA3396">
        <w:rPr>
          <w:rFonts w:ascii="Arial" w:hAnsi="Arial" w:cs="Arial"/>
          <w:sz w:val="22"/>
          <w:szCs w:val="22"/>
          <w:lang w:val="en-US" w:bidi="he-IL"/>
        </w:rPr>
        <w:t>Monsieur</w:t>
      </w:r>
      <w:r w:rsidR="00CA508A" w:rsidRPr="00EA3396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CA508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A508A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CA508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CA508A">
        <w:rPr>
          <w:rFonts w:ascii="Arial" w:hAnsi="Arial" w:cs="Arial"/>
          <w:sz w:val="22"/>
          <w:szCs w:val="22"/>
          <w:lang w:val="en-US"/>
        </w:rPr>
        <w:t xml:space="preserve"> </w:t>
      </w:r>
      <w:r w:rsidR="00C01B70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01B70" w:rsidRPr="00697F33">
        <w:rPr>
          <w:rFonts w:ascii="Arial" w:hAnsi="Arial" w:cs="Arial"/>
          <w:sz w:val="22"/>
          <w:szCs w:val="22"/>
          <w:lang w:val="en-US"/>
        </w:rPr>
        <w:t>A</w:t>
      </w:r>
      <w:r w:rsidR="00C01B70" w:rsidRPr="00697F33">
        <w:rPr>
          <w:rFonts w:ascii="Arial" w:hAnsi="Arial" w:cs="Arial"/>
          <w:sz w:val="22"/>
          <w:szCs w:val="22"/>
          <w:lang w:val="en-US"/>
        </w:rPr>
        <w:t>c</w:t>
      </w:r>
      <w:r w:rsidR="00C01B70" w:rsidRPr="00697F33">
        <w:rPr>
          <w:rFonts w:ascii="Arial" w:hAnsi="Arial" w:cs="Arial"/>
          <w:sz w:val="22"/>
          <w:szCs w:val="22"/>
          <w:lang w:val="en-US"/>
        </w:rPr>
        <w:t>count_MERC_Sfx_Nm_GLBL</w:t>
      </w:r>
      <w:proofErr w:type="spellEnd"/>
      <w:r w:rsidR="00C01B70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C01B70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C01B70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01B70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C01B70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C01B70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0868D2EC" w14:textId="77777777" w:rsidR="00C01B70" w:rsidRPr="00EA3396" w:rsidRDefault="00C01B70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0EBA9C7F" w14:textId="0F99E1DE" w:rsidR="00763202" w:rsidRPr="00413EF1" w:rsidRDefault="005D32CB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r-CH"/>
        </w:rPr>
      </w:pPr>
      <w:r w:rsidRPr="00EA3396">
        <w:rPr>
          <w:rFonts w:ascii="Arial" w:hAnsi="Arial" w:cs="Arial"/>
          <w:sz w:val="22"/>
          <w:szCs w:val="22"/>
          <w:lang w:val="fr-CH"/>
        </w:rPr>
        <w:t>Nous vous remercions</w:t>
      </w:r>
      <w:r w:rsidR="003D5746" w:rsidRPr="00EA3396">
        <w:rPr>
          <w:rFonts w:ascii="Arial" w:hAnsi="Arial" w:cs="Arial"/>
          <w:sz w:val="22"/>
          <w:szCs w:val="22"/>
          <w:lang w:val="fr-CH"/>
        </w:rPr>
        <w:t xml:space="preserve"> </w:t>
      </w:r>
      <w:r w:rsidRPr="00EA3396">
        <w:rPr>
          <w:rFonts w:ascii="Arial" w:hAnsi="Arial" w:cs="Arial"/>
          <w:sz w:val="22"/>
          <w:szCs w:val="22"/>
          <w:lang w:val="fr-CH"/>
        </w:rPr>
        <w:t xml:space="preserve">de nous </w:t>
      </w:r>
      <w:r w:rsidR="00CE6EC6" w:rsidRPr="00EA3396">
        <w:rPr>
          <w:rFonts w:ascii="Arial" w:hAnsi="Arial" w:cs="Arial"/>
          <w:sz w:val="22"/>
          <w:szCs w:val="22"/>
          <w:lang w:val="fr-CH"/>
        </w:rPr>
        <w:t>apporter votre soutien</w:t>
      </w:r>
      <w:r w:rsidRPr="00EA3396">
        <w:rPr>
          <w:rFonts w:ascii="Arial" w:hAnsi="Arial" w:cs="Arial"/>
          <w:sz w:val="22"/>
          <w:szCs w:val="22"/>
          <w:lang w:val="fr-CH"/>
        </w:rPr>
        <w:t xml:space="preserve"> en mettant votre expertise à notre </w:t>
      </w:r>
      <w:bookmarkStart w:id="0" w:name="_GoBack"/>
      <w:bookmarkEnd w:id="0"/>
      <w:r w:rsidR="008A4DE3" w:rsidRPr="00413EF1">
        <w:rPr>
          <w:rFonts w:ascii="Arial" w:hAnsi="Arial" w:cs="Arial"/>
          <w:sz w:val="22"/>
          <w:szCs w:val="22"/>
          <w:lang w:val="fr-CH"/>
        </w:rPr>
        <w:t>service</w:t>
      </w:r>
      <w:r w:rsidRPr="00413EF1">
        <w:rPr>
          <w:rFonts w:ascii="Arial" w:hAnsi="Arial" w:cs="Arial"/>
          <w:sz w:val="22"/>
          <w:szCs w:val="22"/>
          <w:lang w:val="fr-CH"/>
        </w:rPr>
        <w:t>.</w:t>
      </w:r>
    </w:p>
    <w:p w14:paraId="1F052CAE" w14:textId="24028ABA" w:rsidR="00EB75BD" w:rsidRPr="00413EF1" w:rsidRDefault="005D32CB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r-CH"/>
        </w:rPr>
      </w:pPr>
      <w:r w:rsidRPr="00413EF1">
        <w:rPr>
          <w:rFonts w:ascii="Arial" w:hAnsi="Arial" w:cs="Arial"/>
          <w:sz w:val="22"/>
          <w:szCs w:val="22"/>
          <w:lang w:val="fr-CH"/>
        </w:rPr>
        <w:t>V</w:t>
      </w:r>
      <w:r w:rsidR="007D161B" w:rsidRPr="00413EF1">
        <w:rPr>
          <w:rFonts w:ascii="Arial" w:hAnsi="Arial" w:cs="Arial"/>
          <w:sz w:val="22"/>
          <w:szCs w:val="22"/>
          <w:lang w:val="fr-CH"/>
        </w:rPr>
        <w:t xml:space="preserve">euillez </w:t>
      </w:r>
      <w:r w:rsidR="00AD6F87" w:rsidRPr="00413EF1">
        <w:rPr>
          <w:rFonts w:ascii="Arial" w:hAnsi="Arial" w:cs="Arial"/>
          <w:sz w:val="22"/>
          <w:szCs w:val="22"/>
          <w:lang w:val="fr-CH"/>
        </w:rPr>
        <w:t>trouver ci-joint les</w:t>
      </w:r>
      <w:r w:rsidRPr="00413EF1">
        <w:rPr>
          <w:rFonts w:ascii="Arial" w:hAnsi="Arial" w:cs="Arial"/>
          <w:sz w:val="22"/>
          <w:szCs w:val="22"/>
          <w:lang w:val="fr-CH"/>
        </w:rPr>
        <w:t xml:space="preserve"> documents contract</w:t>
      </w:r>
      <w:r w:rsidR="00CE6EC6" w:rsidRPr="00413EF1">
        <w:rPr>
          <w:rFonts w:ascii="Arial" w:hAnsi="Arial" w:cs="Arial"/>
          <w:sz w:val="22"/>
          <w:szCs w:val="22"/>
          <w:lang w:val="fr-CH"/>
        </w:rPr>
        <w:t>uels en vue de la manifestation</w:t>
      </w:r>
      <w:r w:rsidRPr="00413EF1">
        <w:rPr>
          <w:rFonts w:ascii="Arial" w:hAnsi="Arial" w:cs="Arial"/>
          <w:sz w:val="22"/>
          <w:szCs w:val="22"/>
          <w:lang w:val="fr-CH"/>
        </w:rPr>
        <w:t xml:space="preserve"> </w:t>
      </w:r>
      <w:r w:rsidR="00CE6EC6" w:rsidRPr="00413EF1">
        <w:rPr>
          <w:rFonts w:ascii="Arial" w:hAnsi="Arial" w:cs="Arial"/>
          <w:sz w:val="22"/>
          <w:szCs w:val="22"/>
          <w:lang w:val="fr-CH"/>
        </w:rPr>
        <w:t>qui se d</w:t>
      </w:r>
      <w:r w:rsidR="00CE6EC6" w:rsidRPr="00413EF1">
        <w:rPr>
          <w:rFonts w:ascii="Arial" w:hAnsi="Arial" w:cs="Arial"/>
          <w:sz w:val="22"/>
          <w:szCs w:val="22"/>
          <w:lang w:val="fr-CH"/>
        </w:rPr>
        <w:t>é</w:t>
      </w:r>
      <w:r w:rsidR="00CE6EC6" w:rsidRPr="00413EF1">
        <w:rPr>
          <w:rFonts w:ascii="Arial" w:hAnsi="Arial" w:cs="Arial"/>
          <w:sz w:val="22"/>
          <w:szCs w:val="22"/>
          <w:lang w:val="fr-CH"/>
        </w:rPr>
        <w:t>roulera le</w:t>
      </w:r>
      <w:r w:rsidR="007D161B" w:rsidRPr="00413EF1">
        <w:rPr>
          <w:rFonts w:ascii="Arial" w:hAnsi="Arial" w:cs="Arial"/>
          <w:sz w:val="22"/>
          <w:szCs w:val="22"/>
          <w:lang w:val="fr-CH"/>
        </w:rPr>
        <w:t xml:space="preserve"> </w:t>
      </w:r>
      <w:r w:rsidR="0017430A" w:rsidRPr="00413EF1">
        <w:rPr>
          <w:rFonts w:ascii="Arial" w:hAnsi="Arial" w:cs="Arial"/>
          <w:sz w:val="22"/>
          <w:szCs w:val="22"/>
          <w:lang w:val="fr-CH"/>
        </w:rPr>
        <w:t>:</w:t>
      </w:r>
      <w:r w:rsidR="00CE6EC6" w:rsidRPr="00413EF1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0C0D7A" w14:textId="77777777" w:rsidR="0017430A" w:rsidRPr="00413EF1" w:rsidRDefault="0017430A" w:rsidP="0017430A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413EF1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413EF1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413EF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1455E51" w14:textId="730FF627" w:rsidR="00EB75BD" w:rsidRPr="00413EF1" w:rsidRDefault="0017430A" w:rsidP="00EA3396">
      <w:pPr>
        <w:autoSpaceDE w:val="0"/>
        <w:autoSpaceDN w:val="0"/>
        <w:spacing w:line="240" w:lineRule="atLeast"/>
        <w:jc w:val="center"/>
        <w:rPr>
          <w:rFonts w:ascii="DIN-Regular" w:hAnsi="DIN-Regular" w:cs="DIN Offc"/>
          <w:b/>
          <w:sz w:val="22"/>
          <w:szCs w:val="22"/>
          <w:lang w:val="en-US"/>
        </w:rPr>
      </w:pPr>
      <w:r w:rsidRPr="00413EF1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413EF1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Pr="00413EF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DB85134" w14:textId="77777777" w:rsidR="00EA3396" w:rsidRPr="00413EF1" w:rsidRDefault="00EA3396" w:rsidP="00EA3396">
      <w:pPr>
        <w:autoSpaceDE w:val="0"/>
        <w:autoSpaceDN w:val="0"/>
        <w:spacing w:line="240" w:lineRule="atLeast"/>
        <w:jc w:val="center"/>
        <w:rPr>
          <w:rFonts w:ascii="DIN-Regular" w:hAnsi="DIN-Regular" w:cs="DIN Offc"/>
          <w:sz w:val="22"/>
          <w:szCs w:val="22"/>
          <w:lang w:val="en-US"/>
        </w:rPr>
      </w:pPr>
    </w:p>
    <w:p w14:paraId="537B5802" w14:textId="675AF7EC" w:rsidR="00EB75BD" w:rsidRPr="00413EF1" w:rsidRDefault="005D32CB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r-CH"/>
        </w:rPr>
      </w:pPr>
      <w:r w:rsidRPr="00413EF1">
        <w:rPr>
          <w:rFonts w:ascii="Arial" w:hAnsi="Arial" w:cs="Arial"/>
          <w:sz w:val="22"/>
          <w:szCs w:val="22"/>
          <w:lang w:val="fr-CH"/>
        </w:rPr>
        <w:t>Un con</w:t>
      </w:r>
      <w:r w:rsidR="00CE6EC6" w:rsidRPr="00413EF1">
        <w:rPr>
          <w:rFonts w:ascii="Arial" w:hAnsi="Arial" w:cs="Arial"/>
          <w:sz w:val="22"/>
          <w:szCs w:val="22"/>
          <w:lang w:val="fr-CH"/>
        </w:rPr>
        <w:t>trat de prestations de services,</w:t>
      </w:r>
    </w:p>
    <w:p w14:paraId="522EFB96" w14:textId="7E7C3A43" w:rsidR="00D054AC" w:rsidRPr="00413EF1" w:rsidRDefault="00CA508A" w:rsidP="00CA508A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r-CH"/>
        </w:rPr>
      </w:pPr>
      <w:r w:rsidRPr="00413EF1">
        <w:rPr>
          <w:rFonts w:ascii="Arial" w:hAnsi="Arial" w:cs="Arial"/>
          <w:sz w:val="22"/>
          <w:szCs w:val="22"/>
          <w:lang w:val="fr-CH"/>
        </w:rPr>
        <w:t xml:space="preserve">Un </w:t>
      </w:r>
      <w:r w:rsidR="007D161B" w:rsidRPr="00413EF1">
        <w:rPr>
          <w:rFonts w:ascii="Arial" w:hAnsi="Arial" w:cs="Arial"/>
          <w:sz w:val="22"/>
          <w:szCs w:val="22"/>
          <w:lang w:val="fr-CH"/>
        </w:rPr>
        <w:t>f</w:t>
      </w:r>
      <w:r w:rsidRPr="00413EF1">
        <w:rPr>
          <w:rFonts w:ascii="Arial" w:hAnsi="Arial" w:cs="Arial"/>
          <w:sz w:val="22"/>
          <w:szCs w:val="22"/>
          <w:lang w:val="fr-CH"/>
        </w:rPr>
        <w:t>ormulaire de remboursement des frais de voyage</w:t>
      </w:r>
    </w:p>
    <w:p w14:paraId="612D9373" w14:textId="77777777" w:rsidR="00CA508A" w:rsidRPr="00413EF1" w:rsidRDefault="00CA508A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r-CH"/>
        </w:rPr>
      </w:pPr>
    </w:p>
    <w:p w14:paraId="522EFB98" w14:textId="786671D4" w:rsidR="00D054AC" w:rsidRPr="00413EF1" w:rsidRDefault="00CE6EC6" w:rsidP="00D054AC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</w:pPr>
      <w:r w:rsidRPr="00413EF1">
        <w:rPr>
          <w:rFonts w:ascii="Arial" w:hAnsi="Arial" w:cs="Arial"/>
          <w:sz w:val="22"/>
          <w:szCs w:val="22"/>
          <w:lang w:val="fr-CH"/>
        </w:rPr>
        <w:t>Nous vous prions de bien vouloir</w:t>
      </w:r>
      <w:r w:rsidR="0034410A" w:rsidRPr="00413EF1">
        <w:rPr>
          <w:rFonts w:ascii="Arial" w:hAnsi="Arial" w:cs="Arial"/>
          <w:sz w:val="22"/>
          <w:szCs w:val="22"/>
          <w:lang w:val="fr-CH"/>
        </w:rPr>
        <w:t xml:space="preserve"> nous retourner </w:t>
      </w:r>
      <w:r w:rsidRPr="00413EF1">
        <w:rPr>
          <w:rFonts w:ascii="Arial" w:hAnsi="Arial" w:cs="Arial"/>
          <w:sz w:val="22"/>
          <w:szCs w:val="22"/>
          <w:lang w:val="fr-CH"/>
        </w:rPr>
        <w:t>un</w:t>
      </w:r>
      <w:r w:rsidR="00AD6F87" w:rsidRPr="00413EF1">
        <w:rPr>
          <w:rFonts w:ascii="Arial" w:hAnsi="Arial" w:cs="Arial"/>
          <w:sz w:val="22"/>
          <w:szCs w:val="22"/>
          <w:lang w:val="fr-CH"/>
        </w:rPr>
        <w:t>e copie du contrat signé</w:t>
      </w:r>
      <w:r w:rsidR="007D161B" w:rsidRPr="00413EF1">
        <w:rPr>
          <w:rFonts w:ascii="Arial" w:hAnsi="Arial" w:cs="Arial"/>
          <w:sz w:val="22"/>
          <w:szCs w:val="22"/>
          <w:lang w:val="fr-CH"/>
        </w:rPr>
        <w:t xml:space="preserve">, </w:t>
      </w:r>
      <w:r w:rsidR="0034410A" w:rsidRPr="00413EF1">
        <w:rPr>
          <w:rFonts w:ascii="Arial" w:hAnsi="Arial" w:cs="Arial"/>
          <w:sz w:val="22"/>
          <w:szCs w:val="22"/>
          <w:lang w:val="fr-CH"/>
        </w:rPr>
        <w:t>accompagné des annexes</w:t>
      </w:r>
      <w:r w:rsidRPr="00413EF1">
        <w:rPr>
          <w:rFonts w:ascii="Arial" w:hAnsi="Arial" w:cs="Arial"/>
          <w:sz w:val="22"/>
          <w:szCs w:val="22"/>
          <w:lang w:val="fr-CH"/>
        </w:rPr>
        <w:t xml:space="preserve"> suivantes</w:t>
      </w:r>
      <w:r w:rsidR="007D161B" w:rsidRPr="00413EF1">
        <w:rPr>
          <w:rFonts w:ascii="Arial" w:hAnsi="Arial" w:cs="Arial"/>
          <w:sz w:val="22"/>
          <w:szCs w:val="22"/>
          <w:lang w:val="fr-CH"/>
        </w:rPr>
        <w:t xml:space="preserve"> </w:t>
      </w:r>
      <w:r w:rsidR="0034410A" w:rsidRPr="00413EF1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: </w:t>
      </w:r>
    </w:p>
    <w:p w14:paraId="7DE55B01" w14:textId="2BA9FAF6" w:rsidR="00EF3036" w:rsidRPr="00413EF1" w:rsidRDefault="007D161B" w:rsidP="00EF3036">
      <w:pPr>
        <w:pStyle w:val="Adresse"/>
        <w:rPr>
          <w:b/>
          <w:szCs w:val="22"/>
          <w:lang w:eastAsia="de-DE"/>
        </w:rPr>
      </w:pPr>
      <w:r w:rsidRPr="00413EF1">
        <w:rPr>
          <w:szCs w:val="22"/>
          <w:lang w:eastAsia="de-DE"/>
        </w:rPr>
        <w:t>Té</w:t>
      </w:r>
      <w:r w:rsidR="00EF3036" w:rsidRPr="00413EF1">
        <w:rPr>
          <w:szCs w:val="22"/>
          <w:lang w:eastAsia="de-DE"/>
        </w:rPr>
        <w:t>l</w:t>
      </w:r>
      <w:r w:rsidRPr="00413EF1">
        <w:rPr>
          <w:szCs w:val="22"/>
          <w:lang w:eastAsia="de-DE"/>
        </w:rPr>
        <w:t xml:space="preserve"> </w:t>
      </w:r>
      <w:r w:rsidR="00EF3036" w:rsidRPr="00413EF1">
        <w:rPr>
          <w:szCs w:val="22"/>
          <w:lang w:eastAsia="de-DE"/>
        </w:rPr>
        <w:t>:</w:t>
      </w:r>
      <w:r w:rsidR="00EF3036" w:rsidRPr="00413EF1">
        <w:rPr>
          <w:b/>
          <w:szCs w:val="22"/>
          <w:lang w:eastAsia="de-DE"/>
        </w:rPr>
        <w:t xml:space="preserve"> </w:t>
      </w:r>
      <w:r w:rsidR="00CA508A" w:rsidRPr="00413EF1">
        <w:rPr>
          <w:b/>
          <w:szCs w:val="22"/>
          <w:lang w:val="da-DK" w:eastAsia="de-DE"/>
        </w:rPr>
        <w:t>+4</w:t>
      </w:r>
      <w:r w:rsidR="00A46DBF" w:rsidRPr="00413EF1">
        <w:rPr>
          <w:b/>
          <w:szCs w:val="22"/>
          <w:lang w:val="da-DK" w:eastAsia="de-DE"/>
        </w:rPr>
        <w:t>1</w:t>
      </w:r>
      <w:r w:rsidR="00CA508A" w:rsidRPr="00413EF1">
        <w:rPr>
          <w:b/>
          <w:szCs w:val="22"/>
          <w:lang w:val="da-DK" w:eastAsia="de-DE"/>
        </w:rPr>
        <w:t xml:space="preserve"> 1 2060-92473</w:t>
      </w:r>
    </w:p>
    <w:p w14:paraId="157CB76B" w14:textId="4DFDEE23" w:rsidR="0017430A" w:rsidRPr="00413EF1" w:rsidRDefault="007D161B" w:rsidP="0017430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</w:pPr>
      <w:r w:rsidRPr="00413E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Adresse postale </w:t>
      </w:r>
      <w:r w:rsidR="0017430A" w:rsidRPr="00413E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:</w:t>
      </w:r>
    </w:p>
    <w:p w14:paraId="21A7FDC1" w14:textId="77777777" w:rsidR="00CA508A" w:rsidRPr="00413EF1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</w:pPr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  <w:t>Eli Lilly (Suisse) SA</w:t>
      </w:r>
    </w:p>
    <w:p w14:paraId="44BEA1D7" w14:textId="77777777" w:rsidR="00CA508A" w:rsidRPr="00413EF1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60538EF1" w14:textId="77777777" w:rsidR="00CA508A" w:rsidRPr="00413EF1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proofErr w:type="spellStart"/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Chemin</w:t>
      </w:r>
      <w:proofErr w:type="spellEnd"/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des </w:t>
      </w:r>
      <w:proofErr w:type="spellStart"/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Coquelicots</w:t>
      </w:r>
      <w:proofErr w:type="spellEnd"/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16 </w:t>
      </w:r>
    </w:p>
    <w:p w14:paraId="009FAB97" w14:textId="77777777" w:rsidR="00CA508A" w:rsidRPr="00413EF1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</w:pPr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  <w:t>CH-1214 Vernier</w:t>
      </w:r>
    </w:p>
    <w:p w14:paraId="088672E3" w14:textId="21FA9C07" w:rsidR="00CA508A" w:rsidRPr="00413EF1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</w:pPr>
      <w:r w:rsidRPr="00413EF1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E-mail</w:t>
      </w:r>
      <w:r w:rsidR="007D161B"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  <w:t xml:space="preserve"> </w:t>
      </w:r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  <w:t>: lilly_schweiz_cms@lilly.com</w:t>
      </w:r>
    </w:p>
    <w:p w14:paraId="78E8F4DF" w14:textId="26408559" w:rsidR="00CA508A" w:rsidRPr="007D161B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</w:pPr>
      <w:r w:rsidRPr="00413EF1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Fax</w:t>
      </w:r>
      <w:r w:rsidR="007D161B" w:rsidRPr="00413EF1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Pr="00413EF1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:</w:t>
      </w:r>
      <w:r w:rsidRPr="00413EF1"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  <w:t xml:space="preserve"> +41 22 3060472</w:t>
      </w:r>
    </w:p>
    <w:p w14:paraId="56949AA7" w14:textId="77777777" w:rsidR="00CA508A" w:rsidRPr="007D161B" w:rsidRDefault="00CA508A" w:rsidP="00CA508A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</w:pPr>
    </w:p>
    <w:p w14:paraId="75D3555D" w14:textId="1C0713F0" w:rsidR="004F7571" w:rsidRPr="00EA3396" w:rsidRDefault="00813EB5" w:rsidP="00CA508A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CH"/>
        </w:rPr>
      </w:pPr>
      <w:r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Merci de noter que la réservation de vos billets d’avion, de train, de vos chambres d’hôtel et la location de voiture doivent être exclusivement confiées à</w:t>
      </w:r>
      <w:r w:rsidR="00CE6EC6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 la</w:t>
      </w:r>
      <w:r w:rsidR="004F7571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 </w:t>
      </w:r>
      <w:r w:rsidR="00582F20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Meeting Team</w:t>
      </w:r>
      <w:r w:rsidR="004F7571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 </w:t>
      </w:r>
      <w:r w:rsidR="00CE6EC6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de Lilly</w:t>
      </w:r>
      <w:r w:rsidR="004F7571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. </w:t>
      </w:r>
      <w:r w:rsidR="00CE6EC6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Toute réservation effectuée par vos soins ne pourra malheureusement pas être rembou</w:t>
      </w:r>
      <w:r w:rsidR="00CE6EC6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r</w:t>
      </w:r>
      <w:r w:rsidR="00CE6EC6" w:rsidRPr="00EA3396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sée.</w:t>
      </w:r>
    </w:p>
    <w:p w14:paraId="1075579E" w14:textId="10219F0B" w:rsidR="0017430A" w:rsidRPr="00CA508A" w:rsidRDefault="005D32CB" w:rsidP="00BA1C45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r-CH"/>
        </w:rPr>
      </w:pPr>
      <w:r w:rsidRPr="00CA508A">
        <w:rPr>
          <w:rFonts w:ascii="Arial" w:hAnsi="Arial" w:cs="Arial"/>
          <w:color w:val="000000"/>
          <w:sz w:val="22"/>
          <w:szCs w:val="22"/>
          <w:lang w:val="fr-CH"/>
        </w:rPr>
        <w:t>Pour toute question</w:t>
      </w:r>
      <w:r w:rsidR="00813EB5" w:rsidRPr="00CA508A">
        <w:rPr>
          <w:rFonts w:ascii="Arial" w:hAnsi="Arial" w:cs="Arial"/>
          <w:color w:val="000000"/>
          <w:sz w:val="22"/>
          <w:szCs w:val="22"/>
          <w:lang w:val="fr-CH"/>
        </w:rPr>
        <w:t xml:space="preserve"> complémentaire</w:t>
      </w:r>
      <w:r w:rsidRPr="00CA508A">
        <w:rPr>
          <w:rFonts w:ascii="Arial" w:hAnsi="Arial" w:cs="Arial"/>
          <w:color w:val="000000"/>
          <w:sz w:val="22"/>
          <w:szCs w:val="22"/>
          <w:lang w:val="fr-CH"/>
        </w:rPr>
        <w:t>, nous nous ferons un plaisir de vous renseigner</w:t>
      </w:r>
      <w:r w:rsidR="00EA3396" w:rsidRPr="00CA508A">
        <w:rPr>
          <w:rFonts w:ascii="Arial" w:hAnsi="Arial" w:cs="Arial"/>
          <w:color w:val="000000"/>
          <w:sz w:val="22"/>
          <w:szCs w:val="22"/>
          <w:lang w:val="fr-CH"/>
        </w:rPr>
        <w:t>.</w:t>
      </w:r>
      <w:r w:rsidR="00B27523" w:rsidRPr="00CA508A">
        <w:rPr>
          <w:rFonts w:ascii="Arial" w:hAnsi="Arial" w:cs="Arial"/>
          <w:color w:val="000000"/>
          <w:sz w:val="22"/>
          <w:szCs w:val="22"/>
          <w:lang w:val="fr-CH"/>
        </w:rPr>
        <w:t xml:space="preserve"> </w:t>
      </w:r>
    </w:p>
    <w:p w14:paraId="4C4F86E7" w14:textId="4F3C0E8A" w:rsidR="003041FB" w:rsidRPr="00CA508A" w:rsidRDefault="00196A4D" w:rsidP="00BA1C45">
      <w:pPr>
        <w:jc w:val="both"/>
        <w:rPr>
          <w:rFonts w:ascii="Arial" w:hAnsi="Arial" w:cs="Arial"/>
          <w:sz w:val="22"/>
          <w:szCs w:val="22"/>
          <w:lang w:val="fr-CH"/>
        </w:rPr>
      </w:pPr>
      <w:r w:rsidRPr="00CA508A">
        <w:rPr>
          <w:rFonts w:ascii="Arial" w:hAnsi="Arial" w:cs="Arial"/>
          <w:sz w:val="22"/>
          <w:szCs w:val="22"/>
          <w:lang w:val="fr-CH"/>
        </w:rPr>
        <w:t>Nous nous réjouissons de notre future collaboration</w:t>
      </w:r>
      <w:r w:rsidR="006A5914" w:rsidRPr="00CA508A">
        <w:rPr>
          <w:rFonts w:ascii="Arial" w:hAnsi="Arial" w:cs="Arial"/>
          <w:sz w:val="22"/>
          <w:szCs w:val="22"/>
          <w:lang w:val="fr-CH"/>
        </w:rPr>
        <w:t>.</w:t>
      </w:r>
    </w:p>
    <w:p w14:paraId="472752F5" w14:textId="77777777" w:rsidR="00EF3036" w:rsidRDefault="00EF3036" w:rsidP="00D054AC">
      <w:pPr>
        <w:rPr>
          <w:rFonts w:ascii="DIN-Regular" w:hAnsi="DIN-Regular" w:cs="DIN Offc"/>
          <w:sz w:val="22"/>
          <w:szCs w:val="22"/>
          <w:lang w:val="fr-CH"/>
        </w:rPr>
      </w:pPr>
    </w:p>
    <w:p w14:paraId="522EFB9D" w14:textId="686DC4EB" w:rsidR="00D054AC" w:rsidRPr="007D161B" w:rsidRDefault="005D32CB" w:rsidP="00D054AC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7D161B">
        <w:rPr>
          <w:rFonts w:ascii="Arial" w:hAnsi="Arial" w:cs="Arial"/>
          <w:sz w:val="22"/>
          <w:szCs w:val="22"/>
          <w:lang w:val="en-US"/>
        </w:rPr>
        <w:t>Meilleures</w:t>
      </w:r>
      <w:proofErr w:type="spellEnd"/>
      <w:r w:rsidRPr="007D161B">
        <w:rPr>
          <w:rFonts w:ascii="Arial" w:hAnsi="Arial" w:cs="Arial"/>
          <w:sz w:val="22"/>
          <w:szCs w:val="22"/>
          <w:lang w:val="en-US"/>
        </w:rPr>
        <w:t xml:space="preserve"> salutations</w:t>
      </w:r>
      <w:r w:rsidR="00D054AC" w:rsidRPr="007D161B"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5CD87242" w14:textId="77777777" w:rsidR="00EF3036" w:rsidRDefault="00EF3036" w:rsidP="00BA1C45">
      <w:pPr>
        <w:rPr>
          <w:rFonts w:ascii="Arial" w:hAnsi="Arial" w:cs="Arial"/>
          <w:b/>
          <w:sz w:val="22"/>
          <w:szCs w:val="22"/>
          <w:lang w:val="de-DE" w:eastAsia="de-DE"/>
        </w:rPr>
      </w:pPr>
    </w:p>
    <w:p w14:paraId="30E78A52" w14:textId="77777777" w:rsidR="00EF3036" w:rsidRDefault="00EF3036" w:rsidP="00BA1C45">
      <w:pPr>
        <w:rPr>
          <w:rFonts w:ascii="Arial" w:hAnsi="Arial" w:cs="Arial"/>
          <w:b/>
          <w:sz w:val="22"/>
          <w:szCs w:val="22"/>
          <w:lang w:val="de-DE" w:eastAsia="de-DE"/>
        </w:rPr>
      </w:pPr>
    </w:p>
    <w:p w14:paraId="522EFBA6" w14:textId="50C26788" w:rsidR="00E71334" w:rsidRPr="00BA1C45" w:rsidRDefault="00EA3396" w:rsidP="00BA1C45">
      <w:pPr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 xml:space="preserve">Lilly Customer </w:t>
      </w:r>
      <w:r w:rsidR="00BA1C45">
        <w:rPr>
          <w:rFonts w:ascii="Arial" w:hAnsi="Arial" w:cs="Arial"/>
          <w:sz w:val="22"/>
          <w:szCs w:val="22"/>
          <w:lang w:val="de-DE" w:bidi="he-IL"/>
        </w:rPr>
        <w:t>Meeting Service</w:t>
      </w:r>
      <w:r w:rsidR="00A46DBF">
        <w:rPr>
          <w:rFonts w:ascii="Arial" w:hAnsi="Arial" w:cs="Arial"/>
          <w:sz w:val="22"/>
          <w:szCs w:val="22"/>
          <w:lang w:val="de-DE" w:bidi="he-IL"/>
        </w:rPr>
        <w:t>t Team</w:t>
      </w:r>
    </w:p>
    <w:sectPr w:rsidR="00E71334" w:rsidRPr="00BA1C45" w:rsidSect="005D3E1F">
      <w:headerReference w:type="default" r:id="rId13"/>
      <w:footerReference w:type="default" r:id="rId14"/>
      <w:pgSz w:w="11909" w:h="16834" w:code="9"/>
      <w:pgMar w:top="2376" w:right="1440" w:bottom="1440" w:left="1701" w:header="936" w:footer="3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3DD46" w14:textId="77777777" w:rsidR="00F118B6" w:rsidRDefault="00F118B6">
      <w:r>
        <w:separator/>
      </w:r>
    </w:p>
  </w:endnote>
  <w:endnote w:type="continuationSeparator" w:id="0">
    <w:p w14:paraId="29749893" w14:textId="77777777" w:rsidR="00F118B6" w:rsidRDefault="00F1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B752DE" w:rsidRPr="00144A7A" w14:paraId="773A6523" w14:textId="77777777" w:rsidTr="00AE00E6">
      <w:tc>
        <w:tcPr>
          <w:tcW w:w="4493" w:type="dxa"/>
        </w:tcPr>
        <w:p w14:paraId="4A693637" w14:textId="77777777" w:rsidR="00B752DE" w:rsidRPr="00144A7A" w:rsidRDefault="00B752DE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144A7A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144A7A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643959302"/>
            <w:docPartObj>
              <w:docPartGallery w:val="Page Numbers (Top of Page)"/>
              <w:docPartUnique/>
            </w:docPartObj>
          </w:sdtPr>
          <w:sdtEndPr/>
          <w:sdtContent>
            <w:p w14:paraId="4151B931" w14:textId="4EDDE816" w:rsidR="00B752DE" w:rsidRPr="00144A7A" w:rsidRDefault="00CA508A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CA508A">
                <w:rPr>
                  <w:rFonts w:ascii="Arial" w:hAnsi="Arial" w:cs="Arial"/>
                  <w:sz w:val="18"/>
                  <w:szCs w:val="18"/>
                </w:rPr>
                <w:t>&lt;&lt;</w:t>
              </w:r>
              <w:proofErr w:type="spellStart"/>
              <w:r w:rsidRPr="00CA508A">
                <w:rPr>
                  <w:rFonts w:ascii="Arial" w:hAnsi="Arial" w:cs="Arial"/>
                  <w:sz w:val="18"/>
                  <w:szCs w:val="18"/>
                </w:rPr>
                <w:t>Account_MERC_Sfx_Nm_GLBL</w:t>
              </w:r>
              <w:proofErr w:type="spellEnd"/>
              <w:r w:rsidRPr="00CA508A">
                <w:rPr>
                  <w:rFonts w:ascii="Arial" w:hAnsi="Arial" w:cs="Arial"/>
                  <w:sz w:val="18"/>
                  <w:szCs w:val="18"/>
                </w:rPr>
                <w:t>&gt;&gt;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</w:t>
              </w:r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c</w:t>
              </w:r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count_LastName</w:t>
              </w:r>
              <w:proofErr w:type="spellEnd"/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 - &lt;&lt;</w:t>
              </w:r>
              <w:proofErr w:type="spellStart"/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Account_Cust_Id_GLBL</w:t>
              </w:r>
              <w:proofErr w:type="spellEnd"/>
              <w:r w:rsidR="00B752DE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</w:p>
          </w:sdtContent>
        </w:sdt>
      </w:tc>
    </w:tr>
  </w:tbl>
  <w:p w14:paraId="522EFBAF" w14:textId="680B6C54" w:rsidR="003D4F4D" w:rsidRPr="0017430A" w:rsidRDefault="003D4F4D" w:rsidP="00174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CCF4C" w14:textId="77777777" w:rsidR="00F118B6" w:rsidRDefault="00F118B6">
      <w:r>
        <w:separator/>
      </w:r>
    </w:p>
  </w:footnote>
  <w:footnote w:type="continuationSeparator" w:id="0">
    <w:p w14:paraId="4019C188" w14:textId="77777777" w:rsidR="00F118B6" w:rsidRDefault="00F11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D6887" w14:textId="45E5FAC0" w:rsidR="00346FB1" w:rsidRDefault="00B646AA">
    <w:pPr>
      <w:pStyle w:val="Header"/>
    </w:pPr>
    <w:r w:rsidRPr="00B646A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BDA8BE" wp14:editId="70FB0340">
          <wp:simplePos x="0" y="0"/>
          <wp:positionH relativeFrom="page">
            <wp:posOffset>5589270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2EFBAD" w14:textId="7EC173FA" w:rsidR="003D4F4D" w:rsidRDefault="00B646AA" w:rsidP="005D3E1F">
    <w:pPr>
      <w:pStyle w:val="Address"/>
      <w:tabs>
        <w:tab w:val="center" w:pos="7715"/>
      </w:tabs>
      <w:spacing w:before="60"/>
    </w:pPr>
    <w:r w:rsidRPr="00B646A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4712A" wp14:editId="2D5A5D7E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06EF7E8" w14:textId="77777777" w:rsidR="007D161B" w:rsidRDefault="007D161B" w:rsidP="00F95AE8">
                          <w:pPr>
                            <w:jc w:val="both"/>
                            <w:rPr>
                              <w:rFonts w:ascii="DIN-Bold" w:hAnsi="DIN-Bold"/>
                              <w:lang w:val="fr-FR"/>
                            </w:rPr>
                          </w:pPr>
                          <w:r>
                            <w:rPr>
                              <w:rFonts w:ascii="DIN-Bold" w:hAnsi="DIN-Bold"/>
                              <w:lang w:val="fr-FR"/>
                            </w:rPr>
                            <w:t>Eli Lilly (Suisse) SA</w:t>
                          </w:r>
                        </w:p>
                        <w:p w14:paraId="0C293A67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Chemin des Coquelicots 16</w:t>
                          </w:r>
                        </w:p>
                        <w:p w14:paraId="24B240F6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1214 Vernier/ Genève</w:t>
                          </w:r>
                        </w:p>
                        <w:p w14:paraId="6572D20A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Suisse</w:t>
                          </w:r>
                        </w:p>
                        <w:p w14:paraId="00F0BE13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+41 22 761 45 11</w:t>
                          </w:r>
                        </w:p>
                        <w:p w14:paraId="2EB89CB8" w14:textId="77777777" w:rsidR="007D161B" w:rsidRPr="007D161B" w:rsidRDefault="007D161B" w:rsidP="00F95AE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  <w:t>www.lilly.ch</w:t>
                          </w:r>
                        </w:p>
                        <w:p w14:paraId="6C28BAE5" w14:textId="7F523959" w:rsidR="00B646AA" w:rsidRPr="007D161B" w:rsidRDefault="00B646AA" w:rsidP="00B646A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U4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NKZE&#10;shpHtBGtJQ/Qkth1p1EmQdBaIcy2aMYp+0qNWgH/ZhAS3GC6CwbRrhttoWv3xToJXsQBvF6a7l7h&#10;Ltp4MB6H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" filled="f" stroked="f">
              <v:path arrowok="t"/>
              <v:textbox>
                <w:txbxContent>
                  <w:p w14:paraId="106EF7E8" w14:textId="77777777" w:rsidR="007D161B" w:rsidRDefault="007D161B" w:rsidP="00F95AE8">
                    <w:pPr>
                      <w:jc w:val="both"/>
                      <w:rPr>
                        <w:rFonts w:ascii="DIN-Bold" w:hAnsi="DIN-Bold"/>
                        <w:lang w:val="fr-FR"/>
                      </w:rPr>
                    </w:pPr>
                    <w:r>
                      <w:rPr>
                        <w:rFonts w:ascii="DIN-Bold" w:hAnsi="DIN-Bold"/>
                        <w:lang w:val="fr-FR"/>
                      </w:rPr>
                      <w:t>Eli Lilly (Suisse) SA</w:t>
                    </w:r>
                  </w:p>
                  <w:p w14:paraId="0C293A67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Chemin des Coquelicots 16</w:t>
                    </w:r>
                  </w:p>
                  <w:p w14:paraId="24B240F6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1214 Vernier/ Genève</w:t>
                    </w:r>
                  </w:p>
                  <w:p w14:paraId="6572D20A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Suisse</w:t>
                    </w:r>
                  </w:p>
                  <w:p w14:paraId="00F0BE13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+41 22 761 45 11</w:t>
                    </w:r>
                  </w:p>
                  <w:p w14:paraId="2EB89CB8" w14:textId="77777777" w:rsidR="007D161B" w:rsidRPr="007D161B" w:rsidRDefault="007D161B" w:rsidP="00F95AE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  <w:t>www.lilly.ch</w:t>
                    </w:r>
                  </w:p>
                  <w:p w14:paraId="6C28BAE5" w14:textId="7F523959" w:rsidR="00B646AA" w:rsidRPr="007D161B" w:rsidRDefault="00B646AA" w:rsidP="00B646AA">
                    <w:pPr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5D3E1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CB4EFF6C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3E3D"/>
    <w:rsid w:val="00045BB0"/>
    <w:rsid w:val="00061C04"/>
    <w:rsid w:val="00101C41"/>
    <w:rsid w:val="001051E9"/>
    <w:rsid w:val="00111D5B"/>
    <w:rsid w:val="00126A21"/>
    <w:rsid w:val="00150C5A"/>
    <w:rsid w:val="00155C9C"/>
    <w:rsid w:val="00160C3E"/>
    <w:rsid w:val="0017430A"/>
    <w:rsid w:val="00196A4D"/>
    <w:rsid w:val="001D4C99"/>
    <w:rsid w:val="001D6246"/>
    <w:rsid w:val="00271874"/>
    <w:rsid w:val="002A73D3"/>
    <w:rsid w:val="002B4199"/>
    <w:rsid w:val="003041FB"/>
    <w:rsid w:val="00305F71"/>
    <w:rsid w:val="00310A51"/>
    <w:rsid w:val="003170FE"/>
    <w:rsid w:val="0034410A"/>
    <w:rsid w:val="00346FB1"/>
    <w:rsid w:val="00393FBF"/>
    <w:rsid w:val="003A2DC7"/>
    <w:rsid w:val="003A6A21"/>
    <w:rsid w:val="003D4F4D"/>
    <w:rsid w:val="003D5746"/>
    <w:rsid w:val="003F7F00"/>
    <w:rsid w:val="00413EF1"/>
    <w:rsid w:val="004D668E"/>
    <w:rsid w:val="004D7189"/>
    <w:rsid w:val="004F7571"/>
    <w:rsid w:val="005039B4"/>
    <w:rsid w:val="00581210"/>
    <w:rsid w:val="00582F20"/>
    <w:rsid w:val="005D32CB"/>
    <w:rsid w:val="005D3E1F"/>
    <w:rsid w:val="005E2A97"/>
    <w:rsid w:val="0062020E"/>
    <w:rsid w:val="006861DD"/>
    <w:rsid w:val="006A5914"/>
    <w:rsid w:val="006E5DBF"/>
    <w:rsid w:val="00730968"/>
    <w:rsid w:val="007538D6"/>
    <w:rsid w:val="00763202"/>
    <w:rsid w:val="007D161B"/>
    <w:rsid w:val="008014C7"/>
    <w:rsid w:val="00802E64"/>
    <w:rsid w:val="00813EB5"/>
    <w:rsid w:val="00820ED9"/>
    <w:rsid w:val="00872E4E"/>
    <w:rsid w:val="00891424"/>
    <w:rsid w:val="008A4DE3"/>
    <w:rsid w:val="008B148A"/>
    <w:rsid w:val="008F0E6D"/>
    <w:rsid w:val="008F4717"/>
    <w:rsid w:val="0090672E"/>
    <w:rsid w:val="009175F6"/>
    <w:rsid w:val="00922470"/>
    <w:rsid w:val="00953235"/>
    <w:rsid w:val="00956D6C"/>
    <w:rsid w:val="009D2346"/>
    <w:rsid w:val="00A20ED7"/>
    <w:rsid w:val="00A44DD9"/>
    <w:rsid w:val="00A46DBF"/>
    <w:rsid w:val="00A60EEF"/>
    <w:rsid w:val="00A87D7E"/>
    <w:rsid w:val="00AB189E"/>
    <w:rsid w:val="00AB75FD"/>
    <w:rsid w:val="00AD5A00"/>
    <w:rsid w:val="00AD6F87"/>
    <w:rsid w:val="00B27523"/>
    <w:rsid w:val="00B57C47"/>
    <w:rsid w:val="00B61978"/>
    <w:rsid w:val="00B646AA"/>
    <w:rsid w:val="00B656FC"/>
    <w:rsid w:val="00B752DE"/>
    <w:rsid w:val="00BA1C45"/>
    <w:rsid w:val="00BD5BDF"/>
    <w:rsid w:val="00BD7571"/>
    <w:rsid w:val="00BF75F2"/>
    <w:rsid w:val="00C01B70"/>
    <w:rsid w:val="00C17966"/>
    <w:rsid w:val="00C2187A"/>
    <w:rsid w:val="00C5737C"/>
    <w:rsid w:val="00C61E30"/>
    <w:rsid w:val="00CA508A"/>
    <w:rsid w:val="00CC4DF7"/>
    <w:rsid w:val="00CD118A"/>
    <w:rsid w:val="00CE6EC6"/>
    <w:rsid w:val="00D054AC"/>
    <w:rsid w:val="00D337DB"/>
    <w:rsid w:val="00D95EB6"/>
    <w:rsid w:val="00DA6F74"/>
    <w:rsid w:val="00E137C2"/>
    <w:rsid w:val="00E71334"/>
    <w:rsid w:val="00EA06F0"/>
    <w:rsid w:val="00EA3396"/>
    <w:rsid w:val="00EA3944"/>
    <w:rsid w:val="00EB75BD"/>
    <w:rsid w:val="00EF3036"/>
    <w:rsid w:val="00F118B6"/>
    <w:rsid w:val="00F80D08"/>
    <w:rsid w:val="00F95AE8"/>
    <w:rsid w:val="00F97436"/>
    <w:rsid w:val="00F97A55"/>
    <w:rsid w:val="00FC73EE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7430A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17430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uiPriority w:val="59"/>
    <w:rsid w:val="0017430A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33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7430A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17430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uiPriority w:val="59"/>
    <w:rsid w:val="0017430A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3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B1A86-87C5-4ABE-B006-146A033FFB57}"/>
</file>

<file path=customXml/itemProps2.xml><?xml version="1.0" encoding="utf-8"?>
<ds:datastoreItem xmlns:ds="http://schemas.openxmlformats.org/officeDocument/2006/customXml" ds:itemID="{E88806A4-76C4-4E73-B572-CB2F62ECBE15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A404832C-9A68-42CB-AE1C-CE381FE0ED3A}"/>
</file>

<file path=customXml/itemProps5.xml><?xml version="1.0" encoding="utf-8"?>
<ds:datastoreItem xmlns:ds="http://schemas.openxmlformats.org/officeDocument/2006/customXml" ds:itemID="{1CA483B5-2043-4204-99F6-825D4D68D241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24</TotalTime>
  <Pages>1</Pages>
  <Words>177</Words>
  <Characters>1290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Subject:</vt:lpstr>
      <vt:lpstr>Subject:</vt:lpstr>
      <vt:lpstr>Subject:</vt:lpstr>
    </vt:vector>
  </TitlesOfParts>
  <Company>Eli Lilly and Company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6</cp:revision>
  <cp:lastPrinted>2000-04-05T13:26:00Z</cp:lastPrinted>
  <dcterms:created xsi:type="dcterms:W3CDTF">2014-08-27T17:42:00Z</dcterms:created>
  <dcterms:modified xsi:type="dcterms:W3CDTF">2014-08-29T10:02:00Z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