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42"/>
        <w:gridCol w:w="283"/>
        <w:gridCol w:w="284"/>
        <w:gridCol w:w="1984"/>
      </w:tblGrid>
      <w:tr w:rsidR="007427E1" w:rsidRPr="007427E1" w14:paraId="005A7454" w14:textId="77777777" w:rsidTr="009038EA">
        <w:tc>
          <w:tcPr>
            <w:tcW w:w="7088" w:type="dxa"/>
            <w:gridSpan w:val="2"/>
          </w:tcPr>
          <w:p w14:paraId="3C3D5C2A" w14:textId="223DDECA" w:rsidR="00D1474B" w:rsidRPr="00AC3517" w:rsidRDefault="00C8162A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D1474B"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="00D1474B"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057CF2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297008C" w14:textId="77777777" w:rsidR="00D1474B" w:rsidRPr="00AC3517" w:rsidRDefault="00D1474B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99BE7A" w14:textId="137BB1A5" w:rsidR="007427E1" w:rsidRPr="00AA41CC" w:rsidRDefault="00D1474B" w:rsidP="00D1474B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162D24CA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BCDC70F" w14:textId="644D5DAE" w:rsidR="007427E1" w:rsidRPr="008A447A" w:rsidRDefault="007427E1" w:rsidP="00117951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7427E1" w:rsidRPr="000F6E2F" w14:paraId="7355E53E" w14:textId="77777777" w:rsidTr="00866E23">
        <w:tc>
          <w:tcPr>
            <w:tcW w:w="6946" w:type="dxa"/>
          </w:tcPr>
          <w:p w14:paraId="292D60E1" w14:textId="77777777" w:rsidR="007427E1" w:rsidRPr="008A447A" w:rsidRDefault="007427E1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  <w:gridSpan w:val="3"/>
          </w:tcPr>
          <w:p w14:paraId="4CEA7194" w14:textId="77777777" w:rsidR="007427E1" w:rsidRPr="008A447A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9141AD3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D" w14:textId="5BB757C3" w:rsidR="00045BB0" w:rsidRPr="00842AF1" w:rsidRDefault="005026B0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Vertrag</w:t>
      </w:r>
      <w:proofErr w:type="spellEnd"/>
    </w:p>
    <w:p w14:paraId="25FDBEB9" w14:textId="77777777" w:rsidR="006A5914" w:rsidRPr="00842AF1" w:rsidRDefault="006A5914" w:rsidP="00842AF1">
      <w:pPr>
        <w:pStyle w:val="BodyText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21C13B0B" w:rsidR="00E71334" w:rsidRDefault="00A87D7E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842AF1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842AF1">
        <w:rPr>
          <w:rFonts w:ascii="Arial" w:hAnsi="Arial" w:cs="Arial"/>
          <w:sz w:val="22"/>
          <w:szCs w:val="22"/>
          <w:lang w:val="en-US" w:bidi="he-IL"/>
        </w:rPr>
        <w:t>hr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763202" w:rsidRPr="00842AF1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763202" w:rsidRPr="00842AF1">
        <w:rPr>
          <w:rFonts w:ascii="Arial" w:hAnsi="Arial" w:cs="Arial"/>
          <w:sz w:val="22"/>
          <w:szCs w:val="22"/>
          <w:lang w:val="en-US" w:bidi="he-IL"/>
        </w:rPr>
        <w:t>/r</w:t>
      </w:r>
      <w:r w:rsidRPr="00842AF1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9038E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038EA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9038E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9038EA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697F33">
        <w:rPr>
          <w:rFonts w:ascii="Arial" w:hAnsi="Arial" w:cs="Arial"/>
          <w:sz w:val="22"/>
          <w:szCs w:val="22"/>
          <w:lang w:val="en-US"/>
        </w:rPr>
        <w:t>A</w:t>
      </w:r>
      <w:r w:rsidR="00C8162A" w:rsidRPr="00697F33">
        <w:rPr>
          <w:rFonts w:ascii="Arial" w:hAnsi="Arial" w:cs="Arial"/>
          <w:sz w:val="22"/>
          <w:szCs w:val="22"/>
          <w:lang w:val="en-US"/>
        </w:rPr>
        <w:t>c</w:t>
      </w:r>
      <w:bookmarkStart w:id="0" w:name="_GoBack"/>
      <w:bookmarkEnd w:id="0"/>
      <w:r w:rsidR="00C8162A" w:rsidRPr="00697F33">
        <w:rPr>
          <w:rFonts w:ascii="Arial" w:hAnsi="Arial" w:cs="Arial"/>
          <w:sz w:val="22"/>
          <w:szCs w:val="22"/>
          <w:lang w:val="en-US"/>
        </w:rPr>
        <w:t>count_MERC_Sfx_Nm_GLBL</w:t>
      </w:r>
      <w:proofErr w:type="spellEnd"/>
      <w:r w:rsidR="00C8162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816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4B6F532D" w14:textId="77777777" w:rsidR="00C8162A" w:rsidRPr="00842AF1" w:rsidRDefault="00C8162A" w:rsidP="000D15B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28DDF01" w14:textId="626F2C42" w:rsidR="00AB75FD" w:rsidRPr="00842AF1" w:rsidRDefault="003D57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842AF1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842AF1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842AF1">
        <w:rPr>
          <w:rFonts w:ascii="Arial" w:hAnsi="Arial" w:cs="Arial"/>
          <w:sz w:val="22"/>
          <w:szCs w:val="22"/>
          <w:lang w:val="de-DE"/>
        </w:rPr>
        <w:t>.</w:t>
      </w:r>
    </w:p>
    <w:p w14:paraId="0EBA9C7F" w14:textId="77777777" w:rsidR="00763202" w:rsidRPr="00842AF1" w:rsidRDefault="00763202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1F052CAE" w14:textId="5A01BDF2" w:rsidR="00EB75BD" w:rsidRDefault="009D2346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Be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842AF1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842AF1">
        <w:rPr>
          <w:rFonts w:ascii="Arial" w:hAnsi="Arial" w:cs="Arial"/>
          <w:sz w:val="22"/>
          <w:szCs w:val="22"/>
          <w:lang w:val="de-DE"/>
        </w:rPr>
        <w:t>Vertragsu</w:t>
      </w:r>
      <w:r w:rsidR="007427E1">
        <w:rPr>
          <w:rFonts w:ascii="Arial" w:hAnsi="Arial" w:cs="Arial"/>
          <w:sz w:val="22"/>
          <w:szCs w:val="22"/>
          <w:lang w:val="de-DE"/>
        </w:rPr>
        <w:t>nterlagen für die Veranstaltung:</w:t>
      </w:r>
    </w:p>
    <w:p w14:paraId="1DE1AFB3" w14:textId="77777777" w:rsidR="000D15BD" w:rsidRDefault="000D1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755790CA" w14:textId="77777777" w:rsidR="00B55C05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Meeting_Name_MERC_Name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EE66F18" w14:textId="215015F3" w:rsidR="007427E1" w:rsidRPr="00AC3517" w:rsidRDefault="00B55C05" w:rsidP="007427E1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 - 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</w:t>
      </w:r>
      <w:r w:rsidRPr="00AC3517">
        <w:rPr>
          <w:rFonts w:ascii="Arial" w:hAnsi="Arial" w:cs="Arial"/>
          <w:b/>
          <w:sz w:val="22"/>
          <w:szCs w:val="22"/>
          <w:lang w:val="en-US"/>
        </w:rPr>
        <w:t>t</w:t>
      </w:r>
      <w:r w:rsidRPr="00AC3517">
        <w:rPr>
          <w:rFonts w:ascii="Arial" w:hAnsi="Arial" w:cs="Arial"/>
          <w:b/>
          <w:sz w:val="22"/>
          <w:szCs w:val="22"/>
          <w:lang w:val="en-US"/>
        </w:rPr>
        <w:t>ing_Name_MERC_End_Date_of_Event_MERC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1455E51" w14:textId="77777777" w:rsidR="00EB75BD" w:rsidRPr="00842AF1" w:rsidRDefault="00EB75BD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537B5802" w14:textId="72CB740E" w:rsidR="00EB75BD" w:rsidRPr="00842AF1" w:rsidRDefault="00EB75BD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842AF1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26038280" w:rsidR="00582F20" w:rsidRPr="00842AF1" w:rsidRDefault="00582F20" w:rsidP="00842AF1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522EFB96" w14:textId="707120E3" w:rsidR="00D054AC" w:rsidRPr="00842AF1" w:rsidRDefault="00D054AC" w:rsidP="00842AF1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0ABB9904" w14:textId="77777777" w:rsidR="007427E1" w:rsidRDefault="009D2346" w:rsidP="00842AF1">
      <w:pPr>
        <w:spacing w:after="20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B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842AF1">
        <w:rPr>
          <w:rFonts w:ascii="Arial" w:hAnsi="Arial" w:cs="Arial"/>
          <w:sz w:val="22"/>
          <w:szCs w:val="22"/>
          <w:lang w:val="de-DE"/>
        </w:rPr>
        <w:t>eine</w:t>
      </w:r>
      <w:r w:rsidR="004F7571" w:rsidRPr="00842AF1">
        <w:rPr>
          <w:rFonts w:ascii="Arial" w:hAnsi="Arial" w:cs="Arial"/>
          <w:sz w:val="22"/>
          <w:szCs w:val="22"/>
          <w:lang w:val="de-DE"/>
        </w:rPr>
        <w:t xml:space="preserve"> Kopie des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mehrseitig</w:t>
      </w:r>
      <w:r w:rsidR="00B61978" w:rsidRPr="007427E1">
        <w:rPr>
          <w:rFonts w:ascii="Arial" w:hAnsi="Arial" w:cs="Arial"/>
          <w:sz w:val="22"/>
          <w:szCs w:val="22"/>
          <w:lang w:val="de-DE"/>
        </w:rPr>
        <w:t>en,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7427E1">
        <w:rPr>
          <w:rFonts w:ascii="Arial" w:hAnsi="Arial" w:cs="Arial"/>
          <w:sz w:val="22"/>
          <w:szCs w:val="22"/>
          <w:lang w:val="de-DE"/>
        </w:rPr>
        <w:t>e</w:t>
      </w:r>
      <w:r w:rsidR="004F7571" w:rsidRPr="007427E1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zurück </w:t>
      </w:r>
      <w:r w:rsidR="004F7571" w:rsidRPr="007427E1">
        <w:rPr>
          <w:rFonts w:ascii="Arial" w:hAnsi="Arial" w:cs="Arial"/>
          <w:sz w:val="22"/>
          <w:szCs w:val="22"/>
          <w:lang w:val="de-DE"/>
        </w:rPr>
        <w:t>per</w:t>
      </w:r>
      <w:r w:rsidR="00B27523" w:rsidRPr="007427E1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016E59C0" w14:textId="1F4FED84" w:rsidR="006D3903" w:rsidRPr="006D3903" w:rsidRDefault="00802FC5" w:rsidP="00B55C05">
      <w:pPr>
        <w:tabs>
          <w:tab w:val="left" w:pos="36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Tel</w:t>
      </w:r>
      <w:r w:rsidR="006D3903" w:rsidRPr="001776D9">
        <w:rPr>
          <w:rFonts w:ascii="Arial" w:hAnsi="Arial" w:cs="Arial"/>
          <w:sz w:val="22"/>
          <w:szCs w:val="22"/>
          <w:lang w:val="de-DE" w:bidi="he-IL"/>
        </w:rPr>
        <w:t xml:space="preserve">: </w:t>
      </w:r>
      <w:r w:rsidR="00B55C05" w:rsidRPr="00B55C05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522EFB98" w14:textId="1623C54F" w:rsidR="00D054AC" w:rsidRPr="00842AF1" w:rsidRDefault="00B27523" w:rsidP="007427E1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oder Po</w:t>
      </w:r>
      <w:r w:rsidR="00D054AC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st</w:t>
      </w:r>
      <w:r w:rsidR="00393FBF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</w:p>
    <w:p w14:paraId="3671AC66" w14:textId="77777777" w:rsidR="00802FC5" w:rsidRPr="00CB12B2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</w:pPr>
      <w:r w:rsidRPr="00CB12B2">
        <w:rPr>
          <w:rFonts w:ascii="Arial" w:eastAsiaTheme="minorHAnsi" w:hAnsi="Arial" w:cs="Arial"/>
          <w:b/>
          <w:color w:val="000000" w:themeColor="text1"/>
          <w:sz w:val="22"/>
          <w:szCs w:val="22"/>
          <w:lang w:val="da-DK"/>
        </w:rPr>
        <w:t>Eli Lilly (Suisse) SA</w:t>
      </w:r>
    </w:p>
    <w:p w14:paraId="41EF83D8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1CA1D78D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Chemin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Coquelicots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16 </w:t>
      </w:r>
    </w:p>
    <w:p w14:paraId="07D70D26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CH-1214 Vernier /</w:t>
      </w:r>
      <w:proofErr w:type="spellStart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Genf</w:t>
      </w:r>
      <w:proofErr w:type="spellEnd"/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</w:p>
    <w:p w14:paraId="602024DF" w14:textId="77777777" w:rsidR="00802FC5" w:rsidRPr="00802FC5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E-mail: lilly_schweiz_cms@lilly.com</w:t>
      </w:r>
    </w:p>
    <w:p w14:paraId="5C38618C" w14:textId="4E995558" w:rsidR="007427E1" w:rsidRDefault="00802FC5" w:rsidP="00802FC5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Fax: +41 22 306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04</w:t>
      </w:r>
      <w:r w:rsidR="00B55C0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802FC5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72</w:t>
      </w:r>
    </w:p>
    <w:p w14:paraId="7B0607F3" w14:textId="77777777" w:rsidR="00802FC5" w:rsidRDefault="00802FC5" w:rsidP="00802FC5">
      <w:pPr>
        <w:spacing w:line="276" w:lineRule="auto"/>
        <w:jc w:val="both"/>
        <w:rPr>
          <w:rFonts w:ascii="Arial" w:hAnsi="Arial" w:cs="Arial"/>
          <w:b/>
          <w:lang w:val="de-CH"/>
        </w:rPr>
      </w:pPr>
    </w:p>
    <w:p w14:paraId="75D3555D" w14:textId="6486A32A" w:rsidR="004F7571" w:rsidRPr="00842AF1" w:rsidRDefault="009D2346" w:rsidP="00842AF1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itte nehmen Sie Ihre Flug-, Bahn- Hotel- und Mietwagenbuchungen ausschlie</w:t>
      </w:r>
      <w:r w:rsidR="0092247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ss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lich über das Lilly </w:t>
      </w:r>
      <w:r w:rsidR="00582F20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 Team</w:t>
      </w:r>
      <w:r w:rsidR="004F7571" w:rsidRPr="00842AF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vor. Selbst initiierte Buchungen können leider nicht erstattet werden.</w:t>
      </w:r>
    </w:p>
    <w:p w14:paraId="4C4F86E7" w14:textId="1E000BDE" w:rsidR="003041FB" w:rsidRPr="00842AF1" w:rsidRDefault="003041FB" w:rsidP="00842AF1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842AF1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842AF1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842AF1" w:rsidRDefault="00763202" w:rsidP="00842AF1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D" w14:textId="5DBB3D70" w:rsidR="00D054AC" w:rsidRPr="00842AF1" w:rsidRDefault="009D2346" w:rsidP="00B40AA6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M</w:t>
      </w:r>
      <w:r w:rsidR="00B27523" w:rsidRPr="00842AF1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842AF1">
        <w:rPr>
          <w:rFonts w:ascii="Arial" w:hAnsi="Arial" w:cs="Arial"/>
          <w:sz w:val="22"/>
          <w:szCs w:val="22"/>
          <w:lang w:val="de-DE"/>
        </w:rPr>
        <w:t>Grü</w:t>
      </w:r>
      <w:r w:rsidR="008F0E6D" w:rsidRPr="00842AF1">
        <w:rPr>
          <w:rFonts w:ascii="Arial" w:hAnsi="Arial" w:cs="Arial"/>
          <w:sz w:val="22"/>
          <w:szCs w:val="22"/>
          <w:lang w:val="de-DE"/>
        </w:rPr>
        <w:t>ss</w:t>
      </w:r>
      <w:r w:rsidR="004F7571" w:rsidRPr="00842AF1">
        <w:rPr>
          <w:rFonts w:ascii="Arial" w:hAnsi="Arial" w:cs="Arial"/>
          <w:sz w:val="22"/>
          <w:szCs w:val="22"/>
          <w:lang w:val="de-DE"/>
        </w:rPr>
        <w:t>en</w:t>
      </w:r>
      <w:r w:rsidR="00D054AC" w:rsidRPr="00842AF1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1FE4E8D5" w14:textId="4B1EF280" w:rsidR="007427E1" w:rsidRPr="001776D9" w:rsidRDefault="007427E1" w:rsidP="006D390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br/>
      </w:r>
    </w:p>
    <w:p w14:paraId="2D1ABF2D" w14:textId="77777777" w:rsidR="00C8162A" w:rsidRDefault="00C8162A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22EFBA6" w14:textId="2B4D467B" w:rsidR="00E71334" w:rsidRPr="000D15BD" w:rsidRDefault="007427E1" w:rsidP="000D15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1776D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C3517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E71334" w:rsidRPr="000D15BD" w:rsidSect="001776D9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4628D" w14:textId="77777777" w:rsidR="00EA06F0" w:rsidRDefault="00EA06F0">
      <w:r>
        <w:separator/>
      </w:r>
    </w:p>
  </w:endnote>
  <w:endnote w:type="continuationSeparator" w:id="0">
    <w:p w14:paraId="40D660B4" w14:textId="77777777" w:rsidR="00EA06F0" w:rsidRDefault="00EA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389C" w14:textId="77777777" w:rsidR="00FB6461" w:rsidRPr="00BE71BF" w:rsidRDefault="00FB6461" w:rsidP="00FB6461">
    <w:pPr>
      <w:pStyle w:val="Footer"/>
      <w:jc w:val="right"/>
      <w:rPr>
        <w:rFonts w:ascii="Arial" w:hAnsi="Arial" w:cs="Arial"/>
        <w:sz w:val="18"/>
        <w:szCs w:val="18"/>
      </w:rPr>
    </w:pPr>
    <w:r w:rsidRPr="00BE71BF">
      <w:rPr>
        <w:rFonts w:ascii="Arial" w:hAnsi="Arial" w:cs="Arial"/>
        <w:sz w:val="18"/>
        <w:szCs w:val="18"/>
      </w:rPr>
      <w:t>&lt;&lt;</w:t>
    </w:r>
    <w:proofErr w:type="spellStart"/>
    <w:r w:rsidRPr="00BE71BF">
      <w:rPr>
        <w:rFonts w:ascii="Arial" w:hAnsi="Arial" w:cs="Arial"/>
        <w:sz w:val="18"/>
        <w:szCs w:val="18"/>
      </w:rPr>
      <w:t>Account_LastName</w:t>
    </w:r>
    <w:proofErr w:type="spellEnd"/>
    <w:r w:rsidRPr="00BE71BF">
      <w:rPr>
        <w:rFonts w:ascii="Arial" w:hAnsi="Arial" w:cs="Arial"/>
        <w:sz w:val="18"/>
        <w:szCs w:val="18"/>
      </w:rPr>
      <w:t>&gt;&gt; - &lt;&lt;</w:t>
    </w:r>
    <w:proofErr w:type="spellStart"/>
    <w:r w:rsidRPr="00BE71BF">
      <w:rPr>
        <w:rFonts w:ascii="Arial" w:hAnsi="Arial" w:cs="Arial"/>
        <w:sz w:val="18"/>
        <w:szCs w:val="18"/>
      </w:rPr>
      <w:t>Account_Cust_Id_GLBL</w:t>
    </w:r>
    <w:proofErr w:type="spellEnd"/>
    <w:r w:rsidRPr="00BE71BF">
      <w:rPr>
        <w:rFonts w:ascii="Arial" w:hAnsi="Arial" w:cs="Arial"/>
        <w:sz w:val="18"/>
        <w:szCs w:val="18"/>
      </w:rPr>
      <w:t>&gt;&gt;</w:t>
    </w:r>
    <w:r w:rsidRPr="00BE71BF">
      <w:rPr>
        <w:rFonts w:ascii="Arial" w:hAnsi="Arial" w:cs="Arial"/>
        <w:sz w:val="18"/>
        <w:szCs w:val="18"/>
        <w:highlight w:val="yellow"/>
      </w:rPr>
      <w:t xml:space="preserve"> </w:t>
    </w:r>
  </w:p>
  <w:p w14:paraId="522EFBAF" w14:textId="17AC4A9D" w:rsidR="003D4F4D" w:rsidRPr="00FB6461" w:rsidRDefault="003D4F4D" w:rsidP="00FB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74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3"/>
      <w:gridCol w:w="5981"/>
    </w:tblGrid>
    <w:tr w:rsidR="001776D9" w:rsidRPr="00144A7A" w14:paraId="40587EE5" w14:textId="77777777" w:rsidTr="00B55C05">
      <w:tc>
        <w:tcPr>
          <w:tcW w:w="4793" w:type="dxa"/>
        </w:tcPr>
        <w:p w14:paraId="0B50A9C2" w14:textId="3CBA15D3" w:rsidR="001776D9" w:rsidRPr="00B55C05" w:rsidRDefault="00B55C05" w:rsidP="00B55C05">
          <w:r w:rsidRPr="00B55C05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55C05">
            <w:rPr>
              <w:rFonts w:ascii="Arial" w:hAnsi="Arial" w:cs="Arial"/>
              <w:sz w:val="18"/>
              <w:szCs w:val="18"/>
            </w:rPr>
            <w:t>Meeting_Name_MERC_Therapeutic_Area_MERC</w:t>
          </w:r>
          <w:proofErr w:type="spellEnd"/>
          <w:r w:rsidRPr="00B55C05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5981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554E8531" w14:textId="451EFD26" w:rsidR="001776D9" w:rsidRPr="00144A7A" w:rsidRDefault="00B55C05" w:rsidP="00CB3BFE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Account_MERC_Sfx_Nm_GLBL</w:t>
              </w:r>
              <w:proofErr w:type="spellEnd"/>
              <w:r>
                <w:rPr>
                  <w:rFonts w:ascii="Arial" w:hAnsi="Arial" w:cs="Arial"/>
                  <w:sz w:val="18"/>
                  <w:szCs w:val="18"/>
                </w:rPr>
                <w:t xml:space="preserve">&gt;&gt; </w:t>
              </w:r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Account_MERC_LastName</w:t>
              </w:r>
              <w:proofErr w:type="spellEnd"/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r w:rsidR="001776D9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- </w:t>
              </w:r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Account_MERC_Cust_Id_GLBL</w:t>
              </w:r>
              <w:proofErr w:type="spellEnd"/>
              <w:r w:rsidRPr="00B55C05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1F2866A5" w14:textId="77777777" w:rsidR="001776D9" w:rsidRDefault="00177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F5BE" w14:textId="77777777" w:rsidR="00EA06F0" w:rsidRDefault="00EA06F0">
      <w:r>
        <w:separator/>
      </w:r>
    </w:p>
  </w:footnote>
  <w:footnote w:type="continuationSeparator" w:id="0">
    <w:p w14:paraId="0A5F46B9" w14:textId="77777777" w:rsidR="00EA06F0" w:rsidRDefault="00EA0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BAB2" w14:textId="77326A2A" w:rsidR="00346FB1" w:rsidRDefault="00346FB1">
    <w:pPr>
      <w:pStyle w:val="Header"/>
    </w:pPr>
  </w:p>
  <w:p w14:paraId="43BD6887" w14:textId="18B51D51" w:rsidR="00346FB1" w:rsidRDefault="00346FB1">
    <w:pPr>
      <w:pStyle w:val="Header"/>
    </w:pPr>
  </w:p>
  <w:p w14:paraId="522EFBAD" w14:textId="5A888E06" w:rsidR="003D4F4D" w:rsidRDefault="003D4F4D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444" w14:textId="59DE6F8F" w:rsidR="001776D9" w:rsidRDefault="00866E23">
    <w:pPr>
      <w:pStyle w:val="Header"/>
    </w:pPr>
    <w:r w:rsidRPr="001776D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9EB2CF" wp14:editId="43CA9064">
          <wp:simplePos x="0" y="0"/>
          <wp:positionH relativeFrom="page">
            <wp:posOffset>5946613</wp:posOffset>
          </wp:positionH>
          <wp:positionV relativeFrom="page">
            <wp:posOffset>530225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6D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C508C" wp14:editId="456A958B">
              <wp:simplePos x="0" y="0"/>
              <wp:positionH relativeFrom="column">
                <wp:posOffset>4821393</wp:posOffset>
              </wp:positionH>
              <wp:positionV relativeFrom="paragraph">
                <wp:posOffset>710565</wp:posOffset>
              </wp:positionV>
              <wp:extent cx="148844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F12DAD1" w14:textId="77777777" w:rsidR="001776D9" w:rsidRPr="00144A7A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11618F72" w14:textId="77777777" w:rsidR="001776D9" w:rsidRPr="00350CDA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66C8C448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3F1EDD04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6744850" w14:textId="77777777" w:rsidR="00CB12B2" w:rsidRDefault="00CB12B2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CB12B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29321DC4" w14:textId="4607099E" w:rsidR="001776D9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9.65pt;margin-top:55.95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" filled="f" stroked="f">
              <v:path arrowok="t"/>
              <v:textbox>
                <w:txbxContent>
                  <w:p w14:paraId="7F12DAD1" w14:textId="77777777" w:rsidR="001776D9" w:rsidRPr="00144A7A" w:rsidRDefault="001776D9" w:rsidP="00866E23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11618F72" w14:textId="77777777" w:rsidR="001776D9" w:rsidRPr="00350CDA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66C8C448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3F1EDD04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6744850" w14:textId="77777777" w:rsidR="00CB12B2" w:rsidRDefault="00CB12B2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CB12B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29321DC4" w14:textId="4607099E" w:rsidR="001776D9" w:rsidRDefault="001776D9" w:rsidP="00866E23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45BB0"/>
    <w:rsid w:val="00061C04"/>
    <w:rsid w:val="000D15BD"/>
    <w:rsid w:val="00101C41"/>
    <w:rsid w:val="001051E9"/>
    <w:rsid w:val="00117951"/>
    <w:rsid w:val="00150C5A"/>
    <w:rsid w:val="00155C9C"/>
    <w:rsid w:val="00160C3E"/>
    <w:rsid w:val="001776D9"/>
    <w:rsid w:val="001D4C99"/>
    <w:rsid w:val="00271874"/>
    <w:rsid w:val="002A73D3"/>
    <w:rsid w:val="002A7ECC"/>
    <w:rsid w:val="002B4199"/>
    <w:rsid w:val="003041FB"/>
    <w:rsid w:val="00305F71"/>
    <w:rsid w:val="00346FB1"/>
    <w:rsid w:val="00393FBF"/>
    <w:rsid w:val="00397F1C"/>
    <w:rsid w:val="003A2DC7"/>
    <w:rsid w:val="003D4F4D"/>
    <w:rsid w:val="003D5746"/>
    <w:rsid w:val="004D668E"/>
    <w:rsid w:val="004D7189"/>
    <w:rsid w:val="004F7571"/>
    <w:rsid w:val="005026B0"/>
    <w:rsid w:val="00582F20"/>
    <w:rsid w:val="0062020E"/>
    <w:rsid w:val="006861DD"/>
    <w:rsid w:val="006A20CE"/>
    <w:rsid w:val="006A5914"/>
    <w:rsid w:val="006D3903"/>
    <w:rsid w:val="006E5DBF"/>
    <w:rsid w:val="00727CED"/>
    <w:rsid w:val="00730968"/>
    <w:rsid w:val="007427E1"/>
    <w:rsid w:val="007538D6"/>
    <w:rsid w:val="00763202"/>
    <w:rsid w:val="00802E64"/>
    <w:rsid w:val="00802FC5"/>
    <w:rsid w:val="00842AF1"/>
    <w:rsid w:val="00866E23"/>
    <w:rsid w:val="00872E4E"/>
    <w:rsid w:val="008A447A"/>
    <w:rsid w:val="008B148A"/>
    <w:rsid w:val="008F0E6D"/>
    <w:rsid w:val="008F4717"/>
    <w:rsid w:val="009038EA"/>
    <w:rsid w:val="009175F6"/>
    <w:rsid w:val="00922470"/>
    <w:rsid w:val="00956D6C"/>
    <w:rsid w:val="009D2346"/>
    <w:rsid w:val="00A20ED7"/>
    <w:rsid w:val="00A44DD9"/>
    <w:rsid w:val="00A60EEF"/>
    <w:rsid w:val="00A87D7E"/>
    <w:rsid w:val="00AB189E"/>
    <w:rsid w:val="00AB75FD"/>
    <w:rsid w:val="00AC3517"/>
    <w:rsid w:val="00AD5A00"/>
    <w:rsid w:val="00B27523"/>
    <w:rsid w:val="00B40AA6"/>
    <w:rsid w:val="00B55C05"/>
    <w:rsid w:val="00B57C47"/>
    <w:rsid w:val="00B61978"/>
    <w:rsid w:val="00BD7571"/>
    <w:rsid w:val="00C5737C"/>
    <w:rsid w:val="00C8162A"/>
    <w:rsid w:val="00CB12B2"/>
    <w:rsid w:val="00CB390A"/>
    <w:rsid w:val="00CB3BFE"/>
    <w:rsid w:val="00CC4DF7"/>
    <w:rsid w:val="00CD118A"/>
    <w:rsid w:val="00D054AC"/>
    <w:rsid w:val="00D1474B"/>
    <w:rsid w:val="00D337DB"/>
    <w:rsid w:val="00D95EB6"/>
    <w:rsid w:val="00DA6F74"/>
    <w:rsid w:val="00E137C2"/>
    <w:rsid w:val="00E71334"/>
    <w:rsid w:val="00EA06F0"/>
    <w:rsid w:val="00EA3944"/>
    <w:rsid w:val="00EB75BD"/>
    <w:rsid w:val="00F80D08"/>
    <w:rsid w:val="00F86F9A"/>
    <w:rsid w:val="00FB6461"/>
    <w:rsid w:val="00FC73EE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7427E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E88806A4-76C4-4E73-B572-CB2F62ECBE15}"/>
</file>

<file path=customXml/itemProps4.xml><?xml version="1.0" encoding="utf-8"?>
<ds:datastoreItem xmlns:ds="http://schemas.openxmlformats.org/officeDocument/2006/customXml" ds:itemID="{5FB35937-FFE7-429A-8FA3-DFD70584BE1A}"/>
</file>

<file path=customXml/itemProps5.xml><?xml version="1.0" encoding="utf-8"?>
<ds:datastoreItem xmlns:ds="http://schemas.openxmlformats.org/officeDocument/2006/customXml" ds:itemID="{D8F6D8CD-5C1E-4B0F-9EC0-B1E0B17F87D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63</TotalTime>
  <Pages>1</Pages>
  <Words>130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18</cp:revision>
  <cp:lastPrinted>2000-04-05T13:26:00Z</cp:lastPrinted>
  <dcterms:created xsi:type="dcterms:W3CDTF">2014-07-12T12:52:00Z</dcterms:created>
  <dcterms:modified xsi:type="dcterms:W3CDTF">2014-08-28T08:05:00Z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