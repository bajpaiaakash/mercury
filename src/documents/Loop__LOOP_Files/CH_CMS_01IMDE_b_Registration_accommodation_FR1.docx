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74867" w14:textId="5A585EBD" w:rsidR="00E71334" w:rsidRPr="00F96507" w:rsidRDefault="00F96507" w:rsidP="00E82248">
      <w:pPr>
        <w:pStyle w:val="BodyText"/>
        <w:rPr>
          <w:rFonts w:ascii="DIN-Regular" w:hAnsi="DIN-Regular" w:cs="DIN Offc"/>
          <w:b/>
          <w:sz w:val="28"/>
          <w:szCs w:val="28"/>
          <w:lang w:val="fr-CH"/>
        </w:rPr>
      </w:pPr>
      <w:r w:rsidRPr="00F96507">
        <w:rPr>
          <w:rFonts w:ascii="DIN-Regular" w:hAnsi="DIN-Regular" w:cs="DIN Offc"/>
          <w:b/>
          <w:sz w:val="28"/>
          <w:szCs w:val="28"/>
          <w:lang w:val="fr-CH"/>
        </w:rPr>
        <w:t>Formulaire d</w:t>
      </w:r>
      <w:r>
        <w:rPr>
          <w:rFonts w:ascii="DIN-Regular" w:hAnsi="DIN-Regular" w:cs="DIN Offc"/>
          <w:b/>
          <w:sz w:val="28"/>
          <w:szCs w:val="28"/>
          <w:lang w:val="fr-CH"/>
        </w:rPr>
        <w:t>’</w:t>
      </w:r>
      <w:r w:rsidRPr="00F96507">
        <w:rPr>
          <w:rFonts w:ascii="DIN-Regular" w:hAnsi="DIN-Regular" w:cs="DIN Offc"/>
          <w:b/>
          <w:sz w:val="28"/>
          <w:szCs w:val="28"/>
          <w:lang w:val="fr-CH"/>
        </w:rPr>
        <w:t>inscription</w:t>
      </w:r>
    </w:p>
    <w:p w14:paraId="18374869" w14:textId="1184D71F" w:rsidR="006A5A28" w:rsidRPr="00F96507" w:rsidRDefault="00F96507" w:rsidP="00E82248">
      <w:pPr>
        <w:pStyle w:val="BodyText"/>
        <w:rPr>
          <w:rFonts w:ascii="DIN-Regular" w:hAnsi="DIN-Regular" w:cs="DIN Offc"/>
          <w:b/>
          <w:sz w:val="28"/>
          <w:szCs w:val="28"/>
          <w:lang w:val="fr-CH"/>
        </w:rPr>
      </w:pPr>
      <w:r w:rsidRPr="00F96507">
        <w:rPr>
          <w:rFonts w:ascii="DIN-Regular" w:hAnsi="DIN-Regular" w:cs="DIN Offc"/>
          <w:b/>
          <w:sz w:val="28"/>
          <w:szCs w:val="28"/>
          <w:lang w:val="fr-CH"/>
        </w:rPr>
        <w:t>Congrès</w:t>
      </w:r>
    </w:p>
    <w:p w14:paraId="2F750402" w14:textId="77777777" w:rsidR="007C7FBD" w:rsidRDefault="007C7FBD" w:rsidP="007C7FBD">
      <w:pPr>
        <w:rPr>
          <w:lang w:val="fr-CH"/>
        </w:rPr>
      </w:pPr>
      <w:bookmarkStart w:id="0" w:name="_GoBack"/>
      <w:bookmarkEnd w:id="0"/>
    </w:p>
    <w:p w14:paraId="37277D92" w14:textId="77777777" w:rsidR="007C7FBD" w:rsidRPr="007C7FBD" w:rsidRDefault="007C7FBD" w:rsidP="007C7FBD">
      <w:pPr>
        <w:rPr>
          <w:lang w:val="fr-CH"/>
        </w:rPr>
      </w:pPr>
    </w:p>
    <w:p w14:paraId="455A660F" w14:textId="67AC0DE8" w:rsidR="00ED01E3" w:rsidRPr="00F96507" w:rsidRDefault="00BD728F" w:rsidP="00ED01E3">
      <w:pPr>
        <w:pStyle w:val="Heading6"/>
        <w:tabs>
          <w:tab w:val="clear" w:pos="0"/>
          <w:tab w:val="clear" w:pos="5760"/>
        </w:tabs>
        <w:ind w:left="0" w:hanging="11"/>
        <w:jc w:val="right"/>
        <w:rPr>
          <w:rFonts w:ascii="DIN-Regular" w:hAnsi="DIN-Regular" w:cs="DIN Offc"/>
          <w:sz w:val="16"/>
          <w:szCs w:val="16"/>
          <w:lang w:val="fr-CH"/>
        </w:rPr>
      </w:pPr>
      <w:r>
        <w:rPr>
          <w:rFonts w:ascii="DIN-Regular" w:hAnsi="DIN-Regular" w:cs="DIN Offc"/>
          <w:sz w:val="16"/>
          <w:szCs w:val="16"/>
          <w:lang w:val="fr-CH"/>
        </w:rPr>
        <w:t>MERCI DE FAIRE TRANSMETTRE PAR</w:t>
      </w:r>
      <w:r w:rsidR="00ED01E3" w:rsidRPr="00F96507">
        <w:rPr>
          <w:rFonts w:ascii="DIN-Regular" w:hAnsi="DIN-Regular" w:cs="DIN Offc"/>
          <w:sz w:val="16"/>
          <w:szCs w:val="16"/>
          <w:lang w:val="fr-CH"/>
        </w:rPr>
        <w:t xml:space="preserve"> FAX O</w:t>
      </w:r>
      <w:r>
        <w:rPr>
          <w:rFonts w:ascii="DIN-Regular" w:hAnsi="DIN-Regular" w:cs="DIN Offc"/>
          <w:sz w:val="16"/>
          <w:szCs w:val="16"/>
          <w:lang w:val="fr-CH"/>
        </w:rPr>
        <w:t>U PAR</w:t>
      </w:r>
      <w:r w:rsidR="00ED01E3" w:rsidRPr="00F96507">
        <w:rPr>
          <w:rFonts w:ascii="DIN-Regular" w:hAnsi="DIN-Regular" w:cs="DIN Offc"/>
          <w:sz w:val="16"/>
          <w:szCs w:val="16"/>
          <w:lang w:val="fr-CH"/>
        </w:rPr>
        <w:t xml:space="preserve"> E-MAIL </w:t>
      </w:r>
      <w:r>
        <w:rPr>
          <w:rFonts w:ascii="DIN-Regular" w:hAnsi="DIN-Regular" w:cs="DIN Offc"/>
          <w:sz w:val="16"/>
          <w:szCs w:val="16"/>
          <w:lang w:val="fr-CH"/>
        </w:rPr>
        <w:t>A</w:t>
      </w:r>
      <w:r w:rsidR="00ED01E3" w:rsidRPr="00F96507">
        <w:rPr>
          <w:rFonts w:ascii="DIN-Regular" w:hAnsi="DIN-Regular" w:cs="DIN Offc"/>
          <w:sz w:val="16"/>
          <w:szCs w:val="16"/>
          <w:lang w:val="fr-CH"/>
        </w:rPr>
        <w:t>:</w:t>
      </w:r>
    </w:p>
    <w:p w14:paraId="380A29C3" w14:textId="77777777" w:rsidR="00ED01E3" w:rsidRPr="00F96507" w:rsidRDefault="00ED01E3" w:rsidP="00ED01E3">
      <w:pPr>
        <w:widowControl w:val="0"/>
        <w:jc w:val="right"/>
        <w:rPr>
          <w:rFonts w:ascii="DIN-Regular" w:hAnsi="DIN-Regular" w:cs="DIN Offc"/>
          <w:sz w:val="16"/>
          <w:szCs w:val="16"/>
          <w:highlight w:val="yellow"/>
          <w:lang w:val="fr-CH"/>
        </w:rPr>
      </w:pPr>
    </w:p>
    <w:p w14:paraId="7487169A" w14:textId="77777777" w:rsidR="00006D15" w:rsidRPr="00006D15" w:rsidRDefault="00006D15" w:rsidP="00006D15">
      <w:pPr>
        <w:widowControl w:val="0"/>
        <w:jc w:val="right"/>
        <w:rPr>
          <w:rFonts w:ascii="Arial" w:hAnsi="Arial" w:cs="Arial"/>
          <w:sz w:val="16"/>
          <w:szCs w:val="16"/>
          <w:lang w:val="en-US"/>
        </w:rPr>
      </w:pPr>
      <w:r w:rsidRPr="00006D15">
        <w:rPr>
          <w:rFonts w:ascii="Arial" w:hAnsi="Arial" w:cs="Arial"/>
          <w:b/>
          <w:sz w:val="16"/>
          <w:szCs w:val="16"/>
          <w:lang w:val="en-US"/>
        </w:rPr>
        <w:t>&lt;&lt;</w:t>
      </w:r>
      <w:proofErr w:type="spellStart"/>
      <w:r w:rsidRPr="00006D15">
        <w:rPr>
          <w:rFonts w:ascii="Arial" w:hAnsi="Arial" w:cs="Arial"/>
          <w:b/>
          <w:sz w:val="16"/>
          <w:szCs w:val="16"/>
          <w:lang w:val="en-US"/>
        </w:rPr>
        <w:t>User_Name</w:t>
      </w:r>
      <w:proofErr w:type="spellEnd"/>
      <w:r w:rsidRPr="00006D15">
        <w:rPr>
          <w:rFonts w:ascii="Arial" w:hAnsi="Arial" w:cs="Arial"/>
          <w:b/>
          <w:sz w:val="16"/>
          <w:szCs w:val="16"/>
          <w:lang w:val="en-US"/>
        </w:rPr>
        <w:t>&gt;&gt;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Pr="00006D15">
        <w:rPr>
          <w:rFonts w:ascii="Arial" w:hAnsi="Arial" w:cs="Arial"/>
          <w:b/>
          <w:sz w:val="16"/>
          <w:szCs w:val="16"/>
          <w:lang w:val="en-US"/>
        </w:rPr>
        <w:t>&lt;&lt;</w:t>
      </w:r>
      <w:proofErr w:type="spellStart"/>
      <w:r w:rsidRPr="00006D15">
        <w:rPr>
          <w:rFonts w:ascii="Arial" w:hAnsi="Arial" w:cs="Arial"/>
          <w:b/>
          <w:sz w:val="16"/>
          <w:szCs w:val="16"/>
          <w:lang w:val="en-US"/>
        </w:rPr>
        <w:t>User_Fax</w:t>
      </w:r>
      <w:proofErr w:type="spellEnd"/>
      <w:r w:rsidRPr="00006D15">
        <w:rPr>
          <w:rFonts w:ascii="Arial" w:hAnsi="Arial" w:cs="Arial"/>
          <w:b/>
          <w:sz w:val="16"/>
          <w:szCs w:val="16"/>
          <w:lang w:val="en-US"/>
        </w:rPr>
        <w:t>&gt;&gt;</w:t>
      </w:r>
    </w:p>
    <w:p w14:paraId="7D7B1A50" w14:textId="77777777" w:rsidR="00006D15" w:rsidRPr="00006D15" w:rsidRDefault="00006D15" w:rsidP="00006D15">
      <w:pPr>
        <w:widowControl w:val="0"/>
        <w:jc w:val="right"/>
        <w:rPr>
          <w:rFonts w:ascii="Arial" w:hAnsi="Arial" w:cs="Arial"/>
          <w:sz w:val="16"/>
          <w:szCs w:val="16"/>
          <w:lang w:val="en-US"/>
        </w:rPr>
      </w:pPr>
      <w:r w:rsidRPr="00006D15">
        <w:rPr>
          <w:rFonts w:ascii="Arial" w:hAnsi="Arial" w:cs="Arial"/>
          <w:sz w:val="16"/>
          <w:szCs w:val="16"/>
          <w:lang w:val="en-US"/>
        </w:rPr>
        <w:t xml:space="preserve"> </w:t>
      </w:r>
      <w:r w:rsidRPr="00006D15">
        <w:rPr>
          <w:rFonts w:ascii="Arial" w:hAnsi="Arial" w:cs="Arial"/>
          <w:b/>
          <w:sz w:val="16"/>
          <w:szCs w:val="16"/>
          <w:lang w:val="en-US"/>
        </w:rPr>
        <w:t>&lt;&lt;</w:t>
      </w:r>
      <w:proofErr w:type="spellStart"/>
      <w:r w:rsidRPr="00006D15">
        <w:rPr>
          <w:rFonts w:ascii="Arial" w:hAnsi="Arial" w:cs="Arial"/>
          <w:b/>
          <w:sz w:val="16"/>
          <w:szCs w:val="16"/>
          <w:lang w:val="en-US"/>
        </w:rPr>
        <w:t>User_Phone</w:t>
      </w:r>
      <w:proofErr w:type="spellEnd"/>
      <w:r w:rsidRPr="00006D15">
        <w:rPr>
          <w:rFonts w:ascii="Arial" w:hAnsi="Arial" w:cs="Arial"/>
          <w:b/>
          <w:sz w:val="16"/>
          <w:szCs w:val="16"/>
          <w:lang w:val="en-US"/>
        </w:rPr>
        <w:t>&gt;&gt;</w:t>
      </w:r>
      <w:r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006D15">
        <w:rPr>
          <w:rFonts w:ascii="Arial" w:hAnsi="Arial" w:cs="Arial"/>
          <w:b/>
          <w:sz w:val="16"/>
          <w:szCs w:val="16"/>
          <w:lang w:val="en-US"/>
        </w:rPr>
        <w:t>&lt;&lt;</w:t>
      </w:r>
      <w:proofErr w:type="spellStart"/>
      <w:r w:rsidRPr="00006D15">
        <w:rPr>
          <w:rFonts w:ascii="Arial" w:hAnsi="Arial" w:cs="Arial"/>
          <w:b/>
          <w:sz w:val="16"/>
          <w:szCs w:val="16"/>
          <w:lang w:val="en-US"/>
        </w:rPr>
        <w:t>User_Email</w:t>
      </w:r>
      <w:proofErr w:type="spellEnd"/>
      <w:r w:rsidRPr="00006D15">
        <w:rPr>
          <w:rFonts w:ascii="Arial" w:hAnsi="Arial" w:cs="Arial"/>
          <w:b/>
          <w:sz w:val="16"/>
          <w:szCs w:val="16"/>
          <w:lang w:val="en-US"/>
        </w:rPr>
        <w:t>&gt;&gt;</w:t>
      </w:r>
      <w:r w:rsidRPr="00006D15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48386D43" w14:textId="77777777" w:rsidR="00006D15" w:rsidRPr="00006D15" w:rsidRDefault="00006D15" w:rsidP="00ED01E3">
      <w:pPr>
        <w:widowControl w:val="0"/>
        <w:jc w:val="right"/>
        <w:rPr>
          <w:rFonts w:ascii="Arial" w:hAnsi="Arial" w:cs="Arial"/>
          <w:sz w:val="16"/>
          <w:szCs w:val="16"/>
          <w:lang w:val="en-US"/>
        </w:rPr>
      </w:pPr>
    </w:p>
    <w:p w14:paraId="33D633B1" w14:textId="77777777" w:rsidR="004A31F5" w:rsidRPr="00006D15" w:rsidRDefault="004A31F5" w:rsidP="00E82248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4D9D6DCA" w14:textId="77777777" w:rsidR="00006D15" w:rsidRPr="00006D15" w:rsidRDefault="00006D15" w:rsidP="00006D15">
      <w:pPr>
        <w:jc w:val="center"/>
        <w:rPr>
          <w:rFonts w:ascii="Arial" w:hAnsi="Arial" w:cs="Arial"/>
          <w:b/>
          <w:highlight w:val="yellow"/>
          <w:lang w:val="en-US"/>
        </w:rPr>
      </w:pPr>
      <w:r w:rsidRPr="00006D15">
        <w:rPr>
          <w:rFonts w:ascii="Arial" w:hAnsi="Arial" w:cs="Arial"/>
          <w:b/>
        </w:rPr>
        <w:t>&lt;&lt;</w:t>
      </w:r>
      <w:proofErr w:type="spellStart"/>
      <w:r w:rsidRPr="00006D15">
        <w:rPr>
          <w:rFonts w:ascii="Arial" w:hAnsi="Arial" w:cs="Arial"/>
          <w:b/>
        </w:rPr>
        <w:t>Meeting_MERC_Name</w:t>
      </w:r>
      <w:proofErr w:type="spellEnd"/>
      <w:r w:rsidRPr="00006D15">
        <w:rPr>
          <w:rFonts w:ascii="Arial" w:hAnsi="Arial" w:cs="Arial"/>
          <w:b/>
        </w:rPr>
        <w:t>&gt;&gt;</w:t>
      </w:r>
    </w:p>
    <w:p w14:paraId="2B89B35A" w14:textId="77777777" w:rsidR="00006D15" w:rsidRPr="00006D15" w:rsidRDefault="00006D15" w:rsidP="00006D15">
      <w:pPr>
        <w:jc w:val="center"/>
        <w:rPr>
          <w:rFonts w:ascii="Arial" w:hAnsi="Arial" w:cs="Arial"/>
          <w:b/>
          <w:lang w:val="en-US"/>
        </w:rPr>
      </w:pPr>
      <w:r w:rsidRPr="00006D15">
        <w:rPr>
          <w:rFonts w:ascii="Arial" w:hAnsi="Arial" w:cs="Arial"/>
          <w:b/>
          <w:lang w:val="en-US"/>
        </w:rPr>
        <w:t>&lt;&lt;</w:t>
      </w:r>
      <w:proofErr w:type="spellStart"/>
      <w:r w:rsidRPr="00006D15">
        <w:rPr>
          <w:rFonts w:ascii="Arial" w:hAnsi="Arial" w:cs="Arial"/>
          <w:b/>
          <w:lang w:val="en-US"/>
        </w:rPr>
        <w:t>Meeting_MERC_Date_of_Event_MERC__s</w:t>
      </w:r>
      <w:proofErr w:type="spellEnd"/>
      <w:r w:rsidRPr="00006D15">
        <w:rPr>
          <w:rFonts w:ascii="Arial" w:hAnsi="Arial" w:cs="Arial"/>
          <w:b/>
          <w:lang w:val="en-US"/>
        </w:rPr>
        <w:t>&gt;&gt;</w:t>
      </w:r>
    </w:p>
    <w:p w14:paraId="5CB25CC9" w14:textId="77777777" w:rsidR="00006D15" w:rsidRPr="00006D15" w:rsidRDefault="00006D15" w:rsidP="00006D15">
      <w:pPr>
        <w:jc w:val="center"/>
        <w:rPr>
          <w:rFonts w:ascii="Arial" w:hAnsi="Arial" w:cs="Arial"/>
          <w:b/>
        </w:rPr>
      </w:pPr>
    </w:p>
    <w:p w14:paraId="419E63BC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b/>
        </w:rPr>
        <w:fldChar w:fldCharType="begin"/>
      </w:r>
      <w:r w:rsidRPr="00006D15">
        <w:rPr>
          <w:rFonts w:ascii="Arial" w:hAnsi="Arial" w:cs="Arial"/>
          <w:b/>
        </w:rPr>
        <w:instrText xml:space="preserve"> </w:instrText>
      </w:r>
      <w:r w:rsidRPr="00006D15">
        <w:rPr>
          <w:rFonts w:ascii="Arial" w:hAnsi="Arial" w:cs="Arial"/>
          <w:lang w:val="en-US"/>
        </w:rPr>
        <w:instrText>IF "&lt;&lt;Meeting_MERC_Preferred_Venue_MERC&gt;&gt;"=""  "</w:instrText>
      </w:r>
      <w:r w:rsidRPr="00006D15">
        <w:rPr>
          <w:rFonts w:ascii="Arial" w:hAnsi="Arial" w:cs="Arial"/>
          <w:b/>
          <w:lang w:val="en-US"/>
        </w:rPr>
        <w:instrText>&lt;&lt;Mee</w:instrText>
      </w:r>
      <w:r w:rsidRPr="00006D15">
        <w:rPr>
          <w:rFonts w:ascii="Arial" w:hAnsi="Arial" w:cs="Arial"/>
          <w:b/>
          <w:lang w:val="en-US"/>
        </w:rPr>
        <w:instrText>t</w:instrText>
      </w:r>
      <w:r w:rsidRPr="00006D15">
        <w:rPr>
          <w:rFonts w:ascii="Arial" w:hAnsi="Arial" w:cs="Arial"/>
          <w:b/>
          <w:lang w:val="en-US"/>
        </w:rPr>
        <w:instrText>ing_MERC_Sourced_Venue_Name_MERC&gt;&gt;</w:instrText>
      </w:r>
    </w:p>
    <w:p w14:paraId="7464FF88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&lt;&lt;Meeting_MERC_Sourced_Venue_Addr1_MERC&gt;&gt;</w:instrText>
      </w:r>
    </w:p>
    <w:p w14:paraId="61ABF53F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&lt;&lt;Meeting_MERC_Sourced_Venue_Addr_2_MERC&gt;&gt;</w:instrText>
      </w:r>
    </w:p>
    <w:p w14:paraId="1CEC60DC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&lt;&lt;Meeting_MERC_Sourced_Venue_Postal_Code_MERC&gt;&gt;</w:instrText>
      </w:r>
    </w:p>
    <w:p w14:paraId="334C8BC6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b/>
        </w:rPr>
        <w:instrText>&lt;&lt;Meeting_MERC_Sourced_Venue_City_MERC&gt;&gt;</w:instrText>
      </w:r>
    </w:p>
    <w:p w14:paraId="1A9AF915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" "</w:instrText>
      </w:r>
      <w:r w:rsidRPr="00006D15">
        <w:rPr>
          <w:rFonts w:ascii="Arial" w:hAnsi="Arial" w:cs="Arial"/>
          <w:b/>
          <w:lang w:val="en-US"/>
        </w:rPr>
        <w:instrText>&lt;&lt;Meeting_MERC_Preferred_Venue_MERC&gt;&gt;</w:instrText>
      </w:r>
    </w:p>
    <w:p w14:paraId="46525F6A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&lt;&lt;Meeting_MERC_Preferred_Venue_Addr_1_MERC&gt;&gt;</w:instrText>
      </w:r>
    </w:p>
    <w:p w14:paraId="6123359B" w14:textId="77777777" w:rsidR="00006D15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&lt;&lt;Meeting_MERC_Preferred_Venue_Addr_2_MERC&gt;&gt;</w:instrText>
      </w:r>
    </w:p>
    <w:p w14:paraId="3EA066C7" w14:textId="77777777" w:rsid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lang w:val="en-US"/>
        </w:rPr>
        <w:instrText>&lt;&lt;Mee</w:instrText>
      </w:r>
      <w:r w:rsidRPr="00006D15">
        <w:rPr>
          <w:rFonts w:ascii="Arial" w:hAnsi="Arial" w:cs="Arial"/>
          <w:lang w:val="en-US"/>
        </w:rPr>
        <w:instrText>t</w:instrText>
      </w:r>
      <w:r w:rsidRPr="00006D15">
        <w:rPr>
          <w:rFonts w:ascii="Arial" w:hAnsi="Arial" w:cs="Arial"/>
          <w:lang w:val="en-US"/>
        </w:rPr>
        <w:instrText>ing_MERC_Preferred_Venue_Postal_Code_MERC&gt;&gt;</w:instrText>
      </w:r>
    </w:p>
    <w:p w14:paraId="1837486E" w14:textId="2A93C0F4" w:rsidR="006A5A28" w:rsidRPr="00006D15" w:rsidRDefault="00006D15" w:rsidP="00006D15">
      <w:pPr>
        <w:jc w:val="center"/>
        <w:rPr>
          <w:rFonts w:ascii="Arial" w:hAnsi="Arial" w:cs="Arial"/>
          <w:lang w:val="en-US"/>
        </w:rPr>
      </w:pPr>
      <w:r w:rsidRPr="00006D15">
        <w:rPr>
          <w:rFonts w:ascii="Arial" w:hAnsi="Arial" w:cs="Arial"/>
          <w:b/>
        </w:rPr>
        <w:instrText>&lt;&lt;Meeting_MERC_City_of_Meeting_MERC&gt;&gt;</w:instrText>
      </w:r>
      <w:r w:rsidRPr="00006D15">
        <w:rPr>
          <w:rFonts w:ascii="Arial" w:hAnsi="Arial" w:cs="Arial"/>
          <w:lang w:val="en-US"/>
        </w:rPr>
        <w:instrText>" \* MERGEFORMAT</w:instrText>
      </w:r>
      <w:r w:rsidRPr="00006D15">
        <w:rPr>
          <w:rFonts w:ascii="Arial" w:hAnsi="Arial" w:cs="Arial"/>
          <w:b/>
        </w:rPr>
        <w:instrText xml:space="preserve"> </w:instrText>
      </w:r>
      <w:r w:rsidRPr="00006D15">
        <w:rPr>
          <w:rFonts w:ascii="Arial" w:hAnsi="Arial" w:cs="Arial"/>
          <w:b/>
        </w:rPr>
        <w:fldChar w:fldCharType="end"/>
      </w:r>
    </w:p>
    <w:p w14:paraId="78BDD035" w14:textId="77777777" w:rsidR="00762902" w:rsidRPr="00006D15" w:rsidRDefault="00762902" w:rsidP="003B66C1">
      <w:pPr>
        <w:tabs>
          <w:tab w:val="left" w:pos="2355"/>
        </w:tabs>
        <w:jc w:val="both"/>
        <w:rPr>
          <w:rFonts w:ascii="Arial" w:hAnsi="Arial" w:cs="Arial"/>
          <w:lang w:val="fr-CH"/>
        </w:rPr>
      </w:pPr>
    </w:p>
    <w:p w14:paraId="7F58B676" w14:textId="6D1209D6" w:rsidR="00E97A22" w:rsidRPr="00006D15" w:rsidRDefault="00E047C7" w:rsidP="00E97A22">
      <w:pPr>
        <w:tabs>
          <w:tab w:val="left" w:pos="2355"/>
        </w:tabs>
        <w:jc w:val="both"/>
        <w:rPr>
          <w:rFonts w:ascii="Arial" w:hAnsi="Arial" w:cs="Arial"/>
          <w:lang w:val="fr-CH"/>
        </w:rPr>
      </w:pPr>
      <w:r w:rsidRPr="00006D15">
        <w:rPr>
          <w:rFonts w:ascii="Arial" w:hAnsi="Arial" w:cs="Arial"/>
          <w:lang w:val="fr-CH"/>
        </w:rPr>
        <w:t xml:space="preserve">En tant que signataire du code de coopération pharmaceutique de l’industrie pharmaceutique </w:t>
      </w:r>
      <w:r w:rsidR="008B1223" w:rsidRPr="00006D15">
        <w:rPr>
          <w:rFonts w:ascii="Arial" w:hAnsi="Arial" w:cs="Arial"/>
          <w:lang w:val="fr-CH"/>
        </w:rPr>
        <w:t>en S</w:t>
      </w:r>
      <w:r w:rsidRPr="00006D15">
        <w:rPr>
          <w:rFonts w:ascii="Arial" w:hAnsi="Arial" w:cs="Arial"/>
          <w:lang w:val="fr-CH"/>
        </w:rPr>
        <w:t xml:space="preserve">uisse, </w:t>
      </w:r>
      <w:r w:rsidR="00BF412E" w:rsidRPr="00006D15">
        <w:rPr>
          <w:rFonts w:ascii="Arial" w:hAnsi="Arial" w:cs="Arial"/>
          <w:lang w:val="fr-CH"/>
        </w:rPr>
        <w:t xml:space="preserve">la société </w:t>
      </w:r>
      <w:r w:rsidR="00E97A22" w:rsidRPr="00006D15">
        <w:rPr>
          <w:rFonts w:ascii="Arial" w:hAnsi="Arial" w:cs="Arial"/>
          <w:lang w:val="fr-CH"/>
        </w:rPr>
        <w:t xml:space="preserve">Lilly </w:t>
      </w:r>
      <w:r w:rsidR="00294469" w:rsidRPr="00006D15">
        <w:rPr>
          <w:rFonts w:ascii="Arial" w:hAnsi="Arial" w:cs="Arial"/>
          <w:lang w:val="fr-CH"/>
        </w:rPr>
        <w:t xml:space="preserve">s’engage </w:t>
      </w:r>
      <w:r w:rsidR="00040444" w:rsidRPr="00006D15">
        <w:rPr>
          <w:rFonts w:ascii="Arial" w:hAnsi="Arial" w:cs="Arial"/>
          <w:lang w:val="fr-CH"/>
        </w:rPr>
        <w:t>dès</w:t>
      </w:r>
      <w:r w:rsidR="00E97A22" w:rsidRPr="00006D15">
        <w:rPr>
          <w:rFonts w:ascii="Arial" w:hAnsi="Arial" w:cs="Arial"/>
          <w:lang w:val="fr-CH"/>
        </w:rPr>
        <w:t xml:space="preserve"> 2015 </w:t>
      </w:r>
      <w:r w:rsidR="00294469" w:rsidRPr="00006D15">
        <w:rPr>
          <w:rFonts w:ascii="Arial" w:hAnsi="Arial" w:cs="Arial"/>
          <w:lang w:val="fr-CH"/>
        </w:rPr>
        <w:t xml:space="preserve">à documenter </w:t>
      </w:r>
      <w:r w:rsidR="00040444" w:rsidRPr="00006D15">
        <w:rPr>
          <w:rFonts w:ascii="Arial" w:hAnsi="Arial" w:cs="Arial"/>
          <w:lang w:val="fr-CH"/>
        </w:rPr>
        <w:t xml:space="preserve">et </w:t>
      </w:r>
      <w:r w:rsidR="0090293F" w:rsidRPr="00006D15">
        <w:rPr>
          <w:rFonts w:ascii="Arial" w:hAnsi="Arial" w:cs="Arial"/>
          <w:lang w:val="fr-CH"/>
        </w:rPr>
        <w:t xml:space="preserve">à </w:t>
      </w:r>
      <w:r w:rsidR="00C90ADA" w:rsidRPr="00006D15">
        <w:rPr>
          <w:rFonts w:ascii="Arial" w:hAnsi="Arial" w:cs="Arial"/>
          <w:lang w:val="fr-CH"/>
        </w:rPr>
        <w:t xml:space="preserve">publier </w:t>
      </w:r>
      <w:r w:rsidR="00294469" w:rsidRPr="00006D15">
        <w:rPr>
          <w:rFonts w:ascii="Arial" w:hAnsi="Arial" w:cs="Arial"/>
          <w:lang w:val="fr-CH"/>
        </w:rPr>
        <w:t xml:space="preserve">les prestations pécuniaires </w:t>
      </w:r>
      <w:r w:rsidR="00BF412E" w:rsidRPr="00006D15">
        <w:rPr>
          <w:rFonts w:ascii="Arial" w:hAnsi="Arial" w:cs="Arial"/>
          <w:lang w:val="fr-CH"/>
        </w:rPr>
        <w:t xml:space="preserve">qu’elle a </w:t>
      </w:r>
      <w:r w:rsidR="0090293F" w:rsidRPr="00006D15">
        <w:rPr>
          <w:rFonts w:ascii="Arial" w:hAnsi="Arial" w:cs="Arial"/>
          <w:lang w:val="fr-CH"/>
        </w:rPr>
        <w:t>versées</w:t>
      </w:r>
      <w:r w:rsidR="00294469" w:rsidRPr="00006D15">
        <w:rPr>
          <w:rFonts w:ascii="Arial" w:hAnsi="Arial" w:cs="Arial"/>
          <w:lang w:val="fr-CH"/>
        </w:rPr>
        <w:t xml:space="preserve"> </w:t>
      </w:r>
      <w:r w:rsidR="0090293F" w:rsidRPr="00006D15">
        <w:rPr>
          <w:rFonts w:ascii="Arial" w:hAnsi="Arial" w:cs="Arial"/>
          <w:lang w:val="fr-CH"/>
        </w:rPr>
        <w:t>à des</w:t>
      </w:r>
      <w:r w:rsidR="00294469" w:rsidRPr="00006D15">
        <w:rPr>
          <w:rFonts w:ascii="Arial" w:hAnsi="Arial" w:cs="Arial"/>
          <w:lang w:val="fr-CH"/>
        </w:rPr>
        <w:t xml:space="preserve"> professionnels </w:t>
      </w:r>
      <w:r w:rsidR="0090293F" w:rsidRPr="00006D15">
        <w:rPr>
          <w:rFonts w:ascii="Arial" w:hAnsi="Arial" w:cs="Arial"/>
          <w:lang w:val="fr-CH"/>
        </w:rPr>
        <w:t>et à des organisations du domaine de la</w:t>
      </w:r>
      <w:r w:rsidR="00C90ADA" w:rsidRPr="00006D15">
        <w:rPr>
          <w:rFonts w:ascii="Arial" w:hAnsi="Arial" w:cs="Arial"/>
          <w:lang w:val="fr-CH"/>
        </w:rPr>
        <w:t xml:space="preserve"> santé (par exemple, </w:t>
      </w:r>
      <w:r w:rsidR="008B1223" w:rsidRPr="00006D15">
        <w:rPr>
          <w:rFonts w:ascii="Arial" w:hAnsi="Arial" w:cs="Arial"/>
          <w:lang w:val="fr-CH"/>
        </w:rPr>
        <w:t xml:space="preserve">les </w:t>
      </w:r>
      <w:r w:rsidR="00C90ADA" w:rsidRPr="00006D15">
        <w:rPr>
          <w:rFonts w:ascii="Arial" w:hAnsi="Arial" w:cs="Arial"/>
          <w:lang w:val="fr-CH"/>
        </w:rPr>
        <w:t>coûts de séminaires</w:t>
      </w:r>
      <w:r w:rsidR="00E97A22" w:rsidRPr="00006D15">
        <w:rPr>
          <w:rFonts w:ascii="Arial" w:hAnsi="Arial" w:cs="Arial"/>
          <w:lang w:val="fr-CH"/>
        </w:rPr>
        <w:t xml:space="preserve">, </w:t>
      </w:r>
      <w:r w:rsidR="008B1223" w:rsidRPr="00006D15">
        <w:rPr>
          <w:rFonts w:ascii="Arial" w:hAnsi="Arial" w:cs="Arial"/>
          <w:lang w:val="fr-CH"/>
        </w:rPr>
        <w:t xml:space="preserve">les </w:t>
      </w:r>
      <w:r w:rsidR="00C90ADA" w:rsidRPr="00006D15">
        <w:rPr>
          <w:rFonts w:ascii="Arial" w:hAnsi="Arial" w:cs="Arial"/>
          <w:lang w:val="fr-CH"/>
        </w:rPr>
        <w:t>frais d’inscription</w:t>
      </w:r>
      <w:r w:rsidR="00E97A22" w:rsidRPr="00006D15">
        <w:rPr>
          <w:rFonts w:ascii="Arial" w:hAnsi="Arial" w:cs="Arial"/>
          <w:lang w:val="fr-CH"/>
        </w:rPr>
        <w:t xml:space="preserve">, </w:t>
      </w:r>
      <w:r w:rsidR="008B1223" w:rsidRPr="00006D15">
        <w:rPr>
          <w:rFonts w:ascii="Arial" w:hAnsi="Arial" w:cs="Arial"/>
          <w:lang w:val="fr-CH"/>
        </w:rPr>
        <w:t xml:space="preserve">les </w:t>
      </w:r>
      <w:r w:rsidR="00C90ADA" w:rsidRPr="00006D15">
        <w:rPr>
          <w:rFonts w:ascii="Arial" w:hAnsi="Arial" w:cs="Arial"/>
          <w:lang w:val="fr-CH"/>
        </w:rPr>
        <w:t>frais de déplacement et d’hébergement</w:t>
      </w:r>
      <w:r w:rsidR="008338AA" w:rsidRPr="00006D15">
        <w:rPr>
          <w:rFonts w:ascii="Arial" w:hAnsi="Arial" w:cs="Arial"/>
          <w:lang w:val="fr-CH"/>
        </w:rPr>
        <w:t>).</w:t>
      </w:r>
      <w:r w:rsidR="008B1223" w:rsidRPr="00006D15">
        <w:rPr>
          <w:rFonts w:ascii="Arial" w:hAnsi="Arial" w:cs="Arial"/>
          <w:lang w:val="fr-CH"/>
        </w:rPr>
        <w:t xml:space="preserve"> </w:t>
      </w:r>
      <w:r w:rsidR="00C90ADA" w:rsidRPr="00006D15">
        <w:rPr>
          <w:rFonts w:ascii="Arial" w:hAnsi="Arial" w:cs="Arial"/>
          <w:lang w:val="fr-CH"/>
        </w:rPr>
        <w:t xml:space="preserve">La divulgation </w:t>
      </w:r>
      <w:r w:rsidR="00BF412E" w:rsidRPr="00006D15">
        <w:rPr>
          <w:rFonts w:ascii="Arial" w:hAnsi="Arial" w:cs="Arial"/>
          <w:lang w:val="fr-CH"/>
        </w:rPr>
        <w:t>individuelle de ces prestations est soumise à</w:t>
      </w:r>
      <w:r w:rsidR="00C90ADA" w:rsidRPr="00006D15">
        <w:rPr>
          <w:rFonts w:ascii="Arial" w:hAnsi="Arial" w:cs="Arial"/>
          <w:lang w:val="fr-CH"/>
        </w:rPr>
        <w:t xml:space="preserve"> votre consentement</w:t>
      </w:r>
      <w:r w:rsidR="00BF412E" w:rsidRPr="00006D15">
        <w:rPr>
          <w:rFonts w:ascii="Arial" w:hAnsi="Arial" w:cs="Arial"/>
          <w:lang w:val="fr-CH"/>
        </w:rPr>
        <w:t xml:space="preserve"> préalable</w:t>
      </w:r>
      <w:r w:rsidR="00C90ADA" w:rsidRPr="00006D15">
        <w:rPr>
          <w:rFonts w:ascii="Arial" w:hAnsi="Arial" w:cs="Arial"/>
          <w:lang w:val="fr-CH"/>
        </w:rPr>
        <w:t xml:space="preserve">, que vous </w:t>
      </w:r>
      <w:r w:rsidR="00BF412E" w:rsidRPr="00006D15">
        <w:rPr>
          <w:rFonts w:ascii="Arial" w:hAnsi="Arial" w:cs="Arial"/>
          <w:lang w:val="fr-CH"/>
        </w:rPr>
        <w:t>pouvez donner</w:t>
      </w:r>
      <w:r w:rsidR="00C90ADA" w:rsidRPr="00006D15">
        <w:rPr>
          <w:rFonts w:ascii="Arial" w:hAnsi="Arial" w:cs="Arial"/>
          <w:lang w:val="fr-CH"/>
        </w:rPr>
        <w:t xml:space="preserve"> en signant un formulaire de consentement </w:t>
      </w:r>
      <w:r w:rsidR="00BF412E" w:rsidRPr="00006D15">
        <w:rPr>
          <w:rFonts w:ascii="Arial" w:hAnsi="Arial" w:cs="Arial"/>
          <w:lang w:val="fr-CH"/>
        </w:rPr>
        <w:t>à part</w:t>
      </w:r>
      <w:r w:rsidR="00E97A22" w:rsidRPr="00006D15">
        <w:rPr>
          <w:rFonts w:ascii="Arial" w:hAnsi="Arial" w:cs="Arial"/>
          <w:lang w:val="fr-CH"/>
        </w:rPr>
        <w:t>.</w:t>
      </w:r>
    </w:p>
    <w:p w14:paraId="48CF179D" w14:textId="77777777" w:rsidR="00E97A22" w:rsidRPr="00006D15" w:rsidRDefault="00E97A22" w:rsidP="003B66C1">
      <w:pPr>
        <w:tabs>
          <w:tab w:val="left" w:pos="2355"/>
        </w:tabs>
        <w:jc w:val="both"/>
        <w:rPr>
          <w:rFonts w:ascii="Arial" w:hAnsi="Arial" w:cs="Arial"/>
          <w:lang w:val="fr-CH"/>
        </w:rPr>
      </w:pPr>
    </w:p>
    <w:p w14:paraId="09048D61" w14:textId="3A084F46" w:rsidR="00D35F57" w:rsidRPr="00006D15" w:rsidRDefault="008338AA" w:rsidP="003B66C1">
      <w:pPr>
        <w:tabs>
          <w:tab w:val="left" w:pos="2355"/>
        </w:tabs>
        <w:jc w:val="both"/>
        <w:rPr>
          <w:rFonts w:ascii="Arial" w:hAnsi="Arial" w:cs="Arial"/>
          <w:lang w:val="fr-CH"/>
        </w:rPr>
      </w:pPr>
      <w:r w:rsidRPr="00006D15">
        <w:rPr>
          <w:rFonts w:ascii="Arial" w:hAnsi="Arial" w:cs="Arial"/>
          <w:lang w:val="fr-CH"/>
        </w:rPr>
        <w:t>L</w:t>
      </w:r>
      <w:r w:rsidR="00BF412E" w:rsidRPr="00006D15">
        <w:rPr>
          <w:rFonts w:ascii="Arial" w:hAnsi="Arial" w:cs="Arial"/>
          <w:lang w:val="fr-CH"/>
        </w:rPr>
        <w:t>illy prend en charge l</w:t>
      </w:r>
      <w:r w:rsidRPr="00006D15">
        <w:rPr>
          <w:rFonts w:ascii="Arial" w:hAnsi="Arial" w:cs="Arial"/>
          <w:lang w:val="fr-CH"/>
        </w:rPr>
        <w:t>es prestations inhérentes à la manifestation</w:t>
      </w:r>
      <w:r w:rsidR="00BF412E" w:rsidRPr="00006D15">
        <w:rPr>
          <w:rFonts w:ascii="Arial" w:hAnsi="Arial" w:cs="Arial"/>
          <w:lang w:val="fr-CH"/>
        </w:rPr>
        <w:t xml:space="preserve"> et </w:t>
      </w:r>
      <w:r w:rsidRPr="00006D15">
        <w:rPr>
          <w:rFonts w:ascii="Arial" w:hAnsi="Arial" w:cs="Arial"/>
          <w:lang w:val="fr-CH"/>
        </w:rPr>
        <w:t xml:space="preserve">stipulées dans le contrat dans le cadre des directives de voyage ci-jointes. </w:t>
      </w:r>
    </w:p>
    <w:p w14:paraId="18374873" w14:textId="033DE203" w:rsidR="000933F2" w:rsidRPr="00006D15" w:rsidRDefault="008338AA" w:rsidP="003B66C1">
      <w:pPr>
        <w:tabs>
          <w:tab w:val="left" w:pos="284"/>
        </w:tabs>
        <w:spacing w:before="240"/>
        <w:jc w:val="both"/>
        <w:rPr>
          <w:rFonts w:ascii="Arial" w:hAnsi="Arial" w:cs="Arial"/>
          <w:b/>
          <w:sz w:val="18"/>
          <w:szCs w:val="18"/>
          <w:lang w:val="fr-CH"/>
        </w:rPr>
      </w:pPr>
      <w:r w:rsidRPr="00006D15">
        <w:rPr>
          <w:rFonts w:ascii="Arial" w:hAnsi="Arial" w:cs="Arial"/>
          <w:lang w:val="fr-CH"/>
        </w:rPr>
        <w:t>Cette manifestation revêt un caractère strictement technique et scientifique. L’invitation est pe</w:t>
      </w:r>
      <w:r w:rsidRPr="00006D15">
        <w:rPr>
          <w:rFonts w:ascii="Arial" w:hAnsi="Arial" w:cs="Arial"/>
          <w:lang w:val="fr-CH"/>
        </w:rPr>
        <w:t>r</w:t>
      </w:r>
      <w:r w:rsidRPr="00006D15">
        <w:rPr>
          <w:rFonts w:ascii="Arial" w:hAnsi="Arial" w:cs="Arial"/>
          <w:lang w:val="fr-CH"/>
        </w:rPr>
        <w:t xml:space="preserve">sonnelle et ne peut </w:t>
      </w:r>
      <w:r w:rsidR="00BF412E" w:rsidRPr="00006D15">
        <w:rPr>
          <w:rFonts w:ascii="Arial" w:hAnsi="Arial" w:cs="Arial"/>
          <w:lang w:val="fr-CH"/>
        </w:rPr>
        <w:t xml:space="preserve">en aucun cas </w:t>
      </w:r>
      <w:r w:rsidRPr="00006D15">
        <w:rPr>
          <w:rFonts w:ascii="Arial" w:hAnsi="Arial" w:cs="Arial"/>
          <w:lang w:val="fr-CH"/>
        </w:rPr>
        <w:t>être transmise à un tiers. Les accompagnants ne sont pas aut</w:t>
      </w:r>
      <w:r w:rsidRPr="00006D15">
        <w:rPr>
          <w:rFonts w:ascii="Arial" w:hAnsi="Arial" w:cs="Arial"/>
          <w:lang w:val="fr-CH"/>
        </w:rPr>
        <w:t>o</w:t>
      </w:r>
      <w:r w:rsidRPr="00006D15">
        <w:rPr>
          <w:rFonts w:ascii="Arial" w:hAnsi="Arial" w:cs="Arial"/>
          <w:lang w:val="fr-CH"/>
        </w:rPr>
        <w:t>risés.</w:t>
      </w:r>
    </w:p>
    <w:p w14:paraId="18374875" w14:textId="77777777" w:rsidR="006A5A28" w:rsidRPr="00006D15" w:rsidRDefault="006A5A28" w:rsidP="003B66C1">
      <w:pPr>
        <w:jc w:val="both"/>
        <w:rPr>
          <w:rFonts w:ascii="Arial" w:hAnsi="Arial" w:cs="Arial"/>
          <w:b/>
          <w:sz w:val="18"/>
          <w:szCs w:val="18"/>
          <w:lang w:val="fr-CH"/>
        </w:rPr>
      </w:pPr>
    </w:p>
    <w:p w14:paraId="3B0D3EC8" w14:textId="77777777" w:rsidR="00EB1595" w:rsidRPr="00006D15" w:rsidRDefault="00EB1595" w:rsidP="00CC7172">
      <w:pPr>
        <w:jc w:val="both"/>
        <w:rPr>
          <w:rFonts w:ascii="Arial" w:hAnsi="Arial" w:cs="Arial"/>
          <w:b/>
          <w:sz w:val="18"/>
          <w:szCs w:val="18"/>
          <w:lang w:val="fr-CH"/>
        </w:rPr>
      </w:pPr>
    </w:p>
    <w:p w14:paraId="56F0A147" w14:textId="77777777" w:rsidR="00FB61E0" w:rsidRPr="00006D15" w:rsidRDefault="00FB61E0" w:rsidP="00CC7172">
      <w:pPr>
        <w:jc w:val="both"/>
        <w:rPr>
          <w:rFonts w:ascii="Arial" w:hAnsi="Arial" w:cs="Arial"/>
          <w:b/>
          <w:sz w:val="18"/>
          <w:szCs w:val="18"/>
          <w:lang w:val="fr-CH"/>
        </w:rPr>
      </w:pPr>
    </w:p>
    <w:p w14:paraId="3B03140C" w14:textId="5EF8AEDA" w:rsidR="00FB61E0" w:rsidRPr="00006D15" w:rsidRDefault="00F96507" w:rsidP="00FB61E0">
      <w:pPr>
        <w:jc w:val="both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b/>
          <w:sz w:val="18"/>
          <w:szCs w:val="18"/>
          <w:lang w:val="fr-CH"/>
        </w:rPr>
        <w:t>PRÉNOM</w:t>
      </w:r>
      <w:r w:rsidR="00FB61E0" w:rsidRPr="00006D15">
        <w:rPr>
          <w:rFonts w:ascii="Arial" w:hAnsi="Arial" w:cs="Arial"/>
          <w:b/>
          <w:color w:val="FF0000"/>
          <w:sz w:val="18"/>
          <w:szCs w:val="18"/>
          <w:lang w:val="fr-CH"/>
        </w:rPr>
        <w:t>*</w:t>
      </w:r>
      <w:r w:rsidR="00FB61E0" w:rsidRPr="00006D15">
        <w:rPr>
          <w:rFonts w:ascii="Arial" w:hAnsi="Arial" w:cs="Arial"/>
          <w:b/>
          <w:sz w:val="18"/>
          <w:szCs w:val="18"/>
          <w:lang w:val="fr-CH"/>
        </w:rPr>
        <w:t>: ____________________________________________________________________________</w:t>
      </w:r>
    </w:p>
    <w:p w14:paraId="0024DEAA" w14:textId="36912507" w:rsidR="00FB61E0" w:rsidRPr="00006D15" w:rsidRDefault="00FB61E0" w:rsidP="00FB61E0">
      <w:pPr>
        <w:spacing w:before="240"/>
        <w:jc w:val="both"/>
        <w:rPr>
          <w:rFonts w:ascii="Arial" w:hAnsi="Arial" w:cs="Arial"/>
          <w:b/>
          <w:sz w:val="18"/>
          <w:szCs w:val="18"/>
          <w:lang w:val="fr-CH"/>
        </w:rPr>
      </w:pPr>
      <w:r w:rsidRPr="00006D15">
        <w:rPr>
          <w:rFonts w:ascii="Arial" w:hAnsi="Arial" w:cs="Arial"/>
          <w:b/>
          <w:sz w:val="18"/>
          <w:szCs w:val="18"/>
          <w:lang w:val="fr-CH"/>
        </w:rPr>
        <w:t>N</w:t>
      </w:r>
      <w:r w:rsidR="00F96507" w:rsidRPr="00006D15">
        <w:rPr>
          <w:rFonts w:ascii="Arial" w:hAnsi="Arial" w:cs="Arial"/>
          <w:b/>
          <w:sz w:val="18"/>
          <w:szCs w:val="18"/>
          <w:lang w:val="fr-CH"/>
        </w:rPr>
        <w:t>OM</w:t>
      </w:r>
      <w:r w:rsidRPr="00006D15">
        <w:rPr>
          <w:rFonts w:ascii="Arial" w:hAnsi="Arial" w:cs="Arial"/>
          <w:b/>
          <w:color w:val="FF0000"/>
          <w:sz w:val="18"/>
          <w:szCs w:val="18"/>
          <w:lang w:val="fr-CH"/>
        </w:rPr>
        <w:t>*</w:t>
      </w:r>
      <w:r w:rsidRPr="00006D15">
        <w:rPr>
          <w:rFonts w:ascii="Arial" w:hAnsi="Arial" w:cs="Arial"/>
          <w:b/>
          <w:sz w:val="18"/>
          <w:szCs w:val="18"/>
          <w:lang w:val="fr-CH"/>
        </w:rPr>
        <w:t>: ___________________________________________________________________________</w:t>
      </w:r>
      <w:r w:rsidR="00006D15">
        <w:rPr>
          <w:rFonts w:ascii="Arial" w:hAnsi="Arial" w:cs="Arial"/>
          <w:b/>
          <w:sz w:val="18"/>
          <w:szCs w:val="18"/>
          <w:lang w:val="fr-CH"/>
        </w:rPr>
        <w:t>____</w:t>
      </w:r>
    </w:p>
    <w:p w14:paraId="217ECC1E" w14:textId="77777777" w:rsidR="00FB61E0" w:rsidRPr="00006D15" w:rsidRDefault="00FB61E0" w:rsidP="00FB61E0">
      <w:pPr>
        <w:tabs>
          <w:tab w:val="left" w:pos="5760"/>
        </w:tabs>
        <w:spacing w:before="240"/>
        <w:jc w:val="both"/>
        <w:rPr>
          <w:rFonts w:ascii="Arial" w:hAnsi="Arial" w:cs="Arial"/>
          <w:b/>
          <w:color w:val="000000"/>
          <w:sz w:val="18"/>
          <w:szCs w:val="18"/>
          <w:lang w:val="fr-CH"/>
        </w:rPr>
      </w:pP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ADRESSE</w:t>
      </w:r>
      <w:r w:rsidRPr="00006D15">
        <w:rPr>
          <w:rFonts w:ascii="Arial" w:hAnsi="Arial" w:cs="Arial"/>
          <w:b/>
          <w:color w:val="FF0000"/>
          <w:sz w:val="18"/>
          <w:szCs w:val="18"/>
          <w:lang w:val="fr-CH"/>
        </w:rPr>
        <w:t>*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: _____________________________________________________________________________</w:t>
      </w:r>
    </w:p>
    <w:p w14:paraId="186962C2" w14:textId="77777777" w:rsidR="00FB61E0" w:rsidRPr="00006D15" w:rsidRDefault="00FB61E0" w:rsidP="00FB61E0">
      <w:pPr>
        <w:tabs>
          <w:tab w:val="left" w:pos="5760"/>
        </w:tabs>
        <w:spacing w:before="240"/>
        <w:jc w:val="both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b/>
          <w:sz w:val="18"/>
          <w:szCs w:val="18"/>
          <w:lang w:val="fr-CH"/>
        </w:rPr>
        <w:t>_______________________________________________________________________________________</w:t>
      </w:r>
    </w:p>
    <w:p w14:paraId="1DFE75C2" w14:textId="11EE7EA8" w:rsidR="00FB61E0" w:rsidRPr="00006D15" w:rsidRDefault="00F96507" w:rsidP="00FB61E0">
      <w:pPr>
        <w:pStyle w:val="Heading5"/>
        <w:tabs>
          <w:tab w:val="clear" w:pos="5760"/>
          <w:tab w:val="left" w:pos="0"/>
          <w:tab w:val="left" w:leader="dot" w:pos="9072"/>
        </w:tabs>
        <w:spacing w:before="240"/>
        <w:jc w:val="both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sz w:val="18"/>
          <w:szCs w:val="18"/>
          <w:lang w:val="fr-CH"/>
        </w:rPr>
        <w:t>TÉ</w:t>
      </w:r>
      <w:r w:rsidR="00FB61E0" w:rsidRPr="00006D15">
        <w:rPr>
          <w:rFonts w:ascii="Arial" w:hAnsi="Arial" w:cs="Arial"/>
          <w:sz w:val="18"/>
          <w:szCs w:val="18"/>
          <w:lang w:val="fr-CH"/>
        </w:rPr>
        <w:t>L</w:t>
      </w:r>
      <w:r w:rsidR="00FB61E0" w:rsidRPr="00006D15">
        <w:rPr>
          <w:rFonts w:ascii="Arial" w:hAnsi="Arial" w:cs="Arial"/>
          <w:color w:val="FF0000"/>
          <w:sz w:val="18"/>
          <w:szCs w:val="18"/>
          <w:lang w:val="fr-CH"/>
        </w:rPr>
        <w:t>*</w:t>
      </w:r>
      <w:r w:rsidR="00006D15">
        <w:rPr>
          <w:rFonts w:ascii="Arial" w:hAnsi="Arial" w:cs="Arial"/>
          <w:sz w:val="18"/>
          <w:szCs w:val="18"/>
          <w:lang w:val="fr-CH"/>
        </w:rPr>
        <w:t>:___________________</w:t>
      </w:r>
      <w:r w:rsidR="00FB61E0" w:rsidRPr="00006D15">
        <w:rPr>
          <w:rFonts w:ascii="Arial" w:hAnsi="Arial" w:cs="Arial"/>
          <w:sz w:val="18"/>
          <w:szCs w:val="18"/>
          <w:lang w:val="fr-CH"/>
        </w:rPr>
        <w:t>MOBIL</w:t>
      </w:r>
      <w:r w:rsidRPr="00006D15">
        <w:rPr>
          <w:rFonts w:ascii="Arial" w:hAnsi="Arial" w:cs="Arial"/>
          <w:sz w:val="18"/>
          <w:szCs w:val="18"/>
          <w:lang w:val="fr-CH"/>
        </w:rPr>
        <w:t>E</w:t>
      </w:r>
      <w:r w:rsidR="00006D15">
        <w:rPr>
          <w:rFonts w:ascii="Arial" w:hAnsi="Arial" w:cs="Arial"/>
          <w:sz w:val="18"/>
          <w:szCs w:val="18"/>
          <w:lang w:val="fr-CH"/>
        </w:rPr>
        <w:t>:</w:t>
      </w:r>
      <w:r w:rsidR="00FB61E0" w:rsidRPr="00006D15">
        <w:rPr>
          <w:rFonts w:ascii="Arial" w:hAnsi="Arial" w:cs="Arial"/>
          <w:sz w:val="18"/>
          <w:szCs w:val="18"/>
          <w:lang w:val="fr-CH"/>
        </w:rPr>
        <w:t>_________________________</w:t>
      </w:r>
      <w:r w:rsidR="00006D15">
        <w:rPr>
          <w:rFonts w:ascii="Arial" w:hAnsi="Arial" w:cs="Arial"/>
          <w:sz w:val="18"/>
          <w:szCs w:val="18"/>
          <w:lang w:val="fr-CH"/>
        </w:rPr>
        <w:t>FAX: __________________________</w:t>
      </w:r>
    </w:p>
    <w:p w14:paraId="45F85FAE" w14:textId="3F7DE581" w:rsidR="00FB61E0" w:rsidRPr="00006D15" w:rsidRDefault="00FB61E0" w:rsidP="00FB61E0">
      <w:pPr>
        <w:pStyle w:val="Heading5"/>
        <w:tabs>
          <w:tab w:val="clear" w:pos="5760"/>
          <w:tab w:val="left" w:pos="0"/>
          <w:tab w:val="left" w:leader="dot" w:pos="9072"/>
        </w:tabs>
        <w:spacing w:before="240"/>
        <w:jc w:val="both"/>
        <w:rPr>
          <w:rFonts w:ascii="Arial" w:hAnsi="Arial" w:cs="Arial"/>
          <w:color w:val="auto"/>
          <w:sz w:val="18"/>
          <w:szCs w:val="18"/>
          <w:lang w:val="fr-CH"/>
        </w:rPr>
      </w:pPr>
      <w:r w:rsidRPr="00006D15">
        <w:rPr>
          <w:rFonts w:ascii="Arial" w:hAnsi="Arial" w:cs="Arial"/>
          <w:color w:val="auto"/>
          <w:sz w:val="18"/>
          <w:szCs w:val="18"/>
          <w:lang w:val="fr-CH"/>
        </w:rPr>
        <w:t>E</w:t>
      </w:r>
      <w:r w:rsidR="00F96507" w:rsidRPr="00006D15">
        <w:rPr>
          <w:rFonts w:ascii="Arial" w:hAnsi="Arial" w:cs="Arial"/>
          <w:color w:val="auto"/>
          <w:sz w:val="18"/>
          <w:szCs w:val="18"/>
          <w:lang w:val="fr-CH"/>
        </w:rPr>
        <w:t>-</w:t>
      </w:r>
      <w:r w:rsidRPr="00006D15">
        <w:rPr>
          <w:rFonts w:ascii="Arial" w:hAnsi="Arial" w:cs="Arial"/>
          <w:color w:val="auto"/>
          <w:sz w:val="18"/>
          <w:szCs w:val="18"/>
          <w:lang w:val="fr-CH"/>
        </w:rPr>
        <w:t>MAIL</w:t>
      </w:r>
      <w:r w:rsidRPr="00006D15">
        <w:rPr>
          <w:rFonts w:ascii="Arial" w:hAnsi="Arial" w:cs="Arial"/>
          <w:color w:val="FF0000"/>
          <w:sz w:val="18"/>
          <w:szCs w:val="18"/>
          <w:lang w:val="fr-CH"/>
        </w:rPr>
        <w:t>*</w:t>
      </w:r>
      <w:r w:rsidRPr="00006D15">
        <w:rPr>
          <w:rFonts w:ascii="Arial" w:hAnsi="Arial" w:cs="Arial"/>
          <w:color w:val="auto"/>
          <w:sz w:val="18"/>
          <w:szCs w:val="18"/>
          <w:lang w:val="fr-CH"/>
        </w:rPr>
        <w:t>:_________________________________________________</w:t>
      </w:r>
      <w:r w:rsidR="00006D15">
        <w:rPr>
          <w:rFonts w:ascii="Arial" w:hAnsi="Arial" w:cs="Arial"/>
          <w:color w:val="auto"/>
          <w:sz w:val="18"/>
          <w:szCs w:val="18"/>
          <w:lang w:val="fr-CH"/>
        </w:rPr>
        <w:t>_______________________________</w:t>
      </w:r>
    </w:p>
    <w:p w14:paraId="1EADF824" w14:textId="4BA29093" w:rsidR="00E047C7" w:rsidRPr="00006D15" w:rsidRDefault="00006D15" w:rsidP="00006D15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spacing w:before="240"/>
        <w:rPr>
          <w:rFonts w:ascii="Arial" w:hAnsi="Arial" w:cs="Arial"/>
          <w:b/>
          <w:color w:val="000000"/>
          <w:sz w:val="18"/>
          <w:szCs w:val="18"/>
          <w:lang w:val="fr-CH"/>
        </w:rPr>
      </w:pPr>
      <w:r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PERSONNE </w:t>
      </w:r>
      <w:proofErr w:type="gramStart"/>
      <w:r w:rsidR="00BF412E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A </w:t>
      </w:r>
      <w:r w:rsidR="00F96507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CONTACTER</w:t>
      </w:r>
      <w:proofErr w:type="gramEnd"/>
      <w:r w:rsidR="00F96507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EN CAS D’URGENCE</w:t>
      </w:r>
      <w:r w:rsidR="00BF412E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: </w:t>
      </w:r>
      <w:r w:rsidR="00FB61E0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____________________________________________________________</w:t>
      </w:r>
    </w:p>
    <w:p w14:paraId="6CF6E65E" w14:textId="4DBD15C1" w:rsidR="00FB61E0" w:rsidRPr="00006D15" w:rsidRDefault="00F96507" w:rsidP="00006D15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spacing w:before="240"/>
        <w:rPr>
          <w:rFonts w:ascii="Arial" w:hAnsi="Arial" w:cs="Arial"/>
          <w:b/>
          <w:color w:val="000000"/>
          <w:sz w:val="18"/>
          <w:szCs w:val="18"/>
          <w:lang w:val="fr-CH"/>
        </w:rPr>
      </w:pP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lastRenderedPageBreak/>
        <w:t>NUMÉ</w:t>
      </w:r>
      <w:r w:rsidR="00103C09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R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O D’URGENCE</w:t>
      </w:r>
      <w:r w:rsidR="00FB61E0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: __________________________________________________________________________</w:t>
      </w:r>
    </w:p>
    <w:p w14:paraId="18374888" w14:textId="77777777" w:rsidR="005E7E8C" w:rsidRPr="00006D15" w:rsidRDefault="005E7E8C" w:rsidP="005E7E8C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both"/>
        <w:rPr>
          <w:rFonts w:ascii="Arial" w:hAnsi="Arial" w:cs="Arial"/>
          <w:b/>
          <w:color w:val="000000"/>
          <w:sz w:val="18"/>
          <w:szCs w:val="18"/>
          <w:lang w:val="fr-CH"/>
        </w:rPr>
      </w:pPr>
    </w:p>
    <w:p w14:paraId="18374889" w14:textId="3563EBE9" w:rsidR="005E7E8C" w:rsidRPr="00006D15" w:rsidRDefault="00F96507" w:rsidP="005E7E8C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rPr>
          <w:rFonts w:ascii="Arial" w:hAnsi="Arial" w:cs="Arial"/>
          <w:b/>
          <w:color w:val="000000"/>
          <w:sz w:val="18"/>
          <w:szCs w:val="18"/>
          <w:lang w:val="fr-CH"/>
        </w:rPr>
      </w:pP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Mo</w:t>
      </w:r>
      <w:r w:rsidR="00BF412E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de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de communication préférentiel</w:t>
      </w:r>
      <w:r w:rsidR="00ED01E3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:</w:t>
      </w:r>
      <w:r w:rsidR="002738AA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2738AA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T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éléphone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5E7E8C" w:rsidRPr="00006D15">
        <w:rPr>
          <w:rFonts w:ascii="Arial" w:hAnsi="Arial" w:cs="Arial"/>
          <w:sz w:val="28"/>
          <w:szCs w:val="22"/>
          <w:lang w:val="fr-CH"/>
        </w:rPr>
        <w:t>□</w:t>
      </w:r>
      <w:r w:rsidR="002738AA" w:rsidRPr="00006D15">
        <w:rPr>
          <w:rFonts w:ascii="Arial" w:hAnsi="Arial" w:cs="Arial"/>
          <w:sz w:val="28"/>
          <w:szCs w:val="22"/>
          <w:lang w:val="fr-CH"/>
        </w:rPr>
        <w:t xml:space="preserve">  </w:t>
      </w:r>
      <w:r w:rsidR="005E7E8C" w:rsidRPr="00006D15">
        <w:rPr>
          <w:rFonts w:ascii="Arial" w:hAnsi="Arial" w:cs="Arial"/>
          <w:sz w:val="22"/>
          <w:szCs w:val="22"/>
          <w:lang w:val="fr-CH"/>
        </w:rPr>
        <w:t xml:space="preserve"> 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Mobil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e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5E7E8C" w:rsidRPr="00006D15">
        <w:rPr>
          <w:rFonts w:ascii="Arial" w:hAnsi="Arial" w:cs="Arial"/>
          <w:sz w:val="28"/>
          <w:szCs w:val="22"/>
          <w:lang w:val="fr-CH"/>
        </w:rPr>
        <w:t>□</w:t>
      </w:r>
      <w:r w:rsidR="002738AA" w:rsidRPr="00006D15">
        <w:rPr>
          <w:rFonts w:ascii="Arial" w:hAnsi="Arial" w:cs="Arial"/>
          <w:sz w:val="28"/>
          <w:szCs w:val="22"/>
          <w:lang w:val="fr-CH"/>
        </w:rPr>
        <w:t xml:space="preserve"> </w:t>
      </w:r>
      <w:r w:rsidR="005E7E8C" w:rsidRPr="00006D15">
        <w:rPr>
          <w:rFonts w:ascii="Arial" w:hAnsi="Arial" w:cs="Arial"/>
          <w:szCs w:val="22"/>
          <w:lang w:val="fr-CH"/>
        </w:rPr>
        <w:t xml:space="preserve"> </w:t>
      </w:r>
      <w:r w:rsidR="002738AA" w:rsidRPr="00006D15">
        <w:rPr>
          <w:rFonts w:ascii="Arial" w:hAnsi="Arial" w:cs="Arial"/>
          <w:szCs w:val="22"/>
          <w:lang w:val="fr-CH"/>
        </w:rPr>
        <w:t xml:space="preserve"> 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Fax </w:t>
      </w:r>
      <w:r w:rsidR="005E7E8C" w:rsidRPr="00006D15">
        <w:rPr>
          <w:rFonts w:ascii="Arial" w:hAnsi="Arial" w:cs="Arial"/>
          <w:sz w:val="28"/>
          <w:szCs w:val="22"/>
          <w:lang w:val="fr-CH"/>
        </w:rPr>
        <w:t>□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 </w:t>
      </w:r>
      <w:r w:rsidR="002738AA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 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E</w:t>
      </w:r>
      <w:r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-</w:t>
      </w:r>
      <w:r w:rsidR="005E7E8C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 xml:space="preserve">mail </w:t>
      </w:r>
      <w:r w:rsidR="005E7E8C" w:rsidRPr="00006D15">
        <w:rPr>
          <w:rFonts w:ascii="Arial" w:hAnsi="Arial" w:cs="Arial"/>
          <w:sz w:val="28"/>
          <w:szCs w:val="22"/>
          <w:lang w:val="fr-CH"/>
        </w:rPr>
        <w:t>□</w:t>
      </w:r>
      <w:r w:rsidR="00103C09" w:rsidRPr="00006D15">
        <w:rPr>
          <w:rFonts w:ascii="Arial" w:hAnsi="Arial" w:cs="Arial"/>
          <w:sz w:val="28"/>
          <w:szCs w:val="22"/>
          <w:lang w:val="fr-CH"/>
        </w:rPr>
        <w:t xml:space="preserve"> </w:t>
      </w:r>
      <w:r w:rsidR="00103C09" w:rsidRPr="00006D15">
        <w:rPr>
          <w:rFonts w:ascii="Arial" w:hAnsi="Arial" w:cs="Arial"/>
          <w:b/>
          <w:color w:val="000000"/>
          <w:sz w:val="18"/>
          <w:szCs w:val="18"/>
          <w:lang w:val="fr-CH"/>
        </w:rPr>
        <w:t>Poste</w:t>
      </w:r>
      <w:r w:rsidR="00103C09" w:rsidRPr="00006D15">
        <w:rPr>
          <w:rFonts w:ascii="Arial" w:hAnsi="Arial" w:cs="Arial"/>
          <w:sz w:val="28"/>
          <w:szCs w:val="22"/>
          <w:lang w:val="fr-CH"/>
        </w:rPr>
        <w:t xml:space="preserve">  </w:t>
      </w:r>
      <w:r w:rsidR="00103C09" w:rsidRPr="00006D15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837488B" w14:textId="77777777" w:rsidR="00B66ECE" w:rsidRPr="00F96507" w:rsidRDefault="00B66ECE" w:rsidP="00B66ECE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center"/>
        <w:rPr>
          <w:rFonts w:ascii="DIN-Regular" w:hAnsi="DIN-Regular" w:cs="DIN Offc"/>
          <w:sz w:val="18"/>
          <w:szCs w:val="18"/>
          <w:lang w:val="fr-CH"/>
        </w:rPr>
      </w:pPr>
    </w:p>
    <w:p w14:paraId="4E2C35AD" w14:textId="77777777" w:rsidR="00ED01E3" w:rsidRPr="00F96507" w:rsidRDefault="00ED01E3" w:rsidP="00B66ECE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center"/>
        <w:rPr>
          <w:rFonts w:ascii="DIN-Regular" w:hAnsi="DIN-Regular" w:cs="DIN Offc"/>
          <w:sz w:val="18"/>
          <w:szCs w:val="18"/>
          <w:lang w:val="fr-CH"/>
        </w:rPr>
      </w:pPr>
    </w:p>
    <w:p w14:paraId="55FA7A08" w14:textId="4B221438" w:rsidR="00A06584" w:rsidRPr="00F96507" w:rsidRDefault="00A06584" w:rsidP="00A06584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rPr>
          <w:rFonts w:ascii="DIN-Regular" w:hAnsi="DIN-Regular"/>
          <w:i/>
          <w:color w:val="FF0000"/>
          <w:sz w:val="16"/>
          <w:szCs w:val="16"/>
          <w:lang w:val="fr-CH"/>
        </w:rPr>
      </w:pPr>
      <w:r w:rsidRPr="00F96507">
        <w:rPr>
          <w:rFonts w:ascii="DIN-Regular" w:hAnsi="DIN-Regular"/>
          <w:i/>
          <w:color w:val="FF0000"/>
          <w:sz w:val="16"/>
          <w:szCs w:val="16"/>
          <w:lang w:val="fr-CH"/>
        </w:rPr>
        <w:t xml:space="preserve">* </w:t>
      </w:r>
      <w:r w:rsidR="00F96507">
        <w:rPr>
          <w:rFonts w:ascii="DIN-Regular" w:hAnsi="DIN-Regular"/>
          <w:i/>
          <w:color w:val="FF0000"/>
          <w:sz w:val="16"/>
          <w:szCs w:val="16"/>
          <w:lang w:val="fr-CH"/>
        </w:rPr>
        <w:t>Champ obligatoire</w:t>
      </w:r>
    </w:p>
    <w:p w14:paraId="5C7F8DE4" w14:textId="77777777" w:rsidR="00A06584" w:rsidRPr="00F96507" w:rsidRDefault="00A06584" w:rsidP="00B66ECE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center"/>
        <w:rPr>
          <w:rFonts w:ascii="DIN-Regular" w:hAnsi="DIN-Regular" w:cs="DIN Offc"/>
          <w:sz w:val="18"/>
          <w:szCs w:val="18"/>
          <w:lang w:val="fr-CH"/>
        </w:rPr>
      </w:pPr>
    </w:p>
    <w:p w14:paraId="11140F1C" w14:textId="37A0D430" w:rsidR="00C8350B" w:rsidRPr="00F96507" w:rsidRDefault="00C8350B">
      <w:pPr>
        <w:rPr>
          <w:rFonts w:ascii="DIN-Regular" w:hAnsi="DIN-Regular" w:cs="DIN Offc"/>
          <w:sz w:val="18"/>
          <w:szCs w:val="18"/>
          <w:lang w:val="fr-CH"/>
        </w:rPr>
      </w:pPr>
      <w:r w:rsidRPr="00F96507">
        <w:rPr>
          <w:rFonts w:ascii="DIN-Regular" w:hAnsi="DIN-Regular" w:cs="DIN Offc"/>
          <w:sz w:val="18"/>
          <w:szCs w:val="18"/>
          <w:lang w:val="fr-CH"/>
        </w:rPr>
        <w:br w:type="page"/>
      </w:r>
    </w:p>
    <w:p w14:paraId="2FF91832" w14:textId="77777777" w:rsidR="00ED01E3" w:rsidRPr="00F96507" w:rsidRDefault="00ED01E3" w:rsidP="00B66ECE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center"/>
        <w:rPr>
          <w:rFonts w:ascii="DIN-Regular" w:hAnsi="DIN-Regular" w:cs="DIN Offc"/>
          <w:sz w:val="18"/>
          <w:szCs w:val="18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6"/>
      </w:tblGrid>
      <w:tr w:rsidR="00EA5BD2" w:rsidRPr="00F96507" w14:paraId="0A42FAF0" w14:textId="77777777" w:rsidTr="00977660">
        <w:tc>
          <w:tcPr>
            <w:tcW w:w="8986" w:type="dxa"/>
          </w:tcPr>
          <w:p w14:paraId="18B00C87" w14:textId="3010A506" w:rsidR="00EA5BD2" w:rsidRPr="00006D15" w:rsidRDefault="00246429" w:rsidP="00715B8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u w:val="single"/>
                <w:lang w:val="fr-CH"/>
              </w:rPr>
            </w:pPr>
            <w:r w:rsidRPr="00006D15">
              <w:rPr>
                <w:rFonts w:ascii="Arial" w:hAnsi="Arial" w:cs="Arial"/>
                <w:b/>
                <w:u w:val="single"/>
                <w:lang w:val="fr-CH"/>
              </w:rPr>
              <w:t>INSCRIPTION AU CONGRÈS</w:t>
            </w:r>
          </w:p>
          <w:p w14:paraId="0C8C02FD" w14:textId="77777777" w:rsidR="00715B87" w:rsidRPr="00006D15" w:rsidRDefault="00715B87" w:rsidP="0039745F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lang w:val="fr-CH"/>
              </w:rPr>
            </w:pPr>
          </w:p>
          <w:p w14:paraId="34DD5203" w14:textId="4804EFAA" w:rsidR="00EA5BD2" w:rsidRPr="00006D15" w:rsidRDefault="00246429" w:rsidP="0039745F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lang w:val="fr-CH"/>
              </w:rPr>
            </w:pPr>
            <w:r w:rsidRPr="00006D15">
              <w:rPr>
                <w:rFonts w:ascii="Arial" w:hAnsi="Arial" w:cs="Arial"/>
                <w:b/>
                <w:lang w:val="fr-CH"/>
              </w:rPr>
              <w:t>INSCRIPTION</w:t>
            </w:r>
            <w:r w:rsidR="00EA5BD2" w:rsidRPr="00006D15">
              <w:rPr>
                <w:rFonts w:ascii="Arial" w:hAnsi="Arial" w:cs="Arial"/>
                <w:b/>
                <w:lang w:val="fr-CH"/>
              </w:rPr>
              <w:tab/>
            </w:r>
            <w:r w:rsidR="00EA5BD2" w:rsidRPr="00006D15">
              <w:rPr>
                <w:rFonts w:ascii="Arial" w:hAnsi="Arial" w:cs="Arial"/>
                <w:b/>
                <w:lang w:val="fr-CH"/>
              </w:rPr>
              <w:tab/>
            </w:r>
            <w:r w:rsidRPr="00006D15">
              <w:rPr>
                <w:rFonts w:ascii="Arial" w:hAnsi="Arial" w:cs="Arial"/>
                <w:b/>
                <w:lang w:val="fr-CH"/>
              </w:rPr>
              <w:t>OUI</w:t>
            </w:r>
            <w:r w:rsidR="00EA5BD2" w:rsidRPr="00006D15">
              <w:rPr>
                <w:rFonts w:ascii="Arial" w:hAnsi="Arial" w:cs="Arial"/>
                <w:b/>
                <w:lang w:val="fr-CH"/>
              </w:rPr>
              <w:tab/>
            </w:r>
            <w:r w:rsidR="00715B87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Pr="00006D15">
              <w:rPr>
                <w:rFonts w:ascii="Arial" w:hAnsi="Arial" w:cs="Arial"/>
                <w:b/>
                <w:lang w:val="fr-CH"/>
              </w:rPr>
              <w:tab/>
              <w:t>NO</w:t>
            </w:r>
            <w:r w:rsidR="00EA5BD2" w:rsidRPr="00006D15">
              <w:rPr>
                <w:rFonts w:ascii="Arial" w:hAnsi="Arial" w:cs="Arial"/>
                <w:b/>
                <w:lang w:val="fr-CH"/>
              </w:rPr>
              <w:t>N</w:t>
            </w:r>
            <w:r w:rsidR="00EA5BD2" w:rsidRPr="00006D15">
              <w:rPr>
                <w:rFonts w:ascii="Arial" w:hAnsi="Arial" w:cs="Arial"/>
                <w:b/>
                <w:lang w:val="fr-CH"/>
              </w:rPr>
              <w:tab/>
            </w:r>
            <w:r w:rsidR="00715B87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EA5BD2" w:rsidRPr="00006D15">
              <w:rPr>
                <w:rFonts w:ascii="Arial" w:hAnsi="Arial" w:cs="Arial"/>
                <w:b/>
                <w:lang w:val="fr-CH"/>
              </w:rPr>
              <w:tab/>
            </w:r>
          </w:p>
          <w:p w14:paraId="29A0150F" w14:textId="77777777" w:rsidR="00EA5BD2" w:rsidRPr="00006D15" w:rsidRDefault="00EA5BD2" w:rsidP="0039745F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lang w:val="fr-CH"/>
              </w:rPr>
            </w:pPr>
          </w:p>
          <w:p w14:paraId="7D549D5D" w14:textId="621F4591" w:rsidR="00EA5BD2" w:rsidRPr="00006D15" w:rsidRDefault="00BF412E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r-CH"/>
              </w:rPr>
            </w:pP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>J’ai</w:t>
            </w:r>
            <w:r w:rsidR="00063296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besoin d’une</w:t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inscription </w:t>
            </w: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>pour toute la durée</w:t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du congrès.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ab/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OUI</w:t>
            </w:r>
            <w:r w:rsidR="00715B87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715B87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EA5BD2" w:rsidRPr="00006D15">
              <w:rPr>
                <w:rFonts w:ascii="Arial" w:hAnsi="Arial" w:cs="Arial"/>
                <w:lang w:val="fr-CH"/>
              </w:rPr>
              <w:t xml:space="preserve">  </w:t>
            </w:r>
            <w:r w:rsidR="00C8350B" w:rsidRPr="00006D15">
              <w:rPr>
                <w:rFonts w:ascii="Arial" w:hAnsi="Arial" w:cs="Arial"/>
                <w:lang w:val="fr-CH"/>
              </w:rPr>
              <w:tab/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>N</w:t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O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>N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715B87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3225EC7A" w14:textId="77777777" w:rsidR="00EA5BD2" w:rsidRPr="00006D15" w:rsidRDefault="00EA5BD2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r-CH"/>
              </w:rPr>
            </w:pPr>
          </w:p>
          <w:p w14:paraId="73EDC92D" w14:textId="77777777" w:rsidR="00EA5BD2" w:rsidRPr="00006D15" w:rsidRDefault="00EA5BD2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0"/>
                <w:lang w:val="fr-CH" w:eastAsia="de-DE"/>
              </w:rPr>
            </w:pPr>
          </w:p>
          <w:p w14:paraId="044BC0C8" w14:textId="5AC81FDE" w:rsidR="00EA5BD2" w:rsidRPr="00006D15" w:rsidRDefault="00BF412E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r-CH"/>
              </w:rPr>
            </w:pP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>J’ai</w:t>
            </w:r>
            <w:r w:rsidR="00063296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besoin d’une inscription </w:t>
            </w: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>pour la journée du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: </w:t>
            </w:r>
            <w:r w:rsidR="00C8350B" w:rsidRPr="00006D15">
              <w:rPr>
                <w:rFonts w:ascii="Arial" w:hAnsi="Arial" w:cs="Arial"/>
                <w:lang w:val="fr-CH" w:eastAsia="de-DE"/>
              </w:rPr>
              <w:t xml:space="preserve">_______________ </w:t>
            </w:r>
            <w:r w:rsidR="00C8350B" w:rsidRPr="00006D15">
              <w:rPr>
                <w:rFonts w:ascii="Arial" w:hAnsi="Arial" w:cs="Arial"/>
                <w:lang w:val="fr-CH" w:eastAsia="de-DE"/>
              </w:rPr>
              <w:tab/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OUI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C8350B" w:rsidRPr="00006D15">
              <w:rPr>
                <w:rFonts w:ascii="Arial" w:hAnsi="Arial" w:cs="Arial"/>
                <w:lang w:val="fr-CH"/>
              </w:rPr>
              <w:tab/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NO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>N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692F6EAD" w14:textId="2CB82FA2" w:rsidR="00EA5BD2" w:rsidRPr="00006D15" w:rsidRDefault="00977660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ind w:left="4248"/>
              <w:rPr>
                <w:rFonts w:ascii="Arial" w:hAnsi="Arial" w:cs="Arial"/>
                <w:sz w:val="16"/>
                <w:szCs w:val="16"/>
                <w:lang w:val="fr-CH" w:eastAsia="de-DE"/>
              </w:rPr>
            </w:pPr>
            <w:r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 xml:space="preserve"> </w:t>
            </w:r>
            <w:r w:rsidR="006B5B64"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>Indiquer la date</w:t>
            </w:r>
          </w:p>
          <w:p w14:paraId="5BB5E1A0" w14:textId="77777777" w:rsidR="00EA5BD2" w:rsidRPr="00006D15" w:rsidRDefault="00EA5BD2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ind w:left="4248"/>
              <w:rPr>
                <w:rFonts w:ascii="Arial" w:hAnsi="Arial" w:cs="Arial"/>
                <w:sz w:val="16"/>
                <w:szCs w:val="16"/>
                <w:lang w:val="fr-CH" w:eastAsia="de-DE"/>
              </w:rPr>
            </w:pPr>
          </w:p>
          <w:p w14:paraId="6B9D9DD9" w14:textId="3275BD48" w:rsidR="00EA5BD2" w:rsidRPr="00006D15" w:rsidRDefault="006B5B64" w:rsidP="00C8350B">
            <w:pPr>
              <w:tabs>
                <w:tab w:val="left" w:pos="6521"/>
                <w:tab w:val="left" w:pos="7343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r-CH" w:eastAsia="de-DE"/>
              </w:rPr>
            </w:pP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>J’</w:t>
            </w:r>
            <w:r w:rsidR="00BF412E" w:rsidRPr="00006D15">
              <w:rPr>
                <w:rFonts w:ascii="Arial" w:hAnsi="Arial" w:cs="Arial"/>
                <w:b/>
                <w:bCs/>
                <w:lang w:val="fr-CH" w:eastAsia="de-DE"/>
              </w:rPr>
              <w:t>ai</w:t>
            </w:r>
            <w:r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besoin d’une inscription du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 </w:t>
            </w:r>
            <w:r w:rsidR="00EA5BD2" w:rsidRPr="00006D15">
              <w:rPr>
                <w:rFonts w:ascii="Arial" w:hAnsi="Arial" w:cs="Arial"/>
                <w:lang w:val="fr-CH" w:eastAsia="de-DE"/>
              </w:rPr>
              <w:t xml:space="preserve">____________ </w:t>
            </w:r>
            <w:r w:rsidRPr="00006D15">
              <w:rPr>
                <w:rFonts w:ascii="Arial" w:hAnsi="Arial" w:cs="Arial"/>
                <w:b/>
                <w:lang w:val="fr-CH" w:eastAsia="de-DE"/>
              </w:rPr>
              <w:t>au</w:t>
            </w:r>
            <w:r w:rsidR="00EA5BD2" w:rsidRPr="00006D15">
              <w:rPr>
                <w:rFonts w:ascii="Arial" w:hAnsi="Arial" w:cs="Arial"/>
                <w:lang w:val="fr-CH" w:eastAsia="de-DE"/>
              </w:rPr>
              <w:t xml:space="preserve"> ___________ </w:t>
            </w:r>
            <w:r w:rsidR="00C8350B" w:rsidRPr="00006D15">
              <w:rPr>
                <w:rFonts w:ascii="Arial" w:hAnsi="Arial" w:cs="Arial"/>
                <w:lang w:val="fr-CH" w:eastAsia="de-DE"/>
              </w:rPr>
              <w:tab/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OUI</w:t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C8350B" w:rsidRPr="00006D15">
              <w:rPr>
                <w:rFonts w:ascii="Arial" w:hAnsi="Arial" w:cs="Arial"/>
                <w:lang w:val="fr-CH"/>
              </w:rPr>
              <w:tab/>
            </w:r>
            <w:r w:rsidR="00246429" w:rsidRPr="00006D15">
              <w:rPr>
                <w:rFonts w:ascii="Arial" w:hAnsi="Arial" w:cs="Arial"/>
                <w:b/>
                <w:bCs/>
                <w:lang w:val="fr-CH" w:eastAsia="de-DE"/>
              </w:rPr>
              <w:t>NO</w:t>
            </w:r>
            <w:r w:rsidR="00C8350B" w:rsidRPr="00006D15">
              <w:rPr>
                <w:rFonts w:ascii="Arial" w:hAnsi="Arial" w:cs="Arial"/>
                <w:b/>
                <w:bCs/>
                <w:lang w:val="fr-CH" w:eastAsia="de-DE"/>
              </w:rPr>
              <w:t>N</w:t>
            </w:r>
            <w:r w:rsidR="00EA5BD2" w:rsidRPr="00006D15">
              <w:rPr>
                <w:rFonts w:ascii="Arial" w:hAnsi="Arial" w:cs="Arial"/>
                <w:b/>
                <w:bCs/>
                <w:lang w:val="fr-CH" w:eastAsia="de-DE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t xml:space="preserve"> </w:t>
            </w:r>
            <w:r w:rsidR="00EA5BD2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18BD8F29" w14:textId="54A5FB1F" w:rsidR="00EA5BD2" w:rsidRPr="00006D15" w:rsidRDefault="00246429" w:rsidP="0039745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fr-CH" w:eastAsia="de-DE"/>
              </w:rPr>
            </w:pPr>
            <w:r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>Indiquer la date</w:t>
            </w:r>
            <w:r w:rsidR="00EA5BD2"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 xml:space="preserve">           </w:t>
            </w:r>
            <w:r w:rsidR="00977660"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 xml:space="preserve">   </w:t>
            </w:r>
            <w:r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>Indiquer la date</w:t>
            </w:r>
            <w:r w:rsidR="00EA5BD2" w:rsidRPr="00006D15">
              <w:rPr>
                <w:rFonts w:ascii="Arial" w:hAnsi="Arial" w:cs="Arial"/>
                <w:sz w:val="16"/>
                <w:szCs w:val="16"/>
                <w:lang w:val="fr-CH" w:eastAsia="de-DE"/>
              </w:rPr>
              <w:t xml:space="preserve"> </w:t>
            </w:r>
          </w:p>
          <w:p w14:paraId="3B29DF01" w14:textId="77777777" w:rsidR="00EA5BD2" w:rsidRPr="00006D15" w:rsidRDefault="00EA5BD2" w:rsidP="0039745F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fr-CH" w:eastAsia="de-DE"/>
              </w:rPr>
            </w:pPr>
          </w:p>
          <w:p w14:paraId="505CEB4D" w14:textId="77777777" w:rsidR="00EA5BD2" w:rsidRPr="00006D15" w:rsidRDefault="00EA5BD2" w:rsidP="0039745F">
            <w:pPr>
              <w:tabs>
                <w:tab w:val="left" w:pos="709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17BBBCD2" w14:textId="6B9A0B82" w:rsidR="00EA5BD2" w:rsidRPr="00006D15" w:rsidRDefault="00246429" w:rsidP="0039745F">
            <w:pPr>
              <w:tabs>
                <w:tab w:val="left" w:pos="709"/>
              </w:tabs>
              <w:jc w:val="both"/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Êtes-vous membre de</w:t>
            </w:r>
            <w:r w:rsidR="00EA5BD2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[</w:t>
            </w:r>
            <w:r w:rsidR="00EA5BD2" w:rsidRPr="00006D15">
              <w:rPr>
                <w:rFonts w:ascii="Arial" w:hAnsi="Arial" w:cs="Arial"/>
                <w:sz w:val="18"/>
                <w:szCs w:val="18"/>
                <w:highlight w:val="cyan"/>
                <w:lang w:val="fr-CH"/>
              </w:rPr>
              <w:t>N</w:t>
            </w:r>
            <w:r w:rsidRPr="00006D15">
              <w:rPr>
                <w:rFonts w:ascii="Arial" w:hAnsi="Arial" w:cs="Arial"/>
                <w:sz w:val="18"/>
                <w:szCs w:val="18"/>
                <w:highlight w:val="cyan"/>
                <w:lang w:val="fr-CH"/>
              </w:rPr>
              <w:t>o</w:t>
            </w:r>
            <w:r w:rsidR="0090293F" w:rsidRPr="00006D15">
              <w:rPr>
                <w:rFonts w:ascii="Arial" w:hAnsi="Arial" w:cs="Arial"/>
                <w:sz w:val="18"/>
                <w:szCs w:val="18"/>
                <w:highlight w:val="cyan"/>
                <w:lang w:val="fr-CH"/>
              </w:rPr>
              <w:t>m</w:t>
            </w:r>
            <w:r w:rsidRPr="00006D15">
              <w:rPr>
                <w:rFonts w:ascii="Arial" w:hAnsi="Arial" w:cs="Arial"/>
                <w:sz w:val="18"/>
                <w:szCs w:val="18"/>
                <w:highlight w:val="cyan"/>
                <w:lang w:val="fr-CH"/>
              </w:rPr>
              <w:t xml:space="preserve"> de la société/de l’association</w:t>
            </w:r>
            <w:r w:rsidR="00EA5BD2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]? </w:t>
            </w:r>
            <w:r w:rsidR="00063296" w:rsidRPr="00006D15">
              <w:rPr>
                <w:rFonts w:ascii="Arial" w:hAnsi="Arial" w:cs="Arial"/>
                <w:sz w:val="18"/>
                <w:szCs w:val="18"/>
                <w:lang w:val="fr-CH"/>
              </w:rPr>
              <w:t>Numéro d’adhésion</w:t>
            </w:r>
            <w:r w:rsidR="00EA5BD2" w:rsidRPr="00006D15">
              <w:rPr>
                <w:rFonts w:ascii="Arial" w:hAnsi="Arial" w:cs="Arial"/>
                <w:sz w:val="18"/>
                <w:szCs w:val="18"/>
                <w:lang w:val="fr-CH"/>
              </w:rPr>
              <w:t>: ………………………………………………..</w:t>
            </w:r>
          </w:p>
          <w:p w14:paraId="18478195" w14:textId="77777777" w:rsidR="00EA5BD2" w:rsidRPr="00F96507" w:rsidRDefault="00EA5BD2" w:rsidP="0039745F">
            <w:pPr>
              <w:pStyle w:val="Heading8"/>
              <w:tabs>
                <w:tab w:val="clear" w:pos="0"/>
                <w:tab w:val="clear" w:pos="5760"/>
              </w:tabs>
              <w:ind w:left="0" w:firstLine="0"/>
              <w:jc w:val="both"/>
              <w:outlineLvl w:val="7"/>
              <w:rPr>
                <w:rFonts w:ascii="DIN-Regular" w:hAnsi="DIN-Regular" w:cs="DIN Offc"/>
                <w:b w:val="0"/>
                <w:i/>
                <w:color w:val="auto"/>
                <w:sz w:val="16"/>
                <w:szCs w:val="16"/>
                <w:lang w:val="fr-CH"/>
              </w:rPr>
            </w:pPr>
          </w:p>
        </w:tc>
      </w:tr>
    </w:tbl>
    <w:p w14:paraId="18374896" w14:textId="77777777" w:rsidR="006A5A28" w:rsidRPr="00F96507" w:rsidRDefault="006A5A28" w:rsidP="000933F2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both"/>
        <w:rPr>
          <w:rFonts w:ascii="DIN-Regular" w:hAnsi="DIN-Regular" w:cs="DIN Offc"/>
          <w:i/>
          <w:color w:val="FF0000"/>
          <w:sz w:val="16"/>
          <w:szCs w:val="16"/>
          <w:lang w:val="fr-CH"/>
        </w:rPr>
      </w:pPr>
    </w:p>
    <w:p w14:paraId="37FD3B27" w14:textId="77777777" w:rsidR="00E64FF3" w:rsidRPr="00F96507" w:rsidRDefault="00E64FF3" w:rsidP="000933F2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jc w:val="both"/>
        <w:rPr>
          <w:rFonts w:ascii="DIN-Regular" w:hAnsi="DIN-Regular" w:cs="DIN Offc"/>
          <w:i/>
          <w:color w:val="FF0000"/>
          <w:sz w:val="16"/>
          <w:szCs w:val="16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6"/>
      </w:tblGrid>
      <w:tr w:rsidR="005E7E8C" w:rsidRPr="00F96507" w14:paraId="183748AB" w14:textId="77777777" w:rsidTr="0039745F">
        <w:tc>
          <w:tcPr>
            <w:tcW w:w="10763" w:type="dxa"/>
          </w:tcPr>
          <w:p w14:paraId="18374897" w14:textId="0B0AFA9A" w:rsidR="005E7E8C" w:rsidRPr="00006D15" w:rsidRDefault="00F73009" w:rsidP="0039745F">
            <w:pPr>
              <w:tabs>
                <w:tab w:val="left" w:pos="6096"/>
              </w:tabs>
              <w:ind w:right="-709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  <w:t>DONNÉES RELATIVES AU VOYAGE</w:t>
            </w:r>
          </w:p>
          <w:p w14:paraId="18374898" w14:textId="77777777" w:rsidR="005E7E8C" w:rsidRPr="00006D15" w:rsidRDefault="005E7E8C" w:rsidP="0039745F">
            <w:pPr>
              <w:tabs>
                <w:tab w:val="left" w:pos="6096"/>
              </w:tabs>
              <w:ind w:right="-709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  <w:lang w:val="fr-CH"/>
              </w:rPr>
            </w:pPr>
          </w:p>
          <w:p w14:paraId="18374899" w14:textId="276D20C9" w:rsidR="005E7E8C" w:rsidRPr="00006D15" w:rsidRDefault="00F73009" w:rsidP="00767B80">
            <w:pPr>
              <w:tabs>
                <w:tab w:val="left" w:pos="5670"/>
                <w:tab w:val="center" w:pos="7371"/>
              </w:tabs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BILLET NÉCESSAIRE</w:t>
            </w:r>
            <w:r w:rsidR="005E7E8C" w:rsidRPr="00006D15">
              <w:rPr>
                <w:rFonts w:ascii="Arial" w:hAnsi="Arial" w:cs="Arial"/>
                <w:bCs/>
                <w:sz w:val="18"/>
                <w:szCs w:val="18"/>
                <w:lang w:val="fr-CH"/>
              </w:rPr>
              <w:t>:</w:t>
            </w:r>
            <w:r w:rsidR="00844F59" w:rsidRPr="00006D15">
              <w:rPr>
                <w:rFonts w:ascii="Arial" w:hAnsi="Arial" w:cs="Arial"/>
                <w:bCs/>
                <w:sz w:val="18"/>
                <w:szCs w:val="18"/>
                <w:lang w:val="fr-CH"/>
              </w:rPr>
              <w:t xml:space="preserve">  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844F5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A341A" w:rsidRPr="00006D15">
              <w:rPr>
                <w:rFonts w:ascii="Arial" w:hAnsi="Arial" w:cs="Arial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NO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N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A341A" w:rsidRPr="00006D15">
              <w:rPr>
                <w:rFonts w:ascii="Arial" w:hAnsi="Arial" w:cs="Arial"/>
                <w:lang w:val="fr-CH"/>
              </w:rPr>
              <w:t xml:space="preserve">  </w:t>
            </w:r>
            <w:r w:rsidR="00977660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         </w:t>
            </w:r>
            <w:r w:rsidR="00844F5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            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AVION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5A341A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E7E8C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NO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N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A341A" w:rsidRPr="00006D15">
              <w:rPr>
                <w:rFonts w:ascii="Arial" w:hAnsi="Arial" w:cs="Arial"/>
                <w:lang w:val="fr-CH"/>
              </w:rPr>
              <w:t xml:space="preserve"> 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844F59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977660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   </w:t>
            </w:r>
            <w:r w:rsidR="005E7E8C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      </w:t>
            </w:r>
            <w:r w:rsidR="00977660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 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TRAIN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: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844F5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A341A" w:rsidRPr="00006D15">
              <w:rPr>
                <w:rFonts w:ascii="Arial" w:hAnsi="Arial" w:cs="Arial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NO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</w:t>
            </w:r>
            <w:r w:rsidR="00844F5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5A341A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A341A" w:rsidRPr="00006D15">
              <w:rPr>
                <w:rFonts w:ascii="Arial" w:hAnsi="Arial" w:cs="Arial"/>
                <w:lang w:val="fr-CH"/>
              </w:rPr>
              <w:t xml:space="preserve"> </w:t>
            </w:r>
          </w:p>
          <w:p w14:paraId="1837489A" w14:textId="77777777" w:rsidR="005E7E8C" w:rsidRPr="00006D15" w:rsidRDefault="005E7E8C" w:rsidP="0039745F">
            <w:pPr>
              <w:ind w:right="-567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</w:p>
          <w:p w14:paraId="1837489B" w14:textId="3F42363F" w:rsidR="005E7E8C" w:rsidRPr="00006D15" w:rsidRDefault="00F73009" w:rsidP="0039745F">
            <w:pPr>
              <w:ind w:right="-567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LIEU DE DÉPART SOUHAITÉ</w:t>
            </w:r>
            <w:r w:rsidR="005E7E8C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 (</w:t>
            </w: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aéroport ou gare</w:t>
            </w:r>
            <w:r w:rsidR="005E7E8C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) : </w:t>
            </w:r>
          </w:p>
          <w:p w14:paraId="1837489C" w14:textId="77777777" w:rsidR="005E7E8C" w:rsidRPr="00006D15" w:rsidRDefault="005E7E8C" w:rsidP="0039745F">
            <w:pPr>
              <w:ind w:right="-567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</w:p>
          <w:p w14:paraId="1837489D" w14:textId="125E5E69" w:rsidR="005E7E8C" w:rsidRPr="00006D15" w:rsidRDefault="00C80C00" w:rsidP="0039745F">
            <w:pPr>
              <w:ind w:right="-567"/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_________________________________________________________________________________</w:t>
            </w:r>
          </w:p>
          <w:p w14:paraId="02ED9BDB" w14:textId="77777777" w:rsidR="00AB5B8E" w:rsidRPr="00006D15" w:rsidRDefault="00AB5B8E" w:rsidP="0039745F">
            <w:pPr>
              <w:ind w:right="-567"/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1A7B41A0" w14:textId="4A7B6229" w:rsidR="00AB5B8E" w:rsidRPr="00006D15" w:rsidRDefault="00F73009" w:rsidP="00AB5B8E">
            <w:pPr>
              <w:ind w:right="-567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Pour les personnes voyageant en avion</w:t>
            </w:r>
            <w:r w:rsidR="00CB75DC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: </w:t>
            </w: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J’ai besoin d’une navette</w:t>
            </w:r>
            <w:r w:rsidR="00AB5B8E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à l’aéroport</w:t>
            </w:r>
            <w:r w:rsidR="00AB5B8E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: </w:t>
            </w:r>
          </w:p>
          <w:p w14:paraId="05915EAF" w14:textId="77777777" w:rsidR="00AB5B8E" w:rsidRPr="00006D15" w:rsidRDefault="00AB5B8E" w:rsidP="00AB5B8E">
            <w:pPr>
              <w:ind w:right="-567"/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</w:pPr>
          </w:p>
          <w:p w14:paraId="34EA24F5" w14:textId="65377487" w:rsidR="00AB5B8E" w:rsidRPr="00006D15" w:rsidRDefault="00C80C00" w:rsidP="00AB5B8E">
            <w:pPr>
              <w:ind w:right="-567"/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_________________________________________________________________________________</w:t>
            </w:r>
          </w:p>
          <w:p w14:paraId="40510F57" w14:textId="77777777" w:rsidR="00E64FF3" w:rsidRPr="00006D15" w:rsidRDefault="00E64FF3" w:rsidP="00E64FF3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1F800E37" w14:textId="05771C02" w:rsidR="00E64FF3" w:rsidRPr="00006D15" w:rsidRDefault="00F73009" w:rsidP="00E64FF3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Pour les personnes voyageant en train</w:t>
            </w:r>
            <w:r w:rsidR="00E64FF3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</w:p>
          <w:p w14:paraId="0EAE0450" w14:textId="77777777" w:rsidR="00E64FF3" w:rsidRPr="00006D15" w:rsidRDefault="00E64FF3" w:rsidP="00E64FF3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  <w:p w14:paraId="44E82A9C" w14:textId="3BA00038" w:rsidR="00E64FF3" w:rsidRPr="00006D15" w:rsidRDefault="002D389C" w:rsidP="00E64FF3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Je possède une réduction en  1</w:t>
            </w:r>
            <w:r w:rsidRPr="00006D15">
              <w:rPr>
                <w:rFonts w:ascii="Arial" w:hAnsi="Arial" w:cs="Arial"/>
                <w:sz w:val="18"/>
                <w:szCs w:val="18"/>
                <w:vertAlign w:val="superscript"/>
                <w:lang w:val="fr-CH"/>
              </w:rPr>
              <w:t>ère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classe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ou en 2</w:t>
            </w:r>
            <w:r w:rsidRPr="00006D15">
              <w:rPr>
                <w:rFonts w:ascii="Arial" w:hAnsi="Arial" w:cs="Arial"/>
                <w:sz w:val="18"/>
                <w:szCs w:val="18"/>
                <w:vertAlign w:val="superscript"/>
                <w:lang w:val="fr-CH"/>
              </w:rPr>
              <w:t>e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classe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/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d</w:t>
            </w:r>
            <w:r w:rsidR="00BF412E" w:rsidRPr="00006D15">
              <w:rPr>
                <w:rFonts w:ascii="Arial" w:hAnsi="Arial" w:cs="Arial"/>
                <w:sz w:val="18"/>
                <w:szCs w:val="18"/>
                <w:lang w:val="fr-CH"/>
              </w:rPr>
              <w:t>e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25% 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ou de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50</w:t>
            </w:r>
            <w:proofErr w:type="gramStart"/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% </w:t>
            </w:r>
            <w:proofErr w:type="gramEnd"/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>.</w:t>
            </w:r>
          </w:p>
          <w:p w14:paraId="1D6A3A34" w14:textId="4796C535" w:rsidR="00E64FF3" w:rsidRPr="00006D15" w:rsidRDefault="002D389C" w:rsidP="00E64FF3">
            <w:pPr>
              <w:spacing w:before="120"/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Veuillez réserver le billet de train en 1</w:t>
            </w:r>
            <w:r w:rsidRPr="00006D15">
              <w:rPr>
                <w:rFonts w:ascii="Arial" w:hAnsi="Arial" w:cs="Arial"/>
                <w:sz w:val="18"/>
                <w:szCs w:val="18"/>
                <w:vertAlign w:val="superscript"/>
                <w:lang w:val="fr-CH"/>
              </w:rPr>
              <w:t>e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c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lasse 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o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u 2</w:t>
            </w:r>
            <w:r w:rsidRPr="00006D15">
              <w:rPr>
                <w:rFonts w:ascii="Arial" w:hAnsi="Arial" w:cs="Arial"/>
                <w:sz w:val="18"/>
                <w:szCs w:val="18"/>
                <w:vertAlign w:val="superscript"/>
                <w:lang w:val="fr-CH"/>
              </w:rPr>
              <w:t>e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c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>lasse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.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E64FF3" w:rsidRPr="00006D15">
              <w:rPr>
                <w:rFonts w:ascii="Arial" w:hAnsi="Arial" w:cs="Arial"/>
                <w:sz w:val="18"/>
                <w:szCs w:val="18"/>
                <w:lang w:val="fr-CH"/>
              </w:rPr>
              <w:sym w:font="Wingdings" w:char="F0A8"/>
            </w:r>
          </w:p>
          <w:p w14:paraId="05644363" w14:textId="576416BC" w:rsidR="00E64FF3" w:rsidRPr="00006D15" w:rsidRDefault="00E64FF3" w:rsidP="0039745F">
            <w:pPr>
              <w:ind w:right="-567"/>
              <w:jc w:val="both"/>
              <w:rPr>
                <w:rFonts w:ascii="Arial" w:hAnsi="Arial" w:cs="Arial"/>
                <w:sz w:val="18"/>
                <w:szCs w:val="18"/>
                <w:lang w:val="fr-CH"/>
              </w:rPr>
            </w:pPr>
          </w:p>
          <w:p w14:paraId="629A600F" w14:textId="77777777" w:rsidR="00E64FF3" w:rsidRPr="00006D15" w:rsidRDefault="00E64FF3" w:rsidP="0039745F">
            <w:pPr>
              <w:ind w:right="-567"/>
              <w:jc w:val="both"/>
              <w:rPr>
                <w:rFonts w:ascii="Arial" w:hAnsi="Arial" w:cs="Arial"/>
                <w:sz w:val="18"/>
                <w:szCs w:val="18"/>
                <w:lang w:val="fr-CH"/>
              </w:rPr>
            </w:pPr>
          </w:p>
          <w:p w14:paraId="1837489F" w14:textId="7166655F" w:rsidR="005E7E8C" w:rsidRPr="00006D15" w:rsidRDefault="00BF412E" w:rsidP="0039745F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Veillez à indiquer</w:t>
            </w:r>
            <w:r w:rsidR="0003358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votre nom te</w:t>
            </w:r>
            <w:r w:rsidR="002D389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l qu’il figure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sur</w:t>
            </w:r>
            <w:r w:rsidR="002D389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votre passeport ou votre </w:t>
            </w:r>
            <w:r w:rsidR="00033589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carte </w:t>
            </w:r>
            <w:r w:rsidR="002D389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d’identité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</w:p>
          <w:p w14:paraId="4F4AB274" w14:textId="77777777" w:rsidR="006F29F3" w:rsidRPr="00006D15" w:rsidRDefault="006F29F3" w:rsidP="0039745F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183748A0" w14:textId="585B399A" w:rsidR="005E7E8C" w:rsidRPr="00006D15" w:rsidRDefault="00C80C00" w:rsidP="0039745F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_________________________________________________________________________________</w:t>
            </w:r>
          </w:p>
          <w:p w14:paraId="183748A5" w14:textId="77777777" w:rsidR="005E7E8C" w:rsidRPr="00006D15" w:rsidRDefault="005E7E8C" w:rsidP="0039745F">
            <w:pPr>
              <w:pStyle w:val="Heading7"/>
              <w:ind w:left="0" w:firstLine="0"/>
              <w:outlineLvl w:val="6"/>
              <w:rPr>
                <w:rFonts w:ascii="Arial" w:hAnsi="Arial" w:cs="Arial"/>
                <w:sz w:val="18"/>
                <w:szCs w:val="18"/>
                <w:lang w:val="fr-CH"/>
              </w:rPr>
            </w:pPr>
          </w:p>
          <w:p w14:paraId="65C8874A" w14:textId="42C4DDE4" w:rsidR="00CB75DC" w:rsidRPr="00006D15" w:rsidRDefault="00033589" w:rsidP="00CB75DC">
            <w:pPr>
              <w:pStyle w:val="Heading7"/>
              <w:ind w:left="0" w:firstLine="0"/>
              <w:outlineLvl w:val="6"/>
              <w:rPr>
                <w:rFonts w:ascii="Arial" w:hAnsi="Arial" w:cs="Arial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VOITURE</w:t>
            </w:r>
            <w:r w:rsidR="005E7E8C" w:rsidRPr="00006D15">
              <w:rPr>
                <w:rFonts w:ascii="Arial" w:hAnsi="Arial" w:cs="Arial"/>
                <w:sz w:val="18"/>
                <w:szCs w:val="18"/>
                <w:lang w:val="fr-CH"/>
              </w:rPr>
              <w:t> :</w:t>
            </w:r>
            <w:r w:rsidR="00844F59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OUI</w:t>
            </w:r>
            <w:r w:rsidR="00CB75DC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CB75DC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CB75DC" w:rsidRPr="00006D15">
              <w:rPr>
                <w:rFonts w:ascii="Arial" w:hAnsi="Arial" w:cs="Arial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NO</w:t>
            </w:r>
            <w:r w:rsidR="005E7E8C" w:rsidRPr="00006D15">
              <w:rPr>
                <w:rFonts w:ascii="Arial" w:hAnsi="Arial" w:cs="Arial"/>
                <w:sz w:val="18"/>
                <w:szCs w:val="18"/>
                <w:lang w:val="fr-CH"/>
              </w:rPr>
              <w:t>N</w:t>
            </w:r>
            <w:r w:rsidR="00CB75DC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CB75DC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183748AA" w14:textId="532965D2" w:rsidR="005E7E8C" w:rsidRPr="00F96507" w:rsidRDefault="005E7E8C" w:rsidP="005E42D3">
            <w:pPr>
              <w:rPr>
                <w:rFonts w:ascii="DIN-Regular" w:hAnsi="DIN-Regular" w:cs="DIN Offc"/>
                <w:i/>
                <w:color w:val="008000"/>
                <w:sz w:val="18"/>
                <w:szCs w:val="18"/>
                <w:lang w:val="fr-CH"/>
              </w:rPr>
            </w:pPr>
          </w:p>
        </w:tc>
      </w:tr>
    </w:tbl>
    <w:p w14:paraId="183748AC" w14:textId="77777777" w:rsidR="000933F2" w:rsidRPr="00F96507" w:rsidRDefault="000933F2" w:rsidP="000933F2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rPr>
          <w:rFonts w:ascii="DIN-Regular" w:hAnsi="DIN-Regular" w:cs="DIN Offc"/>
          <w:b/>
          <w:color w:val="000000"/>
          <w:sz w:val="10"/>
          <w:szCs w:val="10"/>
          <w:lang w:val="fr-CH"/>
        </w:rPr>
      </w:pPr>
    </w:p>
    <w:p w14:paraId="5183FB46" w14:textId="77777777" w:rsidR="00E64FF3" w:rsidRPr="00F96507" w:rsidRDefault="00E64FF3" w:rsidP="000933F2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rPr>
          <w:rFonts w:ascii="DIN-Regular" w:hAnsi="DIN-Regular" w:cs="DIN Offc"/>
          <w:b/>
          <w:color w:val="000000"/>
          <w:sz w:val="10"/>
          <w:szCs w:val="10"/>
          <w:lang w:val="fr-CH"/>
        </w:rPr>
      </w:pPr>
    </w:p>
    <w:p w14:paraId="183748AD" w14:textId="77777777" w:rsidR="005E7E8C" w:rsidRPr="00F96507" w:rsidRDefault="005E7E8C" w:rsidP="000933F2">
      <w:pPr>
        <w:tabs>
          <w:tab w:val="left" w:pos="5760"/>
          <w:tab w:val="left" w:pos="5850"/>
          <w:tab w:val="left" w:pos="7560"/>
          <w:tab w:val="left" w:pos="7740"/>
          <w:tab w:val="left" w:pos="7920"/>
        </w:tabs>
        <w:rPr>
          <w:rFonts w:ascii="DIN-Regular" w:hAnsi="DIN-Regular" w:cs="DIN Offc"/>
          <w:b/>
          <w:color w:val="000000"/>
          <w:sz w:val="10"/>
          <w:szCs w:val="10"/>
          <w:lang w:val="fr-CH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5E7E8C" w:rsidRPr="00006D15" w14:paraId="183748B4" w14:textId="77777777" w:rsidTr="00006D15">
        <w:tc>
          <w:tcPr>
            <w:tcW w:w="9039" w:type="dxa"/>
          </w:tcPr>
          <w:p w14:paraId="183748AE" w14:textId="0D8457C4" w:rsidR="005E7E8C" w:rsidRPr="00F96507" w:rsidRDefault="005E7E8C" w:rsidP="0039745F">
            <w:pPr>
              <w:tabs>
                <w:tab w:val="left" w:pos="6096"/>
              </w:tabs>
              <w:ind w:right="-709"/>
              <w:rPr>
                <w:rFonts w:ascii="DIN-Regular" w:hAnsi="DIN-Regular" w:cs="DIN Offc"/>
                <w:b/>
                <w:color w:val="333399"/>
                <w:sz w:val="4"/>
                <w:szCs w:val="4"/>
                <w:u w:val="single"/>
                <w:lang w:val="fr-CH"/>
              </w:rPr>
            </w:pPr>
          </w:p>
          <w:p w14:paraId="183748AF" w14:textId="7B96F58A" w:rsidR="005E7E8C" w:rsidRPr="00006D15" w:rsidRDefault="00033589" w:rsidP="0039745F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  <w:t>HÉBERGEMENT</w:t>
            </w:r>
          </w:p>
          <w:p w14:paraId="183748B0" w14:textId="77777777" w:rsidR="005E7E8C" w:rsidRPr="00006D15" w:rsidRDefault="005E7E8C" w:rsidP="0039745F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color w:val="333399"/>
                <w:sz w:val="18"/>
                <w:szCs w:val="18"/>
                <w:u w:val="single"/>
                <w:lang w:val="fr-CH"/>
              </w:rPr>
            </w:pPr>
          </w:p>
          <w:p w14:paraId="183748B1" w14:textId="18F4834E" w:rsidR="005E7E8C" w:rsidRPr="00006D15" w:rsidRDefault="00033589" w:rsidP="0039745F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HÉBERGEMENT </w:t>
            </w:r>
            <w:r w:rsidR="00BF412E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À L’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HÔTEL NÉCESSAIRE</w:t>
            </w:r>
            <w:r w:rsidR="005E7E8C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: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EB1595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</w:t>
            </w:r>
            <w:r w:rsidR="00EB1595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N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</w:t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N  </w:t>
            </w:r>
            <w:r w:rsidR="00EB1595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5E7E8C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</w:t>
            </w: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Arrivée</w:t>
            </w:r>
            <w:r w:rsidR="005E7E8C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: </w:t>
            </w:r>
            <w:r w:rsidR="00006D15">
              <w:rPr>
                <w:rFonts w:ascii="Arial" w:hAnsi="Arial" w:cs="Arial"/>
                <w:sz w:val="18"/>
                <w:szCs w:val="18"/>
                <w:lang w:val="fr-CH"/>
              </w:rPr>
              <w:t>&lt;&lt;Form_date1&gt;&gt;</w:t>
            </w:r>
            <w:r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>Départ</w:t>
            </w:r>
            <w:r w:rsidR="005E7E8C" w:rsidRPr="00006D15">
              <w:rPr>
                <w:rFonts w:ascii="Arial" w:hAnsi="Arial" w:cs="Arial"/>
                <w:b/>
                <w:bCs/>
                <w:sz w:val="18"/>
                <w:szCs w:val="18"/>
                <w:lang w:val="fr-CH"/>
              </w:rPr>
              <w:t xml:space="preserve">: </w:t>
            </w:r>
            <w:r w:rsidR="00006D15">
              <w:rPr>
                <w:rFonts w:ascii="Arial" w:hAnsi="Arial" w:cs="Arial"/>
                <w:sz w:val="18"/>
                <w:szCs w:val="18"/>
                <w:lang w:val="fr-CH"/>
              </w:rPr>
              <w:t>&lt;&lt;Form_Date2&gt;&gt;</w:t>
            </w:r>
          </w:p>
          <w:p w14:paraId="2B2D88CA" w14:textId="77777777" w:rsidR="00CB75DC" w:rsidRPr="00006D15" w:rsidRDefault="00CB75DC" w:rsidP="00CB75DC">
            <w:pPr>
              <w:rPr>
                <w:rFonts w:ascii="Arial" w:hAnsi="Arial" w:cs="Arial"/>
                <w:lang w:val="fr-CH"/>
              </w:rPr>
            </w:pPr>
          </w:p>
          <w:p w14:paraId="254A2C97" w14:textId="53A95EEF" w:rsidR="001C1E25" w:rsidRPr="00006D15" w:rsidRDefault="00D0702C" w:rsidP="001C1E25">
            <w:pPr>
              <w:pStyle w:val="Heading8"/>
              <w:ind w:right="-556"/>
              <w:jc w:val="left"/>
              <w:outlineLvl w:val="7"/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Seules les</w:t>
            </w:r>
            <w:r w:rsidR="00033589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 nuit</w:t>
            </w:r>
            <w:r w:rsidR="00656D2F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s d’hôtel </w:t>
            </w:r>
            <w:r w:rsidR="00BF412E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comprises </w:t>
            </w:r>
            <w:r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durant la période de la manifestation sont</w:t>
            </w:r>
            <w:r w:rsidR="001C1E25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 prises en charge</w:t>
            </w:r>
            <w:r w:rsidR="00033589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.</w:t>
            </w:r>
            <w:r w:rsidR="005E42D3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 </w:t>
            </w:r>
          </w:p>
          <w:p w14:paraId="183748B3" w14:textId="2FCA3865" w:rsidR="005E7E8C" w:rsidRPr="00644F93" w:rsidRDefault="00656D2F" w:rsidP="00006D15">
            <w:pPr>
              <w:pStyle w:val="Heading8"/>
              <w:ind w:right="175"/>
              <w:jc w:val="left"/>
              <w:outlineLvl w:val="7"/>
              <w:rPr>
                <w:rFonts w:ascii="DIN-Regular" w:hAnsi="DIN-Regular" w:cs="DIN Offc"/>
                <w:b w:val="0"/>
                <w:color w:val="auto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Les </w:t>
            </w:r>
            <w:r w:rsidR="00644F93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arrivées </w:t>
            </w:r>
            <w:r w:rsidR="001C1E25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la veille </w:t>
            </w:r>
            <w:r w:rsidR="00BF412E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de la manifestation et les nuit</w:t>
            </w:r>
            <w:r w:rsidR="001C1E25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s suivantes </w:t>
            </w:r>
            <w:r w:rsidR="00644F93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ne sont possi</w:t>
            </w:r>
            <w:r w:rsidR="00BF412E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bles que si le lieu et le pr</w:t>
            </w:r>
            <w:r w:rsidR="00BF412E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o</w:t>
            </w:r>
            <w:r w:rsidR="00644F93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gramme de la</w:t>
            </w:r>
            <w:r w:rsidR="00BF412E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 xml:space="preserve"> </w:t>
            </w:r>
            <w:r w:rsidR="00644F93" w:rsidRPr="00006D15">
              <w:rPr>
                <w:rFonts w:ascii="Arial" w:hAnsi="Arial" w:cs="Arial"/>
                <w:b w:val="0"/>
                <w:color w:val="auto"/>
                <w:sz w:val="18"/>
                <w:szCs w:val="18"/>
                <w:lang w:val="fr-CH"/>
              </w:rPr>
              <w:t>manifestation l’exigent.</w:t>
            </w:r>
          </w:p>
        </w:tc>
      </w:tr>
    </w:tbl>
    <w:p w14:paraId="19C90DCB" w14:textId="77777777" w:rsidR="00EB1595" w:rsidRPr="00F96507" w:rsidRDefault="00EB1595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0F7A518C" w14:textId="28C1A014" w:rsidR="00E64FF3" w:rsidRPr="00F96507" w:rsidRDefault="00E64FF3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6C3AD9C7" w14:textId="77777777" w:rsidR="00E64FF3" w:rsidRPr="00F96507" w:rsidRDefault="00E64FF3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57FEDCDA" w14:textId="77777777" w:rsidR="00E64FF3" w:rsidRPr="00F96507" w:rsidRDefault="00E64FF3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4AD5729F" w14:textId="77777777" w:rsidR="00E64FF3" w:rsidRPr="00F96507" w:rsidRDefault="00E64FF3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76DF1ADC" w14:textId="77777777" w:rsidR="00B541DB" w:rsidRPr="00F96507" w:rsidRDefault="00B541DB" w:rsidP="00B541DB">
      <w:pPr>
        <w:pStyle w:val="BodyText"/>
        <w:rPr>
          <w:rFonts w:ascii="Arial Narrow" w:hAnsi="Arial Narrow"/>
          <w:sz w:val="8"/>
          <w:szCs w:val="8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6"/>
      </w:tblGrid>
      <w:tr w:rsidR="00B541DB" w:rsidRPr="00F96507" w14:paraId="45C09DC6" w14:textId="77777777" w:rsidTr="00B541DB">
        <w:tc>
          <w:tcPr>
            <w:tcW w:w="8986" w:type="dxa"/>
          </w:tcPr>
          <w:p w14:paraId="1CBD91E5" w14:textId="0541DDF9" w:rsidR="00B541DB" w:rsidRPr="00006D15" w:rsidRDefault="001627BF" w:rsidP="00B541DB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highlight w:val="cyan"/>
                <w:u w:val="single"/>
                <w:lang w:val="fr-CH"/>
              </w:rPr>
              <w:lastRenderedPageBreak/>
              <w:t>DÉJEUNER D’AFFAIRES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highlight w:val="cyan"/>
                <w:u w:val="single"/>
                <w:lang w:val="fr-CH"/>
              </w:rPr>
              <w:t>: (</w:t>
            </w:r>
            <w:r w:rsidRPr="00006D15">
              <w:rPr>
                <w:rFonts w:ascii="Arial" w:hAnsi="Arial" w:cs="Arial"/>
                <w:b/>
                <w:sz w:val="18"/>
                <w:szCs w:val="18"/>
                <w:highlight w:val="cyan"/>
                <w:u w:val="single"/>
                <w:lang w:val="fr-CH"/>
              </w:rPr>
              <w:t>le cas échéant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highlight w:val="cyan"/>
                <w:u w:val="single"/>
                <w:lang w:val="fr-CH"/>
              </w:rPr>
              <w:t>)</w:t>
            </w:r>
          </w:p>
          <w:p w14:paraId="2F92BD22" w14:textId="77777777" w:rsidR="00B541DB" w:rsidRPr="00006D15" w:rsidRDefault="00B541DB" w:rsidP="00B541DB">
            <w:pPr>
              <w:rPr>
                <w:rFonts w:ascii="Arial" w:hAnsi="Arial" w:cs="Arial"/>
                <w:b/>
                <w:color w:val="FF0000"/>
                <w:sz w:val="18"/>
                <w:szCs w:val="18"/>
                <w:u w:val="single"/>
                <w:lang w:val="fr-CH"/>
              </w:rPr>
            </w:pPr>
          </w:p>
          <w:p w14:paraId="2B6E8B02" w14:textId="6A7C8B36" w:rsidR="00B541DB" w:rsidRPr="00006D15" w:rsidRDefault="00B541DB" w:rsidP="00B541DB">
            <w:pPr>
              <w:pStyle w:val="BodyText"/>
              <w:tabs>
                <w:tab w:val="left" w:pos="5670"/>
                <w:tab w:val="left" w:pos="6379"/>
                <w:tab w:val="left" w:pos="7797"/>
                <w:tab w:val="left" w:pos="8505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Lilly </w:t>
            </w:r>
            <w:r w:rsidR="001627BF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propose les repas d’affaires </w:t>
            </w:r>
            <w:r w:rsidR="00BF412E" w:rsidRPr="00006D15">
              <w:rPr>
                <w:rFonts w:ascii="Arial" w:hAnsi="Arial" w:cs="Arial"/>
                <w:sz w:val="18"/>
                <w:szCs w:val="18"/>
                <w:lang w:val="fr-CH"/>
              </w:rPr>
              <w:t>énoncés ci-après; v</w:t>
            </w:r>
            <w:r w:rsidR="001627BF" w:rsidRPr="00006D15">
              <w:rPr>
                <w:rFonts w:ascii="Arial" w:hAnsi="Arial" w:cs="Arial"/>
                <w:sz w:val="18"/>
                <w:szCs w:val="18"/>
                <w:lang w:val="fr-CH"/>
              </w:rPr>
              <w:t>euillez confirmer ou infirmer votre participation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.</w:t>
            </w:r>
          </w:p>
          <w:p w14:paraId="4AD79468" w14:textId="39FE90C3" w:rsidR="00B541DB" w:rsidRPr="00006D15" w:rsidRDefault="001627BF" w:rsidP="00B541DB">
            <w:pPr>
              <w:widowControl w:val="0"/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DÉJEUNER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1</w:t>
            </w:r>
            <w:r w:rsid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&lt;&lt;Form_Dinner1&gt;&gt; 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ab/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NON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4B653AF6" w14:textId="10C34EAA" w:rsidR="00B541DB" w:rsidRPr="00006D15" w:rsidRDefault="001627BF" w:rsidP="00B541DB">
            <w:pPr>
              <w:widowControl w:val="0"/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DÎNER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2</w:t>
            </w:r>
            <w:r w:rsidR="00006D15">
              <w:rPr>
                <w:rFonts w:ascii="Arial" w:hAnsi="Arial" w:cs="Arial"/>
                <w:sz w:val="18"/>
                <w:szCs w:val="18"/>
                <w:lang w:val="fr-CH"/>
              </w:rPr>
              <w:t>&lt;&lt;Form_Dinner1&gt;&gt;</w:t>
            </w:r>
            <w:r w:rsidR="00006D15" w:rsidRPr="00006D15">
              <w:rPr>
                <w:rFonts w:ascii="Arial" w:hAnsi="Arial" w:cs="Arial"/>
                <w:sz w:val="18"/>
                <w:szCs w:val="18"/>
                <w:lang w:val="fr-CH"/>
              </w:rPr>
              <w:tab/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  <w:t>N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ab/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</w:p>
          <w:p w14:paraId="0593DFC3" w14:textId="77777777" w:rsidR="00B541DB" w:rsidRPr="00006D15" w:rsidRDefault="00B541DB" w:rsidP="00B541DB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68166507" w14:textId="430BF14F" w:rsidR="00B541DB" w:rsidRPr="00006D15" w:rsidRDefault="001627BF" w:rsidP="00B541DB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u w:val="single"/>
                <w:lang w:val="fr-CH"/>
              </w:rPr>
              <w:t>Indications facultatives</w:t>
            </w:r>
          </w:p>
          <w:p w14:paraId="3E2EA82B" w14:textId="0D8A841C" w:rsidR="00B541DB" w:rsidRPr="00006D15" w:rsidRDefault="001627BF" w:rsidP="00B541DB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Restrictions alimentaires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/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allergies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:  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OUI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</w:t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B541DB" w:rsidRPr="00006D15">
              <w:rPr>
                <w:rFonts w:ascii="Arial" w:hAnsi="Arial" w:cs="Arial"/>
                <w:lang w:val="fr-CH"/>
              </w:rPr>
              <w:t xml:space="preserve">          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N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ON</w:t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   </w:t>
            </w:r>
            <w:r w:rsidR="00B541DB" w:rsidRPr="00006D15">
              <w:rPr>
                <w:rFonts w:ascii="Arial" w:hAnsi="Arial" w:cs="Arial"/>
                <w:lang w:val="fr-CH"/>
              </w:rPr>
              <w:sym w:font="Wingdings" w:char="F0A8"/>
            </w:r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 </w:t>
            </w:r>
          </w:p>
          <w:p w14:paraId="3109856F" w14:textId="77777777" w:rsidR="00E95C28" w:rsidRPr="00006D15" w:rsidRDefault="00E95C28" w:rsidP="00B541DB">
            <w:pPr>
              <w:tabs>
                <w:tab w:val="left" w:pos="6096"/>
              </w:tabs>
              <w:ind w:right="-709"/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  <w:p w14:paraId="1EF63F4F" w14:textId="4C9564F6" w:rsidR="00B541DB" w:rsidRPr="00006D15" w:rsidRDefault="001627BF" w:rsidP="00B541DB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Si vous avez coché « OUI », veuillez préciser votre réponse</w:t>
            </w:r>
            <w:proofErr w:type="gramStart"/>
            <w:r w:rsidR="00B541DB"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: 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V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égétarien</w:t>
            </w:r>
            <w:proofErr w:type="gramEnd"/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V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égétalien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S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ans gluten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H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alal □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C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asher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</w:t>
            </w:r>
          </w:p>
          <w:p w14:paraId="2174012D" w14:textId="649BEB5D" w:rsidR="00E95C28" w:rsidRPr="00006D15" w:rsidRDefault="001627BF" w:rsidP="00E95C2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Pas d’alcool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Pas de bœuf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Pas de porc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Pas de fruits de mer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</w:t>
            </w:r>
            <w:r w:rsidR="00E95C28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Allergie aux noix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 </w:t>
            </w:r>
            <w:r w:rsidR="001F0A99" w:rsidRPr="00006D15">
              <w:rPr>
                <w:rFonts w:ascii="Arial" w:hAnsi="Arial" w:cs="Arial"/>
                <w:sz w:val="18"/>
                <w:szCs w:val="18"/>
                <w:lang w:val="fr-CH"/>
              </w:rPr>
              <w:t>S</w:t>
            </w: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ans lactose</w:t>
            </w:r>
            <w:r w:rsidR="00B541DB"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 □</w:t>
            </w:r>
          </w:p>
          <w:p w14:paraId="22A67907" w14:textId="5CACCAE5" w:rsidR="00B541DB" w:rsidRPr="00006D15" w:rsidRDefault="00E95C28" w:rsidP="00E95C28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>A</w:t>
            </w:r>
            <w:r w:rsidR="001627BF" w:rsidRPr="00006D15">
              <w:rPr>
                <w:rFonts w:ascii="Arial" w:hAnsi="Arial" w:cs="Arial"/>
                <w:sz w:val="18"/>
                <w:szCs w:val="18"/>
                <w:lang w:val="fr-CH"/>
              </w:rPr>
              <w:t>utres</w:t>
            </w:r>
            <w:proofErr w:type="gramStart"/>
            <w:r w:rsidRPr="00006D15">
              <w:rPr>
                <w:rFonts w:ascii="Arial" w:hAnsi="Arial" w:cs="Arial"/>
                <w:sz w:val="18"/>
                <w:szCs w:val="18"/>
                <w:lang w:val="fr-CH"/>
              </w:rPr>
              <w:t xml:space="preserve">:  </w:t>
            </w:r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_</w:t>
            </w:r>
            <w:proofErr w:type="gramEnd"/>
            <w:r w:rsidRPr="00006D15">
              <w:rPr>
                <w:rFonts w:ascii="Arial" w:hAnsi="Arial" w:cs="Arial"/>
                <w:b/>
                <w:sz w:val="18"/>
                <w:szCs w:val="18"/>
                <w:lang w:val="fr-CH"/>
              </w:rPr>
              <w:t>______________________________________________________________________</w:t>
            </w:r>
          </w:p>
          <w:p w14:paraId="3D42C65C" w14:textId="749441C1" w:rsidR="00E64FF3" w:rsidRPr="00F96507" w:rsidRDefault="00E64FF3" w:rsidP="00E95C28">
            <w:pPr>
              <w:rPr>
                <w:rFonts w:ascii="Arial Narrow" w:hAnsi="Arial Narrow" w:cstheme="minorHAnsi"/>
                <w:sz w:val="18"/>
                <w:szCs w:val="18"/>
                <w:lang w:val="fr-CH"/>
              </w:rPr>
            </w:pPr>
          </w:p>
        </w:tc>
      </w:tr>
    </w:tbl>
    <w:p w14:paraId="5122DAEB" w14:textId="77777777" w:rsidR="00EB1595" w:rsidRPr="00F96507" w:rsidRDefault="00EB1595" w:rsidP="00CC7172">
      <w:pPr>
        <w:widowControl w:val="0"/>
        <w:jc w:val="both"/>
        <w:rPr>
          <w:rFonts w:ascii="DIN-Regular" w:hAnsi="DIN-Regular" w:cs="DIN Offc"/>
          <w:sz w:val="18"/>
          <w:szCs w:val="18"/>
          <w:lang w:val="fr-CH"/>
        </w:rPr>
      </w:pPr>
    </w:p>
    <w:p w14:paraId="5A3841B8" w14:textId="7020A392" w:rsidR="007A536E" w:rsidRPr="00006D15" w:rsidRDefault="006B78CE" w:rsidP="007A536E">
      <w:pPr>
        <w:tabs>
          <w:tab w:val="left" w:pos="540"/>
          <w:tab w:val="left" w:pos="3960"/>
        </w:tabs>
        <w:jc w:val="both"/>
        <w:rPr>
          <w:rFonts w:ascii="Arial" w:hAnsi="Arial" w:cs="Arial"/>
          <w:b/>
          <w:u w:val="single"/>
          <w:lang w:val="fr-CH"/>
        </w:rPr>
      </w:pPr>
      <w:r w:rsidRPr="00006D15">
        <w:rPr>
          <w:rFonts w:ascii="Arial" w:hAnsi="Arial" w:cs="Arial"/>
          <w:b/>
          <w:u w:val="single"/>
          <w:lang w:val="fr-CH"/>
        </w:rPr>
        <w:t>Contribution personnelle</w:t>
      </w:r>
      <w:r w:rsidR="001627BF" w:rsidRPr="00006D15">
        <w:rPr>
          <w:rFonts w:ascii="Arial" w:hAnsi="Arial" w:cs="Arial"/>
          <w:b/>
          <w:u w:val="single"/>
          <w:lang w:val="fr-CH"/>
        </w:rPr>
        <w:t xml:space="preserve"> </w:t>
      </w:r>
      <w:r w:rsidR="001F0A99" w:rsidRPr="00006D15">
        <w:rPr>
          <w:rFonts w:ascii="Arial" w:hAnsi="Arial" w:cs="Arial"/>
          <w:b/>
          <w:u w:val="single"/>
          <w:lang w:val="fr-CH"/>
        </w:rPr>
        <w:t>au</w:t>
      </w:r>
      <w:r w:rsidR="001627BF" w:rsidRPr="00006D15">
        <w:rPr>
          <w:rFonts w:ascii="Arial" w:hAnsi="Arial" w:cs="Arial"/>
          <w:b/>
          <w:u w:val="single"/>
          <w:lang w:val="fr-CH"/>
        </w:rPr>
        <w:t xml:space="preserve"> congrès</w:t>
      </w:r>
      <w:r w:rsidR="007A536E" w:rsidRPr="00006D15">
        <w:rPr>
          <w:rFonts w:ascii="Arial" w:hAnsi="Arial" w:cs="Arial"/>
          <w:b/>
          <w:u w:val="single"/>
          <w:lang w:val="fr-CH"/>
        </w:rPr>
        <w:t>:</w:t>
      </w:r>
    </w:p>
    <w:p w14:paraId="3B3E0C02" w14:textId="77777777" w:rsidR="007A536E" w:rsidRPr="00006D15" w:rsidRDefault="007A536E" w:rsidP="007A536E">
      <w:pPr>
        <w:tabs>
          <w:tab w:val="left" w:pos="540"/>
          <w:tab w:val="left" w:pos="3960"/>
        </w:tabs>
        <w:jc w:val="both"/>
        <w:rPr>
          <w:rFonts w:ascii="Arial" w:hAnsi="Arial" w:cs="Arial"/>
          <w:sz w:val="12"/>
          <w:szCs w:val="12"/>
          <w:lang w:val="fr-CH"/>
        </w:rPr>
      </w:pPr>
    </w:p>
    <w:p w14:paraId="565F6C3C" w14:textId="74854722" w:rsidR="007A536E" w:rsidRPr="00006D15" w:rsidRDefault="006B78CE" w:rsidP="007A536E">
      <w:pPr>
        <w:tabs>
          <w:tab w:val="left" w:pos="540"/>
          <w:tab w:val="left" w:pos="3960"/>
        </w:tabs>
        <w:jc w:val="both"/>
        <w:rPr>
          <w:rFonts w:ascii="Arial" w:hAnsi="Arial" w:cs="Arial"/>
          <w:lang w:val="fr-CH"/>
        </w:rPr>
      </w:pPr>
      <w:r w:rsidRPr="00006D15">
        <w:rPr>
          <w:rFonts w:ascii="Arial" w:hAnsi="Arial" w:cs="Arial"/>
          <w:lang w:val="fr-CH"/>
        </w:rPr>
        <w:t xml:space="preserve">Concernant le coût global de ce congrès, </w:t>
      </w:r>
      <w:r w:rsidR="001F0A99" w:rsidRPr="00006D15">
        <w:rPr>
          <w:rFonts w:ascii="Arial" w:hAnsi="Arial" w:cs="Arial"/>
          <w:lang w:val="fr-CH"/>
        </w:rPr>
        <w:t>votre</w:t>
      </w:r>
      <w:r w:rsidRPr="00006D15">
        <w:rPr>
          <w:rFonts w:ascii="Arial" w:hAnsi="Arial" w:cs="Arial"/>
          <w:lang w:val="fr-CH"/>
        </w:rPr>
        <w:t xml:space="preserve"> forfait de participation </w:t>
      </w:r>
      <w:r w:rsidR="001F0A99" w:rsidRPr="00006D15">
        <w:rPr>
          <w:rFonts w:ascii="Arial" w:hAnsi="Arial" w:cs="Arial"/>
          <w:lang w:val="fr-CH"/>
        </w:rPr>
        <w:t xml:space="preserve">a été calculé </w:t>
      </w:r>
      <w:r w:rsidRPr="00006D15">
        <w:rPr>
          <w:rFonts w:ascii="Arial" w:hAnsi="Arial" w:cs="Arial"/>
          <w:lang w:val="fr-CH"/>
        </w:rPr>
        <w:t>comme suit</w:t>
      </w:r>
      <w:r w:rsidR="007A536E" w:rsidRPr="00006D15">
        <w:rPr>
          <w:rFonts w:ascii="Arial" w:hAnsi="Arial" w:cs="Arial"/>
          <w:lang w:val="fr-CH"/>
        </w:rPr>
        <w:t>:</w:t>
      </w:r>
    </w:p>
    <w:p w14:paraId="25C82CE3" w14:textId="77777777" w:rsidR="007A536E" w:rsidRPr="00006D15" w:rsidRDefault="007A536E" w:rsidP="007A536E">
      <w:pPr>
        <w:tabs>
          <w:tab w:val="left" w:pos="540"/>
          <w:tab w:val="left" w:pos="3960"/>
        </w:tabs>
        <w:jc w:val="both"/>
        <w:rPr>
          <w:rFonts w:ascii="Arial" w:hAnsi="Arial" w:cs="Arial"/>
          <w:sz w:val="12"/>
          <w:szCs w:val="12"/>
          <w:lang w:val="fr-CH"/>
        </w:rPr>
      </w:pPr>
    </w:p>
    <w:p w14:paraId="0B6EDA4F" w14:textId="6F82D2B5" w:rsidR="007A536E" w:rsidRPr="00006D15" w:rsidRDefault="007A536E" w:rsidP="007A536E">
      <w:pPr>
        <w:tabs>
          <w:tab w:val="left" w:pos="540"/>
          <w:tab w:val="left" w:pos="3960"/>
        </w:tabs>
        <w:jc w:val="both"/>
        <w:rPr>
          <w:rFonts w:ascii="Arial" w:hAnsi="Arial" w:cs="Arial"/>
          <w:b/>
          <w:color w:val="FF0000"/>
          <w:lang w:val="fr-CH"/>
        </w:rPr>
      </w:pPr>
      <w:r w:rsidRPr="00006D15">
        <w:rPr>
          <w:rFonts w:ascii="Arial" w:hAnsi="Arial" w:cs="Arial"/>
          <w:sz w:val="26"/>
          <w:szCs w:val="26"/>
          <w:lang w:val="fr-CH"/>
        </w:rPr>
        <w:sym w:font="Wingdings" w:char="F071"/>
      </w:r>
      <w:r w:rsidRPr="00006D15">
        <w:rPr>
          <w:rFonts w:ascii="Arial" w:hAnsi="Arial" w:cs="Arial"/>
          <w:sz w:val="22"/>
          <w:szCs w:val="22"/>
          <w:lang w:val="fr-CH"/>
        </w:rPr>
        <w:t xml:space="preserve"> </w:t>
      </w:r>
      <w:r w:rsidRPr="00006D15">
        <w:rPr>
          <w:rFonts w:ascii="Arial" w:hAnsi="Arial" w:cs="Arial"/>
          <w:sz w:val="22"/>
          <w:szCs w:val="22"/>
          <w:lang w:val="fr-CH"/>
        </w:rPr>
        <w:tab/>
      </w:r>
      <w:r w:rsidR="006B78CE" w:rsidRPr="00006D15">
        <w:rPr>
          <w:rFonts w:ascii="Arial" w:hAnsi="Arial" w:cs="Arial"/>
          <w:lang w:val="fr-CH"/>
        </w:rPr>
        <w:t>Médecin</w:t>
      </w:r>
      <w:r w:rsidRPr="00006D15">
        <w:rPr>
          <w:rFonts w:ascii="Arial" w:hAnsi="Arial" w:cs="Arial"/>
          <w:lang w:val="fr-CH"/>
        </w:rPr>
        <w:t xml:space="preserve"> FMH (33%) – </w:t>
      </w:r>
      <w:r w:rsidRPr="00006D15">
        <w:rPr>
          <w:rFonts w:ascii="Arial" w:hAnsi="Arial" w:cs="Arial"/>
          <w:b/>
          <w:color w:val="000000" w:themeColor="text1"/>
          <w:lang w:val="fr-CH"/>
        </w:rPr>
        <w:t xml:space="preserve">CHF </w:t>
      </w:r>
      <w:proofErr w:type="gramStart"/>
      <w:r w:rsidRPr="00006D15">
        <w:rPr>
          <w:rFonts w:ascii="Arial" w:hAnsi="Arial" w:cs="Arial"/>
          <w:b/>
          <w:color w:val="000000" w:themeColor="text1"/>
          <w:lang w:val="fr-CH"/>
        </w:rPr>
        <w:t>xxx .--</w:t>
      </w:r>
      <w:proofErr w:type="gramEnd"/>
      <w:r w:rsidRPr="00006D15">
        <w:rPr>
          <w:rFonts w:ascii="Arial" w:hAnsi="Arial" w:cs="Arial"/>
          <w:lang w:val="fr-CH"/>
        </w:rPr>
        <w:t xml:space="preserve">  </w:t>
      </w:r>
      <w:r w:rsidRPr="00006D15">
        <w:rPr>
          <w:rFonts w:ascii="Arial" w:hAnsi="Arial" w:cs="Arial"/>
          <w:lang w:val="fr-CH"/>
        </w:rPr>
        <w:tab/>
      </w:r>
      <w:r w:rsidRPr="00006D15">
        <w:rPr>
          <w:rFonts w:ascii="Arial" w:hAnsi="Arial" w:cs="Arial"/>
          <w:sz w:val="26"/>
          <w:szCs w:val="26"/>
          <w:lang w:val="fr-CH"/>
        </w:rPr>
        <w:sym w:font="Wingdings" w:char="F071"/>
      </w:r>
      <w:r w:rsidRPr="00006D15">
        <w:rPr>
          <w:rFonts w:ascii="Arial" w:hAnsi="Arial" w:cs="Arial"/>
          <w:lang w:val="fr-CH"/>
        </w:rPr>
        <w:t xml:space="preserve"> </w:t>
      </w:r>
      <w:r w:rsidRPr="00006D15">
        <w:rPr>
          <w:rFonts w:ascii="Arial" w:hAnsi="Arial" w:cs="Arial"/>
          <w:lang w:val="fr-CH"/>
        </w:rPr>
        <w:tab/>
      </w:r>
      <w:r w:rsidR="006B78CE" w:rsidRPr="00006D15">
        <w:rPr>
          <w:rFonts w:ascii="Arial" w:hAnsi="Arial" w:cs="Arial"/>
          <w:lang w:val="fr-CH"/>
        </w:rPr>
        <w:t>Médecin en formation</w:t>
      </w:r>
      <w:r w:rsidRPr="00006D15">
        <w:rPr>
          <w:rFonts w:ascii="Arial" w:hAnsi="Arial" w:cs="Arial"/>
          <w:lang w:val="fr-CH"/>
        </w:rPr>
        <w:t xml:space="preserve"> (20%) – </w:t>
      </w:r>
      <w:r w:rsidRPr="00006D15">
        <w:rPr>
          <w:rFonts w:ascii="Arial" w:hAnsi="Arial" w:cs="Arial"/>
          <w:b/>
          <w:color w:val="000000" w:themeColor="text1"/>
          <w:lang w:val="fr-CH"/>
        </w:rPr>
        <w:t>CHF xxx .—</w:t>
      </w:r>
    </w:p>
    <w:p w14:paraId="7C1C61FF" w14:textId="77777777" w:rsidR="007A536E" w:rsidRPr="00006D15" w:rsidRDefault="007A536E" w:rsidP="00CC7172">
      <w:pPr>
        <w:widowControl w:val="0"/>
        <w:jc w:val="both"/>
        <w:rPr>
          <w:rFonts w:ascii="Arial" w:hAnsi="Arial" w:cs="Arial"/>
          <w:sz w:val="18"/>
          <w:szCs w:val="18"/>
          <w:lang w:val="fr-CH"/>
        </w:rPr>
      </w:pPr>
    </w:p>
    <w:p w14:paraId="17AE9A53" w14:textId="77777777" w:rsidR="00E64FF3" w:rsidRPr="00006D15" w:rsidRDefault="00E64FF3" w:rsidP="00CC7172">
      <w:pPr>
        <w:widowControl w:val="0"/>
        <w:jc w:val="both"/>
        <w:rPr>
          <w:rFonts w:ascii="Arial" w:hAnsi="Arial" w:cs="Arial"/>
          <w:sz w:val="18"/>
          <w:szCs w:val="18"/>
          <w:lang w:val="fr-CH"/>
        </w:rPr>
      </w:pPr>
    </w:p>
    <w:p w14:paraId="0DFCE2C2" w14:textId="51225E99" w:rsidR="00ED71C0" w:rsidRPr="00006D15" w:rsidRDefault="006B78CE" w:rsidP="00ED71C0">
      <w:pPr>
        <w:tabs>
          <w:tab w:val="left" w:pos="1686"/>
        </w:tabs>
        <w:rPr>
          <w:rFonts w:ascii="Arial" w:hAnsi="Arial" w:cs="Arial"/>
          <w:sz w:val="18"/>
          <w:szCs w:val="18"/>
          <w:u w:val="single"/>
          <w:lang w:val="fr-CH"/>
        </w:rPr>
      </w:pPr>
      <w:r w:rsidRPr="00006D15">
        <w:rPr>
          <w:rFonts w:ascii="Arial" w:hAnsi="Arial" w:cs="Arial"/>
          <w:sz w:val="18"/>
          <w:szCs w:val="18"/>
          <w:u w:val="single"/>
          <w:lang w:val="fr-CH"/>
        </w:rPr>
        <w:t>Protection des données personnelles</w:t>
      </w:r>
      <w:r w:rsidR="00977660" w:rsidRPr="00006D15">
        <w:rPr>
          <w:rFonts w:ascii="Arial" w:hAnsi="Arial" w:cs="Arial"/>
          <w:sz w:val="18"/>
          <w:szCs w:val="18"/>
          <w:u w:val="single"/>
          <w:lang w:val="fr-CH"/>
        </w:rPr>
        <w:t>:</w:t>
      </w:r>
    </w:p>
    <w:p w14:paraId="3993F263" w14:textId="7DBA69C7" w:rsidR="00ED71C0" w:rsidRPr="00006D15" w:rsidRDefault="006B78CE" w:rsidP="003B66C1">
      <w:pPr>
        <w:jc w:val="both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sz w:val="18"/>
          <w:szCs w:val="18"/>
          <w:lang w:val="fr-CH"/>
        </w:rPr>
        <w:t xml:space="preserve">Nous tenons à </w:t>
      </w:r>
      <w:r w:rsidR="001F0A99" w:rsidRPr="00006D15">
        <w:rPr>
          <w:rFonts w:ascii="Arial" w:hAnsi="Arial" w:cs="Arial"/>
          <w:sz w:val="18"/>
          <w:szCs w:val="18"/>
          <w:lang w:val="fr-CH"/>
        </w:rPr>
        <w:t>vous informer</w:t>
      </w:r>
      <w:r w:rsidRPr="00006D15">
        <w:rPr>
          <w:rFonts w:ascii="Arial" w:hAnsi="Arial" w:cs="Arial"/>
          <w:sz w:val="18"/>
          <w:szCs w:val="18"/>
          <w:lang w:val="fr-CH"/>
        </w:rPr>
        <w:t xml:space="preserve"> que </w:t>
      </w:r>
      <w:r w:rsidR="00ED71C0" w:rsidRPr="00006D15">
        <w:rPr>
          <w:rFonts w:ascii="Arial" w:hAnsi="Arial" w:cs="Arial"/>
          <w:sz w:val="18"/>
          <w:szCs w:val="18"/>
          <w:lang w:val="fr-CH"/>
        </w:rPr>
        <w:t xml:space="preserve">Lilly </w:t>
      </w:r>
      <w:r w:rsidRPr="00006D15">
        <w:rPr>
          <w:rFonts w:ascii="Arial" w:hAnsi="Arial" w:cs="Arial"/>
          <w:sz w:val="18"/>
          <w:szCs w:val="18"/>
          <w:lang w:val="fr-CH"/>
        </w:rPr>
        <w:t xml:space="preserve">collecte, traite et utilise vos données </w:t>
      </w:r>
      <w:r w:rsidR="008000FD" w:rsidRPr="00006D15">
        <w:rPr>
          <w:rFonts w:ascii="Arial" w:hAnsi="Arial" w:cs="Arial"/>
          <w:sz w:val="18"/>
          <w:szCs w:val="18"/>
          <w:lang w:val="fr-CH"/>
        </w:rPr>
        <w:t xml:space="preserve">personnelles dans le seul but de mener à bien sa relation contractuelle avec </w:t>
      </w:r>
      <w:r w:rsidRPr="00006D15">
        <w:rPr>
          <w:rFonts w:ascii="Arial" w:hAnsi="Arial" w:cs="Arial"/>
          <w:sz w:val="18"/>
          <w:szCs w:val="18"/>
          <w:lang w:val="fr-CH"/>
        </w:rPr>
        <w:t>vous</w:t>
      </w:r>
      <w:r w:rsidR="00ED71C0" w:rsidRPr="00006D15">
        <w:rPr>
          <w:rFonts w:ascii="Arial" w:hAnsi="Arial" w:cs="Arial"/>
          <w:sz w:val="18"/>
          <w:szCs w:val="18"/>
          <w:lang w:val="fr-CH"/>
        </w:rPr>
        <w:t xml:space="preserve">. </w:t>
      </w:r>
      <w:r w:rsidR="008000FD" w:rsidRPr="00006D15">
        <w:rPr>
          <w:rFonts w:ascii="Arial" w:hAnsi="Arial" w:cs="Arial"/>
          <w:sz w:val="18"/>
          <w:szCs w:val="18"/>
          <w:lang w:val="fr-CH"/>
        </w:rPr>
        <w:t>Ainsi, L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illy respecte toujours les dispositions légales </w:t>
      </w:r>
      <w:r w:rsidR="008000FD" w:rsidRPr="00006D15">
        <w:rPr>
          <w:rFonts w:ascii="Arial" w:hAnsi="Arial" w:cs="Arial"/>
          <w:sz w:val="18"/>
          <w:szCs w:val="18"/>
          <w:lang w:val="fr-CH"/>
        </w:rPr>
        <w:t>en vigueur en matière de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 protection des données personnelles et </w:t>
      </w:r>
      <w:r w:rsidR="008000FD" w:rsidRPr="00006D15">
        <w:rPr>
          <w:rFonts w:ascii="Arial" w:hAnsi="Arial" w:cs="Arial"/>
          <w:sz w:val="18"/>
          <w:szCs w:val="18"/>
          <w:lang w:val="fr-CH"/>
        </w:rPr>
        <w:t>de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 confidentialité. Pour enregistrer votre part</w:t>
      </w:r>
      <w:r w:rsidR="00FC072F" w:rsidRPr="00006D15">
        <w:rPr>
          <w:rFonts w:ascii="Arial" w:hAnsi="Arial" w:cs="Arial"/>
          <w:sz w:val="18"/>
          <w:szCs w:val="18"/>
          <w:lang w:val="fr-CH"/>
        </w:rPr>
        <w:t>i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cipation à des manifestations, </w:t>
      </w:r>
      <w:r w:rsidR="008000FD" w:rsidRPr="00006D15">
        <w:rPr>
          <w:rFonts w:ascii="Arial" w:hAnsi="Arial" w:cs="Arial"/>
          <w:sz w:val="18"/>
          <w:szCs w:val="18"/>
          <w:lang w:val="fr-CH"/>
        </w:rPr>
        <w:t xml:space="preserve">veuillez noter que </w:t>
      </w:r>
      <w:r w:rsidR="00FC072F" w:rsidRPr="00006D15">
        <w:rPr>
          <w:rFonts w:ascii="Arial" w:hAnsi="Arial" w:cs="Arial"/>
          <w:sz w:val="18"/>
          <w:szCs w:val="18"/>
          <w:lang w:val="fr-CH"/>
        </w:rPr>
        <w:t>vos données s</w:t>
      </w:r>
      <w:r w:rsidR="00E45C7C" w:rsidRPr="00006D15">
        <w:rPr>
          <w:rFonts w:ascii="Arial" w:hAnsi="Arial" w:cs="Arial"/>
          <w:sz w:val="18"/>
          <w:szCs w:val="18"/>
          <w:lang w:val="fr-CH"/>
        </w:rPr>
        <w:t>er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ont </w:t>
      </w:r>
      <w:r w:rsidR="008000FD" w:rsidRPr="00006D15">
        <w:rPr>
          <w:rFonts w:ascii="Arial" w:hAnsi="Arial" w:cs="Arial"/>
          <w:sz w:val="18"/>
          <w:szCs w:val="18"/>
          <w:lang w:val="fr-CH"/>
        </w:rPr>
        <w:t xml:space="preserve">également </w:t>
      </w:r>
      <w:r w:rsidR="00FC072F" w:rsidRPr="00006D15">
        <w:rPr>
          <w:rFonts w:ascii="Arial" w:hAnsi="Arial" w:cs="Arial"/>
          <w:sz w:val="18"/>
          <w:szCs w:val="18"/>
          <w:lang w:val="fr-CH"/>
        </w:rPr>
        <w:t xml:space="preserve">communiquées </w:t>
      </w:r>
      <w:r w:rsidR="00E45C7C" w:rsidRPr="00006D15">
        <w:rPr>
          <w:rFonts w:ascii="Arial" w:hAnsi="Arial" w:cs="Arial"/>
          <w:sz w:val="18"/>
          <w:szCs w:val="18"/>
          <w:lang w:val="fr-CH"/>
        </w:rPr>
        <w:t xml:space="preserve">le cas échéant </w:t>
      </w:r>
      <w:r w:rsidR="00ED71C0" w:rsidRPr="00006D15">
        <w:rPr>
          <w:rFonts w:ascii="Arial" w:hAnsi="Arial" w:cs="Arial"/>
          <w:sz w:val="18"/>
          <w:szCs w:val="18"/>
          <w:lang w:val="fr-CH"/>
        </w:rPr>
        <w:t>(</w:t>
      </w:r>
      <w:r w:rsidR="00E45C7C" w:rsidRPr="00006D15">
        <w:rPr>
          <w:rFonts w:ascii="Arial" w:hAnsi="Arial" w:cs="Arial"/>
          <w:sz w:val="18"/>
          <w:szCs w:val="18"/>
          <w:lang w:val="fr-CH"/>
        </w:rPr>
        <w:t>selon le lieu d’organisation de la manifestation)</w:t>
      </w:r>
      <w:r w:rsidR="00ED71C0" w:rsidRPr="00006D15">
        <w:rPr>
          <w:rFonts w:ascii="Arial" w:hAnsi="Arial" w:cs="Arial"/>
          <w:sz w:val="18"/>
          <w:szCs w:val="18"/>
          <w:lang w:val="fr-CH"/>
        </w:rPr>
        <w:t xml:space="preserve"> </w:t>
      </w:r>
      <w:r w:rsidR="00E45C7C" w:rsidRPr="00006D15">
        <w:rPr>
          <w:rFonts w:ascii="Arial" w:hAnsi="Arial" w:cs="Arial"/>
          <w:sz w:val="18"/>
          <w:szCs w:val="18"/>
          <w:lang w:val="fr-CH"/>
        </w:rPr>
        <w:t>à des prestataires externes mandatés à cet effet</w:t>
      </w:r>
      <w:r w:rsidR="008000FD" w:rsidRPr="00006D15">
        <w:rPr>
          <w:rFonts w:ascii="Arial" w:hAnsi="Arial" w:cs="Arial"/>
          <w:sz w:val="18"/>
          <w:szCs w:val="18"/>
          <w:lang w:val="fr-CH"/>
        </w:rPr>
        <w:t>,</w:t>
      </w:r>
      <w:r w:rsidR="00E45C7C" w:rsidRPr="00006D15">
        <w:rPr>
          <w:rFonts w:ascii="Arial" w:hAnsi="Arial" w:cs="Arial"/>
          <w:sz w:val="18"/>
          <w:szCs w:val="18"/>
          <w:lang w:val="fr-CH"/>
        </w:rPr>
        <w:t xml:space="preserve"> dont le siège est situé en Europe ou dans des pays tiers</w:t>
      </w:r>
      <w:r w:rsidR="00ED71C0" w:rsidRPr="00006D15">
        <w:rPr>
          <w:rFonts w:ascii="Arial" w:hAnsi="Arial" w:cs="Arial"/>
          <w:sz w:val="18"/>
          <w:szCs w:val="18"/>
          <w:lang w:val="fr-CH"/>
        </w:rPr>
        <w:t xml:space="preserve">. </w:t>
      </w:r>
      <w:r w:rsidR="008000FD" w:rsidRPr="00006D15">
        <w:rPr>
          <w:rFonts w:ascii="Arial" w:hAnsi="Arial" w:cs="Arial"/>
          <w:sz w:val="18"/>
          <w:szCs w:val="18"/>
          <w:lang w:val="fr-CH"/>
        </w:rPr>
        <w:t>Pour</w:t>
      </w:r>
      <w:r w:rsidR="00E45C7C" w:rsidRPr="00006D15">
        <w:rPr>
          <w:rFonts w:ascii="Arial" w:hAnsi="Arial" w:cs="Arial"/>
          <w:sz w:val="18"/>
          <w:szCs w:val="18"/>
          <w:lang w:val="fr-CH"/>
        </w:rPr>
        <w:t xml:space="preserve"> plus d’informations concernant la gestion de vos données </w:t>
      </w:r>
      <w:r w:rsidR="008000FD" w:rsidRPr="00006D15">
        <w:rPr>
          <w:rFonts w:ascii="Arial" w:hAnsi="Arial" w:cs="Arial"/>
          <w:sz w:val="18"/>
          <w:szCs w:val="18"/>
          <w:lang w:val="fr-CH"/>
        </w:rPr>
        <w:t xml:space="preserve">personnelles </w:t>
      </w:r>
      <w:r w:rsidR="00E45C7C" w:rsidRPr="00006D15">
        <w:rPr>
          <w:rFonts w:ascii="Arial" w:hAnsi="Arial" w:cs="Arial"/>
          <w:sz w:val="18"/>
          <w:szCs w:val="18"/>
          <w:lang w:val="fr-CH"/>
        </w:rPr>
        <w:t xml:space="preserve">par Lilly, </w:t>
      </w:r>
      <w:r w:rsidR="008000FD" w:rsidRPr="00006D15">
        <w:rPr>
          <w:rFonts w:ascii="Arial" w:hAnsi="Arial" w:cs="Arial"/>
          <w:sz w:val="18"/>
          <w:szCs w:val="18"/>
          <w:lang w:val="fr-CH"/>
        </w:rPr>
        <w:t xml:space="preserve">nous vous prions de </w:t>
      </w:r>
      <w:r w:rsidR="00E45C7C" w:rsidRPr="00006D15">
        <w:rPr>
          <w:rFonts w:ascii="Arial" w:hAnsi="Arial" w:cs="Arial"/>
          <w:sz w:val="18"/>
          <w:szCs w:val="18"/>
          <w:lang w:val="fr-CH"/>
        </w:rPr>
        <w:t>vous adresser à notre département d’Éthique</w:t>
      </w:r>
      <w:r w:rsidR="00ED71C0" w:rsidRPr="00006D15">
        <w:rPr>
          <w:rFonts w:ascii="Arial" w:hAnsi="Arial" w:cs="Arial"/>
          <w:sz w:val="18"/>
          <w:szCs w:val="18"/>
          <w:lang w:val="fr-CH"/>
        </w:rPr>
        <w:t xml:space="preserve"> &amp; </w:t>
      </w:r>
      <w:r w:rsidR="00E45C7C" w:rsidRPr="00006D15">
        <w:rPr>
          <w:rFonts w:ascii="Arial" w:hAnsi="Arial" w:cs="Arial"/>
          <w:sz w:val="18"/>
          <w:szCs w:val="18"/>
          <w:lang w:val="fr-CH"/>
        </w:rPr>
        <w:t xml:space="preserve">de </w:t>
      </w:r>
      <w:r w:rsidR="00ED71C0" w:rsidRPr="00006D15">
        <w:rPr>
          <w:rFonts w:ascii="Arial" w:hAnsi="Arial" w:cs="Arial"/>
          <w:sz w:val="18"/>
          <w:szCs w:val="18"/>
          <w:lang w:val="fr-CH"/>
        </w:rPr>
        <w:t>Compliance.</w:t>
      </w:r>
    </w:p>
    <w:p w14:paraId="4F6EAB08" w14:textId="77777777" w:rsidR="00ED01E3" w:rsidRPr="00006D15" w:rsidRDefault="00ED01E3" w:rsidP="003B66C1">
      <w:pPr>
        <w:widowControl w:val="0"/>
        <w:jc w:val="both"/>
        <w:rPr>
          <w:rFonts w:ascii="Arial" w:hAnsi="Arial" w:cs="Arial"/>
          <w:sz w:val="18"/>
          <w:szCs w:val="18"/>
          <w:lang w:val="fr-CH"/>
        </w:rPr>
      </w:pPr>
    </w:p>
    <w:p w14:paraId="183748C6" w14:textId="01631C7B" w:rsidR="005E7E8C" w:rsidRPr="00006D15" w:rsidRDefault="00E45C7C" w:rsidP="00CC7172">
      <w:pPr>
        <w:widowControl w:val="0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sz w:val="18"/>
          <w:szCs w:val="18"/>
          <w:lang w:val="fr-CH"/>
        </w:rPr>
        <w:t>Signature et date</w:t>
      </w:r>
    </w:p>
    <w:p w14:paraId="183748C7" w14:textId="77777777" w:rsidR="005E7E8C" w:rsidRPr="00006D15" w:rsidRDefault="005E7E8C" w:rsidP="00CC7172">
      <w:pPr>
        <w:widowControl w:val="0"/>
        <w:rPr>
          <w:rFonts w:ascii="Arial" w:hAnsi="Arial" w:cs="Arial"/>
          <w:sz w:val="18"/>
          <w:szCs w:val="18"/>
          <w:lang w:val="fr-CH"/>
        </w:rPr>
      </w:pPr>
    </w:p>
    <w:p w14:paraId="6AD07C41" w14:textId="77777777" w:rsidR="00C8350B" w:rsidRPr="00006D15" w:rsidRDefault="00C8350B" w:rsidP="00CC7172">
      <w:pPr>
        <w:widowControl w:val="0"/>
        <w:rPr>
          <w:rFonts w:ascii="Arial" w:hAnsi="Arial" w:cs="Arial"/>
          <w:sz w:val="18"/>
          <w:szCs w:val="18"/>
          <w:lang w:val="fr-CH"/>
        </w:rPr>
      </w:pPr>
    </w:p>
    <w:p w14:paraId="183748C8" w14:textId="7AAA1ABB" w:rsidR="00CC7172" w:rsidRPr="00006D15" w:rsidRDefault="005E7E8C" w:rsidP="00CC7172">
      <w:pPr>
        <w:widowControl w:val="0"/>
        <w:rPr>
          <w:rFonts w:ascii="Arial" w:hAnsi="Arial" w:cs="Arial"/>
          <w:sz w:val="18"/>
          <w:szCs w:val="18"/>
          <w:lang w:val="fr-CH"/>
        </w:rPr>
      </w:pPr>
      <w:r w:rsidRPr="00006D15">
        <w:rPr>
          <w:rFonts w:ascii="Arial" w:hAnsi="Arial" w:cs="Arial"/>
          <w:sz w:val="18"/>
          <w:szCs w:val="18"/>
          <w:lang w:val="fr-CH"/>
        </w:rPr>
        <w:t>X</w:t>
      </w:r>
      <w:r w:rsidR="00DB499C" w:rsidRPr="00006D15">
        <w:rPr>
          <w:rFonts w:ascii="Arial" w:hAnsi="Arial" w:cs="Arial"/>
          <w:sz w:val="18"/>
          <w:szCs w:val="18"/>
          <w:lang w:val="fr-CH"/>
        </w:rPr>
        <w:t>____________________________________________________________</w:t>
      </w:r>
    </w:p>
    <w:p w14:paraId="76499D8E" w14:textId="77777777" w:rsidR="001E269C" w:rsidRPr="00006D15" w:rsidRDefault="001E269C" w:rsidP="001E269C">
      <w:pPr>
        <w:widowControl w:val="0"/>
        <w:rPr>
          <w:rFonts w:ascii="Arial" w:hAnsi="Arial" w:cs="Arial"/>
          <w:sz w:val="22"/>
          <w:szCs w:val="22"/>
          <w:lang w:val="fr-CH"/>
        </w:rPr>
      </w:pPr>
    </w:p>
    <w:p w14:paraId="31DA39E7" w14:textId="5A27F69E" w:rsidR="001E269C" w:rsidRPr="00006D15" w:rsidRDefault="001E269C" w:rsidP="001E269C">
      <w:pPr>
        <w:pStyle w:val="Header"/>
        <w:tabs>
          <w:tab w:val="left" w:pos="709"/>
        </w:tabs>
        <w:ind w:left="1134" w:hanging="1134"/>
        <w:jc w:val="both"/>
        <w:rPr>
          <w:rFonts w:ascii="Arial" w:hAnsi="Arial" w:cs="Arial"/>
          <w:bCs/>
          <w:sz w:val="14"/>
          <w:szCs w:val="14"/>
          <w:lang w:val="fr-CH"/>
        </w:rPr>
      </w:pPr>
      <w:r w:rsidRPr="00006D15">
        <w:rPr>
          <w:rFonts w:ascii="Arial" w:hAnsi="Arial" w:cs="Arial"/>
          <w:b/>
          <w:sz w:val="14"/>
          <w:szCs w:val="14"/>
          <w:lang w:val="fr-CH"/>
        </w:rPr>
        <w:t>Info:</w:t>
      </w:r>
      <w:r w:rsidRPr="00006D15">
        <w:rPr>
          <w:rFonts w:ascii="Arial" w:hAnsi="Arial" w:cs="Arial"/>
          <w:b/>
          <w:sz w:val="14"/>
          <w:szCs w:val="14"/>
          <w:lang w:val="fr-CH"/>
        </w:rPr>
        <w:tab/>
      </w:r>
      <w:r w:rsidRPr="00006D15">
        <w:rPr>
          <w:rFonts w:ascii="Arial" w:hAnsi="Arial" w:cs="Arial"/>
          <w:bCs/>
          <w:sz w:val="14"/>
          <w:szCs w:val="14"/>
          <w:lang w:val="fr-CH"/>
        </w:rPr>
        <w:t>1.</w:t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Conformément aux directives de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</w:t>
      </w:r>
      <w:proofErr w:type="spellStart"/>
      <w:r w:rsidRPr="00006D15">
        <w:rPr>
          <w:rFonts w:ascii="Arial" w:hAnsi="Arial" w:cs="Arial"/>
          <w:bCs/>
          <w:sz w:val="14"/>
          <w:szCs w:val="14"/>
          <w:lang w:val="fr-CH"/>
        </w:rPr>
        <w:t>Swissmedic</w:t>
      </w:r>
      <w:proofErr w:type="spellEnd"/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(</w:t>
      </w:r>
      <w:proofErr w:type="spellStart"/>
      <w:r w:rsidRPr="00006D15">
        <w:rPr>
          <w:rFonts w:ascii="Arial" w:hAnsi="Arial" w:cs="Arial"/>
          <w:bCs/>
          <w:sz w:val="14"/>
          <w:szCs w:val="14"/>
          <w:lang w:val="fr-CH"/>
        </w:rPr>
        <w:t>Swissmedic</w:t>
      </w:r>
      <w:proofErr w:type="spellEnd"/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Journal 1/2006, § IV 3.5 b) 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et au code de participation pharm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a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 xml:space="preserve">ceutique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s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uisse du 6 septembre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2013 (Art. 33)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 xml:space="preserve">, les participants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 xml:space="preserve">ayant 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un titre FMH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 xml:space="preserve">doivent supporter 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33% 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des coûts inh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>é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 xml:space="preserve">rents à la manifestation et les médecins en formation continue ainsi que les infirmiers et infirmières 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20%. </w:t>
      </w:r>
      <w:r w:rsidR="00081D9D" w:rsidRPr="00006D15">
        <w:rPr>
          <w:rFonts w:ascii="Arial" w:hAnsi="Arial" w:cs="Arial"/>
          <w:bCs/>
          <w:sz w:val="14"/>
          <w:szCs w:val="14"/>
          <w:lang w:val="fr-CH"/>
        </w:rPr>
        <w:t xml:space="preserve">Ce montant est calculé de manière forfaitaire. </w:t>
      </w:r>
    </w:p>
    <w:p w14:paraId="1BEC2EC8" w14:textId="06AFBDEA" w:rsidR="001E269C" w:rsidRPr="00006D15" w:rsidRDefault="001E269C" w:rsidP="001E269C">
      <w:pPr>
        <w:pStyle w:val="Header"/>
        <w:tabs>
          <w:tab w:val="left" w:pos="720"/>
        </w:tabs>
        <w:ind w:left="1134" w:hanging="684"/>
        <w:jc w:val="both"/>
        <w:rPr>
          <w:rFonts w:ascii="Arial" w:hAnsi="Arial" w:cs="Arial"/>
          <w:bCs/>
          <w:sz w:val="14"/>
          <w:szCs w:val="14"/>
          <w:lang w:val="fr-CH"/>
        </w:rPr>
      </w:pPr>
      <w:r w:rsidRPr="00006D15">
        <w:rPr>
          <w:rFonts w:ascii="Arial" w:hAnsi="Arial" w:cs="Arial"/>
          <w:bCs/>
          <w:sz w:val="14"/>
          <w:szCs w:val="14"/>
          <w:lang w:val="fr-CH"/>
        </w:rPr>
        <w:tab/>
        <w:t>2.</w:t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  <w:t xml:space="preserve">Lilly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gère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 xml:space="preserve"> les inscriptions au congrès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,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 xml:space="preserve">l’arrivée et le départ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 xml:space="preserve">des participants au congrès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>ainsi que le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ur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 xml:space="preserve"> séjour à l’hôtel. 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</w:t>
      </w:r>
      <w:r w:rsidR="00B415DB" w:rsidRPr="00006D15">
        <w:rPr>
          <w:rFonts w:ascii="Arial" w:hAnsi="Arial" w:cs="Arial"/>
          <w:b/>
          <w:bCs/>
          <w:sz w:val="14"/>
          <w:szCs w:val="14"/>
          <w:lang w:val="fr-CH"/>
        </w:rPr>
        <w:t>Les inscriptions</w:t>
      </w:r>
      <w:r w:rsidRPr="00006D15">
        <w:rPr>
          <w:rFonts w:ascii="Arial" w:hAnsi="Arial" w:cs="Arial"/>
          <w:b/>
          <w:bCs/>
          <w:sz w:val="14"/>
          <w:szCs w:val="14"/>
          <w:lang w:val="fr-CH"/>
        </w:rPr>
        <w:t xml:space="preserve">, </w:t>
      </w:r>
      <w:r w:rsidR="00B415DB" w:rsidRPr="00006D15">
        <w:rPr>
          <w:rFonts w:ascii="Arial" w:hAnsi="Arial" w:cs="Arial"/>
          <w:b/>
          <w:bCs/>
          <w:sz w:val="14"/>
          <w:szCs w:val="14"/>
          <w:lang w:val="fr-CH"/>
        </w:rPr>
        <w:t>billets d’avion et billets de train ou nuits d’hôtel payés par le participant</w:t>
      </w:r>
      <w:r w:rsidRPr="00006D15">
        <w:rPr>
          <w:rFonts w:ascii="Arial" w:hAnsi="Arial" w:cs="Arial"/>
          <w:b/>
          <w:bCs/>
          <w:sz w:val="14"/>
          <w:szCs w:val="14"/>
          <w:lang w:val="fr-CH"/>
        </w:rPr>
        <w:t xml:space="preserve"> </w:t>
      </w:r>
      <w:r w:rsidR="00B415DB" w:rsidRPr="00006D15">
        <w:rPr>
          <w:rFonts w:ascii="Arial" w:hAnsi="Arial" w:cs="Arial"/>
          <w:b/>
          <w:bCs/>
          <w:sz w:val="14"/>
          <w:szCs w:val="14"/>
          <w:lang w:val="fr-CH"/>
        </w:rPr>
        <w:t>lui-même ne pourront être remboursés par Lilly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.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>Exception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s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: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>transferts locaux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,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>le cas échéant, forfaits kilométriques pour véhicules (0,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79 CHF/km, </w:t>
      </w:r>
      <w:r w:rsidR="00B415DB" w:rsidRPr="00006D15">
        <w:rPr>
          <w:rFonts w:ascii="Arial" w:hAnsi="Arial" w:cs="Arial"/>
          <w:bCs/>
          <w:sz w:val="14"/>
          <w:szCs w:val="14"/>
          <w:lang w:val="fr-CH"/>
        </w:rPr>
        <w:t>dans la limite de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 CHF 500) 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>et autres dépenses raisonnables confirmées par L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illy 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sur présentation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de la facture originale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>.</w:t>
      </w:r>
    </w:p>
    <w:p w14:paraId="4ECB7CA8" w14:textId="2FE8D1C2" w:rsidR="001E269C" w:rsidRPr="00006D15" w:rsidRDefault="001E269C" w:rsidP="001E269C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fr-CH"/>
        </w:rPr>
      </w:pPr>
      <w:r w:rsidRPr="00006D15">
        <w:rPr>
          <w:rFonts w:ascii="Arial" w:hAnsi="Arial" w:cs="Arial"/>
          <w:bCs/>
          <w:sz w:val="14"/>
          <w:szCs w:val="14"/>
          <w:lang w:val="fr-CH"/>
        </w:rPr>
        <w:tab/>
        <w:t xml:space="preserve">3. </w:t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Les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 xml:space="preserve">coûts 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liés à une personne accompagnante ainsi que les nuits d’hôtels supplémentaires sont à la charge du participant et doivent être directement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payés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 à l’organisateur/l’hôtel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. 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>Les billets de train/d’avion des personnes accompagnantes do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>i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vent être </w:t>
      </w:r>
      <w:r w:rsidR="008000FD" w:rsidRPr="00006D15">
        <w:rPr>
          <w:rFonts w:ascii="Arial" w:hAnsi="Arial" w:cs="Arial"/>
          <w:bCs/>
          <w:sz w:val="14"/>
          <w:szCs w:val="14"/>
          <w:lang w:val="fr-CH"/>
        </w:rPr>
        <w:t>achetés</w:t>
      </w:r>
      <w:r w:rsidR="00EE7F1D" w:rsidRPr="00006D15">
        <w:rPr>
          <w:rFonts w:ascii="Arial" w:hAnsi="Arial" w:cs="Arial"/>
          <w:bCs/>
          <w:sz w:val="14"/>
          <w:szCs w:val="14"/>
          <w:lang w:val="fr-CH"/>
        </w:rPr>
        <w:t xml:space="preserve"> par le participant. </w:t>
      </w:r>
    </w:p>
    <w:p w14:paraId="6F7A163D" w14:textId="19027608" w:rsidR="001E269C" w:rsidRPr="00006D15" w:rsidRDefault="001E269C" w:rsidP="001E269C">
      <w:pPr>
        <w:pStyle w:val="Header"/>
        <w:tabs>
          <w:tab w:val="left" w:pos="720"/>
        </w:tabs>
        <w:ind w:left="1134" w:hanging="966"/>
        <w:jc w:val="both"/>
        <w:rPr>
          <w:rFonts w:ascii="Arial" w:hAnsi="Arial" w:cs="Arial"/>
          <w:bCs/>
          <w:sz w:val="14"/>
          <w:szCs w:val="14"/>
          <w:lang w:val="fr-CH"/>
        </w:rPr>
      </w:pPr>
      <w:r w:rsidRPr="00006D15">
        <w:rPr>
          <w:rFonts w:ascii="Arial" w:hAnsi="Arial" w:cs="Arial"/>
          <w:bCs/>
          <w:sz w:val="14"/>
          <w:szCs w:val="14"/>
          <w:lang w:val="fr-CH"/>
        </w:rPr>
        <w:tab/>
        <w:t>4.</w:t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</w:r>
      <w:r w:rsidR="00D100C6" w:rsidRPr="00006D15">
        <w:rPr>
          <w:rFonts w:ascii="Arial" w:hAnsi="Arial" w:cs="Arial"/>
          <w:bCs/>
          <w:sz w:val="14"/>
          <w:szCs w:val="14"/>
          <w:lang w:val="fr-CH"/>
        </w:rPr>
        <w:t>Dans la mesure où le nombre de places est limité</w:t>
      </w:r>
      <w:r w:rsidRPr="00006D15">
        <w:rPr>
          <w:rFonts w:ascii="Arial" w:hAnsi="Arial" w:cs="Arial"/>
          <w:bCs/>
          <w:sz w:val="14"/>
          <w:szCs w:val="14"/>
          <w:lang w:val="fr-CH"/>
        </w:rPr>
        <w:t xml:space="preserve">, </w:t>
      </w:r>
      <w:r w:rsidR="00284FD0" w:rsidRPr="00006D15">
        <w:rPr>
          <w:rFonts w:ascii="Arial" w:hAnsi="Arial" w:cs="Arial"/>
          <w:bCs/>
          <w:sz w:val="14"/>
          <w:szCs w:val="14"/>
          <w:lang w:val="fr-CH"/>
        </w:rPr>
        <w:t>les demandes seront traitées dans leur ordre d’arrivée</w:t>
      </w:r>
      <w:r w:rsidRPr="00006D15">
        <w:rPr>
          <w:rFonts w:ascii="Arial" w:hAnsi="Arial" w:cs="Arial"/>
          <w:bCs/>
          <w:sz w:val="14"/>
          <w:szCs w:val="14"/>
          <w:lang w:val="fr-CH"/>
        </w:rPr>
        <w:t>.</w:t>
      </w:r>
      <w:r w:rsidRPr="00006D15">
        <w:rPr>
          <w:rFonts w:ascii="Arial" w:hAnsi="Arial" w:cs="Arial"/>
          <w:bCs/>
          <w:sz w:val="14"/>
          <w:szCs w:val="14"/>
          <w:lang w:val="fr-CH"/>
        </w:rPr>
        <w:tab/>
      </w:r>
    </w:p>
    <w:p w14:paraId="4E5D9E1E" w14:textId="728DCB68" w:rsidR="001E269C" w:rsidRPr="00F96507" w:rsidRDefault="001E269C" w:rsidP="00FD1C76">
      <w:pPr>
        <w:pStyle w:val="Header"/>
        <w:tabs>
          <w:tab w:val="left" w:pos="720"/>
        </w:tabs>
        <w:ind w:left="1134" w:hanging="966"/>
        <w:jc w:val="both"/>
        <w:rPr>
          <w:rFonts w:ascii="DIN-Regular" w:hAnsi="DIN-Regular" w:cs="DIN Offc"/>
          <w:sz w:val="22"/>
          <w:szCs w:val="22"/>
          <w:lang w:val="fr-CH"/>
        </w:rPr>
      </w:pPr>
      <w:r w:rsidRPr="00F96507">
        <w:rPr>
          <w:rFonts w:ascii="Arial" w:hAnsi="Arial" w:cs="Arial"/>
          <w:bCs/>
          <w:sz w:val="14"/>
          <w:szCs w:val="14"/>
          <w:lang w:val="fr-CH"/>
        </w:rPr>
        <w:tab/>
        <w:t>5.</w:t>
      </w:r>
      <w:r w:rsidRPr="00F96507">
        <w:rPr>
          <w:rFonts w:ascii="Arial" w:hAnsi="Arial" w:cs="Arial"/>
          <w:bCs/>
          <w:sz w:val="14"/>
          <w:szCs w:val="14"/>
          <w:lang w:val="fr-CH"/>
        </w:rPr>
        <w:tab/>
      </w:r>
      <w:r w:rsidR="008000FD">
        <w:rPr>
          <w:rFonts w:ascii="Arial" w:hAnsi="Arial" w:cs="Arial"/>
          <w:bCs/>
          <w:sz w:val="14"/>
          <w:szCs w:val="14"/>
          <w:lang w:val="fr-CH"/>
        </w:rPr>
        <w:t>Enfin, n</w:t>
      </w:r>
      <w:r w:rsidR="008744CF">
        <w:rPr>
          <w:rFonts w:ascii="Arial" w:hAnsi="Arial" w:cs="Arial"/>
          <w:bCs/>
          <w:sz w:val="14"/>
          <w:szCs w:val="14"/>
          <w:lang w:val="fr-CH"/>
        </w:rPr>
        <w:t>ous attirons votre attention sur le fait</w:t>
      </w:r>
      <w:r w:rsidR="003E3742">
        <w:rPr>
          <w:rFonts w:ascii="Arial" w:hAnsi="Arial" w:cs="Arial"/>
          <w:bCs/>
          <w:sz w:val="14"/>
          <w:szCs w:val="14"/>
          <w:lang w:val="fr-CH"/>
        </w:rPr>
        <w:t xml:space="preserve"> que nous </w:t>
      </w:r>
      <w:r w:rsidR="003A0277">
        <w:rPr>
          <w:rFonts w:ascii="Arial" w:hAnsi="Arial" w:cs="Arial"/>
          <w:bCs/>
          <w:sz w:val="14"/>
          <w:szCs w:val="14"/>
          <w:lang w:val="fr-CH"/>
        </w:rPr>
        <w:t xml:space="preserve">nous réservons le droit de facturer des frais d’annulation </w:t>
      </w:r>
      <w:r w:rsidR="008744CF">
        <w:rPr>
          <w:rFonts w:ascii="Arial" w:hAnsi="Arial" w:cs="Arial"/>
          <w:bCs/>
          <w:sz w:val="14"/>
          <w:szCs w:val="14"/>
          <w:lang w:val="fr-CH"/>
        </w:rPr>
        <w:t>à concu</w:t>
      </w:r>
      <w:r w:rsidR="008744CF">
        <w:rPr>
          <w:rFonts w:ascii="Arial" w:hAnsi="Arial" w:cs="Arial"/>
          <w:bCs/>
          <w:sz w:val="14"/>
          <w:szCs w:val="14"/>
          <w:lang w:val="fr-CH"/>
        </w:rPr>
        <w:t>r</w:t>
      </w:r>
      <w:r w:rsidR="008744CF">
        <w:rPr>
          <w:rFonts w:ascii="Arial" w:hAnsi="Arial" w:cs="Arial"/>
          <w:bCs/>
          <w:sz w:val="14"/>
          <w:szCs w:val="14"/>
          <w:lang w:val="fr-CH"/>
        </w:rPr>
        <w:t xml:space="preserve">rence de </w:t>
      </w:r>
      <w:r w:rsidR="003A0277">
        <w:rPr>
          <w:rFonts w:ascii="Arial" w:hAnsi="Arial" w:cs="Arial"/>
          <w:bCs/>
          <w:sz w:val="14"/>
          <w:szCs w:val="14"/>
          <w:lang w:val="fr-CH"/>
        </w:rPr>
        <w:t>20% ou 33% en cas d</w:t>
      </w:r>
      <w:r w:rsidR="008744CF">
        <w:rPr>
          <w:rFonts w:ascii="Arial" w:hAnsi="Arial" w:cs="Arial"/>
          <w:bCs/>
          <w:sz w:val="14"/>
          <w:szCs w:val="14"/>
          <w:lang w:val="fr-CH"/>
        </w:rPr>
        <w:t xml:space="preserve">e </w:t>
      </w:r>
      <w:r w:rsidR="00835B91">
        <w:rPr>
          <w:rFonts w:ascii="Arial" w:hAnsi="Arial" w:cs="Arial"/>
          <w:bCs/>
          <w:sz w:val="14"/>
          <w:szCs w:val="14"/>
          <w:lang w:val="fr-CH"/>
        </w:rPr>
        <w:t xml:space="preserve">court délai </w:t>
      </w:r>
      <w:r w:rsidR="008744CF">
        <w:rPr>
          <w:rFonts w:ascii="Arial" w:hAnsi="Arial" w:cs="Arial"/>
          <w:bCs/>
          <w:sz w:val="14"/>
          <w:szCs w:val="14"/>
          <w:lang w:val="fr-CH"/>
        </w:rPr>
        <w:t>d’a</w:t>
      </w:r>
      <w:r w:rsidR="003A0277">
        <w:rPr>
          <w:rFonts w:ascii="Arial" w:hAnsi="Arial" w:cs="Arial"/>
          <w:bCs/>
          <w:sz w:val="14"/>
          <w:szCs w:val="14"/>
          <w:lang w:val="fr-CH"/>
        </w:rPr>
        <w:t xml:space="preserve">nnulation </w:t>
      </w:r>
      <w:r w:rsidRPr="00F96507">
        <w:rPr>
          <w:rFonts w:ascii="Arial" w:hAnsi="Arial" w:cs="Arial"/>
          <w:b/>
          <w:bCs/>
          <w:sz w:val="14"/>
          <w:szCs w:val="14"/>
          <w:lang w:val="fr-CH"/>
        </w:rPr>
        <w:t>(</w:t>
      </w:r>
      <w:r w:rsidR="003A0277">
        <w:rPr>
          <w:rFonts w:ascii="Arial" w:hAnsi="Arial" w:cs="Arial"/>
          <w:b/>
          <w:bCs/>
          <w:sz w:val="14"/>
          <w:szCs w:val="14"/>
          <w:lang w:val="fr-CH"/>
        </w:rPr>
        <w:t>jusqu’à</w:t>
      </w:r>
      <w:r w:rsidRPr="00F96507">
        <w:rPr>
          <w:rFonts w:ascii="Arial" w:hAnsi="Arial" w:cs="Arial"/>
          <w:b/>
          <w:bCs/>
          <w:sz w:val="14"/>
          <w:szCs w:val="14"/>
          <w:lang w:val="fr-CH"/>
        </w:rPr>
        <w:t xml:space="preserve"> 2 </w:t>
      </w:r>
      <w:r w:rsidR="003A0277">
        <w:rPr>
          <w:rFonts w:ascii="Arial" w:hAnsi="Arial" w:cs="Arial"/>
          <w:b/>
          <w:bCs/>
          <w:sz w:val="14"/>
          <w:szCs w:val="14"/>
          <w:lang w:val="fr-CH"/>
        </w:rPr>
        <w:t>semaines avant la manifestation</w:t>
      </w:r>
      <w:r w:rsidRPr="00F96507">
        <w:rPr>
          <w:rFonts w:ascii="Arial" w:hAnsi="Arial" w:cs="Arial"/>
          <w:b/>
          <w:bCs/>
          <w:sz w:val="14"/>
          <w:szCs w:val="14"/>
          <w:lang w:val="fr-CH"/>
        </w:rPr>
        <w:t xml:space="preserve">) </w:t>
      </w:r>
      <w:r w:rsidR="00FD1C76">
        <w:rPr>
          <w:rFonts w:ascii="Arial" w:hAnsi="Arial" w:cs="Arial"/>
          <w:bCs/>
          <w:sz w:val="14"/>
          <w:szCs w:val="14"/>
          <w:lang w:val="fr-CH"/>
        </w:rPr>
        <w:t>selon la franchise précédemment indiquée.</w:t>
      </w:r>
    </w:p>
    <w:p w14:paraId="18E3CD59" w14:textId="77777777" w:rsidR="001E269C" w:rsidRPr="00F96507" w:rsidRDefault="001E269C" w:rsidP="00CC7172">
      <w:pPr>
        <w:widowControl w:val="0"/>
        <w:rPr>
          <w:rFonts w:ascii="DIN-Regular" w:hAnsi="DIN-Regular" w:cs="DIN Offc"/>
          <w:sz w:val="18"/>
          <w:szCs w:val="18"/>
          <w:lang w:val="fr-CH"/>
        </w:rPr>
      </w:pPr>
    </w:p>
    <w:sectPr w:rsidR="001E269C" w:rsidRPr="00F96507" w:rsidSect="007C7FBD">
      <w:footerReference w:type="default" r:id="rId13"/>
      <w:headerReference w:type="first" r:id="rId14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98B86" w14:textId="77777777" w:rsidR="004D0C35" w:rsidRDefault="004D0C35">
      <w:r>
        <w:separator/>
      </w:r>
    </w:p>
  </w:endnote>
  <w:endnote w:type="continuationSeparator" w:id="0">
    <w:p w14:paraId="55A650C4" w14:textId="77777777" w:rsidR="004D0C35" w:rsidRDefault="004D0C35">
      <w:r>
        <w:continuationSeparator/>
      </w:r>
    </w:p>
  </w:endnote>
  <w:endnote w:type="continuationNotice" w:id="1">
    <w:p w14:paraId="79D5B641" w14:textId="77777777" w:rsidR="004D0C35" w:rsidRDefault="004D0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N-Light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Light" w:hAnsi="DIN-Light" w:cs="DIN Offc"/>
        <w:sz w:val="18"/>
        <w:szCs w:val="18"/>
      </w:rPr>
      <w:id w:val="1953664810"/>
      <w:docPartObj>
        <w:docPartGallery w:val="Page Numbers (Bottom of Page)"/>
        <w:docPartUnique/>
      </w:docPartObj>
    </w:sdtPr>
    <w:sdtEndPr/>
    <w:sdtContent>
      <w:sdt>
        <w:sdtPr>
          <w:rPr>
            <w:rFonts w:ascii="DIN-Light" w:hAnsi="DIN-Light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83748DA" w14:textId="7694A113" w:rsidR="00B541DB" w:rsidRPr="002B6F6C" w:rsidRDefault="00B541DB" w:rsidP="00E82248">
            <w:pPr>
              <w:pStyle w:val="Footer"/>
              <w:rPr>
                <w:rFonts w:ascii="DIN-Light" w:hAnsi="DIN-Light" w:cs="DIN Offc"/>
                <w:sz w:val="18"/>
                <w:szCs w:val="18"/>
              </w:rPr>
            </w:pPr>
            <w:r w:rsidRPr="002B6F6C">
              <w:rPr>
                <w:rFonts w:ascii="DIN-Light" w:hAnsi="DIN-Light" w:cs="DIN Offc"/>
                <w:sz w:val="18"/>
                <w:szCs w:val="18"/>
              </w:rPr>
              <w:t xml:space="preserve">Page </w: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begin"/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instrText xml:space="preserve"> PAGE </w:instrTex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separate"/>
            </w:r>
            <w:r w:rsidR="007C7FBD">
              <w:rPr>
                <w:rFonts w:ascii="DIN-Light" w:hAnsi="DIN-Light" w:cs="DIN Offc"/>
                <w:b/>
                <w:bCs/>
                <w:noProof/>
                <w:sz w:val="18"/>
                <w:szCs w:val="18"/>
              </w:rPr>
              <w:t>2</w: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end"/>
            </w:r>
            <w:r w:rsidRPr="002B6F6C">
              <w:rPr>
                <w:rFonts w:ascii="DIN-Light" w:hAnsi="DIN-Light" w:cs="DIN Offc"/>
                <w:sz w:val="18"/>
                <w:szCs w:val="18"/>
              </w:rPr>
              <w:t xml:space="preserve"> </w:t>
            </w:r>
            <w:proofErr w:type="spellStart"/>
            <w:r w:rsidR="00F96507">
              <w:rPr>
                <w:rFonts w:ascii="DIN-Light" w:hAnsi="DIN-Light" w:cs="DIN Offc"/>
                <w:sz w:val="18"/>
                <w:szCs w:val="18"/>
              </w:rPr>
              <w:t>sur</w:t>
            </w:r>
            <w:proofErr w:type="spellEnd"/>
            <w:r w:rsidRPr="002B6F6C">
              <w:rPr>
                <w:rFonts w:ascii="DIN-Light" w:hAnsi="DIN-Light" w:cs="DIN Offc"/>
                <w:sz w:val="18"/>
                <w:szCs w:val="18"/>
              </w:rPr>
              <w:t xml:space="preserve"> </w: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begin"/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separate"/>
            </w:r>
            <w:r w:rsidR="007C7FBD">
              <w:rPr>
                <w:rFonts w:ascii="DIN-Light" w:hAnsi="DIN-Light" w:cs="DIN Offc"/>
                <w:b/>
                <w:bCs/>
                <w:noProof/>
                <w:sz w:val="18"/>
                <w:szCs w:val="18"/>
              </w:rPr>
              <w:t>4</w:t>
            </w:r>
            <w:r w:rsidRPr="002B6F6C">
              <w:rPr>
                <w:rFonts w:ascii="DIN-Light" w:hAnsi="DIN-Light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83748DB" w14:textId="77777777" w:rsidR="00B541DB" w:rsidRDefault="00B541DB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DDEF1" w14:textId="77777777" w:rsidR="004D0C35" w:rsidRDefault="004D0C35">
      <w:r>
        <w:separator/>
      </w:r>
    </w:p>
  </w:footnote>
  <w:footnote w:type="continuationSeparator" w:id="0">
    <w:p w14:paraId="36039E0A" w14:textId="77777777" w:rsidR="004D0C35" w:rsidRDefault="004D0C35">
      <w:r>
        <w:continuationSeparator/>
      </w:r>
    </w:p>
  </w:footnote>
  <w:footnote w:type="continuationNotice" w:id="1">
    <w:p w14:paraId="0880E5B1" w14:textId="77777777" w:rsidR="004D0C35" w:rsidRDefault="004D0C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85472" w14:textId="0965340F" w:rsidR="007C7FBD" w:rsidRDefault="007C7FBD">
    <w:pPr>
      <w:pStyle w:val="Header"/>
    </w:pPr>
    <w:r w:rsidRPr="007C7FBD">
      <w:drawing>
        <wp:anchor distT="0" distB="0" distL="114300" distR="114300" simplePos="0" relativeHeight="251659264" behindDoc="1" locked="0" layoutInCell="1" allowOverlap="1" wp14:anchorId="0A8ADDC9" wp14:editId="4556D6A3">
          <wp:simplePos x="0" y="0"/>
          <wp:positionH relativeFrom="page">
            <wp:posOffset>5605335</wp:posOffset>
          </wp:positionH>
          <wp:positionV relativeFrom="page">
            <wp:posOffset>619760</wp:posOffset>
          </wp:positionV>
          <wp:extent cx="1162800" cy="633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FBD">
      <mc:AlternateContent>
        <mc:Choice Requires="wps">
          <w:drawing>
            <wp:anchor distT="0" distB="0" distL="114300" distR="114300" simplePos="0" relativeHeight="251660288" behindDoc="0" locked="0" layoutInCell="1" allowOverlap="1" wp14:anchorId="03821EF5" wp14:editId="52378B4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436400" cy="12636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6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C49CB49" w14:textId="77777777" w:rsidR="007C7FBD" w:rsidRPr="00D84900" w:rsidRDefault="007C7FBD" w:rsidP="007C7FBD">
                          <w:pPr>
                            <w:rPr>
                              <w:rFonts w:ascii="DIN-Bold" w:hAnsi="DIN-Bold"/>
                              <w:lang w:val="fr-FR"/>
                            </w:rPr>
                          </w:pPr>
                          <w:r w:rsidRPr="00D84900">
                            <w:rPr>
                              <w:rFonts w:ascii="DIN-Bold" w:hAnsi="DIN-Bold"/>
                              <w:lang w:val="fr-FR"/>
                            </w:rPr>
                            <w:t>Eli Lilly (Suisse) SA</w:t>
                          </w:r>
                        </w:p>
                        <w:p w14:paraId="0608659F" w14:textId="77777777" w:rsidR="007C7FBD" w:rsidRPr="00D27E3D" w:rsidRDefault="007C7FBD" w:rsidP="007C7FB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D27E3D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Chemin des Coquelicots 16</w:t>
                          </w:r>
                        </w:p>
                        <w:p w14:paraId="0B2F3DC9" w14:textId="77777777" w:rsidR="007C7FBD" w:rsidRPr="00D27E3D" w:rsidRDefault="007C7FBD" w:rsidP="007C7FB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D27E3D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1214 Vernier/ Genève</w:t>
                          </w:r>
                        </w:p>
                        <w:p w14:paraId="2E620443" w14:textId="77777777" w:rsidR="007C7FBD" w:rsidRPr="001C212E" w:rsidRDefault="007C7FBD" w:rsidP="007C7FB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D27E3D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Suisse</w:t>
                          </w:r>
                        </w:p>
                        <w:p w14:paraId="014A59AE" w14:textId="77777777" w:rsidR="007C7FBD" w:rsidRPr="001C212E" w:rsidRDefault="007C7FBD" w:rsidP="007C7FB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</w:pPr>
                          <w:r w:rsidRPr="001C212E">
                            <w:rPr>
                              <w:rFonts w:ascii="DIN-Regular" w:hAnsi="DIN-Regular"/>
                              <w:sz w:val="16"/>
                              <w:szCs w:val="16"/>
                              <w:lang w:val="fr-FR"/>
                            </w:rPr>
                            <w:t>+41 22 761 45 11</w:t>
                          </w:r>
                        </w:p>
                        <w:p w14:paraId="1C5F2BCC" w14:textId="77777777" w:rsidR="007C7FBD" w:rsidRPr="001C212E" w:rsidRDefault="007C7FBD" w:rsidP="007C7FB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</w:pPr>
                          <w:r w:rsidRPr="001C212E">
                            <w:rPr>
                              <w:rFonts w:ascii="DIN-Bold" w:hAnsi="DIN-Bold"/>
                              <w:sz w:val="16"/>
                              <w:szCs w:val="16"/>
                              <w:lang w:val="fr-FR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0.95pt;margin-top:55.85pt;width:113.1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" filled="f" stroked="f">
              <v:path arrowok="t"/>
              <v:textbox>
                <w:txbxContent>
                  <w:p w14:paraId="0C49CB49" w14:textId="77777777" w:rsidR="007C7FBD" w:rsidRPr="00D84900" w:rsidRDefault="007C7FBD" w:rsidP="007C7FBD">
                    <w:pPr>
                      <w:rPr>
                        <w:rFonts w:ascii="DIN-Bold" w:hAnsi="DIN-Bold"/>
                        <w:lang w:val="fr-FR"/>
                      </w:rPr>
                    </w:pPr>
                    <w:r w:rsidRPr="00D84900">
                      <w:rPr>
                        <w:rFonts w:ascii="DIN-Bold" w:hAnsi="DIN-Bold"/>
                        <w:lang w:val="fr-FR"/>
                      </w:rPr>
                      <w:t>Eli Lilly (Suisse) SA</w:t>
                    </w:r>
                  </w:p>
                  <w:p w14:paraId="0608659F" w14:textId="77777777" w:rsidR="007C7FBD" w:rsidRPr="00D27E3D" w:rsidRDefault="007C7FBD" w:rsidP="007C7FBD">
                    <w:pPr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D27E3D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Chemin des Coquelicots 16</w:t>
                    </w:r>
                  </w:p>
                  <w:p w14:paraId="0B2F3DC9" w14:textId="77777777" w:rsidR="007C7FBD" w:rsidRPr="00D27E3D" w:rsidRDefault="007C7FBD" w:rsidP="007C7FBD">
                    <w:pPr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D27E3D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1214 Vernier/ Genève</w:t>
                    </w:r>
                  </w:p>
                  <w:p w14:paraId="2E620443" w14:textId="77777777" w:rsidR="007C7FBD" w:rsidRPr="001C212E" w:rsidRDefault="007C7FBD" w:rsidP="007C7FBD">
                    <w:pPr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D27E3D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Suisse</w:t>
                    </w:r>
                  </w:p>
                  <w:p w14:paraId="014A59AE" w14:textId="77777777" w:rsidR="007C7FBD" w:rsidRPr="001C212E" w:rsidRDefault="007C7FBD" w:rsidP="007C7FBD">
                    <w:pPr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</w:pPr>
                    <w:r w:rsidRPr="001C212E">
                      <w:rPr>
                        <w:rFonts w:ascii="DIN-Regular" w:hAnsi="DIN-Regular"/>
                        <w:sz w:val="16"/>
                        <w:szCs w:val="16"/>
                        <w:lang w:val="fr-FR"/>
                      </w:rPr>
                      <w:t>+41 22 761 45 11</w:t>
                    </w:r>
                  </w:p>
                  <w:p w14:paraId="1C5F2BCC" w14:textId="77777777" w:rsidR="007C7FBD" w:rsidRPr="001C212E" w:rsidRDefault="007C7FBD" w:rsidP="007C7FBD">
                    <w:pPr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</w:pPr>
                    <w:r w:rsidRPr="001C212E">
                      <w:rPr>
                        <w:rFonts w:ascii="DIN-Bold" w:hAnsi="DIN-Bold"/>
                        <w:sz w:val="16"/>
                        <w:szCs w:val="16"/>
                        <w:lang w:val="fr-FR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327"/>
    <w:multiLevelType w:val="hybridMultilevel"/>
    <w:tmpl w:val="69C411D8"/>
    <w:lvl w:ilvl="0" w:tplc="1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5E12EA"/>
    <w:multiLevelType w:val="hybridMultilevel"/>
    <w:tmpl w:val="8E4ED35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FF5940"/>
    <w:multiLevelType w:val="hybridMultilevel"/>
    <w:tmpl w:val="4E6CEEB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400ECE"/>
    <w:multiLevelType w:val="hybridMultilevel"/>
    <w:tmpl w:val="7854A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630A6"/>
    <w:multiLevelType w:val="hybridMultilevel"/>
    <w:tmpl w:val="29CA7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80F97"/>
    <w:multiLevelType w:val="hybridMultilevel"/>
    <w:tmpl w:val="AE4A0128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6D15"/>
    <w:rsid w:val="000206B0"/>
    <w:rsid w:val="00026448"/>
    <w:rsid w:val="00030356"/>
    <w:rsid w:val="00033589"/>
    <w:rsid w:val="00040444"/>
    <w:rsid w:val="00062527"/>
    <w:rsid w:val="00063296"/>
    <w:rsid w:val="00077FF8"/>
    <w:rsid w:val="00081D9D"/>
    <w:rsid w:val="000933F2"/>
    <w:rsid w:val="000B2242"/>
    <w:rsid w:val="000B7172"/>
    <w:rsid w:val="00103C09"/>
    <w:rsid w:val="00105A39"/>
    <w:rsid w:val="00115932"/>
    <w:rsid w:val="001627BF"/>
    <w:rsid w:val="00170114"/>
    <w:rsid w:val="00196E35"/>
    <w:rsid w:val="001B52E7"/>
    <w:rsid w:val="001C1E25"/>
    <w:rsid w:val="001E269C"/>
    <w:rsid w:val="001E2C99"/>
    <w:rsid w:val="001F0A99"/>
    <w:rsid w:val="0024069F"/>
    <w:rsid w:val="00246429"/>
    <w:rsid w:val="002738AA"/>
    <w:rsid w:val="00281177"/>
    <w:rsid w:val="00282A72"/>
    <w:rsid w:val="00284FD0"/>
    <w:rsid w:val="00294469"/>
    <w:rsid w:val="002A386C"/>
    <w:rsid w:val="002B6F6C"/>
    <w:rsid w:val="002D389C"/>
    <w:rsid w:val="00300691"/>
    <w:rsid w:val="00305F71"/>
    <w:rsid w:val="00315C80"/>
    <w:rsid w:val="00342060"/>
    <w:rsid w:val="00386BEF"/>
    <w:rsid w:val="00394314"/>
    <w:rsid w:val="0039745F"/>
    <w:rsid w:val="003A0277"/>
    <w:rsid w:val="003A2DC7"/>
    <w:rsid w:val="003B66C1"/>
    <w:rsid w:val="003D600F"/>
    <w:rsid w:val="003E3742"/>
    <w:rsid w:val="004258F7"/>
    <w:rsid w:val="00443E4A"/>
    <w:rsid w:val="004506ED"/>
    <w:rsid w:val="0046072A"/>
    <w:rsid w:val="00491C26"/>
    <w:rsid w:val="004A31F5"/>
    <w:rsid w:val="004D0C35"/>
    <w:rsid w:val="004F365F"/>
    <w:rsid w:val="00500F03"/>
    <w:rsid w:val="00521E0A"/>
    <w:rsid w:val="00543C38"/>
    <w:rsid w:val="0056713D"/>
    <w:rsid w:val="00570AC6"/>
    <w:rsid w:val="00580F45"/>
    <w:rsid w:val="005A341A"/>
    <w:rsid w:val="005A39E4"/>
    <w:rsid w:val="005D031F"/>
    <w:rsid w:val="005E177A"/>
    <w:rsid w:val="005E42D3"/>
    <w:rsid w:val="005E7E8C"/>
    <w:rsid w:val="00607F0F"/>
    <w:rsid w:val="00615571"/>
    <w:rsid w:val="00644F93"/>
    <w:rsid w:val="00656D2F"/>
    <w:rsid w:val="0068381D"/>
    <w:rsid w:val="0069300F"/>
    <w:rsid w:val="006A5A28"/>
    <w:rsid w:val="006B267E"/>
    <w:rsid w:val="006B5B64"/>
    <w:rsid w:val="006B78CE"/>
    <w:rsid w:val="006C01F4"/>
    <w:rsid w:val="006F29F3"/>
    <w:rsid w:val="00706C1C"/>
    <w:rsid w:val="00715B87"/>
    <w:rsid w:val="00762902"/>
    <w:rsid w:val="00767B80"/>
    <w:rsid w:val="007A536E"/>
    <w:rsid w:val="007A6D53"/>
    <w:rsid w:val="007B56CF"/>
    <w:rsid w:val="007C7DA9"/>
    <w:rsid w:val="007C7FBD"/>
    <w:rsid w:val="008000FD"/>
    <w:rsid w:val="0081362C"/>
    <w:rsid w:val="00822695"/>
    <w:rsid w:val="008338AA"/>
    <w:rsid w:val="00835B91"/>
    <w:rsid w:val="00844F59"/>
    <w:rsid w:val="00866057"/>
    <w:rsid w:val="008744CF"/>
    <w:rsid w:val="008B1223"/>
    <w:rsid w:val="008B6139"/>
    <w:rsid w:val="008B741F"/>
    <w:rsid w:val="008F57AE"/>
    <w:rsid w:val="0090293F"/>
    <w:rsid w:val="009247CF"/>
    <w:rsid w:val="00927A3B"/>
    <w:rsid w:val="00965285"/>
    <w:rsid w:val="00970BB8"/>
    <w:rsid w:val="00977660"/>
    <w:rsid w:val="00995B7F"/>
    <w:rsid w:val="009A1244"/>
    <w:rsid w:val="009A44C8"/>
    <w:rsid w:val="00A06584"/>
    <w:rsid w:val="00A209F7"/>
    <w:rsid w:val="00A20A68"/>
    <w:rsid w:val="00A33C20"/>
    <w:rsid w:val="00A645D7"/>
    <w:rsid w:val="00A766A6"/>
    <w:rsid w:val="00AB5B8E"/>
    <w:rsid w:val="00AC0D23"/>
    <w:rsid w:val="00AC3EB8"/>
    <w:rsid w:val="00B1335C"/>
    <w:rsid w:val="00B415DB"/>
    <w:rsid w:val="00B460F8"/>
    <w:rsid w:val="00B541DB"/>
    <w:rsid w:val="00B66ECE"/>
    <w:rsid w:val="00BA0900"/>
    <w:rsid w:val="00BC6A4E"/>
    <w:rsid w:val="00BD728F"/>
    <w:rsid w:val="00BE157F"/>
    <w:rsid w:val="00BF412E"/>
    <w:rsid w:val="00C00850"/>
    <w:rsid w:val="00C04095"/>
    <w:rsid w:val="00C07058"/>
    <w:rsid w:val="00C4114E"/>
    <w:rsid w:val="00C630F0"/>
    <w:rsid w:val="00C74A6D"/>
    <w:rsid w:val="00C80C00"/>
    <w:rsid w:val="00C8350B"/>
    <w:rsid w:val="00C90ADA"/>
    <w:rsid w:val="00CB75DC"/>
    <w:rsid w:val="00CC7172"/>
    <w:rsid w:val="00CF0163"/>
    <w:rsid w:val="00CF67AD"/>
    <w:rsid w:val="00CF6A8A"/>
    <w:rsid w:val="00D0702C"/>
    <w:rsid w:val="00D100C6"/>
    <w:rsid w:val="00D35F57"/>
    <w:rsid w:val="00DA66B5"/>
    <w:rsid w:val="00DB499C"/>
    <w:rsid w:val="00DE483D"/>
    <w:rsid w:val="00DE4AD6"/>
    <w:rsid w:val="00DE6300"/>
    <w:rsid w:val="00E047C7"/>
    <w:rsid w:val="00E173E4"/>
    <w:rsid w:val="00E45C7C"/>
    <w:rsid w:val="00E64FF3"/>
    <w:rsid w:val="00E71334"/>
    <w:rsid w:val="00E82248"/>
    <w:rsid w:val="00E91689"/>
    <w:rsid w:val="00E95C28"/>
    <w:rsid w:val="00E97A22"/>
    <w:rsid w:val="00EA5BD2"/>
    <w:rsid w:val="00EA698D"/>
    <w:rsid w:val="00EB1595"/>
    <w:rsid w:val="00ED01E3"/>
    <w:rsid w:val="00ED71C0"/>
    <w:rsid w:val="00EE0D18"/>
    <w:rsid w:val="00EE7F1D"/>
    <w:rsid w:val="00EF4302"/>
    <w:rsid w:val="00F20837"/>
    <w:rsid w:val="00F2693F"/>
    <w:rsid w:val="00F30D6A"/>
    <w:rsid w:val="00F37E26"/>
    <w:rsid w:val="00F40414"/>
    <w:rsid w:val="00F73009"/>
    <w:rsid w:val="00F85D10"/>
    <w:rsid w:val="00F92F84"/>
    <w:rsid w:val="00F93DE5"/>
    <w:rsid w:val="00F96507"/>
    <w:rsid w:val="00FB61E0"/>
    <w:rsid w:val="00FC072F"/>
    <w:rsid w:val="00FD0AEF"/>
    <w:rsid w:val="00F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83748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5">
    <w:name w:val="heading 5"/>
    <w:basedOn w:val="Normal"/>
    <w:next w:val="Normal"/>
    <w:link w:val="Heading5Char"/>
    <w:qFormat/>
    <w:rsid w:val="000933F2"/>
    <w:pPr>
      <w:keepNext/>
      <w:tabs>
        <w:tab w:val="left" w:pos="5760"/>
      </w:tabs>
      <w:outlineLvl w:val="4"/>
    </w:pPr>
    <w:rPr>
      <w:rFonts w:ascii="Comic Sans MS" w:hAnsi="Comic Sans MS"/>
      <w:b/>
      <w:color w:val="000000"/>
      <w:lang w:val="fr-FR"/>
    </w:rPr>
  </w:style>
  <w:style w:type="paragraph" w:styleId="Heading6">
    <w:name w:val="heading 6"/>
    <w:basedOn w:val="Normal"/>
    <w:next w:val="Normal"/>
    <w:link w:val="Heading6Char"/>
    <w:qFormat/>
    <w:rsid w:val="000933F2"/>
    <w:pPr>
      <w:keepNext/>
      <w:tabs>
        <w:tab w:val="left" w:pos="0"/>
        <w:tab w:val="left" w:pos="5760"/>
      </w:tabs>
      <w:ind w:left="720" w:hanging="720"/>
      <w:jc w:val="center"/>
      <w:outlineLvl w:val="5"/>
    </w:pPr>
    <w:rPr>
      <w:rFonts w:ascii="Comic Sans MS" w:hAnsi="Comic Sans MS"/>
      <w:b/>
      <w:color w:val="000000"/>
      <w:sz w:val="24"/>
      <w:lang w:val="fr-FR"/>
    </w:rPr>
  </w:style>
  <w:style w:type="paragraph" w:styleId="Heading7">
    <w:name w:val="heading 7"/>
    <w:basedOn w:val="Normal"/>
    <w:next w:val="Normal"/>
    <w:link w:val="Heading7Char"/>
    <w:qFormat/>
    <w:rsid w:val="000933F2"/>
    <w:pPr>
      <w:keepNext/>
      <w:tabs>
        <w:tab w:val="left" w:pos="0"/>
        <w:tab w:val="left" w:pos="5760"/>
      </w:tabs>
      <w:ind w:left="720" w:hanging="720"/>
      <w:outlineLvl w:val="6"/>
    </w:pPr>
    <w:rPr>
      <w:rFonts w:ascii="Comic Sans MS" w:hAnsi="Comic Sans MS"/>
      <w:b/>
      <w:color w:val="000000"/>
      <w:lang w:val="fr-FR"/>
    </w:rPr>
  </w:style>
  <w:style w:type="paragraph" w:styleId="Heading8">
    <w:name w:val="heading 8"/>
    <w:basedOn w:val="Normal"/>
    <w:next w:val="Normal"/>
    <w:link w:val="Heading8Char"/>
    <w:qFormat/>
    <w:rsid w:val="000933F2"/>
    <w:pPr>
      <w:keepNext/>
      <w:tabs>
        <w:tab w:val="left" w:pos="0"/>
        <w:tab w:val="left" w:pos="5760"/>
      </w:tabs>
      <w:ind w:left="720" w:hanging="720"/>
      <w:jc w:val="center"/>
      <w:outlineLvl w:val="7"/>
    </w:pPr>
    <w:rPr>
      <w:rFonts w:ascii="Comic Sans MS" w:hAnsi="Comic Sans MS"/>
      <w:b/>
      <w:color w:val="FF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Heading5Char">
    <w:name w:val="Heading 5 Char"/>
    <w:basedOn w:val="DefaultParagraphFont"/>
    <w:link w:val="Heading5"/>
    <w:rsid w:val="000933F2"/>
    <w:rPr>
      <w:rFonts w:ascii="Comic Sans MS" w:hAnsi="Comic Sans MS"/>
      <w:b/>
      <w:color w:val="000000"/>
      <w:lang w:val="fr-FR" w:eastAsia="en-US"/>
    </w:rPr>
  </w:style>
  <w:style w:type="character" w:customStyle="1" w:styleId="Heading6Char">
    <w:name w:val="Heading 6 Char"/>
    <w:basedOn w:val="DefaultParagraphFont"/>
    <w:link w:val="Heading6"/>
    <w:rsid w:val="000933F2"/>
    <w:rPr>
      <w:rFonts w:ascii="Comic Sans MS" w:hAnsi="Comic Sans MS"/>
      <w:b/>
      <w:color w:val="000000"/>
      <w:sz w:val="24"/>
      <w:lang w:val="fr-FR" w:eastAsia="en-US"/>
    </w:rPr>
  </w:style>
  <w:style w:type="character" w:customStyle="1" w:styleId="Heading7Char">
    <w:name w:val="Heading 7 Char"/>
    <w:basedOn w:val="DefaultParagraphFont"/>
    <w:link w:val="Heading7"/>
    <w:rsid w:val="000933F2"/>
    <w:rPr>
      <w:rFonts w:ascii="Comic Sans MS" w:hAnsi="Comic Sans MS"/>
      <w:b/>
      <w:color w:val="000000"/>
      <w:lang w:val="fr-FR" w:eastAsia="en-US"/>
    </w:rPr>
  </w:style>
  <w:style w:type="character" w:customStyle="1" w:styleId="Heading8Char">
    <w:name w:val="Heading 8 Char"/>
    <w:basedOn w:val="DefaultParagraphFont"/>
    <w:link w:val="Heading8"/>
    <w:rsid w:val="000933F2"/>
    <w:rPr>
      <w:rFonts w:ascii="Comic Sans MS" w:hAnsi="Comic Sans MS"/>
      <w:b/>
      <w:color w:val="FF0000"/>
      <w:lang w:val="fr-FR" w:eastAsia="en-US"/>
    </w:rPr>
  </w:style>
  <w:style w:type="paragraph" w:styleId="ListParagraph">
    <w:name w:val="List Paragraph"/>
    <w:basedOn w:val="Normal"/>
    <w:uiPriority w:val="34"/>
    <w:qFormat/>
    <w:rsid w:val="000933F2"/>
    <w:pPr>
      <w:ind w:left="720"/>
      <w:contextualSpacing/>
    </w:pPr>
    <w:rPr>
      <w:rFonts w:ascii="Courier" w:hAnsi="Courier"/>
      <w:sz w:val="24"/>
      <w:lang w:val="fr-FR"/>
    </w:rPr>
  </w:style>
  <w:style w:type="table" w:styleId="TableGrid">
    <w:name w:val="Table Grid"/>
    <w:basedOn w:val="TableNormal"/>
    <w:rsid w:val="000933F2"/>
    <w:rPr>
      <w:rFonts w:ascii="CG Times (W1)" w:hAnsi="CG Times (W1)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196E35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0F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1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13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139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DE6300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300F"/>
    <w:rPr>
      <w:lang w:val="en-GB" w:eastAsia="en-US"/>
    </w:rPr>
  </w:style>
  <w:style w:type="paragraph" w:customStyle="1" w:styleId="Standard1">
    <w:name w:val="Standard_1"/>
    <w:aliases w:val="2"/>
    <w:basedOn w:val="Normal"/>
    <w:qFormat/>
    <w:rsid w:val="00E97A22"/>
    <w:pPr>
      <w:spacing w:before="120" w:line="288" w:lineRule="auto"/>
      <w:jc w:val="both"/>
    </w:pPr>
    <w:rPr>
      <w:rFonts w:ascii="Arial" w:eastAsiaTheme="minorHAnsi" w:hAnsi="Arial"/>
      <w:sz w:val="2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5">
    <w:name w:val="heading 5"/>
    <w:basedOn w:val="Normal"/>
    <w:next w:val="Normal"/>
    <w:link w:val="Heading5Char"/>
    <w:qFormat/>
    <w:rsid w:val="000933F2"/>
    <w:pPr>
      <w:keepNext/>
      <w:tabs>
        <w:tab w:val="left" w:pos="5760"/>
      </w:tabs>
      <w:outlineLvl w:val="4"/>
    </w:pPr>
    <w:rPr>
      <w:rFonts w:ascii="Comic Sans MS" w:hAnsi="Comic Sans MS"/>
      <w:b/>
      <w:color w:val="000000"/>
      <w:lang w:val="fr-FR"/>
    </w:rPr>
  </w:style>
  <w:style w:type="paragraph" w:styleId="Heading6">
    <w:name w:val="heading 6"/>
    <w:basedOn w:val="Normal"/>
    <w:next w:val="Normal"/>
    <w:link w:val="Heading6Char"/>
    <w:qFormat/>
    <w:rsid w:val="000933F2"/>
    <w:pPr>
      <w:keepNext/>
      <w:tabs>
        <w:tab w:val="left" w:pos="0"/>
        <w:tab w:val="left" w:pos="5760"/>
      </w:tabs>
      <w:ind w:left="720" w:hanging="720"/>
      <w:jc w:val="center"/>
      <w:outlineLvl w:val="5"/>
    </w:pPr>
    <w:rPr>
      <w:rFonts w:ascii="Comic Sans MS" w:hAnsi="Comic Sans MS"/>
      <w:b/>
      <w:color w:val="000000"/>
      <w:sz w:val="24"/>
      <w:lang w:val="fr-FR"/>
    </w:rPr>
  </w:style>
  <w:style w:type="paragraph" w:styleId="Heading7">
    <w:name w:val="heading 7"/>
    <w:basedOn w:val="Normal"/>
    <w:next w:val="Normal"/>
    <w:link w:val="Heading7Char"/>
    <w:qFormat/>
    <w:rsid w:val="000933F2"/>
    <w:pPr>
      <w:keepNext/>
      <w:tabs>
        <w:tab w:val="left" w:pos="0"/>
        <w:tab w:val="left" w:pos="5760"/>
      </w:tabs>
      <w:ind w:left="720" w:hanging="720"/>
      <w:outlineLvl w:val="6"/>
    </w:pPr>
    <w:rPr>
      <w:rFonts w:ascii="Comic Sans MS" w:hAnsi="Comic Sans MS"/>
      <w:b/>
      <w:color w:val="000000"/>
      <w:lang w:val="fr-FR"/>
    </w:rPr>
  </w:style>
  <w:style w:type="paragraph" w:styleId="Heading8">
    <w:name w:val="heading 8"/>
    <w:basedOn w:val="Normal"/>
    <w:next w:val="Normal"/>
    <w:link w:val="Heading8Char"/>
    <w:qFormat/>
    <w:rsid w:val="000933F2"/>
    <w:pPr>
      <w:keepNext/>
      <w:tabs>
        <w:tab w:val="left" w:pos="0"/>
        <w:tab w:val="left" w:pos="5760"/>
      </w:tabs>
      <w:ind w:left="720" w:hanging="720"/>
      <w:jc w:val="center"/>
      <w:outlineLvl w:val="7"/>
    </w:pPr>
    <w:rPr>
      <w:rFonts w:ascii="Comic Sans MS" w:hAnsi="Comic Sans MS"/>
      <w:b/>
      <w:color w:val="FF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Heading5Char">
    <w:name w:val="Heading 5 Char"/>
    <w:basedOn w:val="DefaultParagraphFont"/>
    <w:link w:val="Heading5"/>
    <w:rsid w:val="000933F2"/>
    <w:rPr>
      <w:rFonts w:ascii="Comic Sans MS" w:hAnsi="Comic Sans MS"/>
      <w:b/>
      <w:color w:val="000000"/>
      <w:lang w:val="fr-FR" w:eastAsia="en-US"/>
    </w:rPr>
  </w:style>
  <w:style w:type="character" w:customStyle="1" w:styleId="Heading6Char">
    <w:name w:val="Heading 6 Char"/>
    <w:basedOn w:val="DefaultParagraphFont"/>
    <w:link w:val="Heading6"/>
    <w:rsid w:val="000933F2"/>
    <w:rPr>
      <w:rFonts w:ascii="Comic Sans MS" w:hAnsi="Comic Sans MS"/>
      <w:b/>
      <w:color w:val="000000"/>
      <w:sz w:val="24"/>
      <w:lang w:val="fr-FR" w:eastAsia="en-US"/>
    </w:rPr>
  </w:style>
  <w:style w:type="character" w:customStyle="1" w:styleId="Heading7Char">
    <w:name w:val="Heading 7 Char"/>
    <w:basedOn w:val="DefaultParagraphFont"/>
    <w:link w:val="Heading7"/>
    <w:rsid w:val="000933F2"/>
    <w:rPr>
      <w:rFonts w:ascii="Comic Sans MS" w:hAnsi="Comic Sans MS"/>
      <w:b/>
      <w:color w:val="000000"/>
      <w:lang w:val="fr-FR" w:eastAsia="en-US"/>
    </w:rPr>
  </w:style>
  <w:style w:type="character" w:customStyle="1" w:styleId="Heading8Char">
    <w:name w:val="Heading 8 Char"/>
    <w:basedOn w:val="DefaultParagraphFont"/>
    <w:link w:val="Heading8"/>
    <w:rsid w:val="000933F2"/>
    <w:rPr>
      <w:rFonts w:ascii="Comic Sans MS" w:hAnsi="Comic Sans MS"/>
      <w:b/>
      <w:color w:val="FF0000"/>
      <w:lang w:val="fr-FR" w:eastAsia="en-US"/>
    </w:rPr>
  </w:style>
  <w:style w:type="paragraph" w:styleId="ListParagraph">
    <w:name w:val="List Paragraph"/>
    <w:basedOn w:val="Normal"/>
    <w:uiPriority w:val="34"/>
    <w:qFormat/>
    <w:rsid w:val="000933F2"/>
    <w:pPr>
      <w:ind w:left="720"/>
      <w:contextualSpacing/>
    </w:pPr>
    <w:rPr>
      <w:rFonts w:ascii="Courier" w:hAnsi="Courier"/>
      <w:sz w:val="24"/>
      <w:lang w:val="fr-FR"/>
    </w:rPr>
  </w:style>
  <w:style w:type="table" w:styleId="TableGrid">
    <w:name w:val="Table Grid"/>
    <w:basedOn w:val="TableNormal"/>
    <w:rsid w:val="000933F2"/>
    <w:rPr>
      <w:rFonts w:ascii="CG Times (W1)" w:hAnsi="CG Times (W1)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196E35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F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0F"/>
    <w:rPr>
      <w:rFonts w:ascii="Tahoma" w:hAnsi="Tahoma" w:cs="Tahoma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B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1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13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139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DE6300"/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300F"/>
    <w:rPr>
      <w:lang w:val="en-GB" w:eastAsia="en-US"/>
    </w:rPr>
  </w:style>
  <w:style w:type="paragraph" w:customStyle="1" w:styleId="Standard1">
    <w:name w:val="Standard_1"/>
    <w:aliases w:val="2"/>
    <w:basedOn w:val="Normal"/>
    <w:qFormat/>
    <w:rsid w:val="00E97A22"/>
    <w:pPr>
      <w:spacing w:before="120" w:line="288" w:lineRule="auto"/>
      <w:jc w:val="both"/>
    </w:pPr>
    <w:rPr>
      <w:rFonts w:ascii="Arial" w:eastAsiaTheme="minorHAnsi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707D-2B19-42EF-8389-50A415238A19}"/>
</file>

<file path=customXml/itemProps2.xml><?xml version="1.0" encoding="utf-8"?>
<ds:datastoreItem xmlns:ds="http://schemas.openxmlformats.org/officeDocument/2006/customXml" ds:itemID="{C8E6F657-672E-4177-AD8F-B4B1C4BE513B}"/>
</file>

<file path=customXml/itemProps3.xml><?xml version="1.0" encoding="utf-8"?>
<ds:datastoreItem xmlns:ds="http://schemas.openxmlformats.org/officeDocument/2006/customXml" ds:itemID="{03475698-2DE6-477F-97EC-047BC44C705F}"/>
</file>

<file path=customXml/itemProps4.xml><?xml version="1.0" encoding="utf-8"?>
<ds:datastoreItem xmlns:ds="http://schemas.openxmlformats.org/officeDocument/2006/customXml" ds:itemID="{182CEC2A-8B02-46E2-80B3-E0C03985D059}"/>
</file>

<file path=customXml/itemProps5.xml><?xml version="1.0" encoding="utf-8"?>
<ds:datastoreItem xmlns:ds="http://schemas.openxmlformats.org/officeDocument/2006/customXml" ds:itemID="{51EFB515-6EAC-4F67-BBDA-38F359506C07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0</TotalTime>
  <Pages>4</Pages>
  <Words>868</Words>
  <Characters>6528</Characters>
  <Application>Microsoft Office Word</Application>
  <DocSecurity>0</DocSecurity>
  <Lines>54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Subject:</vt:lpstr>
      <vt:lpstr>Subject:</vt:lpstr>
      <vt:lpstr>Subject:</vt:lpstr>
    </vt:vector>
  </TitlesOfParts>
  <Company>Eli Lilly and Company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</cp:revision>
  <cp:lastPrinted>2000-04-05T13:26:00Z</cp:lastPrinted>
  <dcterms:created xsi:type="dcterms:W3CDTF">2014-09-18T13:26:00Z</dcterms:created>
  <dcterms:modified xsi:type="dcterms:W3CDTF">2014-09-18T13:26:00Z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_DocHome">
    <vt:i4>-1448232640</vt:i4>
  </property>
  <property fmtid="{D5CDD505-2E9C-101B-9397-08002B2CF9AE}" pid="7" name="EnterpriseSensitivityClassificationTaxHTField0">
    <vt:lpwstr>GREEN|ec74153f-63be-46a4-ae5f-1b86c809897d</vt:lpwstr>
  </property>
</Properties>
</file>