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67"/>
        <w:gridCol w:w="2268"/>
      </w:tblGrid>
      <w:tr w:rsidR="000C2CAE" w:rsidRPr="00777AD1" w14:paraId="4D07346C" w14:textId="77777777" w:rsidTr="00A45A6A">
        <w:trPr>
          <w:trHeight w:val="1281"/>
        </w:trPr>
        <w:tc>
          <w:tcPr>
            <w:tcW w:w="6804" w:type="dxa"/>
          </w:tcPr>
          <w:p w14:paraId="5F7D322A" w14:textId="0124375C" w:rsidR="000C2CAE" w:rsidRPr="00206E88" w:rsidRDefault="00F5321E" w:rsidP="00C9264A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Account_Title_Desc_Glbl</w:t>
            </w:r>
            <w:proofErr w:type="spellEnd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Pr="0048664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0C2CAE" w:rsidRPr="00206E88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="000C2CAE" w:rsidRPr="00206E88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="000C2CAE" w:rsidRPr="00206E88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D964624" w14:textId="77777777" w:rsidR="007D1EC1" w:rsidRPr="00206E88" w:rsidRDefault="007D1EC1" w:rsidP="00C9264A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6E88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AB6C888" w14:textId="7864AD0D" w:rsidR="000C2CAE" w:rsidRPr="0052405F" w:rsidRDefault="007D1EC1" w:rsidP="00C9264A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6E88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206E88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206E88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206E88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206E88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567" w:type="dxa"/>
          </w:tcPr>
          <w:p w14:paraId="6137EE1C" w14:textId="77777777" w:rsidR="000C2CAE" w:rsidRPr="00777AD1" w:rsidRDefault="000C2CAE" w:rsidP="00CF66C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0D673FCC" w14:textId="1E3C6CAD" w:rsidR="000C2CAE" w:rsidRPr="00777AD1" w:rsidRDefault="000C2CAE" w:rsidP="0026117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C2CAE" w:rsidRPr="00777AD1" w14:paraId="6985B775" w14:textId="77777777" w:rsidTr="00A45A6A">
        <w:tc>
          <w:tcPr>
            <w:tcW w:w="6804" w:type="dxa"/>
          </w:tcPr>
          <w:p w14:paraId="2872FFBB" w14:textId="77777777" w:rsidR="000C2CAE" w:rsidRPr="00777AD1" w:rsidRDefault="000C2CAE" w:rsidP="00CF66C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EC9835F" w14:textId="77777777" w:rsidR="000C2CAE" w:rsidRPr="00777AD1" w:rsidRDefault="000C2CAE" w:rsidP="00CF66C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1E1CA7B" w14:textId="77777777" w:rsidR="00657F53" w:rsidRDefault="00657F53" w:rsidP="00206E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EDB3AE" w14:textId="4B1A550D" w:rsidR="0052405F" w:rsidRDefault="0052405F" w:rsidP="00206E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734B3D" w14:textId="77777777" w:rsidR="0052405F" w:rsidRDefault="0052405F" w:rsidP="00206E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C1B690" w14:textId="77777777" w:rsidR="000C2CAE" w:rsidRPr="00777AD1" w:rsidRDefault="000C2CAE" w:rsidP="00206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4F48E37F" w14:textId="0FA76DA6" w:rsidR="007B5078" w:rsidRPr="000C2CAE" w:rsidRDefault="007B5078" w:rsidP="007B5078">
      <w:pPr>
        <w:rPr>
          <w:rFonts w:ascii="Arial" w:hAnsi="Arial" w:cs="Arial"/>
          <w:sz w:val="22"/>
          <w:szCs w:val="22"/>
        </w:rPr>
      </w:pPr>
    </w:p>
    <w:p w14:paraId="18944A66" w14:textId="77777777" w:rsidR="007B5078" w:rsidRPr="000C2CAE" w:rsidRDefault="007B5078" w:rsidP="007B5078">
      <w:pPr>
        <w:rPr>
          <w:rFonts w:ascii="Arial" w:hAnsi="Arial" w:cs="Arial"/>
          <w:sz w:val="22"/>
          <w:szCs w:val="22"/>
        </w:rPr>
      </w:pPr>
    </w:p>
    <w:p w14:paraId="11F54A62" w14:textId="77777777" w:rsidR="007A6D8B" w:rsidRPr="007F43DA" w:rsidRDefault="007A6D8B" w:rsidP="007A6D8B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7F43DA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7F43DA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7F43DA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0A335EB5" w14:textId="74D4F738" w:rsidR="007A6D8B" w:rsidRDefault="007A6D8B" w:rsidP="007A6D8B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C34CFD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C34CFD">
        <w:rPr>
          <w:rFonts w:ascii="Arial" w:hAnsi="Arial" w:cs="Arial"/>
          <w:sz w:val="22"/>
          <w:szCs w:val="22"/>
          <w:lang w:val="en-US"/>
        </w:rPr>
        <w:t>Meeting_MERC_Date_of_Event_MERC</w:t>
      </w:r>
      <w:r>
        <w:rPr>
          <w:rFonts w:ascii="Arial" w:hAnsi="Arial" w:cs="Arial"/>
          <w:sz w:val="22"/>
          <w:szCs w:val="22"/>
          <w:lang w:val="en-US"/>
        </w:rPr>
        <w:t>__s</w:t>
      </w:r>
      <w:proofErr w:type="spellEnd"/>
      <w:r w:rsidRPr="00C34CFD">
        <w:rPr>
          <w:rFonts w:ascii="Arial" w:hAnsi="Arial" w:cs="Arial"/>
          <w:sz w:val="22"/>
          <w:szCs w:val="22"/>
          <w:lang w:val="en-US"/>
        </w:rPr>
        <w:t>&gt;&gt;</w:t>
      </w:r>
      <w:r w:rsidR="007D1EC1">
        <w:rPr>
          <w:rFonts w:ascii="Arial" w:hAnsi="Arial" w:cs="Arial"/>
          <w:sz w:val="22"/>
          <w:szCs w:val="22"/>
          <w:lang w:val="en-US"/>
        </w:rPr>
        <w:t xml:space="preserve"> - </w:t>
      </w:r>
      <w:r w:rsidR="007D1EC1" w:rsidRPr="007D1EC1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7D1EC1" w:rsidRPr="007D1EC1">
        <w:rPr>
          <w:rFonts w:ascii="Arial" w:hAnsi="Arial" w:cs="Arial"/>
          <w:sz w:val="22"/>
          <w:szCs w:val="22"/>
          <w:lang w:val="en-US"/>
        </w:rPr>
        <w:t>Mee</w:t>
      </w:r>
      <w:r w:rsidR="007D1EC1" w:rsidRPr="007D1EC1">
        <w:rPr>
          <w:rFonts w:ascii="Arial" w:hAnsi="Arial" w:cs="Arial"/>
          <w:sz w:val="22"/>
          <w:szCs w:val="22"/>
          <w:lang w:val="en-US"/>
        </w:rPr>
        <w:t>t</w:t>
      </w:r>
      <w:r w:rsidR="007D1EC1" w:rsidRPr="007D1EC1">
        <w:rPr>
          <w:rFonts w:ascii="Arial" w:hAnsi="Arial" w:cs="Arial"/>
          <w:sz w:val="22"/>
          <w:szCs w:val="22"/>
          <w:lang w:val="en-US"/>
        </w:rPr>
        <w:t>ing_MERC_End_Date_of_Event_MERC__s</w:t>
      </w:r>
      <w:proofErr w:type="spellEnd"/>
      <w:r w:rsidR="007D1EC1" w:rsidRPr="007D1EC1">
        <w:rPr>
          <w:rFonts w:ascii="Arial" w:hAnsi="Arial" w:cs="Arial"/>
          <w:sz w:val="22"/>
          <w:szCs w:val="22"/>
          <w:lang w:val="en-US"/>
        </w:rPr>
        <w:t>&gt;&gt;</w:t>
      </w:r>
    </w:p>
    <w:p w14:paraId="6FC4F5B5" w14:textId="77777777" w:rsidR="007A6D8B" w:rsidRPr="00C34CFD" w:rsidRDefault="007A6D8B" w:rsidP="007A6D8B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C34CFD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C34CFD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C34CFD">
        <w:rPr>
          <w:rFonts w:ascii="Arial" w:hAnsi="Arial" w:cs="Arial"/>
          <w:sz w:val="22"/>
          <w:szCs w:val="22"/>
          <w:lang w:val="en-US"/>
        </w:rPr>
        <w:t>&gt;&gt;</w:t>
      </w:r>
    </w:p>
    <w:p w14:paraId="7213042E" w14:textId="77777777" w:rsidR="007A6D8B" w:rsidRPr="00C34CFD" w:rsidRDefault="007A6D8B" w:rsidP="007A6D8B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5E945A69" w14:textId="77777777" w:rsidR="007A6D8B" w:rsidRPr="00496BCE" w:rsidRDefault="007A6D8B" w:rsidP="007A6D8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7C5D582A" w14:textId="756C31DF" w:rsidR="007A6D8B" w:rsidRPr="00C34CFD" w:rsidRDefault="007A6D8B" w:rsidP="007A6D8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C34CFD">
        <w:rPr>
          <w:rFonts w:ascii="Arial" w:hAnsi="Arial" w:cs="Arial"/>
          <w:sz w:val="22"/>
          <w:szCs w:val="22"/>
          <w:lang w:val="en-US" w:bidi="he-IL"/>
        </w:rPr>
        <w:t>S</w:t>
      </w:r>
      <w:r>
        <w:rPr>
          <w:rFonts w:ascii="Arial" w:hAnsi="Arial" w:cs="Arial"/>
          <w:sz w:val="22"/>
          <w:szCs w:val="22"/>
          <w:lang w:val="en-US" w:bidi="he-IL"/>
        </w:rPr>
        <w:t>ehr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>/</w:t>
      </w:r>
      <w:r w:rsidRPr="00C34CFD">
        <w:rPr>
          <w:rFonts w:ascii="Arial" w:hAnsi="Arial" w:cs="Arial"/>
          <w:sz w:val="22"/>
          <w:szCs w:val="22"/>
          <w:lang w:val="en-US" w:bidi="he-IL"/>
        </w:rPr>
        <w:t xml:space="preserve">r </w:t>
      </w:r>
      <w:r w:rsidR="0026117F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6117F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26117F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26117F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86646">
        <w:rPr>
          <w:rFonts w:ascii="Arial" w:hAnsi="Arial" w:cs="Arial"/>
          <w:sz w:val="22"/>
          <w:szCs w:val="22"/>
          <w:lang w:val="es-AR"/>
        </w:rPr>
        <w:t>Ac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240C4449" w14:textId="77777777" w:rsidR="007A6D8B" w:rsidRPr="00C34CFD" w:rsidRDefault="007A6D8B" w:rsidP="007A6D8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05A47645" w14:textId="77777777" w:rsidR="007A6D8B" w:rsidRPr="00496BCE" w:rsidRDefault="007A6D8B" w:rsidP="00205E54">
      <w:pPr>
        <w:rPr>
          <w:rFonts w:ascii="Arial" w:hAnsi="Arial" w:cs="Arial"/>
          <w:sz w:val="22"/>
          <w:szCs w:val="22"/>
          <w:lang w:val="de-DE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herzlich Willkommen im Namen von Lilly in</w:t>
      </w:r>
      <w:r w:rsidRPr="00F248F2">
        <w:rPr>
          <w:rFonts w:ascii="Arial" w:hAnsi="Arial" w:cs="Arial"/>
          <w:sz w:val="22"/>
          <w:szCs w:val="22"/>
          <w:lang w:val="de-DE"/>
        </w:rPr>
        <w:t xml:space="preserve"> </w:t>
      </w:r>
      <w:r w:rsidRPr="00C34CFD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496BCE">
        <w:rPr>
          <w:rFonts w:ascii="Arial" w:hAnsi="Arial" w:cs="Arial"/>
          <w:sz w:val="22"/>
          <w:szCs w:val="22"/>
          <w:lang w:val="de-DE" w:bidi="he-IL"/>
        </w:rPr>
        <w:t xml:space="preserve">zur/ zum </w:t>
      </w:r>
      <w:r w:rsidRPr="00C34CFD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Pr="00A95CAB">
        <w:rPr>
          <w:rFonts w:ascii="Arial" w:hAnsi="Arial" w:cs="Arial"/>
          <w:sz w:val="22"/>
          <w:szCs w:val="22"/>
          <w:lang w:val="de-DE" w:bidi="he-IL"/>
        </w:rPr>
        <w:t>.</w:t>
      </w:r>
    </w:p>
    <w:p w14:paraId="1159EF10" w14:textId="77777777" w:rsidR="007A6D8B" w:rsidRPr="00496BCE" w:rsidRDefault="007A6D8B" w:rsidP="00205E54">
      <w:pPr>
        <w:rPr>
          <w:rFonts w:ascii="Arial" w:hAnsi="Arial" w:cs="Arial"/>
          <w:sz w:val="22"/>
          <w:szCs w:val="22"/>
          <w:lang w:val="de-DE" w:bidi="he-IL"/>
        </w:rPr>
      </w:pPr>
    </w:p>
    <w:p w14:paraId="423502EB" w14:textId="77777777" w:rsidR="007A6D8B" w:rsidRPr="00496BCE" w:rsidRDefault="007A6D8B" w:rsidP="00205E54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Wir haben beiliegend einige Informationen zusammengestellt, die Ihnen helfen, Ihre Tei</w:t>
      </w:r>
      <w:r w:rsidRPr="00496BCE">
        <w:rPr>
          <w:rFonts w:ascii="Arial" w:hAnsi="Arial" w:cs="Arial"/>
          <w:sz w:val="22"/>
          <w:szCs w:val="22"/>
          <w:lang w:val="de-DE" w:bidi="he-IL"/>
        </w:rPr>
        <w:t>l</w:t>
      </w:r>
      <w:r w:rsidRPr="00496BCE">
        <w:rPr>
          <w:rFonts w:ascii="Arial" w:hAnsi="Arial" w:cs="Arial"/>
          <w:sz w:val="22"/>
          <w:szCs w:val="22"/>
          <w:lang w:val="de-DE" w:bidi="he-IL"/>
        </w:rPr>
        <w:t xml:space="preserve">nahme am </w:t>
      </w:r>
      <w:r w:rsidRPr="002F209C">
        <w:rPr>
          <w:rFonts w:ascii="Arial" w:hAnsi="Arial" w:cs="Arial"/>
          <w:sz w:val="22"/>
          <w:szCs w:val="22"/>
          <w:lang w:val="de-DE"/>
        </w:rPr>
        <w:t>&lt;&lt;Meeting_MERC_Name&gt;&gt;</w:t>
      </w:r>
      <w:r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496BCE">
        <w:rPr>
          <w:rFonts w:ascii="Arial" w:hAnsi="Arial" w:cs="Arial"/>
          <w:sz w:val="22"/>
          <w:szCs w:val="22"/>
          <w:lang w:val="de-DE" w:bidi="he-IL"/>
        </w:rPr>
        <w:t xml:space="preserve">bestmöglich zu gestalten. </w:t>
      </w:r>
    </w:p>
    <w:p w14:paraId="06BDBD81" w14:textId="77777777" w:rsidR="007A6D8B" w:rsidRPr="00496BCE" w:rsidRDefault="007A6D8B" w:rsidP="00205E54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381B9FF5" w14:textId="77777777" w:rsidR="007A6D8B" w:rsidRDefault="007A6D8B" w:rsidP="007A6D8B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Für weitere Unterstützung kontaktieren Sie jederzeit gerne</w:t>
      </w:r>
      <w:r>
        <w:rPr>
          <w:rFonts w:ascii="Arial" w:hAnsi="Arial" w:cs="Arial"/>
          <w:sz w:val="22"/>
          <w:szCs w:val="22"/>
          <w:lang w:val="de-DE" w:bidi="he-IL"/>
        </w:rPr>
        <w:t>:</w:t>
      </w:r>
    </w:p>
    <w:p w14:paraId="16D44649" w14:textId="77777777" w:rsidR="007A6D8B" w:rsidRDefault="007A6D8B" w:rsidP="007A6D8B">
      <w:pPr>
        <w:rPr>
          <w:rFonts w:ascii="Arial" w:hAnsi="Arial" w:cs="Arial"/>
          <w:b/>
          <w:sz w:val="22"/>
          <w:szCs w:val="22"/>
          <w:lang w:val="de-DE"/>
        </w:rPr>
      </w:pPr>
    </w:p>
    <w:p w14:paraId="56E8EFD9" w14:textId="77777777" w:rsidR="00EA403F" w:rsidRPr="00206E88" w:rsidRDefault="00EA403F" w:rsidP="00EA403F">
      <w:pPr>
        <w:rPr>
          <w:rFonts w:ascii="Arial" w:hAnsi="Arial" w:cs="Arial"/>
          <w:sz w:val="22"/>
          <w:szCs w:val="22"/>
          <w:lang w:val="de-DE"/>
        </w:rPr>
      </w:pPr>
      <w:r w:rsidRPr="00206E88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41464E12" w14:textId="09A0F2FE" w:rsidR="00EA403F" w:rsidRPr="00206E88" w:rsidRDefault="00EA403F" w:rsidP="00EA403F">
      <w:pPr>
        <w:rPr>
          <w:rFonts w:ascii="Arial" w:hAnsi="Arial" w:cs="Arial"/>
          <w:sz w:val="22"/>
          <w:szCs w:val="22"/>
          <w:lang w:val="de-DE"/>
        </w:rPr>
      </w:pPr>
      <w:r w:rsidRPr="00206E88">
        <w:rPr>
          <w:rFonts w:ascii="Arial" w:hAnsi="Arial" w:cs="Arial"/>
          <w:sz w:val="22"/>
          <w:szCs w:val="22"/>
          <w:lang w:val="de-DE"/>
        </w:rPr>
        <w:t xml:space="preserve">Tel: </w:t>
      </w:r>
      <w:r w:rsidR="00395FEB" w:rsidRPr="00206E88">
        <w:rPr>
          <w:rFonts w:ascii="Arial" w:hAnsi="Arial" w:cs="Arial"/>
          <w:sz w:val="22"/>
          <w:szCs w:val="22"/>
          <w:lang w:val="de-DE"/>
        </w:rPr>
        <w:t>+43 1 2060-92473</w:t>
      </w:r>
    </w:p>
    <w:p w14:paraId="412DD424" w14:textId="1EE96684" w:rsidR="00EA403F" w:rsidRPr="00206E88" w:rsidRDefault="00EA403F" w:rsidP="00EA403F">
      <w:pPr>
        <w:rPr>
          <w:rFonts w:ascii="Arial" w:hAnsi="Arial" w:cs="Arial"/>
          <w:sz w:val="22"/>
          <w:szCs w:val="22"/>
          <w:lang w:val="de-DE"/>
        </w:rPr>
      </w:pPr>
      <w:r w:rsidRPr="00206E88">
        <w:rPr>
          <w:rFonts w:ascii="Arial" w:hAnsi="Arial" w:cs="Arial"/>
          <w:sz w:val="22"/>
          <w:szCs w:val="22"/>
          <w:lang w:val="de-DE"/>
        </w:rPr>
        <w:t xml:space="preserve">Fax: </w:t>
      </w:r>
      <w:r w:rsidR="00395FEB" w:rsidRPr="00206E88">
        <w:rPr>
          <w:rFonts w:ascii="Arial" w:hAnsi="Arial" w:cs="Arial"/>
          <w:sz w:val="22"/>
          <w:szCs w:val="22"/>
          <w:lang w:val="de-DE"/>
        </w:rPr>
        <w:t>+43 1 71178 552</w:t>
      </w:r>
    </w:p>
    <w:p w14:paraId="4BEB97DF" w14:textId="77777777" w:rsidR="00206E88" w:rsidRPr="00206E88" w:rsidRDefault="00206E88" w:rsidP="00206E88">
      <w:pPr>
        <w:rPr>
          <w:rFonts w:ascii="Arial" w:hAnsi="Arial" w:cs="Arial"/>
          <w:sz w:val="22"/>
          <w:szCs w:val="22"/>
          <w:lang w:val="de-DE"/>
        </w:rPr>
      </w:pPr>
      <w:r w:rsidRPr="00206E88">
        <w:rPr>
          <w:rFonts w:ascii="Arial" w:hAnsi="Arial" w:cs="Arial"/>
          <w:sz w:val="22"/>
          <w:szCs w:val="22"/>
          <w:lang w:val="it-IT"/>
        </w:rPr>
        <w:t>Lilly_Austria_CMS@lilly.com</w:t>
      </w:r>
    </w:p>
    <w:p w14:paraId="761F4EC7" w14:textId="77777777" w:rsidR="00EA403F" w:rsidRPr="00496BCE" w:rsidRDefault="00EA403F" w:rsidP="00EA403F">
      <w:pPr>
        <w:rPr>
          <w:rFonts w:ascii="Arial" w:hAnsi="Arial" w:cs="Arial"/>
          <w:sz w:val="22"/>
          <w:szCs w:val="22"/>
          <w:lang w:val="de-DE" w:bidi="he-IL"/>
        </w:rPr>
      </w:pPr>
    </w:p>
    <w:p w14:paraId="28B06441" w14:textId="77777777" w:rsidR="007A6D8B" w:rsidRPr="00496BCE" w:rsidRDefault="007A6D8B" w:rsidP="007A6D8B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Wir freuen uns über Ihre Teilnahme!</w:t>
      </w:r>
    </w:p>
    <w:p w14:paraId="1202E5E9" w14:textId="77777777" w:rsidR="007A6D8B" w:rsidRPr="00496BCE" w:rsidRDefault="007A6D8B" w:rsidP="007A6D8B">
      <w:pPr>
        <w:rPr>
          <w:rFonts w:ascii="Arial" w:hAnsi="Arial" w:cs="Arial"/>
          <w:sz w:val="22"/>
          <w:szCs w:val="22"/>
          <w:lang w:val="de-DE" w:bidi="he-IL"/>
        </w:rPr>
      </w:pPr>
    </w:p>
    <w:p w14:paraId="143ADC63" w14:textId="77777777" w:rsidR="007A6D8B" w:rsidRDefault="007A6D8B" w:rsidP="007A6D8B">
      <w:pPr>
        <w:rPr>
          <w:rFonts w:ascii="Arial" w:hAnsi="Arial" w:cs="Arial"/>
          <w:sz w:val="22"/>
          <w:szCs w:val="22"/>
          <w:lang w:val="de-DE" w:bidi="he-IL"/>
        </w:rPr>
      </w:pPr>
    </w:p>
    <w:p w14:paraId="3125730B" w14:textId="77777777" w:rsidR="007A6D8B" w:rsidRPr="00496BCE" w:rsidRDefault="007A6D8B" w:rsidP="007A6D8B">
      <w:pPr>
        <w:rPr>
          <w:rFonts w:ascii="Arial" w:hAnsi="Arial" w:cs="Arial"/>
          <w:sz w:val="22"/>
          <w:szCs w:val="22"/>
          <w:lang w:val="de-DE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Mit freundlichen Grüßen,</w:t>
      </w:r>
    </w:p>
    <w:p w14:paraId="04BB45DD" w14:textId="77777777" w:rsidR="007A6D8B" w:rsidRPr="00496BCE" w:rsidRDefault="007A6D8B" w:rsidP="007A6D8B">
      <w:pPr>
        <w:rPr>
          <w:rFonts w:ascii="Arial" w:hAnsi="Arial" w:cs="Arial"/>
          <w:sz w:val="22"/>
          <w:szCs w:val="22"/>
          <w:lang w:val="de-DE"/>
        </w:rPr>
      </w:pPr>
    </w:p>
    <w:p w14:paraId="1F73F319" w14:textId="77777777" w:rsidR="007A6D8B" w:rsidRDefault="007A6D8B" w:rsidP="007A6D8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58CFD9BF" w14:textId="77777777" w:rsidR="00023B72" w:rsidRPr="005236D8" w:rsidRDefault="00023B72" w:rsidP="00023B72">
      <w:pPr>
        <w:rPr>
          <w:rFonts w:ascii="Arial" w:hAnsi="Arial" w:cs="Arial"/>
          <w:sz w:val="22"/>
          <w:szCs w:val="22"/>
          <w:highlight w:val="yellow"/>
          <w:lang w:val="da-DK"/>
        </w:rPr>
      </w:pPr>
      <w:r w:rsidRPr="005236D8">
        <w:rPr>
          <w:rFonts w:ascii="Arial" w:hAnsi="Arial" w:cs="Arial"/>
          <w:sz w:val="22"/>
          <w:szCs w:val="22"/>
          <w:lang w:val="da-DK"/>
        </w:rPr>
        <w:t>&lt;&lt;Meeting_MERCOwner_Signiture&gt;&gt;</w:t>
      </w:r>
    </w:p>
    <w:p w14:paraId="38E16BF9" w14:textId="79C7BF65" w:rsidR="00023B72" w:rsidRPr="00486646" w:rsidRDefault="00023B72" w:rsidP="00023B72">
      <w:pPr>
        <w:pStyle w:val="BodyText"/>
        <w:rPr>
          <w:sz w:val="22"/>
          <w:szCs w:val="22"/>
          <w:lang w:val="en-US"/>
        </w:rPr>
      </w:pPr>
      <w:r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86646">
        <w:rPr>
          <w:rFonts w:ascii="Arial" w:hAnsi="Arial" w:cs="Arial"/>
          <w:sz w:val="22"/>
          <w:szCs w:val="22"/>
          <w:lang w:val="en-US"/>
        </w:rPr>
        <w:t>Meeting_MERCOwner_FullName</w:t>
      </w:r>
      <w:proofErr w:type="spellEnd"/>
      <w:r w:rsidRPr="00486646">
        <w:rPr>
          <w:rFonts w:ascii="Arial" w:hAnsi="Arial" w:cs="Arial"/>
          <w:sz w:val="22"/>
          <w:szCs w:val="22"/>
          <w:lang w:val="en-US"/>
        </w:rPr>
        <w:t>&gt;&gt;</w:t>
      </w:r>
      <w:r w:rsidR="006B1D13">
        <w:rPr>
          <w:rFonts w:ascii="Arial" w:hAnsi="Arial" w:cs="Arial"/>
          <w:sz w:val="22"/>
          <w:szCs w:val="22"/>
          <w:lang w:val="en-US"/>
        </w:rPr>
        <w:br/>
      </w:r>
      <w:bookmarkStart w:id="0" w:name="_GoBack"/>
      <w:bookmarkEnd w:id="0"/>
      <w:r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86646">
        <w:rPr>
          <w:rFonts w:ascii="Arial" w:hAnsi="Arial" w:cs="Arial"/>
          <w:sz w:val="22"/>
          <w:szCs w:val="22"/>
          <w:lang w:val="en-US"/>
        </w:rPr>
        <w:t>Meeting_MERCOwner_Title</w:t>
      </w:r>
      <w:proofErr w:type="spellEnd"/>
      <w:r w:rsidRPr="00486646">
        <w:rPr>
          <w:rFonts w:ascii="Arial" w:hAnsi="Arial" w:cs="Arial"/>
          <w:sz w:val="22"/>
          <w:szCs w:val="22"/>
          <w:lang w:val="en-US"/>
        </w:rPr>
        <w:t>&gt;&gt;</w:t>
      </w:r>
    </w:p>
    <w:p w14:paraId="56F9389E" w14:textId="77777777" w:rsidR="00964907" w:rsidRPr="000C2CAE" w:rsidRDefault="00964907" w:rsidP="00964907">
      <w:pPr>
        <w:widowControl w:val="0"/>
        <w:rPr>
          <w:rFonts w:ascii="Arial" w:hAnsi="Arial" w:cs="Arial"/>
          <w:lang w:val="en-US"/>
        </w:rPr>
      </w:pPr>
    </w:p>
    <w:sectPr w:rsidR="00964907" w:rsidRPr="000C2CAE" w:rsidSect="00A45A6A">
      <w:footerReference w:type="default" r:id="rId11"/>
      <w:headerReference w:type="first" r:id="rId12"/>
      <w:footerReference w:type="first" r:id="rId13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34736" w14:textId="77777777" w:rsidR="003C0FA3" w:rsidRDefault="003C0FA3">
      <w:r>
        <w:separator/>
      </w:r>
    </w:p>
  </w:endnote>
  <w:endnote w:type="continuationSeparator" w:id="0">
    <w:p w14:paraId="71938706" w14:textId="77777777" w:rsidR="003C0FA3" w:rsidRDefault="003C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53288" w14:textId="1006C17E" w:rsidR="00FA3129" w:rsidRDefault="00FA3129" w:rsidP="00FA3129">
    <w:pPr>
      <w:pStyle w:val="Footer"/>
      <w:rPr>
        <w:rFonts w:ascii="DIN-Regular" w:hAnsi="DIN-Regular" w:cs="Arial"/>
        <w:sz w:val="18"/>
        <w:szCs w:val="18"/>
      </w:rPr>
    </w:pPr>
  </w:p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0"/>
      <w:gridCol w:w="5257"/>
    </w:tblGrid>
    <w:tr w:rsidR="00FA3129" w14:paraId="291ACD3D" w14:textId="77777777" w:rsidTr="00AE00E6">
      <w:tc>
        <w:tcPr>
          <w:tcW w:w="4490" w:type="dxa"/>
        </w:tcPr>
        <w:p w14:paraId="53E052D0" w14:textId="77777777" w:rsidR="00FA3129" w:rsidRPr="00AC44BE" w:rsidRDefault="00FA3129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D93C49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D93C49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D93C49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5257" w:type="dxa"/>
        </w:tcPr>
        <w:p w14:paraId="5FD5D35F" w14:textId="77777777" w:rsidR="00FA3129" w:rsidRPr="00AC44BE" w:rsidRDefault="00FA3129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D93C49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D93C49">
            <w:rPr>
              <w:rFonts w:ascii="Arial" w:hAnsi="Arial" w:cs="Arial"/>
              <w:sz w:val="18"/>
              <w:szCs w:val="18"/>
            </w:rPr>
            <w:t>Account</w:t>
          </w:r>
          <w:r w:rsidRPr="00CD7AB9">
            <w:rPr>
              <w:rFonts w:ascii="Arial" w:hAnsi="Arial" w:cs="Arial"/>
              <w:sz w:val="18"/>
              <w:szCs w:val="18"/>
            </w:rPr>
            <w:t>_Name</w:t>
          </w:r>
          <w:proofErr w:type="spellEnd"/>
          <w:r w:rsidRPr="00CD7AB9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CD7AB9">
            <w:rPr>
              <w:rFonts w:ascii="Arial" w:hAnsi="Arial" w:cs="Arial"/>
              <w:sz w:val="18"/>
              <w:szCs w:val="18"/>
            </w:rPr>
            <w:t>Meeting_Participant_MERC_Name</w:t>
          </w:r>
          <w:proofErr w:type="spellEnd"/>
          <w:r w:rsidRPr="00CD7AB9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4405BF4" w14:textId="77777777" w:rsidR="00FA3129" w:rsidRPr="00AC44BE" w:rsidRDefault="00FA3129" w:rsidP="00FA3129">
    <w:pPr>
      <w:pStyle w:val="Footer"/>
    </w:pPr>
  </w:p>
  <w:p w14:paraId="56F938B9" w14:textId="36CA7567" w:rsidR="00E71C31" w:rsidRDefault="00E71C31" w:rsidP="00FA3129">
    <w:pPr>
      <w:pStyle w:val="Footer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023B72" w:rsidRPr="00AC44BE" w14:paraId="14EF63BB" w14:textId="77777777" w:rsidTr="00207FB6">
      <w:tc>
        <w:tcPr>
          <w:tcW w:w="9111" w:type="dxa"/>
        </w:tcPr>
        <w:p w14:paraId="20B683EA" w14:textId="1CCA18EB" w:rsidR="00023B72" w:rsidRPr="00AC44BE" w:rsidRDefault="00023B72" w:rsidP="00207FB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D60D6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D60D6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D60D62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="00D60D62">
            <w:rPr>
              <w:rFonts w:ascii="Arial" w:hAnsi="Arial" w:cs="Arial"/>
              <w:sz w:val="18"/>
              <w:szCs w:val="18"/>
            </w:rPr>
            <w:t xml:space="preserve"> 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1362853F" w14:textId="77777777" w:rsidR="00FA3129" w:rsidRDefault="00FA31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511A2" w14:textId="77777777" w:rsidR="003C0FA3" w:rsidRDefault="003C0FA3">
      <w:r>
        <w:separator/>
      </w:r>
    </w:p>
  </w:footnote>
  <w:footnote w:type="continuationSeparator" w:id="0">
    <w:p w14:paraId="4909A5EC" w14:textId="77777777" w:rsidR="003C0FA3" w:rsidRDefault="003C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2E391" w14:textId="2B75D426" w:rsidR="00FA3129" w:rsidRPr="00FA3129" w:rsidRDefault="005236D8">
    <w:pPr>
      <w:pStyle w:val="Header"/>
      <w:rPr>
        <w:b/>
      </w:rPr>
    </w:pPr>
    <w:r w:rsidRPr="00FA3129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2654D99A" wp14:editId="4454461F">
          <wp:simplePos x="0" y="0"/>
          <wp:positionH relativeFrom="page">
            <wp:posOffset>5669280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A93AF3" wp14:editId="4D1C86DB">
              <wp:simplePos x="0" y="0"/>
              <wp:positionH relativeFrom="column">
                <wp:posOffset>4669790</wp:posOffset>
              </wp:positionH>
              <wp:positionV relativeFrom="paragraph">
                <wp:posOffset>709295</wp:posOffset>
              </wp:positionV>
              <wp:extent cx="1627200" cy="1494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7200" cy="149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3477270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5236D8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46FE1DAF" w14:textId="77777777" w:rsidR="00657F53" w:rsidRPr="00D60D62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60D62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Kölblgasse 8-10</w:t>
                          </w:r>
                        </w:p>
                        <w:p w14:paraId="1DC5AB1A" w14:textId="462A9194" w:rsidR="00657F53" w:rsidRPr="00D60D62" w:rsidRDefault="00023B72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60D62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A-</w:t>
                          </w:r>
                          <w:r w:rsidR="00657F53" w:rsidRPr="00D60D62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1030 Wien</w:t>
                          </w:r>
                        </w:p>
                        <w:p w14:paraId="4341C6D5" w14:textId="77777777" w:rsidR="00657F53" w:rsidRPr="00D60D62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60D62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Austria</w:t>
                          </w:r>
                        </w:p>
                        <w:p w14:paraId="4D75B0AB" w14:textId="77777777" w:rsidR="00657F53" w:rsidRPr="00D60D62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60D62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Tel: +43 1 2060 92473</w:t>
                          </w:r>
                        </w:p>
                        <w:p w14:paraId="3707816A" w14:textId="77777777" w:rsidR="00657F53" w:rsidRPr="00D60D62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60D62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www.lilly.at</w:t>
                          </w:r>
                        </w:p>
                        <w:p w14:paraId="3482D4CD" w14:textId="77777777" w:rsidR="00657F53" w:rsidRPr="00D60D62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60D62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Firmenbuchgericht: Wien</w:t>
                          </w:r>
                        </w:p>
                        <w:p w14:paraId="1A2A8CE0" w14:textId="6A1FAF82" w:rsidR="00657F53" w:rsidRPr="00D60D62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60D62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Firmenbuchnummer: 112976t</w:t>
                          </w:r>
                        </w:p>
                        <w:p w14:paraId="6D6B1D07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1458377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85pt;width:128.15pt;height:1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" filled="f" stroked="f">
              <v:path arrowok="t"/>
              <v:textbox>
                <w:txbxContent>
                  <w:p w14:paraId="63477270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5236D8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46FE1DAF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1DC5AB1A" w14:textId="462A9194" w:rsidR="00657F53" w:rsidRPr="005236D8" w:rsidRDefault="00023B72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657F53"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4341C6D5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4D75B0AB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3707816A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3482D4CD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1A2A8CE0" w14:textId="6A1FAF82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Firmenbuchnummer</w:t>
                    </w:r>
                    <w:proofErr w:type="spellEnd"/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112976t</w:t>
                    </w:r>
                  </w:p>
                  <w:p w14:paraId="6D6B1D07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1458377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a Waje">
    <w15:presenceInfo w15:providerId="AD" w15:userId="S-1-5-21-2892512328-39168630-1064019221-1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3B72"/>
    <w:rsid w:val="00023B73"/>
    <w:rsid w:val="00040D29"/>
    <w:rsid w:val="00045BB0"/>
    <w:rsid w:val="0005330E"/>
    <w:rsid w:val="0005751B"/>
    <w:rsid w:val="000C2CAE"/>
    <w:rsid w:val="00101C41"/>
    <w:rsid w:val="001107B0"/>
    <w:rsid w:val="001E0B79"/>
    <w:rsid w:val="001E2737"/>
    <w:rsid w:val="00205E54"/>
    <w:rsid w:val="00206E88"/>
    <w:rsid w:val="0021370B"/>
    <w:rsid w:val="00253A70"/>
    <w:rsid w:val="0026117F"/>
    <w:rsid w:val="002B7680"/>
    <w:rsid w:val="002F6058"/>
    <w:rsid w:val="00305F71"/>
    <w:rsid w:val="0035419E"/>
    <w:rsid w:val="00395FEB"/>
    <w:rsid w:val="00396326"/>
    <w:rsid w:val="003A2DC7"/>
    <w:rsid w:val="003C0FA3"/>
    <w:rsid w:val="00415C4F"/>
    <w:rsid w:val="0049312B"/>
    <w:rsid w:val="004F5AA8"/>
    <w:rsid w:val="005236D8"/>
    <w:rsid w:val="0052405F"/>
    <w:rsid w:val="00564F67"/>
    <w:rsid w:val="005F5521"/>
    <w:rsid w:val="00657F53"/>
    <w:rsid w:val="006B1D13"/>
    <w:rsid w:val="006D7F81"/>
    <w:rsid w:val="006F2472"/>
    <w:rsid w:val="007751C2"/>
    <w:rsid w:val="00783228"/>
    <w:rsid w:val="007A25FD"/>
    <w:rsid w:val="007A339A"/>
    <w:rsid w:val="007A6D8B"/>
    <w:rsid w:val="007B5078"/>
    <w:rsid w:val="007D1EC1"/>
    <w:rsid w:val="00812983"/>
    <w:rsid w:val="00822539"/>
    <w:rsid w:val="008617C2"/>
    <w:rsid w:val="009259DA"/>
    <w:rsid w:val="00956D6C"/>
    <w:rsid w:val="00964907"/>
    <w:rsid w:val="00987F37"/>
    <w:rsid w:val="009A11DF"/>
    <w:rsid w:val="009A3D8F"/>
    <w:rsid w:val="00A45A6A"/>
    <w:rsid w:val="00A91D49"/>
    <w:rsid w:val="00A92A44"/>
    <w:rsid w:val="00AE6374"/>
    <w:rsid w:val="00B71465"/>
    <w:rsid w:val="00B9135C"/>
    <w:rsid w:val="00BA5050"/>
    <w:rsid w:val="00C56177"/>
    <w:rsid w:val="00C5737C"/>
    <w:rsid w:val="00C64CAC"/>
    <w:rsid w:val="00C9264A"/>
    <w:rsid w:val="00CB7C09"/>
    <w:rsid w:val="00CC4DF7"/>
    <w:rsid w:val="00CD28EE"/>
    <w:rsid w:val="00D60D62"/>
    <w:rsid w:val="00D72455"/>
    <w:rsid w:val="00DA6F74"/>
    <w:rsid w:val="00DB7A49"/>
    <w:rsid w:val="00E137C2"/>
    <w:rsid w:val="00E3245A"/>
    <w:rsid w:val="00E71334"/>
    <w:rsid w:val="00E71C31"/>
    <w:rsid w:val="00E77BBB"/>
    <w:rsid w:val="00EA3944"/>
    <w:rsid w:val="00EA403F"/>
    <w:rsid w:val="00F4795E"/>
    <w:rsid w:val="00F5321E"/>
    <w:rsid w:val="00F76C27"/>
    <w:rsid w:val="00F87E93"/>
    <w:rsid w:val="00F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93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B5078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0C2CAE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0C2CA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B5078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0C2CAE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0C2CA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730A2-F658-4F95-9BA7-5F1E92F42C7C}"/>
</file>

<file path=customXml/itemProps2.xml><?xml version="1.0" encoding="utf-8"?>
<ds:datastoreItem xmlns:ds="http://schemas.openxmlformats.org/officeDocument/2006/customXml" ds:itemID="{6BD78BD2-AB52-44CE-B958-B9A15C405627}"/>
</file>

<file path=customXml/itemProps3.xml><?xml version="1.0" encoding="utf-8"?>
<ds:datastoreItem xmlns:ds="http://schemas.openxmlformats.org/officeDocument/2006/customXml" ds:itemID="{4245F30D-98D4-4F68-9D5D-5C7946F9EDB9}"/>
</file>

<file path=customXml/itemProps4.xml><?xml version="1.0" encoding="utf-8"?>
<ds:datastoreItem xmlns:ds="http://schemas.openxmlformats.org/officeDocument/2006/customXml" ds:itemID="{C2E9FB5B-4B61-4B72-BA4C-863AB6280703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Heinrich Kuhfuss</cp:lastModifiedBy>
  <cp:revision>3</cp:revision>
  <cp:lastPrinted>2014-07-01T14:04:00Z</cp:lastPrinted>
  <dcterms:created xsi:type="dcterms:W3CDTF">2014-09-02T14:54:00Z</dcterms:created>
  <dcterms:modified xsi:type="dcterms:W3CDTF">2014-09-02T14:54:00Z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