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283"/>
        <w:gridCol w:w="1276"/>
        <w:gridCol w:w="2268"/>
      </w:tblGrid>
      <w:tr w:rsidR="000375DE" w:rsidRPr="00AD263A" w14:paraId="2DF62C6E" w14:textId="77777777" w:rsidTr="00552E32">
        <w:tc>
          <w:tcPr>
            <w:tcW w:w="5529" w:type="dxa"/>
          </w:tcPr>
          <w:p w14:paraId="0D55202B" w14:textId="79E3315F" w:rsidR="00011AD9" w:rsidRPr="00011AD9" w:rsidRDefault="00011AD9" w:rsidP="00011AD9">
            <w:pPr>
              <w:autoSpaceDE w:val="0"/>
              <w:autoSpaceDN w:val="0"/>
              <w:adjustRightInd w:val="0"/>
              <w:rPr>
                <w:rFonts w:ascii="Arial" w:hAnsi="Arial" w:cs="Arial"/>
                <w:color w:val="000000"/>
                <w:sz w:val="22"/>
                <w:szCs w:val="22"/>
                <w:lang w:val="en-US" w:eastAsia="en-IE"/>
              </w:rPr>
            </w:pPr>
            <w:r w:rsidRPr="00011AD9">
              <w:rPr>
                <w:rFonts w:ascii="Arial" w:hAnsi="Arial" w:cs="Arial"/>
                <w:color w:val="000000"/>
                <w:sz w:val="22"/>
                <w:szCs w:val="22"/>
                <w:lang w:val="en-US" w:eastAsia="en-IE"/>
              </w:rPr>
              <w:t>&lt;&lt;Form_name of HCO&gt;&gt;</w:t>
            </w:r>
          </w:p>
          <w:p w14:paraId="15BFD030" w14:textId="7A335DDD" w:rsidR="00011AD9" w:rsidRPr="00011AD9" w:rsidRDefault="00011AD9" w:rsidP="00011AD9">
            <w:pPr>
              <w:autoSpaceDE w:val="0"/>
              <w:autoSpaceDN w:val="0"/>
              <w:adjustRightInd w:val="0"/>
              <w:rPr>
                <w:rFonts w:ascii="Arial" w:hAnsi="Arial" w:cs="Arial"/>
                <w:color w:val="000000"/>
                <w:sz w:val="22"/>
                <w:szCs w:val="22"/>
                <w:lang w:val="en-US" w:eastAsia="en-IE"/>
              </w:rPr>
            </w:pPr>
            <w:r w:rsidRPr="00011AD9">
              <w:rPr>
                <w:rFonts w:ascii="Arial" w:hAnsi="Arial" w:cs="Arial"/>
                <w:color w:val="000000"/>
                <w:sz w:val="22"/>
                <w:szCs w:val="22"/>
                <w:lang w:val="en-US" w:eastAsia="en-IE"/>
              </w:rPr>
              <w:t xml:space="preserve">&lt;&lt;Form_c/o contact person at HCO&gt;&gt; </w:t>
            </w:r>
          </w:p>
          <w:p w14:paraId="7AA28E9C" w14:textId="1609444C" w:rsidR="00011AD9" w:rsidRPr="00011AD9" w:rsidRDefault="00011AD9" w:rsidP="00011AD9">
            <w:pPr>
              <w:autoSpaceDE w:val="0"/>
              <w:autoSpaceDN w:val="0"/>
              <w:adjustRightInd w:val="0"/>
              <w:rPr>
                <w:rFonts w:ascii="Arial" w:hAnsi="Arial" w:cs="Arial"/>
                <w:color w:val="000000"/>
                <w:sz w:val="22"/>
                <w:szCs w:val="22"/>
                <w:lang w:val="en-US" w:eastAsia="en-IE"/>
              </w:rPr>
            </w:pPr>
            <w:r w:rsidRPr="00011AD9">
              <w:rPr>
                <w:rFonts w:ascii="Arial" w:hAnsi="Arial" w:cs="Arial"/>
                <w:color w:val="000000"/>
                <w:sz w:val="22"/>
                <w:szCs w:val="22"/>
                <w:lang w:val="en-US" w:eastAsia="en-IE"/>
              </w:rPr>
              <w:t>&lt;&lt;From_address of HCO&gt;&gt;</w:t>
            </w:r>
          </w:p>
          <w:p w14:paraId="4945FA52" w14:textId="2BAD007A" w:rsidR="00011AD9" w:rsidRPr="00011AD9" w:rsidRDefault="00011AD9" w:rsidP="00011AD9">
            <w:pPr>
              <w:autoSpaceDE w:val="0"/>
              <w:autoSpaceDN w:val="0"/>
              <w:adjustRightInd w:val="0"/>
              <w:rPr>
                <w:rFonts w:ascii="Arial" w:hAnsi="Arial" w:cs="Arial"/>
                <w:sz w:val="22"/>
                <w:szCs w:val="22"/>
                <w:lang w:val="en-US" w:eastAsia="en-IE"/>
              </w:rPr>
            </w:pPr>
            <w:r w:rsidRPr="00011AD9">
              <w:rPr>
                <w:rFonts w:ascii="Arial" w:hAnsi="Arial" w:cs="Arial"/>
                <w:color w:val="000000"/>
                <w:sz w:val="22"/>
                <w:szCs w:val="22"/>
                <w:lang w:val="en-US" w:eastAsia="en-IE"/>
              </w:rPr>
              <w:t>&lt;&lt;Form_zip code of HCO&gt;&gt; &lt;&lt;Form_city of HCO&gt;&gt;</w:t>
            </w:r>
          </w:p>
          <w:p w14:paraId="45D4BD68" w14:textId="48EED458" w:rsidR="000375DE" w:rsidRPr="00161213" w:rsidRDefault="000375DE" w:rsidP="000235F8">
            <w:pPr>
              <w:pStyle w:val="BodyText"/>
              <w:rPr>
                <w:rFonts w:ascii="Arial" w:hAnsi="Arial" w:cs="Arial"/>
                <w:sz w:val="22"/>
                <w:szCs w:val="22"/>
                <w:lang w:val="en-US"/>
              </w:rPr>
            </w:pPr>
          </w:p>
        </w:tc>
        <w:tc>
          <w:tcPr>
            <w:tcW w:w="283" w:type="dxa"/>
          </w:tcPr>
          <w:p w14:paraId="0D7326DC" w14:textId="77777777" w:rsidR="000375DE" w:rsidRPr="00B71B3F" w:rsidRDefault="000375DE" w:rsidP="000235F8">
            <w:pPr>
              <w:rPr>
                <w:rFonts w:ascii="Arial" w:hAnsi="Arial" w:cs="Arial"/>
                <w:sz w:val="22"/>
                <w:szCs w:val="22"/>
                <w:lang w:val="en-US"/>
              </w:rPr>
            </w:pPr>
          </w:p>
        </w:tc>
        <w:tc>
          <w:tcPr>
            <w:tcW w:w="3544" w:type="dxa"/>
            <w:gridSpan w:val="2"/>
          </w:tcPr>
          <w:p w14:paraId="1E312495" w14:textId="77777777" w:rsidR="004E1D6A" w:rsidRDefault="004E1D6A" w:rsidP="000235F8">
            <w:pPr>
              <w:pStyle w:val="Adresse"/>
              <w:rPr>
                <w:b/>
                <w:sz w:val="18"/>
                <w:szCs w:val="18"/>
              </w:rPr>
            </w:pPr>
          </w:p>
          <w:p w14:paraId="74BA021F" w14:textId="77777777" w:rsidR="004E1D6A" w:rsidRDefault="004E1D6A" w:rsidP="000235F8">
            <w:pPr>
              <w:pStyle w:val="Adresse"/>
              <w:rPr>
                <w:b/>
                <w:sz w:val="18"/>
                <w:szCs w:val="18"/>
              </w:rPr>
            </w:pPr>
          </w:p>
          <w:p w14:paraId="036EEDE1" w14:textId="77777777" w:rsidR="004E1D6A" w:rsidRDefault="004E1D6A" w:rsidP="000235F8">
            <w:pPr>
              <w:pStyle w:val="Adresse"/>
              <w:rPr>
                <w:b/>
                <w:sz w:val="18"/>
                <w:szCs w:val="18"/>
              </w:rPr>
            </w:pPr>
          </w:p>
          <w:p w14:paraId="51A88856" w14:textId="77777777" w:rsidR="004E1D6A" w:rsidRDefault="004E1D6A" w:rsidP="000235F8">
            <w:pPr>
              <w:pStyle w:val="Adresse"/>
              <w:rPr>
                <w:b/>
                <w:sz w:val="18"/>
                <w:szCs w:val="18"/>
              </w:rPr>
            </w:pPr>
          </w:p>
          <w:p w14:paraId="45EAB70B" w14:textId="77777777" w:rsidR="004E1D6A" w:rsidRDefault="004E1D6A" w:rsidP="000235F8">
            <w:pPr>
              <w:pStyle w:val="Adresse"/>
              <w:rPr>
                <w:b/>
                <w:sz w:val="18"/>
                <w:szCs w:val="18"/>
              </w:rPr>
            </w:pPr>
          </w:p>
          <w:p w14:paraId="2AE5FF11" w14:textId="77777777" w:rsidR="00C71C57" w:rsidRDefault="00C71C57" w:rsidP="000235F8">
            <w:pPr>
              <w:pStyle w:val="Adresse"/>
              <w:rPr>
                <w:b/>
                <w:sz w:val="18"/>
                <w:szCs w:val="18"/>
              </w:rPr>
            </w:pPr>
          </w:p>
          <w:p w14:paraId="61794451" w14:textId="77777777" w:rsidR="00C71C57" w:rsidRDefault="00C71C57" w:rsidP="009514F7">
            <w:pPr>
              <w:pStyle w:val="Adresse"/>
              <w:rPr>
                <w:sz w:val="20"/>
                <w:szCs w:val="22"/>
                <w:lang w:val="en-US"/>
              </w:rPr>
            </w:pPr>
          </w:p>
          <w:p w14:paraId="20F3399E" w14:textId="38B1F353" w:rsidR="00011AD9" w:rsidRPr="00AD263A" w:rsidRDefault="00011AD9" w:rsidP="009514F7">
            <w:pPr>
              <w:pStyle w:val="Adresse"/>
              <w:rPr>
                <w:sz w:val="20"/>
                <w:szCs w:val="22"/>
                <w:lang w:val="en-US"/>
              </w:rPr>
            </w:pPr>
          </w:p>
        </w:tc>
      </w:tr>
      <w:tr w:rsidR="000375DE" w:rsidRPr="00010A9A" w14:paraId="202684B8" w14:textId="77777777" w:rsidTr="00D4410F">
        <w:tc>
          <w:tcPr>
            <w:tcW w:w="5529" w:type="dxa"/>
          </w:tcPr>
          <w:p w14:paraId="58133D1E" w14:textId="77777777" w:rsidR="000375DE" w:rsidRPr="00B71B3F" w:rsidRDefault="000375DE" w:rsidP="000235F8">
            <w:pPr>
              <w:pStyle w:val="Adresse"/>
              <w:rPr>
                <w:szCs w:val="22"/>
                <w:lang w:val="en-US"/>
              </w:rPr>
            </w:pPr>
          </w:p>
        </w:tc>
        <w:tc>
          <w:tcPr>
            <w:tcW w:w="1559" w:type="dxa"/>
            <w:gridSpan w:val="2"/>
          </w:tcPr>
          <w:p w14:paraId="751C9AD6" w14:textId="77777777" w:rsidR="000375DE" w:rsidRPr="00B71B3F" w:rsidRDefault="000375DE" w:rsidP="000235F8">
            <w:pPr>
              <w:rPr>
                <w:rFonts w:ascii="Arial" w:hAnsi="Arial" w:cs="Arial"/>
                <w:sz w:val="22"/>
                <w:szCs w:val="22"/>
                <w:lang w:val="en-US"/>
              </w:rPr>
            </w:pPr>
          </w:p>
        </w:tc>
        <w:tc>
          <w:tcPr>
            <w:tcW w:w="2268" w:type="dxa"/>
          </w:tcPr>
          <w:p w14:paraId="5634DC8D" w14:textId="77777777" w:rsidR="00F7389B" w:rsidRDefault="00F7389B" w:rsidP="000235F8">
            <w:pPr>
              <w:rPr>
                <w:rFonts w:ascii="Arial" w:hAnsi="Arial" w:cs="Arial"/>
                <w:sz w:val="22"/>
                <w:szCs w:val="22"/>
              </w:rPr>
            </w:pPr>
          </w:p>
          <w:p w14:paraId="6FA344B0" w14:textId="77777777" w:rsidR="00F7389B" w:rsidRDefault="00F7389B" w:rsidP="000235F8">
            <w:pPr>
              <w:rPr>
                <w:rFonts w:ascii="Arial" w:hAnsi="Arial" w:cs="Arial"/>
                <w:sz w:val="22"/>
                <w:szCs w:val="22"/>
              </w:rPr>
            </w:pPr>
          </w:p>
          <w:p w14:paraId="656CF602" w14:textId="77777777" w:rsidR="000375DE" w:rsidRPr="00010A9A" w:rsidRDefault="000375DE" w:rsidP="00F7389B">
            <w:pPr>
              <w:rPr>
                <w:rFonts w:ascii="Arial" w:hAnsi="Arial" w:cs="Arial"/>
                <w:sz w:val="22"/>
                <w:szCs w:val="22"/>
              </w:rPr>
            </w:pPr>
            <w:r w:rsidRPr="00010A9A">
              <w:rPr>
                <w:rFonts w:ascii="Arial" w:hAnsi="Arial" w:cs="Arial"/>
                <w:sz w:val="22"/>
                <w:szCs w:val="22"/>
              </w:rPr>
              <w:t>&lt;&lt;Today__s&gt;&gt;</w:t>
            </w:r>
          </w:p>
        </w:tc>
      </w:tr>
    </w:tbl>
    <w:p w14:paraId="7759D6FF" w14:textId="20C70AAC" w:rsidR="00580743" w:rsidRDefault="005A06DD" w:rsidP="00333376">
      <w:pPr>
        <w:pStyle w:val="Title"/>
        <w:pBdr>
          <w:bottom w:val="none" w:sz="0" w:space="0" w:color="auto"/>
        </w:pBdr>
        <w:spacing w:after="0" w:line="240" w:lineRule="auto"/>
        <w:rPr>
          <w:sz w:val="22"/>
          <w:szCs w:val="22"/>
        </w:rPr>
      </w:pPr>
      <w:r w:rsidRPr="000375DE">
        <w:rPr>
          <w:sz w:val="22"/>
          <w:szCs w:val="22"/>
        </w:rPr>
        <w:t xml:space="preserve">Zustimmungserklärung </w:t>
      </w:r>
      <w:r w:rsidR="00461234" w:rsidRPr="000375DE">
        <w:rPr>
          <w:sz w:val="22"/>
          <w:szCs w:val="22"/>
        </w:rPr>
        <w:t xml:space="preserve"> zum Pharmig-Verhaltenskodex</w:t>
      </w:r>
      <w:r w:rsidR="00812D80" w:rsidRPr="000375DE">
        <w:rPr>
          <w:sz w:val="22"/>
          <w:szCs w:val="22"/>
        </w:rPr>
        <w:br/>
        <w:t xml:space="preserve">Verwendung </w:t>
      </w:r>
      <w:r w:rsidR="00580743" w:rsidRPr="000375DE">
        <w:rPr>
          <w:sz w:val="22"/>
          <w:szCs w:val="22"/>
        </w:rPr>
        <w:t xml:space="preserve">der </w:t>
      </w:r>
      <w:r w:rsidR="00812D80" w:rsidRPr="000375DE">
        <w:rPr>
          <w:sz w:val="22"/>
          <w:szCs w:val="22"/>
        </w:rPr>
        <w:t xml:space="preserve">Daten </w:t>
      </w:r>
      <w:r w:rsidR="00580743" w:rsidRPr="000375DE">
        <w:rPr>
          <w:sz w:val="22"/>
          <w:szCs w:val="22"/>
        </w:rPr>
        <w:t>Ihrer Institution</w:t>
      </w:r>
      <w:bookmarkStart w:id="0" w:name="_GoBack"/>
      <w:bookmarkEnd w:id="0"/>
    </w:p>
    <w:p w14:paraId="49144C15" w14:textId="77777777" w:rsidR="00333376" w:rsidRPr="00333376" w:rsidRDefault="00333376" w:rsidP="00333376">
      <w:pPr>
        <w:rPr>
          <w:lang w:val="de-DE" w:eastAsia="de-DE"/>
        </w:rPr>
      </w:pPr>
    </w:p>
    <w:p w14:paraId="03376D0B" w14:textId="454E9F3C" w:rsidR="000375DE" w:rsidRPr="006E5BD7" w:rsidRDefault="00333376" w:rsidP="000375DE">
      <w:pPr>
        <w:pStyle w:val="BodyText"/>
        <w:rPr>
          <w:rFonts w:ascii="Arial" w:hAnsi="Arial" w:cs="Arial"/>
          <w:sz w:val="22"/>
          <w:szCs w:val="22"/>
          <w:lang w:val="de-CH" w:bidi="he-IL"/>
        </w:rPr>
      </w:pPr>
      <w:r>
        <w:rPr>
          <w:rFonts w:ascii="Arial" w:hAnsi="Arial" w:cs="Arial"/>
          <w:sz w:val="22"/>
          <w:szCs w:val="22"/>
          <w:lang w:val="de-DE"/>
        </w:rPr>
        <w:t xml:space="preserve">Sehr geehrte/r </w:t>
      </w:r>
      <w:r w:rsidR="00011AD9">
        <w:rPr>
          <w:rFonts w:ascii="Arial" w:hAnsi="Arial" w:cs="Arial"/>
          <w:sz w:val="22"/>
          <w:szCs w:val="22"/>
          <w:lang w:val="en-US"/>
        </w:rPr>
        <w:t>&lt;&lt;Form_title of HCO contant&gt;&gt; &lt;&lt;Form_fullname of HCO contact&gt;&gt;</w:t>
      </w:r>
      <w:r w:rsidR="00F7389B">
        <w:rPr>
          <w:rFonts w:ascii="Arial" w:hAnsi="Arial" w:cs="Arial"/>
          <w:sz w:val="22"/>
          <w:szCs w:val="22"/>
          <w:lang w:val="en-US"/>
        </w:rPr>
        <w:t>,</w:t>
      </w:r>
    </w:p>
    <w:p w14:paraId="69973021" w14:textId="77777777" w:rsidR="000375DE" w:rsidRDefault="000375DE" w:rsidP="005A7019">
      <w:pPr>
        <w:pStyle w:val="Standard1"/>
        <w:rPr>
          <w:rFonts w:cs="Arial"/>
          <w:szCs w:val="22"/>
        </w:rPr>
      </w:pPr>
    </w:p>
    <w:p w14:paraId="108B2094" w14:textId="681E4677" w:rsidR="00580743" w:rsidRPr="000375DE" w:rsidRDefault="00580743" w:rsidP="009514F7">
      <w:pPr>
        <w:pStyle w:val="Standard1"/>
        <w:spacing w:before="0"/>
        <w:rPr>
          <w:rFonts w:cs="Arial"/>
          <w:szCs w:val="22"/>
        </w:rPr>
      </w:pPr>
      <w:r w:rsidRPr="000375DE">
        <w:rPr>
          <w:rFonts w:cs="Arial"/>
          <w:szCs w:val="22"/>
        </w:rPr>
        <w:t>Lilly als pharmazeutisches Unternehmen und als Mitglied der Europäischen Vereinigung der pharmazeutischen Industrie (EFPIA) hat sich dazu verpflichtet, den EFPIA-Transparenzkodex sowie den Pharmig-Verhaltenskodex der österreichischen pharmazeutischen Industrie umzusetzen. Diese Kodizes verlangen Transparenz in Bezug auf von der pharmazeutischen Industrie gewährte geldwerte Leistungen an Gesundheitsorganisationen.</w:t>
      </w:r>
    </w:p>
    <w:p w14:paraId="22B8F1A0" w14:textId="69CA8CD8" w:rsidR="00580743" w:rsidRPr="000375DE" w:rsidRDefault="00580743" w:rsidP="00580743">
      <w:pPr>
        <w:pStyle w:val="Standard1"/>
        <w:rPr>
          <w:rFonts w:cs="Arial"/>
          <w:szCs w:val="22"/>
        </w:rPr>
      </w:pPr>
      <w:r w:rsidRPr="000375DE">
        <w:rPr>
          <w:rFonts w:cs="Arial"/>
          <w:szCs w:val="22"/>
        </w:rPr>
        <w:t>Um diesen Anforderungen gerecht zu werden, wird Lilly auf einer eigenen Webseite Daten Ihrer Organisation (Name, Adresse) und die von uns an diese Organisation gewährten geldwerten Leistungen veröffentlichen.</w:t>
      </w:r>
    </w:p>
    <w:p w14:paraId="2C1A54D4" w14:textId="77777777" w:rsidR="00580743" w:rsidRPr="000375DE" w:rsidRDefault="00580743" w:rsidP="005A7019">
      <w:pPr>
        <w:pStyle w:val="Bullet"/>
        <w:numPr>
          <w:ilvl w:val="0"/>
          <w:numId w:val="0"/>
        </w:numPr>
        <w:spacing w:before="120"/>
        <w:jc w:val="both"/>
      </w:pPr>
      <w:r w:rsidRPr="000375DE">
        <w:t xml:space="preserve">Die Offenlegung soll einmal jährlich erfolgen und der Berichtszeitraum ein volles Kalenderjahr umfassen. Die erste Offenlegung wird Mitte 2016 erfolgen und das Kalenderjahr 2015 abdecken. Die Offenlegung der Daten aus dem Jahr 2016 wird dann Mitte 2017 erfolgen. </w:t>
      </w:r>
    </w:p>
    <w:p w14:paraId="16D2E3C4" w14:textId="3A1C43C4" w:rsidR="00580743" w:rsidRPr="000375DE" w:rsidRDefault="00580743" w:rsidP="005A7019">
      <w:pPr>
        <w:pStyle w:val="Tab-Beschriftung"/>
        <w:spacing w:before="120"/>
        <w:jc w:val="both"/>
        <w:rPr>
          <w:rFonts w:eastAsiaTheme="minorHAnsi" w:cs="Arial"/>
          <w:sz w:val="22"/>
          <w:szCs w:val="22"/>
        </w:rPr>
      </w:pPr>
      <w:r w:rsidRPr="000375DE">
        <w:rPr>
          <w:rFonts w:eastAsiaTheme="minorHAnsi" w:cs="Arial"/>
          <w:i w:val="0"/>
          <w:sz w:val="22"/>
          <w:szCs w:val="22"/>
        </w:rPr>
        <w:t xml:space="preserve">Wir erfassen folgende Daten Ihrer Organisation: </w:t>
      </w:r>
    </w:p>
    <w:p w14:paraId="33788868" w14:textId="51218C56" w:rsidR="00580743" w:rsidRPr="000375DE" w:rsidRDefault="00580743" w:rsidP="00580743">
      <w:pPr>
        <w:pStyle w:val="Bullet"/>
        <w:spacing w:before="120"/>
        <w:ind w:left="714" w:hanging="357"/>
        <w:jc w:val="both"/>
        <w:rPr>
          <w:b/>
        </w:rPr>
      </w:pPr>
      <w:r w:rsidRPr="000375DE">
        <w:rPr>
          <w:b/>
        </w:rPr>
        <w:t xml:space="preserve">Kontaktdaten: </w:t>
      </w:r>
      <w:r w:rsidRPr="000375DE">
        <w:t xml:space="preserve">Wir erfassen Ihren Namen und den Namen </w:t>
      </w:r>
      <w:r w:rsidR="00461234" w:rsidRPr="000375DE">
        <w:t>Ihrer Organisation sowie</w:t>
      </w:r>
      <w:r w:rsidRPr="000375DE">
        <w:t xml:space="preserve"> die Geschäftsadresse</w:t>
      </w:r>
      <w:r w:rsidR="00461234" w:rsidRPr="000375DE">
        <w:t>.</w:t>
      </w:r>
    </w:p>
    <w:p w14:paraId="3215CC15" w14:textId="7B36A0BF" w:rsidR="00580743" w:rsidRPr="000375DE" w:rsidRDefault="00580743" w:rsidP="00F7389B">
      <w:pPr>
        <w:pStyle w:val="Bullet"/>
      </w:pPr>
      <w:r w:rsidRPr="000375DE">
        <w:rPr>
          <w:b/>
        </w:rPr>
        <w:t>Geldwerte Leistungen:</w:t>
      </w:r>
      <w:r w:rsidRPr="000375DE">
        <w:t xml:space="preserve"> Wir erfassen die konkrete Höhe der geldwerten Leistungen, die </w:t>
      </w:r>
      <w:r w:rsidR="00461234" w:rsidRPr="000375DE">
        <w:t>Ihre Organisation</w:t>
      </w:r>
      <w:r w:rsidRPr="000375DE">
        <w:t xml:space="preserve"> - direkt oder indirekt, also z.B. auch durch ein Reisebüro</w:t>
      </w:r>
      <w:r w:rsidR="00461234" w:rsidRPr="000375DE">
        <w:t xml:space="preserve"> - von uns erhä</w:t>
      </w:r>
      <w:r w:rsidRPr="000375DE">
        <w:t>lt. Dies schlie</w:t>
      </w:r>
      <w:r w:rsidR="00F7389B" w:rsidRPr="00F7389B">
        <w:t>ß</w:t>
      </w:r>
      <w:r w:rsidRPr="000375DE">
        <w:t>t insbesondere folgende Leistungen ein:</w:t>
      </w:r>
    </w:p>
    <w:p w14:paraId="33E727B8" w14:textId="32FA919A" w:rsidR="00461234" w:rsidRPr="000375DE" w:rsidRDefault="00461234" w:rsidP="00580743">
      <w:pPr>
        <w:pStyle w:val="Strich"/>
        <w:spacing w:before="120"/>
        <w:jc w:val="both"/>
      </w:pPr>
      <w:r w:rsidRPr="000375DE">
        <w:rPr>
          <w:i/>
        </w:rPr>
        <w:t>Unterstützung von Organisationen</w:t>
      </w:r>
      <w:r w:rsidRPr="000375DE">
        <w:t xml:space="preserve"> oder von diesen mit der Organisation einer Veranstaltung beauftragten Dritten</w:t>
      </w:r>
    </w:p>
    <w:p w14:paraId="0943145A" w14:textId="0E85FD2F" w:rsidR="00580743" w:rsidRPr="000375DE" w:rsidRDefault="00F7389B" w:rsidP="00F7389B">
      <w:pPr>
        <w:pStyle w:val="Strich"/>
      </w:pPr>
      <w:r>
        <w:rPr>
          <w:i/>
        </w:rPr>
        <w:t>G</w:t>
      </w:r>
      <w:r w:rsidR="00580743" w:rsidRPr="000375DE">
        <w:rPr>
          <w:i/>
        </w:rPr>
        <w:t>eldwerte Leistungen im Zusammenhang mit Fortbildungsveranstaltungen</w:t>
      </w:r>
      <w:r w:rsidR="00580743" w:rsidRPr="000375DE">
        <w:t xml:space="preserve"> einschlie</w:t>
      </w:r>
      <w:r w:rsidRPr="00F7389B">
        <w:t>ß</w:t>
      </w:r>
      <w:r w:rsidR="00580743" w:rsidRPr="000375DE">
        <w:t>lich Tagungs-/Teilnahmegebühren sowie Reise- und Übernachtungskosten</w:t>
      </w:r>
    </w:p>
    <w:p w14:paraId="6D70888D" w14:textId="77777777" w:rsidR="00580743" w:rsidRPr="000375DE" w:rsidRDefault="00580743" w:rsidP="00580743">
      <w:pPr>
        <w:pStyle w:val="Strich"/>
        <w:spacing w:before="120"/>
        <w:jc w:val="both"/>
      </w:pPr>
      <w:r w:rsidRPr="000375DE">
        <w:rPr>
          <w:i/>
        </w:rPr>
        <w:t>Dienstleistungs- und Beratungshonorare</w:t>
      </w:r>
      <w:r w:rsidRPr="000375DE">
        <w:t xml:space="preserve"> sowie</w:t>
      </w:r>
    </w:p>
    <w:p w14:paraId="11336A7C" w14:textId="77777777" w:rsidR="00580743" w:rsidRPr="000375DE" w:rsidRDefault="00580743" w:rsidP="00580743">
      <w:pPr>
        <w:pStyle w:val="Strich"/>
        <w:spacing w:before="120"/>
        <w:jc w:val="both"/>
      </w:pPr>
      <w:r w:rsidRPr="000375DE">
        <w:rPr>
          <w:i/>
        </w:rPr>
        <w:lastRenderedPageBreak/>
        <w:t>Leistungen für Forschung und Entwicklung</w:t>
      </w:r>
      <w:r w:rsidRPr="000375DE">
        <w:t>, insbesondere für Studien, klinische Prüfungen und nicht-interventionelle Studien.</w:t>
      </w:r>
    </w:p>
    <w:p w14:paraId="7C88C1AD" w14:textId="77777777" w:rsidR="00580743" w:rsidRPr="000375DE" w:rsidRDefault="00580743" w:rsidP="009514F7">
      <w:pPr>
        <w:pStyle w:val="Bullet"/>
        <w:spacing w:before="120" w:after="0"/>
        <w:ind w:left="714" w:hanging="357"/>
        <w:jc w:val="both"/>
      </w:pPr>
      <w:r w:rsidRPr="000375DE">
        <w:rPr>
          <w:b/>
        </w:rPr>
        <w:t>Weitere Informationen:</w:t>
      </w:r>
      <w:r w:rsidRPr="000375DE">
        <w:t xml:space="preserve"> Wir erfassen ferner Informationen, die für die zeitliche Einordnung und Bewertung der geldwerten Leistungen (etwa Verträge, Zahlungsbelege, etc.) von Bedeutung sind. </w:t>
      </w:r>
    </w:p>
    <w:p w14:paraId="51B08E45" w14:textId="77777777" w:rsidR="00461234" w:rsidRPr="000375DE" w:rsidRDefault="00461234" w:rsidP="00580743">
      <w:pPr>
        <w:pStyle w:val="Standard1"/>
        <w:rPr>
          <w:rFonts w:cs="Arial"/>
          <w:szCs w:val="22"/>
        </w:rPr>
      </w:pPr>
    </w:p>
    <w:p w14:paraId="5256E84A" w14:textId="6912DD7A" w:rsidR="00580743" w:rsidRPr="000375DE" w:rsidRDefault="00580743" w:rsidP="009514F7">
      <w:pPr>
        <w:pStyle w:val="Standard1"/>
        <w:spacing w:before="0"/>
        <w:rPr>
          <w:rFonts w:cs="Arial"/>
          <w:szCs w:val="22"/>
        </w:rPr>
      </w:pPr>
      <w:r w:rsidRPr="000375DE">
        <w:rPr>
          <w:rFonts w:cs="Arial"/>
          <w:szCs w:val="22"/>
        </w:rPr>
        <w:t xml:space="preserve">Wir fühlen uns dem Schutz </w:t>
      </w:r>
      <w:r w:rsidR="00461234" w:rsidRPr="000375DE">
        <w:rPr>
          <w:rFonts w:cs="Arial"/>
          <w:szCs w:val="22"/>
        </w:rPr>
        <w:t>der</w:t>
      </w:r>
      <w:r w:rsidRPr="000375DE">
        <w:rPr>
          <w:rFonts w:cs="Arial"/>
          <w:szCs w:val="22"/>
        </w:rPr>
        <w:t xml:space="preserve"> Daten und der Einhaltung der geltenden Datenschutzgesetze verpflichtet. Daher werden wir unseren vorgenannten Verpflichtungen ausschlie</w:t>
      </w:r>
      <w:r w:rsidR="00F7389B" w:rsidRPr="00F7389B">
        <w:rPr>
          <w:rFonts w:cs="Arial"/>
          <w:szCs w:val="22"/>
        </w:rPr>
        <w:t>ß</w:t>
      </w:r>
      <w:r w:rsidRPr="000375DE">
        <w:rPr>
          <w:rFonts w:cs="Arial"/>
          <w:szCs w:val="22"/>
        </w:rPr>
        <w:t xml:space="preserve">lich mit Kenntnis und Zustimmung </w:t>
      </w:r>
      <w:r w:rsidR="00DF0D81" w:rsidRPr="000375DE">
        <w:rPr>
          <w:rFonts w:cs="Arial"/>
          <w:szCs w:val="22"/>
        </w:rPr>
        <w:t xml:space="preserve">Ihrer Organisation </w:t>
      </w:r>
      <w:r w:rsidRPr="000375DE">
        <w:rPr>
          <w:rFonts w:cs="Arial"/>
          <w:szCs w:val="22"/>
        </w:rPr>
        <w:t>nachkommen.</w:t>
      </w:r>
    </w:p>
    <w:p w14:paraId="6B1A4A8D" w14:textId="77777777" w:rsidR="00580743" w:rsidRPr="000375DE" w:rsidRDefault="00580743" w:rsidP="00580743">
      <w:pPr>
        <w:pStyle w:val="Standard1"/>
        <w:rPr>
          <w:rFonts w:cs="Arial"/>
          <w:szCs w:val="22"/>
        </w:rPr>
      </w:pPr>
      <w:r w:rsidRPr="000375DE">
        <w:rPr>
          <w:rFonts w:cs="Arial"/>
          <w:szCs w:val="22"/>
        </w:rPr>
        <w:t>Ihre Zustimmung ist freiwillig. Sie können die Zustimmung jederzeit uns gegenüber widerrufen, ohne dass Ihnen hierdurch Nachteile entstehen.</w:t>
      </w:r>
    </w:p>
    <w:p w14:paraId="6AAB0419" w14:textId="7AE9AC4A" w:rsidR="00580743" w:rsidRDefault="00580743" w:rsidP="00580743">
      <w:pPr>
        <w:pStyle w:val="Standard1"/>
        <w:rPr>
          <w:rFonts w:cs="Arial"/>
          <w:szCs w:val="22"/>
        </w:rPr>
      </w:pPr>
      <w:r w:rsidRPr="000375DE">
        <w:rPr>
          <w:rFonts w:cs="Arial"/>
          <w:szCs w:val="22"/>
        </w:rPr>
        <w:t xml:space="preserve">Sie sind jederzeit berechtigt, Auskunft über Ihre bei uns gespeicherten Daten, die von uns veröffentlichten Daten sowie Berichtigung, Löschung und Sperrung unrichtiger Daten zu verlangen. Bitte wenden Sie sich dazu an folgende Adresse: per Post oder E-Mail, z. Hd. „Datenschutzbeauftragter“, Eli Lilly, 1030 Wien, </w:t>
      </w:r>
      <w:r w:rsidR="00F7389B" w:rsidRPr="00F7389B">
        <w:rPr>
          <w:rFonts w:cs="Arial"/>
          <w:szCs w:val="22"/>
        </w:rPr>
        <w:t>Kölblgasse</w:t>
      </w:r>
      <w:r w:rsidR="00F7389B">
        <w:rPr>
          <w:rFonts w:cs="Arial"/>
          <w:szCs w:val="22"/>
        </w:rPr>
        <w:t xml:space="preserve"> </w:t>
      </w:r>
      <w:r w:rsidRPr="000375DE">
        <w:rPr>
          <w:rFonts w:cs="Arial"/>
          <w:szCs w:val="22"/>
        </w:rPr>
        <w:t xml:space="preserve">8-10; oder </w:t>
      </w:r>
      <w:r w:rsidR="00F7389B" w:rsidRPr="00F7389B">
        <w:rPr>
          <w:rFonts w:cs="Arial"/>
          <w:szCs w:val="22"/>
        </w:rPr>
        <w:t>lilly_aut@lilly.com</w:t>
      </w:r>
    </w:p>
    <w:p w14:paraId="7FDFCDA5" w14:textId="77777777" w:rsidR="009514F7" w:rsidRPr="000375DE" w:rsidRDefault="009514F7" w:rsidP="009514F7">
      <w:pPr>
        <w:pStyle w:val="Standard1"/>
        <w:spacing w:before="0"/>
        <w:rPr>
          <w:rFonts w:cs="Arial"/>
          <w:szCs w:val="22"/>
        </w:rPr>
      </w:pPr>
    </w:p>
    <w:p w14:paraId="676E6F78" w14:textId="24231D81" w:rsidR="00580743" w:rsidRPr="000375DE" w:rsidRDefault="00580743" w:rsidP="00580743">
      <w:pPr>
        <w:pStyle w:val="Standard1"/>
        <w:rPr>
          <w:rFonts w:cs="Arial"/>
          <w:b/>
          <w:szCs w:val="22"/>
        </w:rPr>
      </w:pPr>
      <w:r w:rsidRPr="000375DE">
        <w:rPr>
          <w:rFonts w:cs="Arial"/>
          <w:b/>
          <w:szCs w:val="22"/>
        </w:rPr>
        <w:t xml:space="preserve">Hiermit stimme ich der Verarbeitung und Veröffentlichung </w:t>
      </w:r>
      <w:r w:rsidR="00461234" w:rsidRPr="000375DE">
        <w:rPr>
          <w:rFonts w:cs="Arial"/>
          <w:b/>
          <w:szCs w:val="22"/>
        </w:rPr>
        <w:t xml:space="preserve">der </w:t>
      </w:r>
      <w:r w:rsidRPr="000375DE">
        <w:rPr>
          <w:rFonts w:cs="Arial"/>
          <w:b/>
          <w:szCs w:val="22"/>
        </w:rPr>
        <w:t xml:space="preserve">Daten </w:t>
      </w:r>
      <w:r w:rsidR="00461234" w:rsidRPr="000375DE">
        <w:rPr>
          <w:rFonts w:cs="Arial"/>
          <w:b/>
          <w:szCs w:val="22"/>
        </w:rPr>
        <w:t xml:space="preserve">meiner Organisation </w:t>
      </w:r>
      <w:r w:rsidRPr="000375DE">
        <w:rPr>
          <w:rFonts w:cs="Arial"/>
          <w:b/>
          <w:szCs w:val="22"/>
        </w:rPr>
        <w:t>gemä</w:t>
      </w:r>
      <w:r w:rsidR="00F7389B" w:rsidRPr="00F7389B">
        <w:rPr>
          <w:rFonts w:cs="Arial"/>
          <w:b/>
          <w:szCs w:val="22"/>
        </w:rPr>
        <w:t>ß</w:t>
      </w:r>
      <w:r w:rsidRPr="000375DE">
        <w:rPr>
          <w:rFonts w:cs="Arial"/>
          <w:b/>
          <w:szCs w:val="22"/>
        </w:rPr>
        <w:t xml:space="preserve"> den in dieser Zustimmungserklärung zum Pharmig-Transparenz</w:t>
      </w:r>
      <w:r w:rsidR="00461234" w:rsidRPr="000375DE">
        <w:rPr>
          <w:rFonts w:cs="Arial"/>
          <w:b/>
          <w:szCs w:val="22"/>
        </w:rPr>
        <w:t>kodex</w:t>
      </w:r>
      <w:r w:rsidRPr="000375DE">
        <w:rPr>
          <w:rFonts w:cs="Arial"/>
          <w:b/>
          <w:szCs w:val="22"/>
        </w:rPr>
        <w:t xml:space="preserve"> dargestellten Zwecken zu. Ich bin darauf hingewiesen worden, dass diese Zustimmung freiwillig ist und jederzeit widerrufen werden kann, und dass mir </w:t>
      </w:r>
      <w:r w:rsidR="00DF0D81" w:rsidRPr="000375DE">
        <w:rPr>
          <w:rFonts w:cs="Arial"/>
          <w:b/>
          <w:szCs w:val="22"/>
        </w:rPr>
        <w:t xml:space="preserve">und meiner Organisation </w:t>
      </w:r>
      <w:r w:rsidRPr="000375DE">
        <w:rPr>
          <w:rFonts w:cs="Arial"/>
          <w:b/>
          <w:szCs w:val="22"/>
        </w:rPr>
        <w:t>keine Nachteile entstehen, wenn ich dieser Erklärung nicht zustimme.</w:t>
      </w:r>
    </w:p>
    <w:p w14:paraId="12B7468F" w14:textId="77777777" w:rsidR="00580743" w:rsidRPr="000375DE" w:rsidRDefault="00580743" w:rsidP="00580743">
      <w:pPr>
        <w:spacing w:before="120"/>
        <w:rPr>
          <w:rFonts w:ascii="Arial" w:eastAsiaTheme="minorHAnsi" w:hAnsi="Arial" w:cs="Arial"/>
          <w:sz w:val="22"/>
          <w:szCs w:val="22"/>
          <w:lang w:val="de-DE"/>
        </w:rPr>
      </w:pPr>
    </w:p>
    <w:p w14:paraId="1C1A8802" w14:textId="77777777" w:rsidR="00580743" w:rsidRPr="000375DE" w:rsidRDefault="00580743" w:rsidP="00580743">
      <w:pPr>
        <w:spacing w:before="120"/>
        <w:ind w:left="426" w:hanging="426"/>
        <w:rPr>
          <w:rFonts w:ascii="Arial" w:eastAsiaTheme="minorHAnsi" w:hAnsi="Arial" w:cs="Arial"/>
          <w:sz w:val="22"/>
          <w:szCs w:val="22"/>
          <w:lang w:val="de-DE"/>
        </w:rPr>
      </w:pPr>
      <w:r w:rsidRPr="000375DE">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0375DE">
        <w:rPr>
          <w:rFonts w:ascii="Arial" w:eastAsia="MS Gothic" w:hAnsi="Arial" w:cs="Arial"/>
          <w:color w:val="000000"/>
          <w:sz w:val="22"/>
          <w:szCs w:val="22"/>
          <w:lang w:val="de-DE"/>
        </w:rPr>
        <w:instrText xml:space="preserve"> FORMCHECKBOX </w:instrText>
      </w:r>
      <w:r w:rsidR="00D4410F">
        <w:rPr>
          <w:rFonts w:ascii="Arial" w:eastAsia="MS Gothic" w:hAnsi="Arial" w:cs="Arial"/>
          <w:color w:val="000000"/>
          <w:sz w:val="22"/>
          <w:szCs w:val="22"/>
        </w:rPr>
      </w:r>
      <w:r w:rsidR="00D4410F">
        <w:rPr>
          <w:rFonts w:ascii="Arial" w:eastAsia="MS Gothic" w:hAnsi="Arial" w:cs="Arial"/>
          <w:color w:val="000000"/>
          <w:sz w:val="22"/>
          <w:szCs w:val="22"/>
        </w:rPr>
        <w:fldChar w:fldCharType="separate"/>
      </w:r>
      <w:r w:rsidRPr="000375DE">
        <w:rPr>
          <w:rFonts w:ascii="Arial" w:eastAsia="MS Gothic" w:hAnsi="Arial" w:cs="Arial"/>
          <w:color w:val="000000"/>
          <w:sz w:val="22"/>
          <w:szCs w:val="22"/>
        </w:rPr>
        <w:fldChar w:fldCharType="end"/>
      </w:r>
      <w:r w:rsidRPr="000375DE">
        <w:rPr>
          <w:rFonts w:ascii="Arial" w:eastAsia="Calibri" w:hAnsi="Arial" w:cs="Arial"/>
          <w:color w:val="000000"/>
          <w:sz w:val="22"/>
          <w:szCs w:val="22"/>
          <w:lang w:val="de-DE"/>
        </w:rPr>
        <w:tab/>
      </w:r>
      <w:r w:rsidRPr="000375DE">
        <w:rPr>
          <w:rFonts w:ascii="Arial" w:eastAsiaTheme="minorHAnsi" w:hAnsi="Arial" w:cs="Arial"/>
          <w:sz w:val="22"/>
          <w:szCs w:val="22"/>
          <w:lang w:val="de-DE"/>
        </w:rPr>
        <w:t>Ich stimme zu.</w:t>
      </w:r>
    </w:p>
    <w:p w14:paraId="40E08713" w14:textId="77777777" w:rsidR="00580743" w:rsidRPr="000375DE" w:rsidRDefault="00580743" w:rsidP="00580743">
      <w:pPr>
        <w:spacing w:before="120"/>
        <w:ind w:left="426" w:hanging="426"/>
        <w:rPr>
          <w:rFonts w:ascii="Arial" w:eastAsiaTheme="minorHAnsi" w:hAnsi="Arial" w:cs="Arial"/>
          <w:sz w:val="22"/>
          <w:szCs w:val="22"/>
          <w:lang w:val="de-DE"/>
        </w:rPr>
      </w:pPr>
      <w:r w:rsidRPr="000375DE">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0375DE">
        <w:rPr>
          <w:rFonts w:ascii="Arial" w:eastAsia="MS Gothic" w:hAnsi="Arial" w:cs="Arial"/>
          <w:color w:val="000000"/>
          <w:sz w:val="22"/>
          <w:szCs w:val="22"/>
          <w:lang w:val="de-DE"/>
        </w:rPr>
        <w:instrText xml:space="preserve"> FORMCHECKBOX </w:instrText>
      </w:r>
      <w:r w:rsidR="00D4410F">
        <w:rPr>
          <w:rFonts w:ascii="Arial" w:eastAsia="MS Gothic" w:hAnsi="Arial" w:cs="Arial"/>
          <w:color w:val="000000"/>
          <w:sz w:val="22"/>
          <w:szCs w:val="22"/>
        </w:rPr>
      </w:r>
      <w:r w:rsidR="00D4410F">
        <w:rPr>
          <w:rFonts w:ascii="Arial" w:eastAsia="MS Gothic" w:hAnsi="Arial" w:cs="Arial"/>
          <w:color w:val="000000"/>
          <w:sz w:val="22"/>
          <w:szCs w:val="22"/>
        </w:rPr>
        <w:fldChar w:fldCharType="separate"/>
      </w:r>
      <w:r w:rsidRPr="000375DE">
        <w:rPr>
          <w:rFonts w:ascii="Arial" w:eastAsia="MS Gothic" w:hAnsi="Arial" w:cs="Arial"/>
          <w:color w:val="000000"/>
          <w:sz w:val="22"/>
          <w:szCs w:val="22"/>
        </w:rPr>
        <w:fldChar w:fldCharType="end"/>
      </w:r>
      <w:r w:rsidRPr="000375DE">
        <w:rPr>
          <w:rFonts w:ascii="Arial" w:eastAsia="Calibri" w:hAnsi="Arial" w:cs="Arial"/>
          <w:color w:val="000000"/>
          <w:sz w:val="22"/>
          <w:szCs w:val="22"/>
          <w:lang w:val="de-DE"/>
        </w:rPr>
        <w:tab/>
      </w:r>
      <w:r w:rsidRPr="000375DE">
        <w:rPr>
          <w:rFonts w:ascii="Arial" w:eastAsiaTheme="minorHAnsi" w:hAnsi="Arial" w:cs="Arial"/>
          <w:sz w:val="22"/>
          <w:szCs w:val="22"/>
          <w:lang w:val="de-DE"/>
        </w:rPr>
        <w:t xml:space="preserve">Ich stimme </w:t>
      </w:r>
      <w:r w:rsidRPr="000375DE">
        <w:rPr>
          <w:rFonts w:ascii="Arial" w:eastAsiaTheme="minorHAnsi" w:hAnsi="Arial" w:cs="Arial"/>
          <w:b/>
          <w:sz w:val="22"/>
          <w:szCs w:val="22"/>
          <w:lang w:val="de-DE"/>
        </w:rPr>
        <w:t>nicht</w:t>
      </w:r>
      <w:r w:rsidRPr="000375DE">
        <w:rPr>
          <w:rFonts w:ascii="Arial" w:eastAsiaTheme="minorHAnsi" w:hAnsi="Arial" w:cs="Arial"/>
          <w:sz w:val="22"/>
          <w:szCs w:val="22"/>
          <w:lang w:val="de-DE"/>
        </w:rPr>
        <w:t xml:space="preserve"> zu.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9514F7" w:rsidRPr="000375DE" w14:paraId="370808D8" w14:textId="77777777" w:rsidTr="009514F7">
        <w:trPr>
          <w:trHeight w:val="510"/>
        </w:trPr>
        <w:tc>
          <w:tcPr>
            <w:tcW w:w="4399" w:type="dxa"/>
            <w:tcBorders>
              <w:bottom w:val="single" w:sz="4" w:space="0" w:color="auto"/>
            </w:tcBorders>
            <w:vAlign w:val="bottom"/>
          </w:tcPr>
          <w:p w14:paraId="1515EAC3" w14:textId="4BF75EBC" w:rsidR="009514F7" w:rsidRPr="000375DE" w:rsidRDefault="009514F7" w:rsidP="00287F38">
            <w:pPr>
              <w:pStyle w:val="0vor"/>
              <w:spacing w:before="120"/>
              <w:rPr>
                <w:rFonts w:ascii="Arial" w:hAnsi="Arial"/>
                <w:szCs w:val="22"/>
              </w:rPr>
            </w:pPr>
          </w:p>
        </w:tc>
        <w:tc>
          <w:tcPr>
            <w:tcW w:w="281" w:type="dxa"/>
            <w:vAlign w:val="bottom"/>
          </w:tcPr>
          <w:p w14:paraId="04DC076C" w14:textId="77777777" w:rsidR="009514F7" w:rsidRPr="000375DE" w:rsidRDefault="009514F7" w:rsidP="00287F38">
            <w:pPr>
              <w:pStyle w:val="0vor"/>
              <w:spacing w:before="120"/>
              <w:rPr>
                <w:rFonts w:ascii="Arial" w:hAnsi="Arial"/>
                <w:szCs w:val="22"/>
              </w:rPr>
            </w:pPr>
          </w:p>
        </w:tc>
        <w:tc>
          <w:tcPr>
            <w:tcW w:w="4306" w:type="dxa"/>
            <w:tcBorders>
              <w:bottom w:val="single" w:sz="4" w:space="0" w:color="auto"/>
            </w:tcBorders>
            <w:vAlign w:val="bottom"/>
          </w:tcPr>
          <w:p w14:paraId="08155FC7" w14:textId="77777777" w:rsidR="009514F7" w:rsidRDefault="009514F7" w:rsidP="00287F38">
            <w:pPr>
              <w:pStyle w:val="0vor"/>
              <w:spacing w:before="120"/>
              <w:rPr>
                <w:rFonts w:ascii="Arial" w:hAnsi="Arial"/>
                <w:szCs w:val="22"/>
              </w:rPr>
            </w:pPr>
          </w:p>
        </w:tc>
      </w:tr>
      <w:tr w:rsidR="00580743" w:rsidRPr="000375DE" w14:paraId="474786BF" w14:textId="77777777" w:rsidTr="00F7389B">
        <w:trPr>
          <w:trHeight w:val="680"/>
        </w:trPr>
        <w:tc>
          <w:tcPr>
            <w:tcW w:w="4399" w:type="dxa"/>
            <w:tcBorders>
              <w:bottom w:val="single" w:sz="4" w:space="0" w:color="auto"/>
            </w:tcBorders>
          </w:tcPr>
          <w:p w14:paraId="2F132CA8" w14:textId="1829B3A4" w:rsidR="00580743" w:rsidRPr="000375DE" w:rsidRDefault="009514F7" w:rsidP="009514F7">
            <w:pPr>
              <w:pStyle w:val="0vor"/>
              <w:spacing w:before="120"/>
              <w:rPr>
                <w:rFonts w:ascii="Arial" w:hAnsi="Arial"/>
                <w:szCs w:val="22"/>
              </w:rPr>
            </w:pPr>
            <w:r>
              <w:rPr>
                <w:rFonts w:ascii="Arial" w:hAnsi="Arial"/>
                <w:szCs w:val="22"/>
              </w:rPr>
              <w:t>Name in Druckschrift</w:t>
            </w:r>
          </w:p>
        </w:tc>
        <w:tc>
          <w:tcPr>
            <w:tcW w:w="281" w:type="dxa"/>
            <w:vAlign w:val="bottom"/>
          </w:tcPr>
          <w:p w14:paraId="0DA4F829" w14:textId="77777777" w:rsidR="00580743" w:rsidRPr="000375DE" w:rsidRDefault="00580743" w:rsidP="00287F38">
            <w:pPr>
              <w:pStyle w:val="0vor"/>
              <w:spacing w:before="120"/>
              <w:rPr>
                <w:rFonts w:ascii="Arial" w:hAnsi="Arial"/>
                <w:szCs w:val="22"/>
              </w:rPr>
            </w:pPr>
          </w:p>
        </w:tc>
        <w:tc>
          <w:tcPr>
            <w:tcW w:w="4306" w:type="dxa"/>
            <w:tcBorders>
              <w:bottom w:val="single" w:sz="4" w:space="0" w:color="auto"/>
            </w:tcBorders>
          </w:tcPr>
          <w:p w14:paraId="0CD0F4AF" w14:textId="3C36E03D" w:rsidR="00580743" w:rsidRPr="000375DE" w:rsidRDefault="00F7389B" w:rsidP="00F7389B">
            <w:pPr>
              <w:pStyle w:val="0vor"/>
              <w:spacing w:before="120"/>
              <w:rPr>
                <w:rFonts w:ascii="Arial" w:hAnsi="Arial"/>
                <w:szCs w:val="22"/>
              </w:rPr>
            </w:pPr>
            <w:r>
              <w:rPr>
                <w:szCs w:val="22"/>
              </w:rPr>
              <w:t>Funktion</w:t>
            </w:r>
          </w:p>
        </w:tc>
      </w:tr>
      <w:tr w:rsidR="009514F7" w:rsidRPr="000375DE" w14:paraId="4CE77E56" w14:textId="77777777" w:rsidTr="009514F7">
        <w:trPr>
          <w:trHeight w:val="624"/>
        </w:trPr>
        <w:tc>
          <w:tcPr>
            <w:tcW w:w="4399" w:type="dxa"/>
            <w:tcBorders>
              <w:top w:val="single" w:sz="4" w:space="0" w:color="auto"/>
            </w:tcBorders>
          </w:tcPr>
          <w:p w14:paraId="0D3940DB" w14:textId="65B5DB72" w:rsidR="009514F7" w:rsidRPr="000375DE" w:rsidRDefault="009514F7" w:rsidP="00287F38">
            <w:pPr>
              <w:pStyle w:val="Tab-Beschriftung"/>
              <w:spacing w:before="120"/>
              <w:rPr>
                <w:rFonts w:cs="Arial"/>
                <w:sz w:val="22"/>
                <w:szCs w:val="22"/>
              </w:rPr>
            </w:pPr>
            <w:r w:rsidRPr="000375DE">
              <w:rPr>
                <w:rFonts w:cs="Arial"/>
                <w:sz w:val="22"/>
                <w:szCs w:val="22"/>
              </w:rPr>
              <w:t>Unterschrift</w:t>
            </w:r>
          </w:p>
        </w:tc>
        <w:tc>
          <w:tcPr>
            <w:tcW w:w="281" w:type="dxa"/>
          </w:tcPr>
          <w:p w14:paraId="6879D118" w14:textId="77777777" w:rsidR="009514F7" w:rsidRPr="000375DE" w:rsidRDefault="009514F7" w:rsidP="00287F38">
            <w:pPr>
              <w:pStyle w:val="Tab-Beschriftung"/>
              <w:spacing w:before="120"/>
              <w:rPr>
                <w:rFonts w:cs="Arial"/>
                <w:sz w:val="22"/>
                <w:szCs w:val="22"/>
              </w:rPr>
            </w:pPr>
          </w:p>
        </w:tc>
        <w:tc>
          <w:tcPr>
            <w:tcW w:w="4306" w:type="dxa"/>
            <w:tcBorders>
              <w:top w:val="single" w:sz="4" w:space="0" w:color="auto"/>
            </w:tcBorders>
          </w:tcPr>
          <w:p w14:paraId="2457871F" w14:textId="41C1F84C" w:rsidR="009514F7" w:rsidRDefault="009514F7" w:rsidP="00287F38">
            <w:pPr>
              <w:pStyle w:val="Tab-Beschriftung"/>
              <w:spacing w:before="120"/>
              <w:rPr>
                <w:rFonts w:cs="Arial"/>
                <w:sz w:val="22"/>
                <w:szCs w:val="22"/>
              </w:rPr>
            </w:pPr>
            <w:r w:rsidRPr="000375DE">
              <w:rPr>
                <w:rFonts w:cs="Arial"/>
                <w:sz w:val="22"/>
                <w:szCs w:val="22"/>
              </w:rPr>
              <w:t>Datum</w:t>
            </w:r>
          </w:p>
        </w:tc>
      </w:tr>
    </w:tbl>
    <w:p w14:paraId="6F1DBBB9" w14:textId="794AD3F0" w:rsidR="00E71334" w:rsidRPr="008B4336" w:rsidRDefault="00E71334" w:rsidP="009514F7">
      <w:pPr>
        <w:pStyle w:val="BodyText"/>
        <w:suppressAutoHyphens w:val="0"/>
        <w:spacing w:line="240" w:lineRule="auto"/>
        <w:jc w:val="both"/>
        <w:outlineLvl w:val="0"/>
        <w:rPr>
          <w:rFonts w:ascii="DIN-Regular" w:hAnsi="DIN-Regular"/>
          <w:sz w:val="22"/>
        </w:rPr>
      </w:pPr>
    </w:p>
    <w:sectPr w:rsidR="00E71334" w:rsidRPr="008B4336" w:rsidSect="007D393B">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F98E01" w14:textId="77777777" w:rsidR="00CC68D7" w:rsidRDefault="00CC68D7">
      <w:r>
        <w:separator/>
      </w:r>
    </w:p>
  </w:endnote>
  <w:endnote w:type="continuationSeparator" w:id="0">
    <w:p w14:paraId="66A7B733" w14:textId="77777777" w:rsidR="00CC68D7" w:rsidRDefault="00CC68D7">
      <w:r>
        <w:continuationSeparator/>
      </w:r>
    </w:p>
  </w:endnote>
  <w:endnote w:type="continuationNotice" w:id="1">
    <w:p w14:paraId="62626670" w14:textId="77777777" w:rsidR="00CC68D7" w:rsidRDefault="00CC6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
    <w:altName w:val="Arial"/>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984152702"/>
      <w:docPartObj>
        <w:docPartGallery w:val="Page Numbers (Bottom of Page)"/>
        <w:docPartUnique/>
      </w:docPartObj>
    </w:sdtPr>
    <w:sdtEndPr>
      <w:rPr>
        <w:rFonts w:ascii="Arial" w:hAnsi="Arial" w:cs="Arial"/>
        <w:sz w:val="16"/>
        <w:szCs w:val="16"/>
      </w:rPr>
    </w:sdtEndPr>
    <w:sdtContent>
      <w:sdt>
        <w:sdtPr>
          <w:rPr>
            <w:rFonts w:ascii="DIN-Regular" w:hAnsi="DIN-Regular" w:cs="DIN Offc"/>
            <w:sz w:val="18"/>
            <w:szCs w:val="18"/>
          </w:rPr>
          <w:id w:val="-1932040709"/>
          <w:docPartObj>
            <w:docPartGallery w:val="Page Numbers (Top of Page)"/>
            <w:docPartUnique/>
          </w:docPartObj>
        </w:sdtPr>
        <w:sdtEndPr>
          <w:rPr>
            <w:rFonts w:ascii="Arial" w:hAnsi="Arial" w:cs="Arial"/>
            <w:sz w:val="16"/>
            <w:szCs w:val="16"/>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456"/>
            </w:tblGrid>
            <w:tr w:rsidR="00C71C57" w14:paraId="56E17AA2" w14:textId="77777777" w:rsidTr="00C71C57">
              <w:tc>
                <w:tcPr>
                  <w:tcW w:w="4530" w:type="dxa"/>
                </w:tcPr>
                <w:p w14:paraId="7737CBA6" w14:textId="2C02BD24" w:rsidR="00C71C57" w:rsidRDefault="00C71C57" w:rsidP="00011AD9">
                  <w:pPr>
                    <w:pStyle w:val="Footer"/>
                    <w:rPr>
                      <w:rFonts w:ascii="Arial" w:hAnsi="Arial" w:cs="Arial"/>
                      <w:szCs w:val="16"/>
                    </w:rPr>
                  </w:pPr>
                </w:p>
              </w:tc>
              <w:tc>
                <w:tcPr>
                  <w:tcW w:w="4456" w:type="dxa"/>
                </w:tcPr>
                <w:p w14:paraId="328C994A" w14:textId="4C3BC509" w:rsidR="00C71C57" w:rsidRDefault="00011AD9" w:rsidP="00785B88">
                  <w:pPr>
                    <w:pStyle w:val="Footer"/>
                    <w:jc w:val="right"/>
                    <w:rPr>
                      <w:rFonts w:ascii="Arial" w:hAnsi="Arial" w:cs="Arial"/>
                      <w:szCs w:val="16"/>
                    </w:rPr>
                  </w:pPr>
                  <w:r>
                    <w:rPr>
                      <w:rFonts w:ascii="Arial" w:hAnsi="Arial" w:cs="Arial"/>
                      <w:szCs w:val="16"/>
                    </w:rPr>
                    <w:t>&lt;&lt;Form_Name of HCO&gt;&gt; &lt;&lt;Form_HCOID&gt;&gt;</w:t>
                  </w:r>
                </w:p>
              </w:tc>
            </w:tr>
          </w:tbl>
          <w:p w14:paraId="3AB2FF2C" w14:textId="2952FB91" w:rsidR="00CC68D7" w:rsidRPr="00C71C57" w:rsidRDefault="00D4410F" w:rsidP="00C71C57">
            <w:pPr>
              <w:pStyle w:val="Footer"/>
              <w:rPr>
                <w:rFonts w:ascii="Arial" w:hAnsi="Arial" w:cs="Arial"/>
                <w:sz w:val="20"/>
                <w:szCs w:val="16"/>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DIN Offc"/>
        <w:sz w:val="18"/>
        <w:szCs w:val="18"/>
      </w:rPr>
      <w:id w:val="757718616"/>
      <w:docPartObj>
        <w:docPartGallery w:val="Page Numbers (Bottom of Page)"/>
        <w:docPartUnique/>
      </w:docPartObj>
    </w:sdtPr>
    <w:sdtEndPr>
      <w:rPr>
        <w:rFonts w:ascii="Arial" w:hAnsi="Arial" w:cs="Arial"/>
        <w:sz w:val="16"/>
        <w:szCs w:val="16"/>
      </w:rPr>
    </w:sdtEndPr>
    <w:sdtContent>
      <w:sdt>
        <w:sdtPr>
          <w:rPr>
            <w:rFonts w:ascii="Arial" w:hAnsi="Arial" w:cs="Arial"/>
            <w:szCs w:val="16"/>
          </w:rPr>
          <w:id w:val="1392467415"/>
          <w:docPartObj>
            <w:docPartGallery w:val="Page Numbers (Top of Page)"/>
            <w:docPartUnique/>
          </w:docPartObj>
        </w:sdtPr>
        <w:sdtEndPr/>
        <w:sdtContent>
          <w:p w14:paraId="4F10282A" w14:textId="77777777" w:rsidR="00C71C57" w:rsidRPr="007D393B" w:rsidRDefault="00C71C57" w:rsidP="007D393B">
            <w:pPr>
              <w:pStyle w:val="Footer"/>
              <w:rPr>
                <w:rFonts w:ascii="Arial" w:hAnsi="Arial" w:cs="Arial"/>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456"/>
            </w:tblGrid>
            <w:tr w:rsidR="00C71C57" w14:paraId="46272126" w14:textId="4BF19B5D" w:rsidTr="00C71C57">
              <w:tc>
                <w:tcPr>
                  <w:tcW w:w="4530" w:type="dxa"/>
                </w:tcPr>
                <w:p w14:paraId="23B732DE" w14:textId="001EE3E0" w:rsidR="00C71C57" w:rsidRDefault="00C71C57" w:rsidP="007D393B">
                  <w:pPr>
                    <w:pStyle w:val="Footer"/>
                    <w:rPr>
                      <w:rFonts w:ascii="Arial" w:hAnsi="Arial" w:cs="Arial"/>
                      <w:szCs w:val="16"/>
                    </w:rPr>
                  </w:pPr>
                </w:p>
              </w:tc>
              <w:tc>
                <w:tcPr>
                  <w:tcW w:w="4456" w:type="dxa"/>
                </w:tcPr>
                <w:p w14:paraId="0EE21209" w14:textId="32CA4236" w:rsidR="00C71C57" w:rsidRDefault="00011AD9" w:rsidP="00C71C57">
                  <w:pPr>
                    <w:pStyle w:val="Footer"/>
                    <w:jc w:val="right"/>
                    <w:rPr>
                      <w:rFonts w:ascii="Arial" w:hAnsi="Arial" w:cs="Arial"/>
                      <w:szCs w:val="16"/>
                    </w:rPr>
                  </w:pPr>
                  <w:r>
                    <w:rPr>
                      <w:rFonts w:ascii="Arial" w:hAnsi="Arial" w:cs="Arial"/>
                      <w:szCs w:val="16"/>
                    </w:rPr>
                    <w:t>&lt;&lt;Form_Name of HCO&gt;&gt; &lt;&lt;Form_HCOID&gt;&gt;</w:t>
                  </w:r>
                  <w:r w:rsidR="00C71C57">
                    <w:rPr>
                      <w:rFonts w:ascii="Arial" w:hAnsi="Arial" w:cs="Arial"/>
                      <w:szCs w:val="16"/>
                    </w:rPr>
                    <w:t xml:space="preserve"> </w:t>
                  </w:r>
                </w:p>
              </w:tc>
            </w:tr>
          </w:tbl>
          <w:p w14:paraId="34E95E23" w14:textId="4FEA4226" w:rsidR="007D393B" w:rsidRPr="007D393B" w:rsidRDefault="00D4410F" w:rsidP="007D393B">
            <w:pPr>
              <w:pStyle w:val="Footer"/>
              <w:rPr>
                <w:rFonts w:ascii="Arial" w:hAnsi="Arial" w:cs="Arial"/>
                <w:szCs w:val="16"/>
              </w:rPr>
            </w:pPr>
          </w:p>
        </w:sdtContent>
      </w:sdt>
    </w:sdtContent>
  </w:sdt>
  <w:p w14:paraId="1BBB1E9A" w14:textId="77777777" w:rsidR="007D393B" w:rsidRPr="007D393B" w:rsidRDefault="007D393B">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4537" w14:textId="77777777" w:rsidR="00CC68D7" w:rsidRDefault="00CC68D7">
      <w:r>
        <w:separator/>
      </w:r>
    </w:p>
  </w:footnote>
  <w:footnote w:type="continuationSeparator" w:id="0">
    <w:p w14:paraId="47B603BC" w14:textId="77777777" w:rsidR="00CC68D7" w:rsidRDefault="00CC68D7">
      <w:r>
        <w:continuationSeparator/>
      </w:r>
    </w:p>
  </w:footnote>
  <w:footnote w:type="continuationNotice" w:id="1">
    <w:p w14:paraId="59BA9ED6" w14:textId="77777777" w:rsidR="00CC68D7" w:rsidRDefault="00CC68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2D971" w14:textId="2A7DE1E7" w:rsidR="00D4410F" w:rsidRDefault="00D4410F">
    <w:pPr>
      <w:pStyle w:val="Header"/>
    </w:pPr>
    <w:r w:rsidRPr="007D393B">
      <w:rPr>
        <w:noProof/>
        <w:lang w:val="en-US"/>
      </w:rPr>
      <w:drawing>
        <wp:anchor distT="0" distB="0" distL="114300" distR="114300" simplePos="0" relativeHeight="251663360" behindDoc="1" locked="0" layoutInCell="1" allowOverlap="1" wp14:anchorId="3A5032E2" wp14:editId="379EDBE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5A3B" w14:textId="08FB3BF3" w:rsidR="007D393B" w:rsidRDefault="00BA4FAD">
    <w:pPr>
      <w:pStyle w:val="Header"/>
    </w:pPr>
    <w:r>
      <w:rPr>
        <w:noProof/>
        <w:sz w:val="24"/>
        <w:szCs w:val="24"/>
        <w:lang w:val="en-US"/>
      </w:rPr>
      <mc:AlternateContent>
        <mc:Choice Requires="wps">
          <w:drawing>
            <wp:anchor distT="0" distB="0" distL="114300" distR="114300" simplePos="0" relativeHeight="251661312" behindDoc="0" locked="0" layoutInCell="1" allowOverlap="1" wp14:anchorId="0D5F7EDF" wp14:editId="049466DC">
              <wp:simplePos x="0" y="0"/>
              <wp:positionH relativeFrom="column">
                <wp:posOffset>4457065</wp:posOffset>
              </wp:positionH>
              <wp:positionV relativeFrom="paragraph">
                <wp:posOffset>709295</wp:posOffset>
              </wp:positionV>
              <wp:extent cx="182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92D97A" w14:textId="77777777" w:rsidR="00F7389B" w:rsidRPr="00790E69" w:rsidRDefault="00F7389B" w:rsidP="00BA4FAD">
                          <w:pPr>
                            <w:jc w:val="both"/>
                            <w:rPr>
                              <w:rFonts w:ascii="Arial" w:hAnsi="Arial" w:cs="Arial"/>
                              <w:sz w:val="18"/>
                              <w:szCs w:val="18"/>
                              <w:lang w:val="en-US"/>
                            </w:rPr>
                          </w:pPr>
                          <w:r w:rsidRPr="00790E69">
                            <w:rPr>
                              <w:rFonts w:ascii="Arial" w:hAnsi="Arial" w:cs="Arial"/>
                              <w:sz w:val="18"/>
                              <w:szCs w:val="18"/>
                              <w:lang w:val="en-US"/>
                            </w:rPr>
                            <w:t>Eli Lilly Ges.m.b.H</w:t>
                          </w:r>
                        </w:p>
                        <w:p w14:paraId="53ADD41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Kölblgasse 8-10</w:t>
                          </w:r>
                        </w:p>
                        <w:p w14:paraId="4EAE6E17"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A-1030 Wien</w:t>
                          </w:r>
                        </w:p>
                        <w:p w14:paraId="14C24C3D"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Austria</w:t>
                          </w:r>
                        </w:p>
                        <w:p w14:paraId="7CF37881"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Tel: +43 1 2060 92473</w:t>
                          </w:r>
                        </w:p>
                        <w:p w14:paraId="2362DD7C"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www.lilly.at</w:t>
                          </w:r>
                        </w:p>
                        <w:p w14:paraId="22D791D3"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Firmenbuchgericht: Wien</w:t>
                          </w:r>
                        </w:p>
                        <w:p w14:paraId="430212D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Firmenbuchnummer: 112976t</w:t>
                          </w:r>
                        </w:p>
                        <w:p w14:paraId="419964A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UID-Nr.: ATU14220706</w:t>
                          </w:r>
                        </w:p>
                        <w:p w14:paraId="34B7040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DVR: 0374148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VxgZA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D4AVxgZAIAALoEAAAOAAAAAAAAAAAAAAAAAC4CAABkcnMv&#10;ZTJvRG9jLnhtbFBLAQItABQABgAIAAAAIQCIPh6i3gAAAAsBAAAPAAAAAAAAAAAAAAAAAL4EAABk&#10;cnMvZG93bnJldi54bWxQSwUGAAAAAAQABADzAAAAyQUAAAAA&#10;" filled="f" stroked="f">
              <v:path arrowok="t"/>
              <v:textbox>
                <w:txbxContent>
                  <w:p w14:paraId="2392D97A" w14:textId="77777777" w:rsidR="00F7389B" w:rsidRPr="00790E69" w:rsidRDefault="00F7389B" w:rsidP="00BA4FAD">
                    <w:pPr>
                      <w:jc w:val="both"/>
                      <w:rPr>
                        <w:rFonts w:ascii="Arial" w:hAnsi="Arial" w:cs="Arial"/>
                        <w:sz w:val="18"/>
                        <w:szCs w:val="18"/>
                        <w:lang w:val="en-US"/>
                      </w:rPr>
                    </w:pPr>
                    <w:r w:rsidRPr="00790E69">
                      <w:rPr>
                        <w:rFonts w:ascii="Arial" w:hAnsi="Arial" w:cs="Arial"/>
                        <w:sz w:val="18"/>
                        <w:szCs w:val="18"/>
                        <w:lang w:val="en-US"/>
                      </w:rPr>
                      <w:t>Eli Lilly Ges.m.b.H</w:t>
                    </w:r>
                  </w:p>
                  <w:p w14:paraId="53ADD41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Kölblgasse 8-10</w:t>
                    </w:r>
                  </w:p>
                  <w:p w14:paraId="4EAE6E17"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A-1030 Wien</w:t>
                    </w:r>
                  </w:p>
                  <w:p w14:paraId="14C24C3D"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Austria</w:t>
                    </w:r>
                  </w:p>
                  <w:p w14:paraId="7CF37881"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Tel: +43 1 2060 92473</w:t>
                    </w:r>
                  </w:p>
                  <w:p w14:paraId="2362DD7C"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www.lilly.at</w:t>
                    </w:r>
                  </w:p>
                  <w:p w14:paraId="22D791D3" w14:textId="77777777" w:rsidR="00F7389B" w:rsidRPr="00790E69" w:rsidRDefault="00F7389B" w:rsidP="00BA4FAD">
                    <w:pPr>
                      <w:jc w:val="both"/>
                      <w:rPr>
                        <w:rFonts w:ascii="Arial" w:hAnsi="Arial" w:cs="Arial"/>
                        <w:sz w:val="16"/>
                        <w:szCs w:val="16"/>
                        <w:lang w:val="en-US"/>
                      </w:rPr>
                    </w:pPr>
                    <w:r w:rsidRPr="00790E69">
                      <w:rPr>
                        <w:rFonts w:ascii="Arial" w:hAnsi="Arial" w:cs="Arial"/>
                        <w:sz w:val="16"/>
                        <w:szCs w:val="16"/>
                        <w:lang w:val="en-US"/>
                      </w:rPr>
                      <w:t>Firmenbuchgericht: Wien</w:t>
                    </w:r>
                  </w:p>
                  <w:p w14:paraId="430212D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Firmenbuchnummer: 112976t</w:t>
                    </w:r>
                  </w:p>
                  <w:p w14:paraId="419964A6"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UID-Nr.: ATU14220706</w:t>
                    </w:r>
                  </w:p>
                  <w:p w14:paraId="34B70408" w14:textId="77777777" w:rsidR="00F7389B" w:rsidRPr="00790E69" w:rsidRDefault="00F7389B" w:rsidP="00BA4FAD">
                    <w:pPr>
                      <w:jc w:val="both"/>
                      <w:rPr>
                        <w:rFonts w:ascii="Arial" w:hAnsi="Arial" w:cs="Arial"/>
                        <w:sz w:val="16"/>
                        <w:szCs w:val="16"/>
                        <w:lang w:val="da-DK"/>
                      </w:rPr>
                    </w:pPr>
                    <w:r w:rsidRPr="00790E69">
                      <w:rPr>
                        <w:rFonts w:ascii="Arial" w:hAnsi="Arial" w:cs="Arial"/>
                        <w:sz w:val="16"/>
                        <w:szCs w:val="16"/>
                        <w:lang w:val="da-DK"/>
                      </w:rPr>
                      <w:t>DVR: 0374148</w:t>
                    </w:r>
                  </w:p>
                </w:txbxContent>
              </v:textbox>
            </v:shape>
          </w:pict>
        </mc:Fallback>
      </mc:AlternateContent>
    </w:r>
    <w:r w:rsidR="00790E69" w:rsidRPr="007D393B">
      <w:rPr>
        <w:noProof/>
        <w:lang w:val="en-US"/>
      </w:rPr>
      <w:drawing>
        <wp:anchor distT="0" distB="0" distL="114300" distR="114300" simplePos="0" relativeHeight="251659264" behindDoc="1" locked="0" layoutInCell="1" allowOverlap="1" wp14:anchorId="63F879EE" wp14:editId="6467FE51">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4BE02AC"/>
    <w:multiLevelType w:val="multilevel"/>
    <w:tmpl w:val="D90C3B6C"/>
    <w:name w:val="Simple List"/>
    <w:lvl w:ilvl="0">
      <w:start w:val="1"/>
      <w:numFmt w:val="decimal"/>
      <w:lvlRestart w:val="0"/>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3">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4">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5">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A7B02E7"/>
    <w:multiLevelType w:val="hybridMultilevel"/>
    <w:tmpl w:val="87DA31D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2"/>
  </w:num>
  <w:num w:numId="4">
    <w:abstractNumId w:val="2"/>
  </w:num>
  <w:num w:numId="5">
    <w:abstractNumId w:val="0"/>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634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AD9"/>
    <w:rsid w:val="000279EC"/>
    <w:rsid w:val="000375DE"/>
    <w:rsid w:val="00040944"/>
    <w:rsid w:val="00045BB0"/>
    <w:rsid w:val="00085018"/>
    <w:rsid w:val="000A228C"/>
    <w:rsid w:val="000B2670"/>
    <w:rsid w:val="000D51BA"/>
    <w:rsid w:val="000E50F7"/>
    <w:rsid w:val="000F5E40"/>
    <w:rsid w:val="001029F9"/>
    <w:rsid w:val="001842FB"/>
    <w:rsid w:val="00186840"/>
    <w:rsid w:val="001958DC"/>
    <w:rsid w:val="001E663F"/>
    <w:rsid w:val="00203439"/>
    <w:rsid w:val="0020711E"/>
    <w:rsid w:val="00207BE5"/>
    <w:rsid w:val="002278EE"/>
    <w:rsid w:val="002A1398"/>
    <w:rsid w:val="002F180A"/>
    <w:rsid w:val="003017A4"/>
    <w:rsid w:val="00305F71"/>
    <w:rsid w:val="003164B7"/>
    <w:rsid w:val="00323317"/>
    <w:rsid w:val="0033033C"/>
    <w:rsid w:val="00333376"/>
    <w:rsid w:val="00362AAE"/>
    <w:rsid w:val="00371ED6"/>
    <w:rsid w:val="00377A77"/>
    <w:rsid w:val="003A2DC7"/>
    <w:rsid w:val="003F1AAA"/>
    <w:rsid w:val="00433694"/>
    <w:rsid w:val="00461234"/>
    <w:rsid w:val="004650CC"/>
    <w:rsid w:val="00486B2D"/>
    <w:rsid w:val="00487B07"/>
    <w:rsid w:val="004C0C69"/>
    <w:rsid w:val="004D066C"/>
    <w:rsid w:val="004D2446"/>
    <w:rsid w:val="004E1D6A"/>
    <w:rsid w:val="00507EFA"/>
    <w:rsid w:val="00552E32"/>
    <w:rsid w:val="00580743"/>
    <w:rsid w:val="005A06DD"/>
    <w:rsid w:val="005A7019"/>
    <w:rsid w:val="005D004B"/>
    <w:rsid w:val="005E3A9B"/>
    <w:rsid w:val="005E557C"/>
    <w:rsid w:val="00601E6F"/>
    <w:rsid w:val="0061299C"/>
    <w:rsid w:val="006325D5"/>
    <w:rsid w:val="00660CB2"/>
    <w:rsid w:val="00683A54"/>
    <w:rsid w:val="006C583A"/>
    <w:rsid w:val="007614E7"/>
    <w:rsid w:val="00772D5D"/>
    <w:rsid w:val="00790E69"/>
    <w:rsid w:val="00794A64"/>
    <w:rsid w:val="007B2C03"/>
    <w:rsid w:val="007C0B0A"/>
    <w:rsid w:val="007D393B"/>
    <w:rsid w:val="00812D80"/>
    <w:rsid w:val="00841D61"/>
    <w:rsid w:val="008739E7"/>
    <w:rsid w:val="008B4336"/>
    <w:rsid w:val="008C6FB1"/>
    <w:rsid w:val="008E5493"/>
    <w:rsid w:val="00937F71"/>
    <w:rsid w:val="009514F7"/>
    <w:rsid w:val="00954E7D"/>
    <w:rsid w:val="0099404D"/>
    <w:rsid w:val="0099524A"/>
    <w:rsid w:val="00996E11"/>
    <w:rsid w:val="00997FEE"/>
    <w:rsid w:val="009B2EEC"/>
    <w:rsid w:val="009B4D4C"/>
    <w:rsid w:val="009C0C25"/>
    <w:rsid w:val="00A44567"/>
    <w:rsid w:val="00A70646"/>
    <w:rsid w:val="00A928BF"/>
    <w:rsid w:val="00AB5DA4"/>
    <w:rsid w:val="00AF4D2F"/>
    <w:rsid w:val="00B13776"/>
    <w:rsid w:val="00B137D7"/>
    <w:rsid w:val="00B67C6C"/>
    <w:rsid w:val="00BA4FAD"/>
    <w:rsid w:val="00BF6110"/>
    <w:rsid w:val="00C162C2"/>
    <w:rsid w:val="00C20A95"/>
    <w:rsid w:val="00C42CFF"/>
    <w:rsid w:val="00C565F7"/>
    <w:rsid w:val="00C5737C"/>
    <w:rsid w:val="00C71C57"/>
    <w:rsid w:val="00C7697E"/>
    <w:rsid w:val="00CC68D7"/>
    <w:rsid w:val="00CE4E25"/>
    <w:rsid w:val="00D01335"/>
    <w:rsid w:val="00D32894"/>
    <w:rsid w:val="00D34E17"/>
    <w:rsid w:val="00D40512"/>
    <w:rsid w:val="00D40967"/>
    <w:rsid w:val="00D4410F"/>
    <w:rsid w:val="00D703BB"/>
    <w:rsid w:val="00D97CD6"/>
    <w:rsid w:val="00DE397A"/>
    <w:rsid w:val="00DF0D81"/>
    <w:rsid w:val="00E137C2"/>
    <w:rsid w:val="00E26C85"/>
    <w:rsid w:val="00E3302A"/>
    <w:rsid w:val="00E71334"/>
    <w:rsid w:val="00E827D2"/>
    <w:rsid w:val="00E9411F"/>
    <w:rsid w:val="00EB0521"/>
    <w:rsid w:val="00EC349D"/>
    <w:rsid w:val="00ED068B"/>
    <w:rsid w:val="00EE4105"/>
    <w:rsid w:val="00F10620"/>
    <w:rsid w:val="00F16B06"/>
    <w:rsid w:val="00F30ADE"/>
    <w:rsid w:val="00F402B8"/>
    <w:rsid w:val="00F665CB"/>
    <w:rsid w:val="00F7389B"/>
    <w:rsid w:val="00FB32E5"/>
    <w:rsid w:val="00FB53C7"/>
    <w:rsid w:val="00FB58A9"/>
    <w:rsid w:val="00FB7E20"/>
    <w:rsid w:val="00FD50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o:shapelayout v:ext="edit">
      <o:idmap v:ext="edit" data="1"/>
    </o:shapelayout>
  </w:shapeDefaults>
  <w:decimalSymbol w:val="."/>
  <w:listSeparator w:val=","/>
  <w14:docId w14:val="0AF2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spacing w:after="240" w:line="288" w:lineRule="auto"/>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character" w:styleId="Hyperlink">
    <w:name w:val="Hyperlink"/>
    <w:basedOn w:val="DefaultParagraphFont"/>
    <w:uiPriority w:val="99"/>
    <w:unhideWhenUsed/>
    <w:rsid w:val="00A70646"/>
    <w:rPr>
      <w:color w:val="0000FF" w:themeColor="hyperlink"/>
      <w:u w:val="single"/>
    </w:rPr>
  </w:style>
  <w:style w:type="table" w:styleId="TableGrid">
    <w:name w:val="Table Grid"/>
    <w:basedOn w:val="TableNormal"/>
    <w:rsid w:val="00580743"/>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580743"/>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580743"/>
    <w:rPr>
      <w:rFonts w:ascii="DIN" w:hAnsi="DIN" w:cs="Arial"/>
      <w:sz w:val="22"/>
      <w:szCs w:val="24"/>
      <w:lang w:val="de-DE" w:eastAsia="en-US"/>
    </w:rPr>
  </w:style>
  <w:style w:type="paragraph" w:customStyle="1" w:styleId="Tab-Beschriftung">
    <w:name w:val="Tab-Beschriftung"/>
    <w:basedOn w:val="Normal"/>
    <w:qFormat/>
    <w:rsid w:val="00580743"/>
    <w:pPr>
      <w:spacing w:after="240"/>
    </w:pPr>
    <w:rPr>
      <w:rFonts w:ascii="Arial" w:hAnsi="Arial"/>
      <w:i/>
      <w:sz w:val="18"/>
      <w:lang w:val="de-DE" w:eastAsia="de-DE"/>
    </w:rPr>
  </w:style>
  <w:style w:type="character" w:customStyle="1" w:styleId="BodyTextChar">
    <w:name w:val="Body Text Char"/>
    <w:basedOn w:val="DefaultParagraphFont"/>
    <w:link w:val="BodyText"/>
    <w:semiHidden/>
    <w:rsid w:val="000375DE"/>
    <w:rPr>
      <w:sz w:val="24"/>
      <w:lang w:val="en-GB" w:eastAsia="en-US"/>
    </w:rPr>
  </w:style>
  <w:style w:type="paragraph" w:customStyle="1" w:styleId="Adresse">
    <w:name w:val="Adresse"/>
    <w:basedOn w:val="Normal"/>
    <w:qFormat/>
    <w:rsid w:val="000375DE"/>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0375DE"/>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1"/>
    <w:qFormat/>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paragraph" w:styleId="BalloonText">
    <w:name w:val="Balloon Text"/>
    <w:basedOn w:val="Normal"/>
    <w:link w:val="BalloonTextChar"/>
    <w:uiPriority w:val="99"/>
    <w:semiHidden/>
    <w:unhideWhenUsed/>
    <w:rsid w:val="00FB58A9"/>
    <w:rPr>
      <w:rFonts w:ascii="Tahoma" w:hAnsi="Tahoma" w:cs="Tahoma"/>
      <w:sz w:val="16"/>
      <w:szCs w:val="16"/>
    </w:rPr>
  </w:style>
  <w:style w:type="character" w:customStyle="1" w:styleId="BalloonTextChar">
    <w:name w:val="Balloon Text Char"/>
    <w:basedOn w:val="DefaultParagraphFont"/>
    <w:link w:val="BalloonText"/>
    <w:uiPriority w:val="99"/>
    <w:semiHidden/>
    <w:rsid w:val="00FB58A9"/>
    <w:rPr>
      <w:rFonts w:ascii="Tahoma" w:hAnsi="Tahoma" w:cs="Tahoma"/>
      <w:sz w:val="16"/>
      <w:szCs w:val="16"/>
      <w:lang w:val="en-GB" w:eastAsia="en-US"/>
    </w:rPr>
  </w:style>
  <w:style w:type="character" w:customStyle="1" w:styleId="HeaderChar">
    <w:name w:val="Header Char"/>
    <w:link w:val="Header"/>
    <w:uiPriority w:val="1"/>
    <w:rsid w:val="007B2C03"/>
    <w:rPr>
      <w:lang w:val="en-GB" w:eastAsia="en-US"/>
    </w:rPr>
  </w:style>
  <w:style w:type="paragraph" w:customStyle="1" w:styleId="Standardnachberschrift">
    <w:name w:val="Standard nach Überschrift"/>
    <w:basedOn w:val="Normal"/>
    <w:rsid w:val="007B2C03"/>
    <w:pPr>
      <w:spacing w:before="240" w:line="288" w:lineRule="auto"/>
      <w:ind w:left="720"/>
      <w:jc w:val="both"/>
    </w:pPr>
    <w:rPr>
      <w:sz w:val="24"/>
      <w:lang w:val="de-DE"/>
    </w:rPr>
  </w:style>
  <w:style w:type="paragraph" w:customStyle="1" w:styleId="SimpleL9">
    <w:name w:val="Simple L9"/>
    <w:basedOn w:val="Normal"/>
    <w:rsid w:val="007B2C03"/>
    <w:pPr>
      <w:numPr>
        <w:ilvl w:val="8"/>
        <w:numId w:val="3"/>
      </w:numPr>
      <w:spacing w:after="240" w:line="288" w:lineRule="auto"/>
      <w:jc w:val="both"/>
    </w:pPr>
    <w:rPr>
      <w:sz w:val="24"/>
      <w:lang w:val="de-DE"/>
    </w:rPr>
  </w:style>
  <w:style w:type="paragraph" w:customStyle="1" w:styleId="SimpleL8">
    <w:name w:val="Simple L8"/>
    <w:basedOn w:val="Normal"/>
    <w:rsid w:val="007B2C03"/>
    <w:pPr>
      <w:numPr>
        <w:ilvl w:val="7"/>
        <w:numId w:val="3"/>
      </w:numPr>
      <w:spacing w:after="240" w:line="288" w:lineRule="auto"/>
      <w:jc w:val="both"/>
    </w:pPr>
    <w:rPr>
      <w:sz w:val="24"/>
      <w:lang w:val="de-DE"/>
    </w:rPr>
  </w:style>
  <w:style w:type="paragraph" w:customStyle="1" w:styleId="SimpleL7">
    <w:name w:val="Simple L7"/>
    <w:basedOn w:val="Normal"/>
    <w:rsid w:val="007B2C03"/>
    <w:pPr>
      <w:numPr>
        <w:ilvl w:val="6"/>
        <w:numId w:val="3"/>
      </w:numPr>
      <w:spacing w:after="240" w:line="288" w:lineRule="auto"/>
      <w:jc w:val="both"/>
      <w:outlineLvl w:val="6"/>
    </w:pPr>
    <w:rPr>
      <w:sz w:val="24"/>
      <w:lang w:val="de-DE"/>
    </w:rPr>
  </w:style>
  <w:style w:type="paragraph" w:customStyle="1" w:styleId="SimpleL6">
    <w:name w:val="Simple L6"/>
    <w:basedOn w:val="Normal"/>
    <w:rsid w:val="007B2C03"/>
    <w:pPr>
      <w:numPr>
        <w:ilvl w:val="5"/>
        <w:numId w:val="3"/>
      </w:numPr>
      <w:spacing w:after="240" w:line="288" w:lineRule="auto"/>
      <w:jc w:val="both"/>
      <w:outlineLvl w:val="5"/>
    </w:pPr>
    <w:rPr>
      <w:sz w:val="24"/>
      <w:lang w:val="de-DE"/>
    </w:rPr>
  </w:style>
  <w:style w:type="paragraph" w:customStyle="1" w:styleId="SimpleL5">
    <w:name w:val="Simple L5"/>
    <w:basedOn w:val="Normal"/>
    <w:rsid w:val="007B2C03"/>
    <w:pPr>
      <w:numPr>
        <w:ilvl w:val="4"/>
        <w:numId w:val="3"/>
      </w:numPr>
      <w:spacing w:after="240" w:line="288" w:lineRule="auto"/>
      <w:jc w:val="both"/>
      <w:outlineLvl w:val="4"/>
    </w:pPr>
    <w:rPr>
      <w:sz w:val="24"/>
      <w:lang w:val="de-DE"/>
    </w:rPr>
  </w:style>
  <w:style w:type="paragraph" w:customStyle="1" w:styleId="SimpleL4">
    <w:name w:val="Simple L4"/>
    <w:basedOn w:val="Normal"/>
    <w:rsid w:val="007B2C03"/>
    <w:pPr>
      <w:numPr>
        <w:ilvl w:val="3"/>
        <w:numId w:val="3"/>
      </w:numPr>
      <w:spacing w:after="240" w:line="288" w:lineRule="auto"/>
      <w:jc w:val="both"/>
      <w:outlineLvl w:val="3"/>
    </w:pPr>
    <w:rPr>
      <w:sz w:val="24"/>
      <w:lang w:val="de-DE"/>
    </w:rPr>
  </w:style>
  <w:style w:type="paragraph" w:customStyle="1" w:styleId="SimpleL3">
    <w:name w:val="Simple L3"/>
    <w:basedOn w:val="Normal"/>
    <w:rsid w:val="007B2C03"/>
    <w:pPr>
      <w:numPr>
        <w:ilvl w:val="2"/>
        <w:numId w:val="3"/>
      </w:numPr>
      <w:spacing w:after="240" w:line="288" w:lineRule="auto"/>
      <w:jc w:val="both"/>
      <w:outlineLvl w:val="2"/>
    </w:pPr>
    <w:rPr>
      <w:sz w:val="24"/>
      <w:lang w:val="de-DE"/>
    </w:rPr>
  </w:style>
  <w:style w:type="paragraph" w:customStyle="1" w:styleId="SimpleL2">
    <w:name w:val="Simple L2"/>
    <w:basedOn w:val="Normal"/>
    <w:rsid w:val="007B2C03"/>
    <w:pPr>
      <w:numPr>
        <w:ilvl w:val="1"/>
        <w:numId w:val="3"/>
      </w:numPr>
      <w:spacing w:after="240" w:line="288" w:lineRule="auto"/>
      <w:jc w:val="both"/>
      <w:outlineLvl w:val="1"/>
    </w:pPr>
    <w:rPr>
      <w:sz w:val="24"/>
      <w:lang w:val="de-DE"/>
    </w:rPr>
  </w:style>
  <w:style w:type="paragraph" w:customStyle="1" w:styleId="SimpleL1">
    <w:name w:val="Simple L1"/>
    <w:basedOn w:val="Normal"/>
    <w:link w:val="SimpleL1Char"/>
    <w:rsid w:val="007B2C03"/>
    <w:pPr>
      <w:numPr>
        <w:numId w:val="3"/>
      </w:numPr>
      <w:spacing w:after="240" w:line="288" w:lineRule="auto"/>
      <w:jc w:val="both"/>
      <w:outlineLvl w:val="0"/>
    </w:pPr>
    <w:rPr>
      <w:sz w:val="24"/>
      <w:lang w:val="de-DE"/>
    </w:rPr>
  </w:style>
  <w:style w:type="character" w:customStyle="1" w:styleId="SimpleL1Char">
    <w:name w:val="Simple L1 Char"/>
    <w:link w:val="SimpleL1"/>
    <w:rsid w:val="007B2C03"/>
    <w:rPr>
      <w:sz w:val="24"/>
      <w:lang w:val="de-DE" w:eastAsia="en-US"/>
    </w:rPr>
  </w:style>
  <w:style w:type="paragraph" w:styleId="ListParagraph">
    <w:name w:val="List Paragraph"/>
    <w:basedOn w:val="Normal"/>
    <w:uiPriority w:val="34"/>
    <w:qFormat/>
    <w:rsid w:val="0033033C"/>
    <w:pPr>
      <w:ind w:left="720"/>
      <w:contextualSpacing/>
    </w:pPr>
  </w:style>
  <w:style w:type="paragraph" w:styleId="Title">
    <w:name w:val="Title"/>
    <w:basedOn w:val="Normal"/>
    <w:next w:val="Normal"/>
    <w:link w:val="TitleChar"/>
    <w:uiPriority w:val="10"/>
    <w:qFormat/>
    <w:rsid w:val="00812D80"/>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812D80"/>
    <w:rPr>
      <w:rFonts w:ascii="Arial" w:eastAsiaTheme="majorEastAsia" w:hAnsi="Arial" w:cs="Arial"/>
      <w:b/>
      <w:spacing w:val="5"/>
      <w:kern w:val="28"/>
      <w:sz w:val="28"/>
      <w:szCs w:val="28"/>
      <w:lang w:val="de-DE" w:eastAsia="de-DE"/>
    </w:rPr>
  </w:style>
  <w:style w:type="character" w:customStyle="1" w:styleId="SimpleL1Zchn">
    <w:name w:val="Simple L1 Zchn"/>
    <w:rsid w:val="00812D80"/>
    <w:rPr>
      <w:rFonts w:ascii="Arial" w:eastAsiaTheme="minorHAnsi" w:hAnsi="Arial" w:cs="Arial"/>
      <w:sz w:val="22"/>
    </w:rPr>
  </w:style>
  <w:style w:type="paragraph" w:customStyle="1" w:styleId="Bullet">
    <w:name w:val="Bullet"/>
    <w:basedOn w:val="ListParagraph"/>
    <w:qFormat/>
    <w:rsid w:val="00812D80"/>
    <w:pPr>
      <w:numPr>
        <w:numId w:val="5"/>
      </w:numPr>
      <w:spacing w:before="60" w:after="60" w:line="288" w:lineRule="auto"/>
      <w:contextualSpacing w:val="0"/>
    </w:pPr>
    <w:rPr>
      <w:rFonts w:ascii="Arial" w:eastAsiaTheme="minorHAnsi" w:hAnsi="Arial" w:cs="Arial"/>
      <w:sz w:val="22"/>
      <w:szCs w:val="22"/>
      <w:lang w:val="de-DE" w:eastAsia="de-DE"/>
    </w:rPr>
  </w:style>
  <w:style w:type="paragraph" w:customStyle="1" w:styleId="Strich">
    <w:name w:val="Strich"/>
    <w:basedOn w:val="ListParagraph"/>
    <w:qFormat/>
    <w:rsid w:val="00812D80"/>
    <w:pPr>
      <w:numPr>
        <w:ilvl w:val="1"/>
        <w:numId w:val="6"/>
      </w:numPr>
      <w:tabs>
        <w:tab w:val="clear" w:pos="720"/>
        <w:tab w:val="num" w:pos="1134"/>
      </w:tabs>
      <w:spacing w:before="60" w:after="60" w:line="276" w:lineRule="auto"/>
      <w:ind w:left="1134" w:hanging="357"/>
      <w:contextualSpacing w:val="0"/>
    </w:pPr>
    <w:rPr>
      <w:rFonts w:ascii="Arial" w:eastAsiaTheme="minorHAnsi" w:hAnsi="Arial" w:cs="Arial"/>
      <w:sz w:val="22"/>
      <w:szCs w:val="22"/>
      <w:lang w:val="de-DE" w:eastAsia="de-DE"/>
    </w:rPr>
  </w:style>
  <w:style w:type="paragraph" w:customStyle="1" w:styleId="Standard1">
    <w:name w:val="Standard_1"/>
    <w:aliases w:val="2"/>
    <w:basedOn w:val="Normal"/>
    <w:qFormat/>
    <w:rsid w:val="00812D80"/>
    <w:pPr>
      <w:spacing w:before="120" w:line="288" w:lineRule="auto"/>
      <w:jc w:val="both"/>
    </w:pPr>
    <w:rPr>
      <w:rFonts w:ascii="Arial" w:eastAsiaTheme="minorHAnsi" w:hAnsi="Arial"/>
      <w:sz w:val="22"/>
      <w:lang w:val="de-DE" w:eastAsia="de-DE"/>
    </w:rPr>
  </w:style>
  <w:style w:type="paragraph" w:styleId="Revision">
    <w:name w:val="Revision"/>
    <w:hidden/>
    <w:uiPriority w:val="99"/>
    <w:semiHidden/>
    <w:rsid w:val="008B4336"/>
    <w:rPr>
      <w:lang w:val="en-GB" w:eastAsia="en-US"/>
    </w:rPr>
  </w:style>
  <w:style w:type="character" w:styleId="Hyperlink">
    <w:name w:val="Hyperlink"/>
    <w:basedOn w:val="DefaultParagraphFont"/>
    <w:uiPriority w:val="99"/>
    <w:unhideWhenUsed/>
    <w:rsid w:val="00A70646"/>
    <w:rPr>
      <w:color w:val="0000FF" w:themeColor="hyperlink"/>
      <w:u w:val="single"/>
    </w:rPr>
  </w:style>
  <w:style w:type="table" w:styleId="TableGrid">
    <w:name w:val="Table Grid"/>
    <w:basedOn w:val="TableNormal"/>
    <w:rsid w:val="00580743"/>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580743"/>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580743"/>
    <w:rPr>
      <w:rFonts w:ascii="DIN" w:hAnsi="DIN" w:cs="Arial"/>
      <w:sz w:val="22"/>
      <w:szCs w:val="24"/>
      <w:lang w:val="de-DE" w:eastAsia="en-US"/>
    </w:rPr>
  </w:style>
  <w:style w:type="paragraph" w:customStyle="1" w:styleId="Tab-Beschriftung">
    <w:name w:val="Tab-Beschriftung"/>
    <w:basedOn w:val="Normal"/>
    <w:qFormat/>
    <w:rsid w:val="00580743"/>
    <w:pPr>
      <w:spacing w:after="240"/>
    </w:pPr>
    <w:rPr>
      <w:rFonts w:ascii="Arial" w:hAnsi="Arial"/>
      <w:i/>
      <w:sz w:val="18"/>
      <w:lang w:val="de-DE" w:eastAsia="de-DE"/>
    </w:rPr>
  </w:style>
  <w:style w:type="character" w:customStyle="1" w:styleId="BodyTextChar">
    <w:name w:val="Body Text Char"/>
    <w:basedOn w:val="DefaultParagraphFont"/>
    <w:link w:val="BodyText"/>
    <w:semiHidden/>
    <w:rsid w:val="000375DE"/>
    <w:rPr>
      <w:sz w:val="24"/>
      <w:lang w:val="en-GB" w:eastAsia="en-US"/>
    </w:rPr>
  </w:style>
  <w:style w:type="paragraph" w:customStyle="1" w:styleId="Adresse">
    <w:name w:val="Adresse"/>
    <w:basedOn w:val="Normal"/>
    <w:qFormat/>
    <w:rsid w:val="000375DE"/>
    <w:pPr>
      <w:widowControl w:val="0"/>
      <w:autoSpaceDE w:val="0"/>
      <w:autoSpaceDN w:val="0"/>
      <w:adjustRightInd w:val="0"/>
    </w:pPr>
    <w:rPr>
      <w:rFonts w:ascii="Arial" w:hAnsi="Arial" w:cs="Arial"/>
      <w:sz w:val="22"/>
      <w:szCs w:val="24"/>
      <w:lang w:val="de-DE"/>
    </w:rPr>
  </w:style>
  <w:style w:type="paragraph" w:styleId="NormalWeb">
    <w:name w:val="Normal (Web)"/>
    <w:basedOn w:val="Normal"/>
    <w:uiPriority w:val="99"/>
    <w:semiHidden/>
    <w:unhideWhenUsed/>
    <w:rsid w:val="000375DE"/>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1368">
      <w:bodyDiv w:val="1"/>
      <w:marLeft w:val="0"/>
      <w:marRight w:val="0"/>
      <w:marTop w:val="0"/>
      <w:marBottom w:val="0"/>
      <w:divBdr>
        <w:top w:val="none" w:sz="0" w:space="0" w:color="auto"/>
        <w:left w:val="none" w:sz="0" w:space="0" w:color="auto"/>
        <w:bottom w:val="none" w:sz="0" w:space="0" w:color="auto"/>
        <w:right w:val="none" w:sz="0" w:space="0" w:color="auto"/>
      </w:divBdr>
    </w:div>
    <w:div w:id="1128431605">
      <w:bodyDiv w:val="1"/>
      <w:marLeft w:val="0"/>
      <w:marRight w:val="0"/>
      <w:marTop w:val="0"/>
      <w:marBottom w:val="0"/>
      <w:divBdr>
        <w:top w:val="none" w:sz="0" w:space="0" w:color="auto"/>
        <w:left w:val="none" w:sz="0" w:space="0" w:color="auto"/>
        <w:bottom w:val="none" w:sz="0" w:space="0" w:color="auto"/>
        <w:right w:val="none" w:sz="0" w:space="0" w:color="auto"/>
      </w:divBdr>
    </w:div>
    <w:div w:id="1752308739">
      <w:bodyDiv w:val="1"/>
      <w:marLeft w:val="0"/>
      <w:marRight w:val="0"/>
      <w:marTop w:val="0"/>
      <w:marBottom w:val="0"/>
      <w:divBdr>
        <w:top w:val="none" w:sz="0" w:space="0" w:color="auto"/>
        <w:left w:val="none" w:sz="0" w:space="0" w:color="auto"/>
        <w:bottom w:val="none" w:sz="0" w:space="0" w:color="auto"/>
        <w:right w:val="none" w:sz="0" w:space="0" w:color="auto"/>
      </w:divBdr>
    </w:div>
    <w:div w:id="21362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952B6-47EA-4096-8053-A6C359F01EA0}"/>
</file>

<file path=customXml/itemProps2.xml><?xml version="1.0" encoding="utf-8"?>
<ds:datastoreItem xmlns:ds="http://schemas.openxmlformats.org/officeDocument/2006/customXml" ds:itemID="{DFBB035E-968E-48F5-91F2-C4A0A8A5DFF9}"/>
</file>

<file path=customXml/itemProps3.xml><?xml version="1.0" encoding="utf-8"?>
<ds:datastoreItem xmlns:ds="http://schemas.openxmlformats.org/officeDocument/2006/customXml" ds:itemID="{29074F8C-5B2D-4446-B8DD-2EB78FC5E504}"/>
</file>

<file path=customXml/itemProps4.xml><?xml version="1.0" encoding="utf-8"?>
<ds:datastoreItem xmlns:ds="http://schemas.openxmlformats.org/officeDocument/2006/customXml" ds:itemID="{9E8DA435-D65A-4E17-A0D8-28734268D2BD}"/>
</file>

<file path=customXml/itemProps5.xml><?xml version="1.0" encoding="utf-8"?>
<ds:datastoreItem xmlns:ds="http://schemas.openxmlformats.org/officeDocument/2006/customXml" ds:itemID="{8960FB83-00D7-45D4-A661-78B7FC84A62C}"/>
</file>

<file path=docProps/app.xml><?xml version="1.0" encoding="utf-8"?>
<Properties xmlns="http://schemas.openxmlformats.org/officeDocument/2006/extended-properties" xmlns:vt="http://schemas.openxmlformats.org/officeDocument/2006/docPropsVTypes">
  <Template>OUS-Memo-Skeleton-A4 (1)</Template>
  <TotalTime>256</TotalTime>
  <Pages>2</Pages>
  <Words>518</Words>
  <Characters>2957</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19</cp:revision>
  <cp:lastPrinted>2014-07-03T16:16:00Z</cp:lastPrinted>
  <dcterms:created xsi:type="dcterms:W3CDTF">2014-07-11T14:17:00Z</dcterms:created>
  <dcterms:modified xsi:type="dcterms:W3CDTF">2014-08-28T14:28:00Z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