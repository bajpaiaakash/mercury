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120C94AA" w14:textId="6020E815" w:rsidR="00177ED0" w:rsidRDefault="00F637A6" w:rsidP="00177ED0">
            <w:pPr>
              <w:spacing w:before="0" w:line="280" w:lineRule="exact"/>
              <w:rPr>
                <w:rFonts w:cs="Arial"/>
                <w:szCs w:val="22"/>
                <w:lang w:val="en-US"/>
              </w:rPr>
            </w:pPr>
            <w:r w:rsidRPr="00250728">
              <w:rPr>
                <w:rFonts w:cs="Arial"/>
                <w:szCs w:val="22"/>
                <w:lang w:val="en-US"/>
              </w:rPr>
              <w:t>&lt;&lt;Account_Sfx_Nm_GLBL&gt;&gt;</w:t>
            </w:r>
            <w:bookmarkStart w:id="0" w:name="_GoBack"/>
            <w:bookmarkEnd w:id="0"/>
            <w:r w:rsidR="00177ED0">
              <w:t xml:space="preserve"> </w:t>
            </w:r>
            <w:r w:rsidR="00177ED0">
              <w:rPr>
                <w:rFonts w:cs="Arial"/>
                <w:szCs w:val="22"/>
                <w:lang w:val="en-US"/>
              </w:rPr>
              <w:t>&lt;&lt;Account_Name&gt;&gt;</w:t>
            </w:r>
          </w:p>
          <w:p w14:paraId="07AFFD9A" w14:textId="77777777" w:rsidR="00177ED0" w:rsidRDefault="00177ED0" w:rsidP="00177ED0">
            <w:pPr>
              <w:spacing w:before="0" w:line="280" w:lineRule="exact"/>
              <w:jc w:val="both"/>
              <w:rPr>
                <w:rFonts w:cs="Arial"/>
                <w:szCs w:val="22"/>
                <w:lang w:val="en-US"/>
              </w:rPr>
            </w:pPr>
            <w:r>
              <w:rPr>
                <w:rFonts w:cs="Arial"/>
                <w:szCs w:val="22"/>
                <w:lang w:val="en-US"/>
              </w:rPr>
              <w:t>&lt;&lt;Address_GLBL_Line_1_Adrs_Txt_GLBL&gt;&gt;</w:t>
            </w:r>
          </w:p>
          <w:p w14:paraId="05A0A722" w14:textId="77777777" w:rsidR="00177ED0" w:rsidRDefault="00177ED0" w:rsidP="00177ED0">
            <w:pPr>
              <w:spacing w:before="0" w:line="280" w:lineRule="exact"/>
              <w:jc w:val="both"/>
              <w:rPr>
                <w:rFonts w:cs="Arial"/>
                <w:szCs w:val="22"/>
                <w:lang w:val="en-US"/>
              </w:rPr>
            </w:pPr>
            <w:r>
              <w:rPr>
                <w:rFonts w:cs="Arial"/>
                <w:szCs w:val="22"/>
                <w:lang w:val="en-US"/>
              </w:rPr>
              <w:t>&lt;&lt;Address_GLBL_Line_2_Adrs_Txt_GLBL&gt;&gt;</w:t>
            </w:r>
          </w:p>
          <w:p w14:paraId="25B34B34" w14:textId="7F3880F0" w:rsidR="00DF7464" w:rsidRPr="001F749C" w:rsidRDefault="00177ED0" w:rsidP="00177ED0">
            <w:pPr>
              <w:pStyle w:val="Adresse"/>
              <w:jc w:val="both"/>
              <w:rPr>
                <w:rFonts w:asciiTheme="majorHAnsi" w:hAnsiTheme="majorHAnsi" w:cstheme="majorHAnsi"/>
                <w:szCs w:val="22"/>
                <w:lang w:val="en-US"/>
              </w:rPr>
            </w:pPr>
            <w:r>
              <w:rPr>
                <w:szCs w:val="22"/>
                <w:lang w:val="en-US"/>
              </w:rPr>
              <w:t>&lt;&lt;Address_GLBL_Zip_Postal_Code_GLBL&gt;&gt; &lt;&lt;Address_GLBL_City_GLBL&gt;&gt;</w:t>
            </w: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&lt;&lt;Form_Subject&gt;&gt;</w:t>
      </w:r>
    </w:p>
    <w:p w14:paraId="25B34B41" w14:textId="77777777" w:rsidR="00DF7464" w:rsidRPr="00A80435" w:rsidRDefault="00DF7464" w:rsidP="00AC2D36">
      <w:pPr>
        <w:rPr>
          <w:rFonts w:ascii="DIN-Regular" w:hAnsi="DIN-Regular" w:cs="DIN Offc"/>
          <w:lang w:val="en-US" w:bidi="he-IL"/>
        </w:rPr>
      </w:pPr>
    </w:p>
    <w:p w14:paraId="30B1D889" w14:textId="5483C1C3" w:rsidR="00DF00FB" w:rsidRDefault="00BF3076" w:rsidP="00AC2D36">
      <w:pPr>
        <w:rPr>
          <w:rFonts w:asciiTheme="majorHAnsi" w:hAnsiTheme="majorHAnsi" w:cstheme="majorHAnsi"/>
          <w:szCs w:val="22"/>
          <w:lang w:val="en-US" w:bidi="he-IL"/>
        </w:rPr>
      </w:pPr>
      <w:r>
        <w:rPr>
          <w:rFonts w:asciiTheme="majorHAnsi" w:hAnsiTheme="majorHAnsi" w:cstheme="majorHAnsi"/>
          <w:szCs w:val="22"/>
          <w:lang w:val="en-US" w:bidi="he-IL"/>
        </w:rPr>
        <w:t xml:space="preserve">&lt;&lt;Form_greeting&gt;&gt; </w:t>
      </w:r>
      <w:r w:rsidRPr="00250728">
        <w:rPr>
          <w:rFonts w:cs="Arial"/>
          <w:szCs w:val="22"/>
          <w:lang w:val="en-US"/>
        </w:rPr>
        <w:t>&lt;&lt;Account_Sfx_Nm_GLBL&gt;&gt;</w:t>
      </w:r>
      <w:r>
        <w:rPr>
          <w:rFonts w:cs="Arial"/>
          <w:szCs w:val="22"/>
          <w:lang w:val="en-US"/>
        </w:rPr>
        <w:t xml:space="preserve"> </w:t>
      </w:r>
      <w:r w:rsidR="00B743FB" w:rsidRPr="00B218B8">
        <w:rPr>
          <w:rFonts w:cs="Arial"/>
          <w:szCs w:val="22"/>
          <w:lang w:val="en-US" w:bidi="he-IL"/>
        </w:rPr>
        <w:t>&lt;&lt;Account_LastName</w:t>
      </w:r>
      <w:r w:rsidR="000E1D59">
        <w:rPr>
          <w:rFonts w:cs="Arial"/>
          <w:szCs w:val="22"/>
          <w:lang w:val="en-US" w:bidi="he-IL"/>
        </w:rPr>
        <w:t>&gt;&gt;</w:t>
      </w:r>
      <w:r w:rsidR="00B743FB" w:rsidRPr="00B218B8">
        <w:rPr>
          <w:rFonts w:cs="Arial"/>
          <w:szCs w:val="22"/>
          <w:lang w:val="en-US" w:bidi="he-IL"/>
        </w:rPr>
        <w:t>,</w:t>
      </w:r>
      <w:r w:rsidR="00681B53">
        <w:rPr>
          <w:rFonts w:asciiTheme="majorHAnsi" w:hAnsiTheme="majorHAnsi" w:cstheme="majorHAnsi"/>
          <w:szCs w:val="22"/>
          <w:lang w:val="en-US" w:bidi="he-IL"/>
        </w:rPr>
        <w:t xml:space="preserve"> </w:t>
      </w: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068E603A" w14:textId="77777777" w:rsidR="00957695" w:rsidRPr="00CE6802" w:rsidRDefault="00957695" w:rsidP="00630275">
      <w:pPr>
        <w:rPr>
          <w:rFonts w:asciiTheme="majorHAnsi" w:eastAsiaTheme="minorHAnsi" w:hAnsiTheme="majorHAnsi" w:cstheme="majorHAnsi"/>
        </w:rPr>
      </w:pP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lang w:val="en-US"/>
        </w:rPr>
        <w:t xml:space="preserve">c/o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0A08D4BF" w14:textId="77777777" w:rsidR="005A3BAA" w:rsidRDefault="005A3BAA" w:rsidP="00470E93">
      <w:pPr>
        <w:rPr>
          <w:rFonts w:asciiTheme="majorHAnsi" w:hAnsiTheme="majorHAnsi" w:cstheme="majorHAnsi"/>
          <w:szCs w:val="22"/>
        </w:rPr>
        <w:sectPr w:rsidR="005A3BAA" w:rsidSect="00105875">
          <w:headerReference w:type="default" r:id="rId13"/>
          <w:footerReference w:type="default" r:id="rId14"/>
          <w:headerReference w:type="first" r:id="rId15"/>
          <w:footerReference w:type="first" r:id="rId16"/>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6077F0CA" w14:textId="7E473A06" w:rsidR="00657292" w:rsidRDefault="002A329F" w:rsidP="005F1BFC">
            <w:pPr>
              <w:pStyle w:val="Standard1"/>
              <w:spacing w:before="0"/>
              <w:jc w:val="left"/>
              <w:rPr>
                <w:rFonts w:cs="Arial"/>
                <w:szCs w:val="22"/>
                <w:lang w:val="en-US" w:bidi="he-IL"/>
              </w:rPr>
            </w:pPr>
            <w:r>
              <w:rPr>
                <w:rFonts w:asciiTheme="majorHAnsi" w:hAnsiTheme="majorHAnsi" w:cstheme="majorHAnsi"/>
                <w:szCs w:val="22"/>
                <w:lang w:val="en-US" w:bidi="he-IL"/>
              </w:rPr>
              <w:instrText xml:space="preserve">&lt;&lt;Form_greeting&gt;&gt; </w:instrText>
            </w:r>
            <w:r w:rsidRPr="00250728">
              <w:rPr>
                <w:rFonts w:cs="Arial"/>
                <w:szCs w:val="22"/>
                <w:lang w:val="en-US"/>
              </w:rPr>
              <w:instrText>&lt;&lt;Account_Sfx_Nm_GLBL&gt;&gt;</w:instrText>
            </w:r>
            <w:r>
              <w:rPr>
                <w:rFonts w:cs="Arial"/>
                <w:szCs w:val="22"/>
                <w:lang w:val="en-US"/>
              </w:rPr>
              <w:instrText xml:space="preserve"> </w:instrText>
            </w:r>
            <w:r w:rsidR="00657292" w:rsidRPr="00B218B8">
              <w:rPr>
                <w:rFonts w:cs="Arial"/>
                <w:szCs w:val="22"/>
                <w:lang w:val="en-US" w:bidi="he-IL"/>
              </w:rPr>
              <w:instrText>&lt;&lt;Account_LastName</w:instrText>
            </w:r>
            <w:r w:rsidR="00657292">
              <w:rPr>
                <w:rFonts w:cs="Arial"/>
                <w:szCs w:val="22"/>
                <w:lang w:val="en-US" w:bidi="he-IL"/>
              </w:rPr>
              <w:instrText>&gt;&gt;</w:instrText>
            </w:r>
            <w:r w:rsidR="00657292"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lastRenderedPageBreak/>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F637A6"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F637A6"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1"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1"/>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2"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2"/>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3"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4"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5"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6" w:name="Kontrollkästchen4"/>
            <w:r w:rsidRPr="008F4449">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6"/>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7" w:name="Kontrollkästchen1"/>
            <w:r w:rsidRPr="008F4449">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7"/>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8" w:name="Kontrollkästchen2"/>
            <w:r w:rsidRPr="008F4449">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9" w:name="Kontrollkästchen3"/>
            <w:r w:rsidRPr="008F4449">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0"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0"/>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1"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1"/>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F637A6">
              <w:rPr>
                <w:rFonts w:asciiTheme="majorHAnsi" w:hAnsiTheme="majorHAnsi" w:cstheme="majorHAnsi"/>
                <w:szCs w:val="22"/>
              </w:rPr>
            </w:r>
            <w:r w:rsidR="00F637A6">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2"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3"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4"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5"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6"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7"/>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171642AC" w14:textId="27646220" w:rsidR="00E70A53" w:rsidRPr="00AC44BE" w:rsidRDefault="00E70A53" w:rsidP="00361609">
          <w:pPr>
            <w:pStyle w:val="Footer"/>
            <w:rPr>
              <w:rFonts w:cs="Arial"/>
              <w:sz w:val="18"/>
              <w:szCs w:val="18"/>
            </w:rPr>
          </w:pPr>
          <w:r w:rsidRPr="00CA35E9">
            <w:rPr>
              <w:rFonts w:cs="Arial"/>
              <w:sz w:val="18"/>
              <w:szCs w:val="18"/>
            </w:rPr>
            <w:t>&lt;&lt;Account_Cust_Id_GLBL&gt;&gt;</w:t>
          </w:r>
        </w:p>
      </w:tc>
      <w:tc>
        <w:tcPr>
          <w:tcW w:w="5257" w:type="dxa"/>
        </w:tcPr>
        <w:p w14:paraId="4C087409" w14:textId="51152949" w:rsidR="00E70A53" w:rsidRPr="006F194D" w:rsidRDefault="00E70A53" w:rsidP="00361609">
          <w:pPr>
            <w:pStyle w:val="Footer"/>
            <w:jc w:val="center"/>
            <w:rPr>
              <w:rFonts w:cs="Arial"/>
              <w:sz w:val="18"/>
              <w:szCs w:val="18"/>
              <w:lang w:val="en-US"/>
            </w:rPr>
          </w:pPr>
          <w:r>
            <w:rPr>
              <w:rFonts w:eastAsiaTheme="majorEastAsia" w:cs="Arial"/>
              <w:sz w:val="18"/>
              <w:szCs w:val="18"/>
              <w:lang w:val="en-US"/>
            </w:rPr>
            <w:t>S</w:t>
          </w:r>
          <w:r w:rsidRPr="00CA35E9">
            <w:rPr>
              <w:rFonts w:eastAsiaTheme="majorEastAsia"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F637A6" w:rsidRPr="00F637A6">
            <w:rPr>
              <w:rFonts w:eastAsiaTheme="majorEastAsia" w:cs="Arial"/>
              <w:noProof/>
              <w:sz w:val="18"/>
              <w:szCs w:val="18"/>
              <w:lang w:val="en-US"/>
            </w:rPr>
            <w:t>7</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33317146" w14:textId="1F3DE121" w:rsidR="00E70A53" w:rsidRPr="00AC44BE" w:rsidRDefault="00E70A53" w:rsidP="0069291D">
          <w:pPr>
            <w:pStyle w:val="Footer"/>
            <w:rPr>
              <w:rFonts w:cs="Arial"/>
              <w:sz w:val="18"/>
              <w:szCs w:val="18"/>
            </w:rPr>
          </w:pPr>
          <w:r w:rsidRPr="00CA35E9">
            <w:rPr>
              <w:rFonts w:cs="Arial"/>
              <w:sz w:val="18"/>
              <w:szCs w:val="18"/>
            </w:rPr>
            <w:t>&lt;&lt;Account_Cust_Id_GLBL&gt;&gt;</w:t>
          </w:r>
        </w:p>
      </w:tc>
      <w:tc>
        <w:tcPr>
          <w:tcW w:w="5257" w:type="dxa"/>
        </w:tcPr>
        <w:p w14:paraId="0AD36433" w14:textId="23F2744D" w:rsidR="00E70A53" w:rsidRPr="006F194D" w:rsidRDefault="00E70A53" w:rsidP="00361609">
          <w:pPr>
            <w:pStyle w:val="Footer"/>
            <w:jc w:val="center"/>
            <w:rPr>
              <w:rFonts w:cs="Arial"/>
              <w:sz w:val="18"/>
              <w:szCs w:val="18"/>
              <w:lang w:val="en-US"/>
            </w:rPr>
          </w:pPr>
          <w:r>
            <w:rPr>
              <w:rFonts w:eastAsiaTheme="majorEastAsia" w:cs="Arial"/>
              <w:sz w:val="18"/>
              <w:szCs w:val="18"/>
              <w:lang w:val="en-US"/>
            </w:rPr>
            <w:t>S</w:t>
          </w:r>
          <w:r w:rsidRPr="00CA35E9">
            <w:rPr>
              <w:rFonts w:eastAsiaTheme="majorEastAsia"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00F637A6" w:rsidRPr="00F637A6">
            <w:rPr>
              <w:rFonts w:eastAsiaTheme="majorEastAsia" w:cs="Arial"/>
              <w:noProof/>
              <w:sz w:val="18"/>
              <w:szCs w:val="18"/>
              <w:lang w:val="en-US"/>
            </w:rPr>
            <w:t>1</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 xml:space="preserve">Werner-Reimers-Straße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 xml:space="preserve">Werner-Reimers-Straße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76FF6"/>
    <w:rsid w:val="00177ED0"/>
    <w:rsid w:val="00183A9A"/>
    <w:rsid w:val="00193618"/>
    <w:rsid w:val="001A39CB"/>
    <w:rsid w:val="001B002F"/>
    <w:rsid w:val="001B139E"/>
    <w:rsid w:val="001B1C6E"/>
    <w:rsid w:val="001B1EA6"/>
    <w:rsid w:val="001C4061"/>
    <w:rsid w:val="001E1BFA"/>
    <w:rsid w:val="001E7B1A"/>
    <w:rsid w:val="001F2E52"/>
    <w:rsid w:val="001F3496"/>
    <w:rsid w:val="001F749C"/>
    <w:rsid w:val="001F7AA0"/>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A329F"/>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291D"/>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695"/>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3076"/>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637A6"/>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6257"/>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881951">
      <w:bodyDiv w:val="1"/>
      <w:marLeft w:val="0"/>
      <w:marRight w:val="0"/>
      <w:marTop w:val="0"/>
      <w:marBottom w:val="0"/>
      <w:divBdr>
        <w:top w:val="none" w:sz="0" w:space="0" w:color="auto"/>
        <w:left w:val="none" w:sz="0" w:space="0" w:color="auto"/>
        <w:bottom w:val="none" w:sz="0" w:space="0" w:color="auto"/>
        <w:right w:val="none" w:sz="0" w:space="0" w:color="auto"/>
      </w:divBdr>
    </w:div>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3227-517B-4F96-A67E-1C2C71299CDC}"/>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97C71BBB-BE3F-412B-BE0C-0B55970ED107}"/>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0116D3A6-9F06-4F7A-A657-B2E03FD1E883}"/>
</file>

<file path=docProps/app.xml><?xml version="1.0" encoding="utf-8"?>
<Properties xmlns="http://schemas.openxmlformats.org/officeDocument/2006/extended-properties" xmlns:vt="http://schemas.openxmlformats.org/officeDocument/2006/docPropsVTypes">
  <Template>AAA__LLY_Briefbogen</Template>
  <TotalTime>7</TotalTime>
  <Pages>7</Pages>
  <Words>1254</Words>
  <Characters>7150</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8388</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8</cp:revision>
  <cp:lastPrinted>2014-05-20T13:32:00Z</cp:lastPrinted>
  <dcterms:created xsi:type="dcterms:W3CDTF">2014-10-13T16:57:00Z</dcterms:created>
  <dcterms:modified xsi:type="dcterms:W3CDTF">2014-10-24T11:51:00Z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