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5A90C" w14:textId="77777777" w:rsidR="00F5606D" w:rsidRPr="001E0DD1" w:rsidRDefault="00F5606D" w:rsidP="00F5606D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1E0DD1">
        <w:rPr>
          <w:rFonts w:ascii="Arial" w:hAnsi="Arial" w:cs="Arial"/>
          <w:b/>
          <w:sz w:val="22"/>
          <w:szCs w:val="22"/>
          <w:lang w:val="de-DE"/>
        </w:rPr>
        <w:t>Informationen zur Veranstaltung</w:t>
      </w:r>
    </w:p>
    <w:p w14:paraId="54182398" w14:textId="77777777" w:rsidR="00F5606D" w:rsidRPr="001E0DD1" w:rsidRDefault="00F5606D" w:rsidP="00F5606D">
      <w:pPr>
        <w:rPr>
          <w:rFonts w:ascii="Arial" w:hAnsi="Arial" w:cs="Arial"/>
          <w:b/>
          <w:sz w:val="22"/>
          <w:szCs w:val="22"/>
          <w:lang w:val="de-DE"/>
        </w:rPr>
      </w:pPr>
    </w:p>
    <w:p w14:paraId="3D1A58E2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de-DE"/>
        </w:rPr>
      </w:pPr>
      <w:r w:rsidRPr="00804F63">
        <w:rPr>
          <w:rFonts w:ascii="Arial" w:hAnsi="Arial" w:cs="Arial"/>
          <w:b/>
          <w:sz w:val="22"/>
          <w:szCs w:val="22"/>
          <w:lang w:val="de-DE"/>
        </w:rPr>
        <w:t xml:space="preserve">Veranstaltungsort </w:t>
      </w:r>
    </w:p>
    <w:p w14:paraId="36D0A7B3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de-DE"/>
        </w:rPr>
        <w:fldChar w:fldCharType="begin"/>
      </w:r>
      <w:r w:rsidRPr="00804F63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804F63">
        <w:rPr>
          <w:rFonts w:ascii="Arial" w:hAnsi="Arial" w:cs="Arial"/>
          <w:sz w:val="22"/>
          <w:szCs w:val="22"/>
          <w:lang w:val="en-US"/>
        </w:rPr>
        <w:instrText>IF "&lt;&lt;Meeting_MERC_Preferred_Venue_MERC&gt;&gt;"=""  "&lt;&lt;Meeting_MERC_Sourced_Venue_Name_MERC&gt;&gt;</w:instrText>
      </w:r>
    </w:p>
    <w:p w14:paraId="7DBE5072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&lt;&lt;Meeting_MERC_Sourced_Venue_Addr1_MERC&gt;&gt;</w:instrText>
      </w:r>
    </w:p>
    <w:p w14:paraId="09211E21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&lt;&lt;Meeting_MERC_Sourced_Venue_Addr_2_MERC&gt;&gt;</w:instrText>
      </w:r>
    </w:p>
    <w:p w14:paraId="568D7D14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&lt;&lt;Meeting_MERC_Sourced_Venue_Postal_Code_MERC&gt;&gt;</w:instrText>
      </w:r>
    </w:p>
    <w:p w14:paraId="0D043EBC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/>
          <w:sz w:val="22"/>
        </w:rPr>
        <w:instrText>&lt;&lt;Meeting_MERC_Sourced_Venue_City_MERC&gt;&gt;</w:instrText>
      </w:r>
    </w:p>
    <w:p w14:paraId="76E77D4C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" "&lt;&lt;Meeting_MERC_Preferred_Venue_MERC&gt;&gt;</w:instrText>
      </w:r>
    </w:p>
    <w:p w14:paraId="29BEC5FF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&lt;&lt;Meeting_MERC_Preferred_Venue_Addr_1_MERC&gt;&gt;</w:instrText>
      </w:r>
    </w:p>
    <w:p w14:paraId="16BE8501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&lt;&lt;Meeting_MERC_Preferred_Venue_Addr_2_MERC&gt;&gt;</w:instrText>
      </w:r>
    </w:p>
    <w:p w14:paraId="26014823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&lt;&lt;Meeting_MERC_Preferred_Venue_Postal_Code_MERC&gt;&gt;</w:instrText>
      </w:r>
    </w:p>
    <w:p w14:paraId="1A393937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/>
          <w:sz w:val="22"/>
        </w:rPr>
        <w:instrText>&lt;&lt;Meeting_MERC_City_of_Meeting_MERC&gt;&gt;</w:instrText>
      </w:r>
      <w:r w:rsidRPr="00804F63">
        <w:rPr>
          <w:rFonts w:ascii="Arial" w:hAnsi="Arial" w:cs="Arial"/>
          <w:sz w:val="22"/>
          <w:szCs w:val="22"/>
          <w:lang w:val="en-US"/>
        </w:rPr>
        <w:instrText>" \* MERGEFORMAT</w:instrText>
      </w:r>
      <w:r w:rsidRPr="00804F63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804F63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2054A5EF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de-DE"/>
        </w:rPr>
      </w:pPr>
    </w:p>
    <w:p w14:paraId="15277EA6" w14:textId="29EC49E9" w:rsidR="00804F63" w:rsidRPr="00804F63" w:rsidRDefault="00804F6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Die Veranstaltung beginnt am &lt;&lt;Meeting_MERC_Date_of_Event_MERC__s&gt;&gt; um &lt;&lt;Meeting_MERC_Start_Time_of_Meeting_MERC__e&gt;&gt; Uhr im &lt;&lt;Form_Meetingroomandfloor&gt;&gt;</w:t>
      </w:r>
    </w:p>
    <w:p w14:paraId="546845FC" w14:textId="77777777" w:rsidR="00804F63" w:rsidRPr="00804F63" w:rsidRDefault="00804F63" w:rsidP="00F5606D">
      <w:pPr>
        <w:rPr>
          <w:rFonts w:ascii="Arial" w:hAnsi="Arial" w:cs="Arial"/>
          <w:b/>
          <w:sz w:val="22"/>
          <w:szCs w:val="22"/>
          <w:lang w:val="de-DE"/>
        </w:rPr>
      </w:pPr>
    </w:p>
    <w:p w14:paraId="6A6E8914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en-US"/>
        </w:rPr>
      </w:pPr>
      <w:r w:rsidRPr="00804F63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672363A2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en-US"/>
        </w:rPr>
      </w:pPr>
    </w:p>
    <w:p w14:paraId="2708322E" w14:textId="185E6042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Für die Dauer Ihres Aufenthalts ist für Sie ein Zimmer von &lt;&lt;Fo</w:t>
      </w:r>
      <w:r w:rsidR="00FC54CE">
        <w:rPr>
          <w:rFonts w:ascii="Arial" w:hAnsi="Arial" w:cs="Arial"/>
          <w:bCs/>
          <w:sz w:val="22"/>
          <w:szCs w:val="22"/>
          <w:lang w:val="de-DE"/>
        </w:rPr>
        <w:t xml:space="preserve">rm_insert CheckIn Hotel Date&gt;&gt; </w:t>
      </w:r>
      <w:r w:rsidRPr="00804F63">
        <w:rPr>
          <w:rFonts w:ascii="Arial" w:hAnsi="Arial" w:cs="Arial"/>
          <w:bCs/>
          <w:sz w:val="22"/>
          <w:szCs w:val="22"/>
          <w:lang w:val="de-DE"/>
        </w:rPr>
        <w:t>bis &lt;&lt;For</w:t>
      </w:r>
      <w:r w:rsidR="007A6DA9">
        <w:rPr>
          <w:rFonts w:ascii="Arial" w:hAnsi="Arial" w:cs="Arial"/>
          <w:bCs/>
          <w:sz w:val="22"/>
          <w:szCs w:val="22"/>
          <w:lang w:val="de-DE"/>
        </w:rPr>
        <w:t xml:space="preserve">m_insert CheckOut Hotel Date&gt;&gt; </w:t>
      </w:r>
      <w:r w:rsidRPr="00804F63">
        <w:rPr>
          <w:rFonts w:ascii="Arial" w:hAnsi="Arial" w:cs="Arial"/>
          <w:bCs/>
          <w:sz w:val="22"/>
          <w:szCs w:val="22"/>
          <w:lang w:val="de-DE"/>
        </w:rPr>
        <w:t xml:space="preserve">im &lt;&lt;Form_insert Hotel name&gt;&gt; reserviert. </w:t>
      </w:r>
    </w:p>
    <w:p w14:paraId="0079CF27" w14:textId="33099D81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 xml:space="preserve">Ihr Zimmer steht Ihnen am Anreisetag ab &lt;&lt;Form_insert CheckIn Hotel time&gt;&gt; zur Verfügung. </w:t>
      </w:r>
    </w:p>
    <w:p w14:paraId="5C0CC6BC" w14:textId="081A4CCA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Das Frühstück steht zwischen &lt;&lt;Form_BreakfastStarttime&gt;&gt;</w:t>
      </w:r>
      <w:r w:rsidR="007A6DA9">
        <w:rPr>
          <w:rFonts w:ascii="Arial" w:hAnsi="Arial" w:cs="Arial"/>
          <w:bCs/>
          <w:sz w:val="22"/>
          <w:szCs w:val="22"/>
          <w:lang w:val="de-DE"/>
        </w:rPr>
        <w:t xml:space="preserve"> und &lt;&lt;Form_BreakfastEndtime&gt;&gt; </w:t>
      </w:r>
      <w:r w:rsidRPr="00804F63">
        <w:rPr>
          <w:rFonts w:ascii="Arial" w:hAnsi="Arial" w:cs="Arial"/>
          <w:bCs/>
          <w:sz w:val="22"/>
          <w:szCs w:val="22"/>
          <w:lang w:val="de-DE"/>
        </w:rPr>
        <w:t>im &lt;&lt;Form_BreakfastLocation &gt;&gt;  für Sie bereit.</w:t>
      </w:r>
    </w:p>
    <w:p w14:paraId="713103A5" w14:textId="77777777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(select one of the options) WLAN Zugang ist im Hotel frei verfügbar. WLAN Zugang ist im Hotel gegen eine Gebühr von ... EUR pro Tag verfügbar.</w:t>
      </w:r>
    </w:p>
    <w:p w14:paraId="0065C516" w14:textId="3CC638E7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Am Abreisetag bitten wir Sie bis spätestens &lt;&lt;Form_insert CheckOut Hotel time&gt;&gt; das Zimmer zu verlassen. Wir ersuchen Sie persönliche Extras (z.B. Minibar, Telefon, TV, Internet) direkt beim Check-out an der Rezeption zu begleichen.</w:t>
      </w:r>
    </w:p>
    <w:p w14:paraId="3A863B45" w14:textId="77777777" w:rsidR="008C3DC3" w:rsidRPr="00804F63" w:rsidRDefault="008C3DC3" w:rsidP="008C3DC3">
      <w:pPr>
        <w:widowControl w:val="0"/>
        <w:rPr>
          <w:rFonts w:ascii="Arial" w:hAnsi="Arial" w:cs="Arial"/>
          <w:bCs/>
          <w:sz w:val="22"/>
          <w:szCs w:val="22"/>
          <w:lang w:val="de-DE"/>
        </w:rPr>
      </w:pPr>
    </w:p>
    <w:p w14:paraId="5F220D24" w14:textId="7E3D76D3" w:rsidR="008C3DC3" w:rsidRPr="00804F63" w:rsidRDefault="008C3DC3" w:rsidP="008C3DC3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 xml:space="preserve">&lt;&lt;Form_insert Hotel name&gt;&gt; </w:t>
      </w:r>
      <w:r w:rsidRPr="00804F63">
        <w:rPr>
          <w:rFonts w:ascii="Arial" w:hAnsi="Arial" w:cs="Arial"/>
          <w:sz w:val="22"/>
          <w:szCs w:val="22"/>
          <w:lang w:val="de-DE"/>
        </w:rPr>
        <w:t>&lt;&lt;Form_insert Hotel address&gt;&gt;</w:t>
      </w:r>
    </w:p>
    <w:p w14:paraId="4A9CAAD8" w14:textId="73856289" w:rsidR="008C3DC3" w:rsidRPr="00804F63" w:rsidRDefault="008C3DC3" w:rsidP="008C3DC3">
      <w:pPr>
        <w:widowControl w:val="0"/>
        <w:rPr>
          <w:rFonts w:ascii="Arial" w:hAnsi="Arial" w:cs="Arial"/>
          <w:bCs/>
          <w:sz w:val="22"/>
          <w:szCs w:val="22"/>
          <w:lang w:val="de-DE"/>
        </w:rPr>
      </w:pPr>
    </w:p>
    <w:p w14:paraId="49CA55A8" w14:textId="3E675841" w:rsidR="00F5606D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Das Veranstaltungsort ist nur wenige Gehminuten von Ihrem Hotel entfernt. &lt;&lt;Form_InsertOnFootIndicationsForKongress&gt;&gt;</w:t>
      </w:r>
    </w:p>
    <w:p w14:paraId="577BAB4C" w14:textId="77777777" w:rsidR="00804F63" w:rsidRPr="00804F63" w:rsidRDefault="00804F63" w:rsidP="00F5606D">
      <w:pPr>
        <w:widowControl w:val="0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5505AED0" w14:textId="3C69C824" w:rsidR="008C3DC3" w:rsidRPr="00804F63" w:rsidRDefault="008C3DC3" w:rsidP="00F5606D">
      <w:pPr>
        <w:rPr>
          <w:rFonts w:ascii="Arial" w:hAnsi="Arial" w:cs="Arial"/>
          <w:b/>
          <w:sz w:val="22"/>
          <w:szCs w:val="22"/>
          <w:lang w:val="de-DE"/>
        </w:rPr>
      </w:pPr>
      <w:r w:rsidRPr="00804F63">
        <w:rPr>
          <w:rFonts w:ascii="Arial" w:hAnsi="Arial" w:cs="Arial"/>
          <w:b/>
          <w:sz w:val="22"/>
          <w:szCs w:val="22"/>
          <w:lang w:val="de-DE"/>
        </w:rPr>
        <w:t>Programm</w:t>
      </w:r>
    </w:p>
    <w:p w14:paraId="435B9012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Nachstehend finden Sie einen kurzen Überblick über das Programm der nächsten Tage:</w:t>
      </w:r>
    </w:p>
    <w:p w14:paraId="2AB2D137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(insert programm overview)</w:t>
      </w:r>
    </w:p>
    <w:p w14:paraId="1CF4CA20" w14:textId="77777777" w:rsidR="00A339D5" w:rsidRPr="00DE275E" w:rsidRDefault="00A339D5" w:rsidP="00A339D5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1146"/>
        <w:gridCol w:w="1910"/>
        <w:gridCol w:w="1362"/>
        <w:gridCol w:w="1590"/>
        <w:gridCol w:w="1479"/>
      </w:tblGrid>
      <w:tr w:rsidR="00A339D5" w:rsidRPr="00DE275E" w14:paraId="0D314090" w14:textId="77777777" w:rsidTr="003A6A62">
        <w:tc>
          <w:tcPr>
            <w:tcW w:w="1497" w:type="dxa"/>
          </w:tcPr>
          <w:p w14:paraId="75FAE3B8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Datum, Zeit</w:t>
            </w:r>
          </w:p>
        </w:tc>
        <w:tc>
          <w:tcPr>
            <w:tcW w:w="1497" w:type="dxa"/>
          </w:tcPr>
          <w:p w14:paraId="34FF0F97" w14:textId="1FF39C45" w:rsidR="00A339D5" w:rsidRPr="0019067C" w:rsidRDefault="00A339D5" w:rsidP="002509D7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T</w:t>
            </w:r>
            <w:r w:rsidR="002509D7">
              <w:rPr>
                <w:rFonts w:ascii="Arial" w:hAnsi="Arial" w:cs="Arial"/>
                <w:sz w:val="18"/>
                <w:szCs w:val="18"/>
                <w:lang w:val="de-DE"/>
              </w:rPr>
              <w:t>hema</w:t>
            </w:r>
          </w:p>
        </w:tc>
        <w:tc>
          <w:tcPr>
            <w:tcW w:w="1497" w:type="dxa"/>
          </w:tcPr>
          <w:p w14:paraId="3805F689" w14:textId="6C258596" w:rsidR="00A339D5" w:rsidRPr="0019067C" w:rsidRDefault="00AD4707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AD4707">
              <w:rPr>
                <w:rFonts w:ascii="Arial" w:hAnsi="Arial" w:cs="Arial"/>
                <w:sz w:val="18"/>
                <w:szCs w:val="18"/>
                <w:lang w:val="de-DE"/>
              </w:rPr>
              <w:t>Vortragender</w:t>
            </w:r>
          </w:p>
        </w:tc>
        <w:tc>
          <w:tcPr>
            <w:tcW w:w="1497" w:type="dxa"/>
          </w:tcPr>
          <w:p w14:paraId="57CFC813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Ort</w:t>
            </w:r>
          </w:p>
        </w:tc>
        <w:tc>
          <w:tcPr>
            <w:tcW w:w="1498" w:type="dxa"/>
          </w:tcPr>
          <w:p w14:paraId="593B66BB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Sitzung</w:t>
            </w:r>
          </w:p>
        </w:tc>
        <w:tc>
          <w:tcPr>
            <w:tcW w:w="1498" w:type="dxa"/>
          </w:tcPr>
          <w:p w14:paraId="56E0E80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Endzeit</w:t>
            </w:r>
          </w:p>
        </w:tc>
      </w:tr>
      <w:tr w:rsidR="00A339D5" w:rsidRPr="00DE275E" w14:paraId="584FCD60" w14:textId="77777777" w:rsidTr="003A6A62">
        <w:tc>
          <w:tcPr>
            <w:tcW w:w="1497" w:type="dxa"/>
          </w:tcPr>
          <w:p w14:paraId="358691C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069270DC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&lt;&lt;Agenda_Item_MERC_Start_Time_MERC&gt;&gt;</w:t>
            </w:r>
          </w:p>
        </w:tc>
        <w:tc>
          <w:tcPr>
            <w:tcW w:w="1497" w:type="dxa"/>
          </w:tcPr>
          <w:p w14:paraId="3B004FEF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16075D84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&lt;&lt;Agenda_Item_MERC_Name&gt;&gt;</w:t>
            </w:r>
          </w:p>
        </w:tc>
        <w:tc>
          <w:tcPr>
            <w:tcW w:w="1497" w:type="dxa"/>
          </w:tcPr>
          <w:p w14:paraId="339B54B0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690CC59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Agenda_Item_Description_MERC&gt;&gt;</w:t>
            </w:r>
          </w:p>
        </w:tc>
        <w:tc>
          <w:tcPr>
            <w:tcW w:w="1497" w:type="dxa"/>
          </w:tcPr>
          <w:p w14:paraId="2A043F84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00057DC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&lt;&lt;Agenda_Item_MERC_Room_MERC&gt;&gt;</w:t>
            </w:r>
          </w:p>
        </w:tc>
        <w:tc>
          <w:tcPr>
            <w:tcW w:w="1498" w:type="dxa"/>
          </w:tcPr>
          <w:p w14:paraId="6DB5FD92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79CDCD89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&lt;&lt;Agenda_Item_MERC_Session_Type_MERC&gt;&gt;</w:t>
            </w:r>
          </w:p>
        </w:tc>
        <w:tc>
          <w:tcPr>
            <w:tcW w:w="1498" w:type="dxa"/>
          </w:tcPr>
          <w:p w14:paraId="6753065D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772818E4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&lt;&lt;Agenda_Item_MERC_End_Time_MERC&gt;&gt;</w:t>
            </w:r>
          </w:p>
        </w:tc>
      </w:tr>
    </w:tbl>
    <w:p w14:paraId="2910FA2E" w14:textId="77777777" w:rsidR="008C3DC3" w:rsidRPr="00A339D5" w:rsidRDefault="008C3DC3" w:rsidP="00804F63">
      <w:pPr>
        <w:jc w:val="both"/>
        <w:rPr>
          <w:rFonts w:ascii="Arial" w:hAnsi="Arial" w:cs="Arial"/>
          <w:sz w:val="22"/>
          <w:szCs w:val="22"/>
        </w:rPr>
      </w:pPr>
    </w:p>
    <w:p w14:paraId="3D713E24" w14:textId="471E5575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lastRenderedPageBreak/>
        <w:t xml:space="preserve">Wir laden Sie sehr herzlich zum gemeinsamen Abendessen im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&lt;&lt;Form_resturantnameandaddress&gt;&gt;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 am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&lt;&lt;Form_date&gt;&gt;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 um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&lt;&lt;Form_time&gt;&gt;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. Ein Bustransfer ist für Sie um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&lt;&lt;Form_HCDate1&gt;&gt; &lt;&lt;Form_HCTime1&gt;&gt;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 vom Hotel zum Restaurant organisiert. (oder: Das Restaurant ist vom Hotel sehr gut zu Fuß in ca. .... Minuten erreichbar).</w:t>
      </w:r>
    </w:p>
    <w:p w14:paraId="19BCDBED" w14:textId="77777777" w:rsidR="00F5606D" w:rsidRPr="00804F63" w:rsidRDefault="00F5606D" w:rsidP="00804F63">
      <w:pPr>
        <w:jc w:val="both"/>
        <w:rPr>
          <w:rFonts w:ascii="Arial" w:hAnsi="Arial" w:cs="Arial"/>
          <w:sz w:val="22"/>
          <w:szCs w:val="22"/>
          <w:lang w:val="es-AR"/>
        </w:rPr>
      </w:pPr>
    </w:p>
    <w:p w14:paraId="5B103501" w14:textId="20594190" w:rsidR="008C3DC3" w:rsidRPr="00804F63" w:rsidRDefault="008C3DC3" w:rsidP="00804F63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Für etwaige Fragen wenden Sie sich bitte je</w:t>
      </w:r>
      <w:r w:rsidR="00643F45">
        <w:rPr>
          <w:rFonts w:ascii="Arial" w:hAnsi="Arial" w:cs="Arial"/>
          <w:sz w:val="22"/>
          <w:szCs w:val="22"/>
          <w:lang w:val="de-DE"/>
        </w:rPr>
        <w:t xml:space="preserve">derzeit an &lt;&lt;User_name&gt;&gt; unter </w:t>
      </w:r>
      <w:bookmarkStart w:id="0" w:name="_GoBack"/>
      <w:bookmarkEnd w:id="0"/>
      <w:r w:rsidRPr="00804F63">
        <w:rPr>
          <w:rFonts w:ascii="Arial" w:hAnsi="Arial" w:cs="Arial"/>
          <w:sz w:val="22"/>
          <w:szCs w:val="22"/>
          <w:lang w:val="de-DE"/>
        </w:rPr>
        <w:t xml:space="preserve">&lt;&lt;User_Phone&gt;&gt; </w:t>
      </w:r>
    </w:p>
    <w:p w14:paraId="444EC73E" w14:textId="027B9BAF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D3E6B9E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ODER</w:t>
      </w:r>
    </w:p>
    <w:p w14:paraId="630F11E3" w14:textId="64912886" w:rsidR="00F5606D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Für etwaige Fragen wenden Sie sich bitte an den Lilly Hospitality Desk in der Lobby des Hotels.</w:t>
      </w:r>
    </w:p>
    <w:p w14:paraId="2519A9BB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F6DADD1" w14:textId="1C1933F1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highlight w:val="green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&lt;&lt;Form_InsertInfoDeskMeeting &gt;&gt;</w:t>
      </w:r>
    </w:p>
    <w:p w14:paraId="33D42F2D" w14:textId="77777777" w:rsidR="008C3DC3" w:rsidRPr="00804F63" w:rsidRDefault="008C3DC3" w:rsidP="008C3DC3">
      <w:pPr>
        <w:rPr>
          <w:rFonts w:ascii="Arial" w:hAnsi="Arial" w:cs="Arial"/>
          <w:sz w:val="22"/>
          <w:szCs w:val="22"/>
          <w:lang w:val="de-DE"/>
        </w:rPr>
      </w:pPr>
    </w:p>
    <w:p w14:paraId="5FD1EA07" w14:textId="77777777" w:rsidR="008C3DC3" w:rsidRPr="00804F63" w:rsidRDefault="008C3DC3" w:rsidP="00091B43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33E43BF1" w14:textId="77777777" w:rsidR="00F5606D" w:rsidRPr="00804F63" w:rsidRDefault="00F5606D" w:rsidP="00091B43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804F63">
        <w:rPr>
          <w:rFonts w:ascii="Arial" w:hAnsi="Arial" w:cs="Arial"/>
          <w:b/>
          <w:sz w:val="22"/>
          <w:szCs w:val="22"/>
          <w:lang w:val="de-DE"/>
        </w:rPr>
        <w:t>Wir wünschen Ihnen eine erfolgreiche Veranstaltung!</w:t>
      </w:r>
    </w:p>
    <w:sectPr w:rsidR="00F5606D" w:rsidRPr="00804F63" w:rsidSect="00091B43">
      <w:headerReference w:type="default" r:id="rId11"/>
      <w:footerReference w:type="default" r:id="rId12"/>
      <w:head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5837C" w14:textId="77777777" w:rsidR="005D5075" w:rsidRDefault="005D5075">
      <w:r>
        <w:separator/>
      </w:r>
    </w:p>
  </w:endnote>
  <w:endnote w:type="continuationSeparator" w:id="0">
    <w:p w14:paraId="620BCD79" w14:textId="77777777" w:rsidR="005D5075" w:rsidRDefault="005D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4752E9" w14:textId="390BFE34" w:rsidR="00DF7DBC" w:rsidRPr="00F613CB" w:rsidRDefault="00804F63" w:rsidP="006513F3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  <w:r>
              <w:rPr>
                <w:rFonts w:ascii="DIN-Regular" w:hAnsi="DIN-Regular" w:cs="DIN Offc"/>
                <w:sz w:val="18"/>
                <w:szCs w:val="18"/>
              </w:rPr>
              <w:t>Seite</w:t>
            </w:r>
            <w:r w:rsidR="00DF7DBC" w:rsidRPr="00F613CB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PAGE </w:instrTex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643F45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  <w:r w:rsidR="00DF7DBC" w:rsidRPr="00F613CB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>
              <w:rPr>
                <w:rFonts w:ascii="DIN-Regular" w:hAnsi="DIN-Regular" w:cs="DIN Offc"/>
                <w:sz w:val="18"/>
                <w:szCs w:val="18"/>
              </w:rPr>
              <w:t>von</w:t>
            </w:r>
            <w:r w:rsidR="00DF7DBC" w:rsidRPr="00F613CB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643F45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64752EA" w14:textId="77777777" w:rsidR="00DF7DBC" w:rsidRDefault="00DF7DBC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E950A" w14:textId="77777777" w:rsidR="005D5075" w:rsidRDefault="005D5075">
      <w:r>
        <w:separator/>
      </w:r>
    </w:p>
  </w:footnote>
  <w:footnote w:type="continuationSeparator" w:id="0">
    <w:p w14:paraId="7B2CF2B0" w14:textId="77777777" w:rsidR="005D5075" w:rsidRDefault="005D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3E5DD" w14:textId="24D4E14A" w:rsidR="00E85031" w:rsidRDefault="00E85031">
    <w:pPr>
      <w:pStyle w:val="Header"/>
    </w:pPr>
    <w:r w:rsidRPr="00091B43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5D3A03D" wp14:editId="3CC5A4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C5E82" w14:textId="06D9F597" w:rsidR="00091B43" w:rsidRDefault="00414FAB">
    <w:pPr>
      <w:pStyle w:val="Header"/>
    </w:pPr>
    <w:r w:rsidRPr="00091B4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AE6CFC" wp14:editId="5BC8079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3AC7E" wp14:editId="23D775D6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A4D5AC9" w14:textId="77777777" w:rsidR="00E7701E" w:rsidRPr="00414FAB" w:rsidRDefault="00E7701E" w:rsidP="00E7701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24A096B4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3FC24E62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 1030 Wien</w:t>
                          </w:r>
                        </w:p>
                        <w:p w14:paraId="1C45DB06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3EF02B5A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1EBC020D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2DA764D8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09D48E2F" w14:textId="12817416" w:rsidR="00E7701E" w:rsidRPr="00414FAB" w:rsidRDefault="00414FAB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Firmenbuchnummer: 112976</w:t>
                          </w:r>
                          <w:r w:rsidR="00E7701E"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</w:t>
                          </w:r>
                        </w:p>
                        <w:p w14:paraId="3A5F6123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81E612A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DO6+m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A4D5AC9" w14:textId="77777777" w:rsidR="00E7701E" w:rsidRPr="00414FAB" w:rsidRDefault="00E7701E" w:rsidP="00E7701E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24A096B4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3FC24E62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 1030 Wien</w:t>
                    </w:r>
                  </w:p>
                  <w:p w14:paraId="1C45DB06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EF02B5A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1EBC020D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2DA764D8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09D48E2F" w14:textId="12817416" w:rsidR="00E7701E" w:rsidRPr="00414FAB" w:rsidRDefault="00414FAB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Firmenbuchnummer: 112976</w:t>
                    </w:r>
                    <w:r w:rsidR="00E7701E"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</w:t>
                    </w:r>
                  </w:p>
                  <w:p w14:paraId="3A5F6123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81E612A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5330E"/>
    <w:rsid w:val="00091B43"/>
    <w:rsid w:val="000E4984"/>
    <w:rsid w:val="00101C41"/>
    <w:rsid w:val="00102CF9"/>
    <w:rsid w:val="00117D84"/>
    <w:rsid w:val="00181A54"/>
    <w:rsid w:val="00183B5F"/>
    <w:rsid w:val="001B2320"/>
    <w:rsid w:val="001E0B79"/>
    <w:rsid w:val="001E7A63"/>
    <w:rsid w:val="00216376"/>
    <w:rsid w:val="0021674C"/>
    <w:rsid w:val="002509D7"/>
    <w:rsid w:val="002A129A"/>
    <w:rsid w:val="002A3E9B"/>
    <w:rsid w:val="00305F71"/>
    <w:rsid w:val="003101E7"/>
    <w:rsid w:val="0031579F"/>
    <w:rsid w:val="00321D95"/>
    <w:rsid w:val="003876C5"/>
    <w:rsid w:val="003A2DC7"/>
    <w:rsid w:val="00414FAB"/>
    <w:rsid w:val="00452BE9"/>
    <w:rsid w:val="00496787"/>
    <w:rsid w:val="00502ED1"/>
    <w:rsid w:val="00523F2E"/>
    <w:rsid w:val="005C5705"/>
    <w:rsid w:val="005D5075"/>
    <w:rsid w:val="005E353A"/>
    <w:rsid w:val="005F5521"/>
    <w:rsid w:val="005F7ABE"/>
    <w:rsid w:val="00633F52"/>
    <w:rsid w:val="00643F45"/>
    <w:rsid w:val="006513F3"/>
    <w:rsid w:val="00666BDD"/>
    <w:rsid w:val="006D4478"/>
    <w:rsid w:val="00716E2A"/>
    <w:rsid w:val="007751C2"/>
    <w:rsid w:val="007A6DA9"/>
    <w:rsid w:val="007B61D6"/>
    <w:rsid w:val="00804F63"/>
    <w:rsid w:val="0088750C"/>
    <w:rsid w:val="00893D17"/>
    <w:rsid w:val="008A35C7"/>
    <w:rsid w:val="008C089A"/>
    <w:rsid w:val="008C3DC3"/>
    <w:rsid w:val="0091695C"/>
    <w:rsid w:val="00956D6C"/>
    <w:rsid w:val="00964907"/>
    <w:rsid w:val="00987F37"/>
    <w:rsid w:val="009B5F4D"/>
    <w:rsid w:val="009C51F5"/>
    <w:rsid w:val="009D2D7D"/>
    <w:rsid w:val="00A2127D"/>
    <w:rsid w:val="00A339D5"/>
    <w:rsid w:val="00A80DA2"/>
    <w:rsid w:val="00A91D49"/>
    <w:rsid w:val="00A928F5"/>
    <w:rsid w:val="00AD4707"/>
    <w:rsid w:val="00AE3F23"/>
    <w:rsid w:val="00B147E3"/>
    <w:rsid w:val="00B14AB8"/>
    <w:rsid w:val="00BA7A5B"/>
    <w:rsid w:val="00BB734B"/>
    <w:rsid w:val="00C5737C"/>
    <w:rsid w:val="00C870C0"/>
    <w:rsid w:val="00CB7C09"/>
    <w:rsid w:val="00CC4DF7"/>
    <w:rsid w:val="00D10FC2"/>
    <w:rsid w:val="00D507A5"/>
    <w:rsid w:val="00D90868"/>
    <w:rsid w:val="00DA6F74"/>
    <w:rsid w:val="00DF7DBC"/>
    <w:rsid w:val="00E137C2"/>
    <w:rsid w:val="00E71334"/>
    <w:rsid w:val="00E758BB"/>
    <w:rsid w:val="00E7701E"/>
    <w:rsid w:val="00E77BBB"/>
    <w:rsid w:val="00E85031"/>
    <w:rsid w:val="00EA3944"/>
    <w:rsid w:val="00EB7E27"/>
    <w:rsid w:val="00ED6481"/>
    <w:rsid w:val="00F45527"/>
    <w:rsid w:val="00F4795E"/>
    <w:rsid w:val="00F5606D"/>
    <w:rsid w:val="00F613CB"/>
    <w:rsid w:val="00F87E93"/>
    <w:rsid w:val="00FA6FF9"/>
    <w:rsid w:val="00FB4DB0"/>
    <w:rsid w:val="00FC54CE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4:docId w14:val="56475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9D2D7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33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9D2D7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33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6BD78BD2-AB52-44CE-B958-B9A15C405627}"/>
</file>

<file path=customXml/itemProps3.xml><?xml version="1.0" encoding="utf-8"?>
<ds:datastoreItem xmlns:ds="http://schemas.openxmlformats.org/officeDocument/2006/customXml" ds:itemID="{4245F30D-98D4-4F68-9D5D-5C7946F9EDB9}"/>
</file>

<file path=customXml/itemProps4.xml><?xml version="1.0" encoding="utf-8"?>
<ds:datastoreItem xmlns:ds="http://schemas.openxmlformats.org/officeDocument/2006/customXml" ds:itemID="{9CB624F1-8D6B-4567-8DBB-742EF79281E0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107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11</cp:revision>
  <cp:lastPrinted>2014-07-01T14:10:00Z</cp:lastPrinted>
  <dcterms:created xsi:type="dcterms:W3CDTF">2014-07-11T14:28:00Z</dcterms:created>
  <dcterms:modified xsi:type="dcterms:W3CDTF">2014-08-28T14:46:00Z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