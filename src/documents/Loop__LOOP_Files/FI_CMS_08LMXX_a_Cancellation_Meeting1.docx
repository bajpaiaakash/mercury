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EE45" w14:textId="77777777" w:rsidR="000C4F67" w:rsidRPr="000C4F67" w:rsidRDefault="000C4F67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</w:pPr>
      <w:bookmarkStart w:id="0" w:name="_GoBack"/>
      <w:bookmarkEnd w:id="0"/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>Tw</w:t>
      </w:r>
      <w:r w:rsidR="006D141E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>o options are possible. CMS has</w:t>
      </w: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select the right one</w:t>
      </w:r>
      <w:r w:rsidR="006D141E">
        <w:rPr>
          <w:rFonts w:ascii="Arial" w:eastAsiaTheme="minorHAnsi" w:hAnsi="Arial" w:cs="Arial"/>
          <w:i/>
          <w:color w:val="1F497D" w:themeColor="text2"/>
          <w:sz w:val="22"/>
          <w:szCs w:val="22"/>
          <w:lang w:val="en-US"/>
        </w:rPr>
        <w:t xml:space="preserve"> to be inserted.</w:t>
      </w:r>
    </w:p>
    <w:p w14:paraId="24D4EE46" w14:textId="77777777" w:rsidR="000C4F67" w:rsidRPr="000C4F67" w:rsidRDefault="000C4F67" w:rsidP="000C4F67">
      <w:pPr>
        <w:spacing w:after="200" w:line="276" w:lineRule="auto"/>
        <w:rPr>
          <w:rFonts w:ascii="Arial" w:eastAsiaTheme="minorHAnsi" w:hAnsi="Arial" w:cs="Arial"/>
          <w:i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1: Meeting cancelled with no reschedule.</w:t>
      </w:r>
    </w:p>
    <w:p w14:paraId="24D4EE47" w14:textId="77777777" w:rsidR="00D60ED2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48" w14:textId="79C13961" w:rsidR="000C4F67" w:rsidRPr="00D357EB" w:rsidRDefault="0014238A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D357EB">
        <w:rPr>
          <w:rFonts w:ascii="Arial" w:eastAsiaTheme="minorHAnsi" w:hAnsi="Arial" w:cs="Arial"/>
          <w:sz w:val="22"/>
          <w:szCs w:val="22"/>
          <w:lang w:val="fi-FI"/>
        </w:rPr>
        <w:t>Aihe</w:t>
      </w:r>
      <w:r w:rsidR="000C4F67" w:rsidRPr="00D357EB">
        <w:rPr>
          <w:rFonts w:ascii="Arial" w:eastAsiaTheme="minorHAnsi" w:hAnsi="Arial" w:cs="Arial"/>
          <w:sz w:val="22"/>
          <w:szCs w:val="22"/>
          <w:lang w:val="fi-FI"/>
        </w:rPr>
        <w:t xml:space="preserve">: </w:t>
      </w:r>
      <w:r w:rsidR="00D357EB">
        <w:rPr>
          <w:rFonts w:ascii="Arial" w:eastAsiaTheme="minorHAnsi" w:hAnsi="Arial" w:cs="Arial"/>
          <w:sz w:val="22"/>
          <w:szCs w:val="22"/>
          <w:lang w:val="fi-FI"/>
        </w:rPr>
        <w:t>Tilaisuuden</w:t>
      </w:r>
      <w:r w:rsidR="003A021C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  <w:r w:rsidR="003A021C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3A021C">
        <w:rPr>
          <w:rFonts w:ascii="Arial" w:hAnsi="Arial" w:cs="Arial"/>
          <w:sz w:val="22"/>
          <w:szCs w:val="22"/>
          <w:lang w:val="es-AR"/>
        </w:rPr>
        <w:t>Meeting_MERC_Name</w:t>
      </w:r>
      <w:proofErr w:type="spellEnd"/>
      <w:r w:rsidR="003A021C">
        <w:rPr>
          <w:rFonts w:ascii="Arial" w:hAnsi="Arial" w:cs="Arial"/>
          <w:sz w:val="22"/>
          <w:szCs w:val="22"/>
          <w:lang w:val="es-AR"/>
        </w:rPr>
        <w:t>&gt;&gt;</w:t>
      </w:r>
      <w:r w:rsidR="00D357EB">
        <w:rPr>
          <w:rFonts w:ascii="Arial" w:eastAsiaTheme="minorHAnsi" w:hAnsi="Arial" w:cs="Arial"/>
          <w:sz w:val="22"/>
          <w:szCs w:val="22"/>
          <w:lang w:val="fi-FI"/>
        </w:rPr>
        <w:t xml:space="preserve"> peruuntuminen</w:t>
      </w:r>
      <w:r w:rsidRPr="00D357EB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</w:p>
    <w:p w14:paraId="24D4EE49" w14:textId="77777777" w:rsidR="000C4F67" w:rsidRPr="00D357EB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24D4EE4A" w14:textId="77777777" w:rsidR="00D60ED2" w:rsidRPr="00D357EB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24D4EE4B" w14:textId="0DF7DCBE" w:rsidR="000C4F67" w:rsidRPr="003A021C" w:rsidRDefault="0014238A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Arvoisa</w:t>
      </w:r>
      <w:proofErr w:type="spellEnd"/>
      <w:r w:rsidR="000C4F67"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3A021C" w:rsidRPr="00A1665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A021C"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3A021C"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A021C"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3A021C"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3A021C"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3A021C" w:rsidRPr="00A16655">
        <w:rPr>
          <w:rFonts w:ascii="Arial" w:hAnsi="Arial" w:cs="Arial"/>
          <w:sz w:val="22"/>
          <w:szCs w:val="22"/>
          <w:lang w:val="en-US" w:bidi="he-IL"/>
        </w:rPr>
        <w:t>Account_LastName</w:t>
      </w:r>
      <w:proofErr w:type="spellEnd"/>
      <w:r w:rsidR="003A021C" w:rsidRPr="00A16655">
        <w:rPr>
          <w:rFonts w:ascii="Arial" w:hAnsi="Arial" w:cs="Arial"/>
          <w:sz w:val="22"/>
          <w:szCs w:val="22"/>
          <w:lang w:val="en-US" w:bidi="he-IL"/>
        </w:rPr>
        <w:t>&gt;&gt;,</w:t>
      </w:r>
      <w:r w:rsidR="000C4F67"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24D4EE4C" w14:textId="093860D5" w:rsidR="000C4F67" w:rsidRPr="000C4F67" w:rsidRDefault="00F01659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F01659">
        <w:rPr>
          <w:rFonts w:ascii="Arial" w:eastAsiaTheme="minorHAnsi" w:hAnsi="Arial" w:cs="Arial"/>
          <w:sz w:val="22"/>
          <w:szCs w:val="22"/>
          <w:lang w:val="en-US"/>
        </w:rPr>
        <w:t>Valitettavasti</w:t>
      </w:r>
      <w:proofErr w:type="spellEnd"/>
      <w:r w:rsidR="0014238A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14238A">
        <w:rPr>
          <w:rFonts w:ascii="Arial" w:eastAsiaTheme="minorHAnsi" w:hAnsi="Arial" w:cs="Arial"/>
          <w:sz w:val="22"/>
          <w:szCs w:val="22"/>
          <w:lang w:val="en-US"/>
        </w:rPr>
        <w:t>joudumme</w:t>
      </w:r>
      <w:proofErr w:type="spellEnd"/>
      <w:r w:rsidR="0014238A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14238A">
        <w:rPr>
          <w:rFonts w:ascii="Arial" w:eastAsiaTheme="minorHAnsi" w:hAnsi="Arial" w:cs="Arial"/>
          <w:sz w:val="22"/>
          <w:szCs w:val="22"/>
          <w:lang w:val="en-US"/>
        </w:rPr>
        <w:t>ilmoittamaan</w:t>
      </w:r>
      <w:proofErr w:type="spellEnd"/>
      <w:r w:rsidR="0014238A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  <w:proofErr w:type="spellStart"/>
      <w:r w:rsidR="0014238A">
        <w:rPr>
          <w:rFonts w:ascii="Arial" w:eastAsiaTheme="minorHAnsi" w:hAnsi="Arial" w:cs="Arial"/>
          <w:sz w:val="22"/>
          <w:szCs w:val="22"/>
          <w:lang w:val="en-US"/>
        </w:rPr>
        <w:t>että</w:t>
      </w:r>
      <w:proofErr w:type="spellEnd"/>
      <w:r w:rsidR="000C4F67"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US"/>
        </w:rPr>
        <w:t>&gt;&gt;</w:t>
      </w:r>
      <w:r w:rsidR="003A021C">
        <w:rPr>
          <w:rFonts w:ascii="Arial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="003A021C"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="003A021C"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="003A021C"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3A021C"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="00D6600B">
        <w:rPr>
          <w:rFonts w:ascii="Arial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US"/>
        </w:rPr>
        <w:t xml:space="preserve">&gt;&gt; - </w:t>
      </w:r>
      <w:r w:rsidR="003A021C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IE"/>
        </w:rPr>
        <w:t>&gt;&gt;</w:t>
      </w:r>
      <w:r w:rsidR="000C4F67"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14238A">
        <w:rPr>
          <w:rFonts w:ascii="Arial" w:eastAsiaTheme="minorHAnsi" w:hAnsi="Arial" w:cs="Arial"/>
          <w:sz w:val="22"/>
          <w:szCs w:val="22"/>
          <w:lang w:val="en-US"/>
        </w:rPr>
        <w:t xml:space="preserve">on </w:t>
      </w:r>
      <w:proofErr w:type="spellStart"/>
      <w:r w:rsidR="0014238A">
        <w:rPr>
          <w:rFonts w:ascii="Arial" w:eastAsiaTheme="minorHAnsi" w:hAnsi="Arial" w:cs="Arial"/>
          <w:sz w:val="22"/>
          <w:szCs w:val="22"/>
          <w:lang w:val="en-US"/>
        </w:rPr>
        <w:t>peruttu</w:t>
      </w:r>
      <w:proofErr w:type="spellEnd"/>
      <w:r w:rsidR="000C4F67"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IE"/>
        </w:rPr>
        <w:t>&gt;&gt;</w:t>
      </w:r>
      <w:r w:rsidR="0014238A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14238A">
        <w:rPr>
          <w:rFonts w:ascii="Arial" w:eastAsiaTheme="minorHAnsi" w:hAnsi="Arial" w:cs="Arial"/>
          <w:sz w:val="22"/>
          <w:szCs w:val="22"/>
          <w:lang w:val="en-US"/>
        </w:rPr>
        <w:t>vuoksi</w:t>
      </w:r>
      <w:proofErr w:type="spellEnd"/>
      <w:r w:rsidR="000C4F67" w:rsidRPr="000C4F67"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</w:p>
    <w:p w14:paraId="24D4EE4E" w14:textId="699E14D4" w:rsidR="000C4F67" w:rsidRPr="00C80024" w:rsidRDefault="0014238A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Olemme pahoillamme tämän </w:t>
      </w:r>
      <w:r w:rsidR="00970BC2">
        <w:rPr>
          <w:rFonts w:ascii="Arial" w:eastAsiaTheme="minorHAnsi" w:hAnsi="Arial" w:cs="Arial"/>
          <w:sz w:val="22"/>
          <w:szCs w:val="22"/>
          <w:lang w:val="fi-FI"/>
        </w:rPr>
        <w:t xml:space="preserve">vuoksi Sinulle 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aiheutuneesta </w:t>
      </w:r>
      <w:r w:rsidR="00970BC2">
        <w:rPr>
          <w:rFonts w:ascii="Arial" w:eastAsiaTheme="minorHAnsi" w:hAnsi="Arial" w:cs="Arial"/>
          <w:sz w:val="22"/>
          <w:szCs w:val="22"/>
          <w:lang w:val="fi-FI"/>
        </w:rPr>
        <w:t xml:space="preserve">mahdollisesta 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vaivasta</w:t>
      </w:r>
      <w:r w:rsidR="00970BC2">
        <w:rPr>
          <w:rFonts w:ascii="Arial" w:eastAsiaTheme="minorHAnsi" w:hAnsi="Arial" w:cs="Arial"/>
          <w:sz w:val="22"/>
          <w:szCs w:val="22"/>
          <w:lang w:val="fi-FI"/>
        </w:rPr>
        <w:t>. T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oivomme yh</w:t>
      </w:r>
      <w:r w:rsidR="00970BC2">
        <w:rPr>
          <w:rFonts w:ascii="Arial" w:eastAsiaTheme="minorHAnsi" w:hAnsi="Arial" w:cs="Arial"/>
          <w:sz w:val="22"/>
          <w:szCs w:val="22"/>
          <w:lang w:val="fi-FI"/>
        </w:rPr>
        <w:t>teistyömme jatkuvan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 xml:space="preserve"> tulevaisuudessa uusien </w:t>
      </w:r>
      <w:r w:rsidR="00970BC2">
        <w:rPr>
          <w:rFonts w:ascii="Arial" w:eastAsiaTheme="minorHAnsi" w:hAnsi="Arial" w:cs="Arial"/>
          <w:sz w:val="22"/>
          <w:szCs w:val="22"/>
          <w:lang w:val="fi-FI"/>
        </w:rPr>
        <w:t>tilaisuuksien merkeissä</w:t>
      </w:r>
      <w:r w:rsidRPr="0014238A">
        <w:rPr>
          <w:rFonts w:ascii="Arial" w:eastAsiaTheme="minorHAnsi" w:hAnsi="Arial" w:cs="Arial"/>
          <w:sz w:val="22"/>
          <w:szCs w:val="22"/>
          <w:lang w:val="fi-FI"/>
        </w:rPr>
        <w:t>.</w:t>
      </w:r>
    </w:p>
    <w:p w14:paraId="24D4EE4F" w14:textId="77777777" w:rsidR="000C4F67" w:rsidRPr="00C80024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</w:p>
    <w:p w14:paraId="108F57A9" w14:textId="6AFE1DB2" w:rsidR="00970BC2" w:rsidRPr="00970BC2" w:rsidRDefault="00970BC2" w:rsidP="00970BC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 xml:space="preserve">Mikäli Sinulla on 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>lisäkysymyksiä tähän liittyen</w:t>
      </w: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>, autamme Sinua mielellämme!</w:t>
      </w:r>
    </w:p>
    <w:p w14:paraId="7786AEB8" w14:textId="77777777" w:rsidR="003A021C" w:rsidRPr="003A021C" w:rsidRDefault="003A021C" w:rsidP="003A021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04E9C887" w14:textId="77777777" w:rsidR="003A021C" w:rsidRPr="00345C18" w:rsidRDefault="003A021C" w:rsidP="003A021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Ystävällisin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terveisin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</w:p>
    <w:p w14:paraId="17BE83F0" w14:textId="77777777" w:rsidR="003A021C" w:rsidRDefault="003A021C" w:rsidP="003A021C">
      <w:pPr>
        <w:spacing w:line="276" w:lineRule="auto"/>
        <w:rPr>
          <w:rFonts w:ascii="Arial" w:eastAsiaTheme="minorHAnsi" w:hAnsi="Arial" w:cs="Arial"/>
          <w:b/>
          <w:sz w:val="22"/>
          <w:szCs w:val="22"/>
          <w:lang w:val="de-DE" w:bidi="he-IL"/>
        </w:rPr>
      </w:pPr>
      <w:r w:rsidRPr="00A21771">
        <w:rPr>
          <w:rFonts w:ascii="Arial" w:eastAsiaTheme="minorHAnsi" w:hAnsi="Arial" w:cs="Arial"/>
          <w:b/>
          <w:sz w:val="22"/>
          <w:szCs w:val="22"/>
          <w:lang w:val="de-DE" w:bidi="he-IL"/>
        </w:rPr>
        <w:t>&lt;&lt;User_name&gt;&gt;</w:t>
      </w:r>
    </w:p>
    <w:p w14:paraId="02D85E11" w14:textId="77777777" w:rsidR="003A021C" w:rsidRDefault="003A021C" w:rsidP="003A021C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  <w:r>
        <w:rPr>
          <w:rFonts w:ascii="Arial" w:eastAsiaTheme="minorHAnsi" w:hAnsi="Arial" w:cs="Arial"/>
          <w:b/>
          <w:sz w:val="22"/>
          <w:szCs w:val="22"/>
          <w:lang w:val="en-US"/>
        </w:rPr>
        <w:t xml:space="preserve"> </w:t>
      </w:r>
    </w:p>
    <w:p w14:paraId="1170EC4E" w14:textId="50CC27C5" w:rsidR="0043265D" w:rsidRDefault="003A021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</w:p>
    <w:p w14:paraId="7974FE64" w14:textId="77777777" w:rsidR="00FF45DC" w:rsidRDefault="00FF45DC" w:rsidP="00FF45DC">
      <w:pPr>
        <w:spacing w:line="276" w:lineRule="auto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da-DK"/>
        </w:rPr>
        <w:t>Puh</w:t>
      </w:r>
      <w:r w:rsidRPr="00F91931">
        <w:rPr>
          <w:rFonts w:ascii="Arial" w:hAnsi="Arial" w:cs="Arial"/>
          <w:sz w:val="22"/>
          <w:szCs w:val="22"/>
          <w:lang w:val="da-DK"/>
        </w:rPr>
        <w:t xml:space="preserve">: </w:t>
      </w:r>
      <w:r w:rsidRPr="00F91931">
        <w:rPr>
          <w:rFonts w:ascii="Arial" w:hAnsi="Arial" w:cs="Arial"/>
          <w:b/>
          <w:sz w:val="22"/>
          <w:szCs w:val="22"/>
          <w:lang w:val="it-IT"/>
        </w:rPr>
        <w:t>&lt;&lt;User_Phone&gt;&gt;</w:t>
      </w:r>
    </w:p>
    <w:p w14:paraId="18503C9D" w14:textId="77777777" w:rsidR="00FF45DC" w:rsidRPr="00E63B7B" w:rsidRDefault="00FF45DC" w:rsidP="00FF45DC">
      <w:pPr>
        <w:spacing w:line="276" w:lineRule="auto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S-posti</w:t>
      </w:r>
      <w:r>
        <w:rPr>
          <w:rFonts w:ascii="Arial" w:hAnsi="Arial" w:cs="Arial"/>
          <w:b/>
          <w:sz w:val="22"/>
          <w:szCs w:val="22"/>
          <w:lang w:val="it-IT"/>
        </w:rPr>
        <w:t xml:space="preserve">: </w:t>
      </w:r>
      <w:r w:rsidRPr="00F91931">
        <w:rPr>
          <w:rFonts w:ascii="Arial" w:hAnsi="Arial" w:cs="Arial"/>
          <w:b/>
          <w:sz w:val="22"/>
          <w:szCs w:val="22"/>
          <w:lang w:val="it-IT"/>
        </w:rPr>
        <w:t>&lt;&lt;User_Email&gt;&gt;</w:t>
      </w:r>
    </w:p>
    <w:p w14:paraId="44576B5A" w14:textId="77777777" w:rsidR="00FF45DC" w:rsidRPr="000C4F67" w:rsidRDefault="00FF45DC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56" w14:textId="7DA683E3" w:rsidR="00970BC2" w:rsidRDefault="00970BC2">
      <w:pPr>
        <w:rPr>
          <w:rFonts w:ascii="Arial" w:eastAsiaTheme="minorHAnsi" w:hAnsi="Arial" w:cs="Arial"/>
          <w:sz w:val="22"/>
          <w:szCs w:val="22"/>
          <w:lang w:val="en-US"/>
        </w:rPr>
      </w:pPr>
      <w:r>
        <w:rPr>
          <w:rFonts w:ascii="Arial" w:eastAsiaTheme="minorHAnsi" w:hAnsi="Arial" w:cs="Arial"/>
          <w:sz w:val="22"/>
          <w:szCs w:val="22"/>
          <w:lang w:val="en-US"/>
        </w:rPr>
        <w:br w:type="page"/>
      </w:r>
    </w:p>
    <w:p w14:paraId="781E9C57" w14:textId="77777777" w:rsidR="000C4F67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57" w14:textId="77777777" w:rsidR="000C4F67" w:rsidRPr="000C4F67" w:rsidRDefault="000C4F67" w:rsidP="000C4F67">
      <w:pPr>
        <w:spacing w:after="200" w:line="276" w:lineRule="auto"/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</w:pPr>
      <w:r w:rsidRPr="000C4F67">
        <w:rPr>
          <w:rFonts w:ascii="Arial" w:eastAsiaTheme="minorHAnsi" w:hAnsi="Arial" w:cs="Arial"/>
          <w:i/>
          <w:color w:val="1F497D" w:themeColor="text2"/>
          <w:sz w:val="22"/>
          <w:szCs w:val="22"/>
          <w:u w:val="single"/>
          <w:lang w:val="en-US"/>
        </w:rPr>
        <w:t>Option 2: Meeting cancelled and rescheduled</w:t>
      </w:r>
    </w:p>
    <w:p w14:paraId="24D4EE58" w14:textId="77777777" w:rsidR="000C4F67" w:rsidRDefault="000C4F67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B51B19C" w14:textId="4CF17C36" w:rsidR="00C80024" w:rsidRPr="003A021C" w:rsidRDefault="00970BC2" w:rsidP="00C80024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Aihe</w:t>
      </w:r>
      <w:proofErr w:type="spellEnd"/>
      <w:r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: </w:t>
      </w: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Tilaisuude</w:t>
      </w:r>
      <w:r w:rsidR="00C83362" w:rsidRPr="003A021C">
        <w:rPr>
          <w:rFonts w:ascii="Arial" w:eastAsiaTheme="minorHAnsi" w:hAnsi="Arial" w:cs="Arial"/>
          <w:sz w:val="22"/>
          <w:szCs w:val="22"/>
          <w:lang w:val="en-US"/>
        </w:rPr>
        <w:t>n</w:t>
      </w:r>
      <w:proofErr w:type="spellEnd"/>
      <w:r w:rsidR="00C83362"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C83362" w:rsidRPr="003A021C">
        <w:rPr>
          <w:rFonts w:ascii="Arial" w:eastAsiaTheme="minorHAnsi" w:hAnsi="Arial" w:cs="Arial"/>
          <w:sz w:val="22"/>
          <w:szCs w:val="22"/>
          <w:lang w:val="en-US"/>
        </w:rPr>
        <w:t>ajankohdan</w:t>
      </w:r>
      <w:proofErr w:type="spellEnd"/>
      <w:r w:rsidR="00C83362"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="00C83362" w:rsidRPr="003A021C">
        <w:rPr>
          <w:rFonts w:ascii="Arial" w:eastAsiaTheme="minorHAnsi" w:hAnsi="Arial" w:cs="Arial"/>
          <w:sz w:val="22"/>
          <w:szCs w:val="22"/>
          <w:lang w:val="en-US"/>
        </w:rPr>
        <w:t>muutos</w:t>
      </w:r>
      <w:proofErr w:type="spellEnd"/>
    </w:p>
    <w:p w14:paraId="24D4EE5A" w14:textId="77777777" w:rsidR="00D60ED2" w:rsidRPr="003A021C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5B" w14:textId="77777777" w:rsidR="00D60ED2" w:rsidRPr="003A021C" w:rsidRDefault="00D60ED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24D4EE5C" w14:textId="49CBA49B" w:rsidR="000C4F67" w:rsidRPr="003A021C" w:rsidRDefault="00C80024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A021C">
        <w:rPr>
          <w:rFonts w:ascii="Arial" w:eastAsiaTheme="minorHAnsi" w:hAnsi="Arial" w:cs="Arial"/>
          <w:sz w:val="22"/>
          <w:szCs w:val="22"/>
          <w:lang w:val="en-US"/>
        </w:rPr>
        <w:t>Arvoisa</w:t>
      </w:r>
      <w:proofErr w:type="spellEnd"/>
      <w:r w:rsidR="000C4F67"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3A021C" w:rsidRPr="00A1665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A021C" w:rsidRPr="00A16655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3A021C" w:rsidRPr="00A16655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3A021C" w:rsidRPr="00A16655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3A021C" w:rsidRPr="00A16655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3A021C" w:rsidRPr="00A16655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="003A021C" w:rsidRPr="00A16655">
        <w:rPr>
          <w:rFonts w:ascii="Arial" w:hAnsi="Arial" w:cs="Arial"/>
          <w:sz w:val="22"/>
          <w:szCs w:val="22"/>
          <w:lang w:val="en-US" w:bidi="he-IL"/>
        </w:rPr>
        <w:t>Account_LastName</w:t>
      </w:r>
      <w:proofErr w:type="spellEnd"/>
      <w:r w:rsidR="003A021C" w:rsidRPr="00A16655">
        <w:rPr>
          <w:rFonts w:ascii="Arial" w:hAnsi="Arial" w:cs="Arial"/>
          <w:sz w:val="22"/>
          <w:szCs w:val="22"/>
          <w:lang w:val="en-US" w:bidi="he-IL"/>
        </w:rPr>
        <w:t>&gt;&gt;,</w:t>
      </w:r>
      <w:r w:rsidR="000C4F67" w:rsidRPr="003A021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1508FE08" w14:textId="1CD682D3" w:rsidR="00970BC2" w:rsidRPr="00970BC2" w:rsidRDefault="00970BC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proofErr w:type="gramStart"/>
      <w:r w:rsidRPr="00F01659">
        <w:rPr>
          <w:rFonts w:ascii="Arial" w:eastAsiaTheme="minorHAnsi" w:hAnsi="Arial" w:cs="Arial"/>
          <w:sz w:val="22"/>
          <w:szCs w:val="22"/>
          <w:lang w:val="en-US"/>
        </w:rPr>
        <w:t>Valitettavasti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joudumme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ilmoittamaan</w:t>
      </w:r>
      <w:proofErr w:type="spellEnd"/>
      <w:r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että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US"/>
        </w:rPr>
        <w:t>&gt;&gt;</w:t>
      </w:r>
      <w:r w:rsidR="003A021C">
        <w:rPr>
          <w:rFonts w:ascii="Arial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US"/>
        </w:rPr>
        <w:fldChar w:fldCharType="begin"/>
      </w:r>
      <w:r w:rsidR="003A021C" w:rsidRPr="004857A5">
        <w:rPr>
          <w:rFonts w:ascii="Arial" w:hAnsi="Arial" w:cs="Arial"/>
          <w:sz w:val="22"/>
          <w:szCs w:val="22"/>
          <w:lang w:val="en-US"/>
        </w:rPr>
        <w:instrText xml:space="preserve"> IF "&lt;&lt;Meeting_MERC_Preferred_Venue_MERC&gt;&gt;"=""  "&lt;&lt;Meeting_MERC_Sourced_Venue_Name_MERC&gt;&gt;" "&lt;&lt;Meeting_MERC_Preferred_Venue_MERC&gt;&gt; " \* MERGEFORMAT  \* MERGEFORMAT </w:instrText>
      </w:r>
      <w:r w:rsidR="003A021C" w:rsidRPr="004857A5">
        <w:rPr>
          <w:rFonts w:ascii="Arial" w:hAnsi="Arial" w:cs="Arial"/>
          <w:sz w:val="22"/>
          <w:szCs w:val="22"/>
          <w:lang w:val="en-US"/>
        </w:rPr>
        <w:fldChar w:fldCharType="separate"/>
      </w:r>
      <w:r w:rsidR="003A021C" w:rsidRPr="004857A5">
        <w:rPr>
          <w:rFonts w:ascii="Arial" w:hAnsi="Arial" w:cs="Arial"/>
          <w:noProof/>
          <w:sz w:val="22"/>
          <w:szCs w:val="22"/>
          <w:lang w:val="en-US"/>
        </w:rPr>
        <w:t>&lt;&lt;Meeting_MERC_Preferred_Venue_MERC&gt;&gt; e_MERC&gt;&gt;</w:t>
      </w:r>
      <w:r w:rsidR="003A021C" w:rsidRPr="004857A5">
        <w:rPr>
          <w:rFonts w:ascii="Arial" w:hAnsi="Arial" w:cs="Arial"/>
          <w:sz w:val="22"/>
          <w:szCs w:val="22"/>
          <w:lang w:val="en-US"/>
        </w:rPr>
        <w:fldChar w:fldCharType="end"/>
      </w:r>
      <w:r w:rsidR="003A021C" w:rsidRPr="004857A5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US"/>
        </w:rPr>
        <w:t>&gt;&gt;, 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US"/>
        </w:rPr>
        <w:t>Meeting_MERC_Start_Time_In_Meeting_Time_Zone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US"/>
        </w:rPr>
        <w:t xml:space="preserve">&gt;&gt; - </w:t>
      </w:r>
      <w:r w:rsidR="003A021C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IE"/>
        </w:rPr>
        <w:t>Meeting_MERC_End_Time_In_Meeting_Time_Zone_MERC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IE"/>
        </w:rPr>
        <w:t>&gt;&gt;</w:t>
      </w:r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on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peruttu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3A021C" w:rsidRPr="004857A5"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 w:rsidR="003A021C" w:rsidRPr="004857A5">
        <w:rPr>
          <w:rFonts w:ascii="Arial" w:hAnsi="Arial" w:cs="Arial"/>
          <w:sz w:val="22"/>
          <w:szCs w:val="22"/>
          <w:lang w:val="en-IE"/>
        </w:rPr>
        <w:t>Form_CancellationReason</w:t>
      </w:r>
      <w:proofErr w:type="spellEnd"/>
      <w:r w:rsidR="003A021C" w:rsidRPr="004857A5">
        <w:rPr>
          <w:rFonts w:ascii="Arial" w:hAnsi="Arial" w:cs="Arial"/>
          <w:sz w:val="22"/>
          <w:szCs w:val="22"/>
          <w:lang w:val="en-IE"/>
        </w:rPr>
        <w:t>&gt;&gt;</w:t>
      </w:r>
      <w:r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vuoksi</w:t>
      </w:r>
      <w:proofErr w:type="spellEnd"/>
      <w:r w:rsidRPr="000C4F67">
        <w:rPr>
          <w:rFonts w:ascii="Arial" w:eastAsiaTheme="minorHAnsi" w:hAnsi="Arial" w:cs="Arial"/>
          <w:sz w:val="22"/>
          <w:szCs w:val="22"/>
          <w:lang w:val="en-US"/>
        </w:rPr>
        <w:t>.</w:t>
      </w:r>
      <w:proofErr w:type="gramEnd"/>
    </w:p>
    <w:p w14:paraId="24D4EE5E" w14:textId="4C973B26" w:rsidR="000C4F67" w:rsidRPr="00C80024" w:rsidRDefault="00C80024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  <w:r w:rsidRPr="00C80024">
        <w:rPr>
          <w:rFonts w:ascii="Arial" w:eastAsiaTheme="minorHAnsi" w:hAnsi="Arial" w:cs="Arial"/>
          <w:sz w:val="22"/>
          <w:szCs w:val="22"/>
          <w:lang w:val="fi-FI"/>
        </w:rPr>
        <w:t>Tilaisuus on siirretty uuteen ajankohtaan</w:t>
      </w:r>
      <w:r w:rsidR="000C4F67" w:rsidRPr="00C80024">
        <w:rPr>
          <w:rFonts w:ascii="Arial" w:eastAsiaTheme="minorHAnsi" w:hAnsi="Arial" w:cs="Arial"/>
          <w:sz w:val="22"/>
          <w:szCs w:val="22"/>
          <w:lang w:val="fi-FI"/>
        </w:rPr>
        <w:t xml:space="preserve"> </w:t>
      </w:r>
      <w:r w:rsidR="003A021C">
        <w:rPr>
          <w:rFonts w:ascii="Arial" w:eastAsiaTheme="minorHAnsi" w:hAnsi="Arial" w:cs="Arial"/>
          <w:sz w:val="22"/>
          <w:szCs w:val="22"/>
          <w:lang w:val="de-DE"/>
        </w:rPr>
        <w:t>&lt;&lt;Form_newdateandlocation&gt;&gt;.</w:t>
      </w:r>
    </w:p>
    <w:p w14:paraId="24D4EE60" w14:textId="07E93129" w:rsidR="000C4F67" w:rsidRPr="001F59D3" w:rsidRDefault="00C83362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C83362">
        <w:rPr>
          <w:rFonts w:ascii="Arial" w:eastAsiaTheme="minorHAnsi" w:hAnsi="Arial" w:cs="Arial"/>
          <w:sz w:val="22"/>
          <w:szCs w:val="22"/>
          <w:lang w:val="fi-FI" w:bidi="he-IL"/>
        </w:rPr>
        <w:t>Olemme pahoillamme tämän vuoksi Sinulle aiheutuneesta mahdollisesta vaivasta.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 xml:space="preserve"> Toivottavasti voit osallistua tilaisuuteen myös uutena ajankohtana.</w:t>
      </w:r>
    </w:p>
    <w:p w14:paraId="065BB987" w14:textId="77777777" w:rsidR="00C83362" w:rsidRPr="00970BC2" w:rsidRDefault="00C83362" w:rsidP="00C83362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 w:bidi="he-IL"/>
        </w:rPr>
      </w:pP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 xml:space="preserve">Mikäli Sinulla on </w:t>
      </w:r>
      <w:r>
        <w:rPr>
          <w:rFonts w:ascii="Arial" w:eastAsiaTheme="minorHAnsi" w:hAnsi="Arial" w:cs="Arial"/>
          <w:sz w:val="22"/>
          <w:szCs w:val="22"/>
          <w:lang w:val="fi-FI" w:bidi="he-IL"/>
        </w:rPr>
        <w:t>lisäkysymyksiä tähän liittyen</w:t>
      </w:r>
      <w:r w:rsidRPr="00970BC2">
        <w:rPr>
          <w:rFonts w:ascii="Arial" w:eastAsiaTheme="minorHAnsi" w:hAnsi="Arial" w:cs="Arial"/>
          <w:sz w:val="22"/>
          <w:szCs w:val="22"/>
          <w:lang w:val="fi-FI" w:bidi="he-IL"/>
        </w:rPr>
        <w:t>, autamme Sinua mielellämme!</w:t>
      </w:r>
    </w:p>
    <w:p w14:paraId="6691C659" w14:textId="77777777" w:rsidR="003A021C" w:rsidRPr="003A021C" w:rsidRDefault="003A021C" w:rsidP="003A021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fi-FI"/>
        </w:rPr>
      </w:pPr>
    </w:p>
    <w:p w14:paraId="24D4EE63" w14:textId="7DD6992B" w:rsidR="000C4F67" w:rsidRPr="00345C18" w:rsidRDefault="001F59D3" w:rsidP="000C4F67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Ystävällisin</w:t>
      </w:r>
      <w:proofErr w:type="spellEnd"/>
      <w:r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proofErr w:type="spellStart"/>
      <w:r w:rsidRPr="00345C18">
        <w:rPr>
          <w:rFonts w:ascii="Arial" w:eastAsiaTheme="minorHAnsi" w:hAnsi="Arial" w:cs="Arial"/>
          <w:sz w:val="22"/>
          <w:szCs w:val="22"/>
          <w:lang w:val="en-US"/>
        </w:rPr>
        <w:t>terveisin</w:t>
      </w:r>
      <w:proofErr w:type="spellEnd"/>
      <w:r w:rsidR="000C4F67" w:rsidRPr="00345C18">
        <w:rPr>
          <w:rFonts w:ascii="Arial" w:eastAsiaTheme="minorHAnsi" w:hAnsi="Arial" w:cs="Arial"/>
          <w:sz w:val="22"/>
          <w:szCs w:val="22"/>
          <w:lang w:val="en-US"/>
        </w:rPr>
        <w:t xml:space="preserve">, </w:t>
      </w:r>
    </w:p>
    <w:p w14:paraId="13750567" w14:textId="77777777" w:rsidR="003A021C" w:rsidRDefault="003A021C" w:rsidP="003A021C">
      <w:pPr>
        <w:spacing w:line="276" w:lineRule="auto"/>
        <w:rPr>
          <w:rFonts w:ascii="Arial" w:eastAsiaTheme="minorHAnsi" w:hAnsi="Arial" w:cs="Arial"/>
          <w:b/>
          <w:sz w:val="22"/>
          <w:szCs w:val="22"/>
          <w:lang w:val="de-DE" w:bidi="he-IL"/>
        </w:rPr>
      </w:pPr>
      <w:r w:rsidRPr="00A21771">
        <w:rPr>
          <w:rFonts w:ascii="Arial" w:eastAsiaTheme="minorHAnsi" w:hAnsi="Arial" w:cs="Arial"/>
          <w:b/>
          <w:sz w:val="22"/>
          <w:szCs w:val="22"/>
          <w:lang w:val="de-DE" w:bidi="he-IL"/>
        </w:rPr>
        <w:t>&lt;&lt;User_name&gt;&gt;</w:t>
      </w:r>
    </w:p>
    <w:p w14:paraId="124EE97E" w14:textId="77777777" w:rsidR="003A021C" w:rsidRDefault="003A021C" w:rsidP="003A021C">
      <w:pPr>
        <w:spacing w:after="200" w:line="276" w:lineRule="auto"/>
        <w:rPr>
          <w:rFonts w:ascii="Arial" w:eastAsiaTheme="minorHAnsi" w:hAnsi="Arial" w:cs="Arial"/>
          <w:b/>
          <w:sz w:val="22"/>
          <w:szCs w:val="22"/>
          <w:lang w:val="en-US"/>
        </w:rPr>
      </w:pPr>
      <w:r>
        <w:rPr>
          <w:rFonts w:ascii="Arial" w:eastAsiaTheme="minorHAnsi" w:hAnsi="Arial" w:cs="Arial"/>
          <w:b/>
          <w:sz w:val="22"/>
          <w:szCs w:val="22"/>
          <w:lang w:val="en-US"/>
        </w:rPr>
        <w:t xml:space="preserve"> </w:t>
      </w:r>
    </w:p>
    <w:p w14:paraId="5F56F930" w14:textId="1298B7A9" w:rsidR="003A021C" w:rsidRPr="003A021C" w:rsidRDefault="0043265D" w:rsidP="003A021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3A021C">
        <w:rPr>
          <w:rFonts w:ascii="Arial" w:eastAsiaTheme="minorHAnsi" w:hAnsi="Arial" w:cs="Arial"/>
          <w:sz w:val="22"/>
          <w:szCs w:val="22"/>
          <w:lang w:val="en-US"/>
        </w:rPr>
        <w:t>Lilly Customer Meeting Service</w:t>
      </w:r>
    </w:p>
    <w:p w14:paraId="20480A60" w14:textId="77777777" w:rsidR="00FF45DC" w:rsidRDefault="00FF45DC" w:rsidP="00FF45DC">
      <w:pPr>
        <w:spacing w:line="276" w:lineRule="auto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da-DK"/>
        </w:rPr>
        <w:t>Puh</w:t>
      </w:r>
      <w:r w:rsidRPr="00F91931">
        <w:rPr>
          <w:rFonts w:ascii="Arial" w:hAnsi="Arial" w:cs="Arial"/>
          <w:sz w:val="22"/>
          <w:szCs w:val="22"/>
          <w:lang w:val="da-DK"/>
        </w:rPr>
        <w:t xml:space="preserve">: </w:t>
      </w:r>
      <w:r w:rsidRPr="00F91931">
        <w:rPr>
          <w:rFonts w:ascii="Arial" w:hAnsi="Arial" w:cs="Arial"/>
          <w:b/>
          <w:sz w:val="22"/>
          <w:szCs w:val="22"/>
          <w:lang w:val="it-IT"/>
        </w:rPr>
        <w:t>&lt;&lt;User_Phone&gt;&gt;</w:t>
      </w:r>
    </w:p>
    <w:p w14:paraId="06C2CE29" w14:textId="77777777" w:rsidR="00FF45DC" w:rsidRPr="00E63B7B" w:rsidRDefault="00FF45DC" w:rsidP="00FF45DC">
      <w:pPr>
        <w:spacing w:line="276" w:lineRule="auto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S-posti</w:t>
      </w:r>
      <w:r>
        <w:rPr>
          <w:rFonts w:ascii="Arial" w:hAnsi="Arial" w:cs="Arial"/>
          <w:b/>
          <w:sz w:val="22"/>
          <w:szCs w:val="22"/>
          <w:lang w:val="it-IT"/>
        </w:rPr>
        <w:t xml:space="preserve">: </w:t>
      </w:r>
      <w:r w:rsidRPr="00F91931">
        <w:rPr>
          <w:rFonts w:ascii="Arial" w:hAnsi="Arial" w:cs="Arial"/>
          <w:b/>
          <w:sz w:val="22"/>
          <w:szCs w:val="22"/>
          <w:lang w:val="it-IT"/>
        </w:rPr>
        <w:t>&lt;&lt;User_Email&gt;&gt;</w:t>
      </w:r>
    </w:p>
    <w:p w14:paraId="26A2A0F2" w14:textId="77777777" w:rsidR="003A021C" w:rsidRDefault="003A021C" w:rsidP="003A021C">
      <w:pPr>
        <w:spacing w:after="200" w:line="276" w:lineRule="auto"/>
        <w:rPr>
          <w:rFonts w:ascii="Arial" w:eastAsiaTheme="minorHAnsi" w:hAnsi="Arial" w:cs="Arial"/>
          <w:sz w:val="22"/>
          <w:szCs w:val="22"/>
          <w:lang w:val="en-US"/>
        </w:rPr>
      </w:pPr>
    </w:p>
    <w:p w14:paraId="739CAF86" w14:textId="1BDA0DBC" w:rsidR="0043265D" w:rsidRDefault="0043265D" w:rsidP="0043265D">
      <w:pPr>
        <w:rPr>
          <w:rFonts w:ascii="Arial" w:eastAsiaTheme="minorHAnsi" w:hAnsi="Arial" w:cs="Arial"/>
          <w:lang w:val="en-US"/>
        </w:rPr>
      </w:pPr>
    </w:p>
    <w:p w14:paraId="24D4EE66" w14:textId="77777777" w:rsidR="00E71334" w:rsidRPr="000C4F67" w:rsidRDefault="00E71334">
      <w:pPr>
        <w:pStyle w:val="BodyText"/>
        <w:rPr>
          <w:lang w:val="en-US"/>
        </w:rPr>
      </w:pPr>
    </w:p>
    <w:sectPr w:rsidR="00E71334" w:rsidRPr="000C4F67" w:rsidSect="004F507D">
      <w:headerReference w:type="default" r:id="rId12"/>
      <w:footerReference w:type="default" r:id="rId13"/>
      <w:pgSz w:w="11909" w:h="16834" w:code="9"/>
      <w:pgMar w:top="2370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65973" w14:textId="77777777" w:rsidR="003129A9" w:rsidRDefault="003129A9">
      <w:r>
        <w:separator/>
      </w:r>
    </w:p>
  </w:endnote>
  <w:endnote w:type="continuationSeparator" w:id="0">
    <w:p w14:paraId="203F7B62" w14:textId="77777777" w:rsidR="003129A9" w:rsidRDefault="0031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5D30A" w14:textId="77777777" w:rsidR="003A021C" w:rsidRDefault="003A021C" w:rsidP="003A021C">
    <w:pPr>
      <w:pStyle w:val="Footer"/>
      <w:jc w:val="right"/>
      <w:rPr>
        <w:sz w:val="20"/>
      </w:rPr>
    </w:pPr>
    <w:r w:rsidRPr="00AD5C82">
      <w:rPr>
        <w:rFonts w:ascii="Arial" w:hAnsi="Arial" w:cs="Arial"/>
        <w:sz w:val="18"/>
        <w:szCs w:val="18"/>
      </w:rPr>
      <w:t>&lt;&lt;</w:t>
    </w:r>
    <w:proofErr w:type="spellStart"/>
    <w:r w:rsidRPr="00AD5C82">
      <w:rPr>
        <w:rFonts w:ascii="Arial" w:hAnsi="Arial" w:cs="Arial"/>
        <w:sz w:val="18"/>
        <w:szCs w:val="18"/>
      </w:rPr>
      <w:t>Account_LastName</w:t>
    </w:r>
    <w:proofErr w:type="spellEnd"/>
    <w:r w:rsidRPr="00AD5C82">
      <w:rPr>
        <w:rFonts w:ascii="Arial" w:hAnsi="Arial" w:cs="Arial"/>
        <w:sz w:val="18"/>
        <w:szCs w:val="18"/>
      </w:rPr>
      <w:t>&gt;&gt; - &lt;&lt;</w:t>
    </w:r>
    <w:proofErr w:type="spellStart"/>
    <w:r w:rsidRPr="00AD5C82">
      <w:rPr>
        <w:rFonts w:ascii="Arial" w:hAnsi="Arial" w:cs="Arial"/>
        <w:sz w:val="18"/>
        <w:szCs w:val="18"/>
      </w:rPr>
      <w:t>Account_Cust_Id_GLBL</w:t>
    </w:r>
    <w:proofErr w:type="spellEnd"/>
    <w:r w:rsidRPr="00AD5C82">
      <w:rPr>
        <w:rFonts w:ascii="Arial" w:hAnsi="Arial" w:cs="Arial"/>
        <w:sz w:val="18"/>
        <w:szCs w:val="18"/>
      </w:rPr>
      <w:t>&gt;&gt;</w:t>
    </w:r>
  </w:p>
  <w:p w14:paraId="24D4EE6E" w14:textId="367FDBC0" w:rsidR="00E137C2" w:rsidRPr="003A021C" w:rsidRDefault="003A021C" w:rsidP="003A021C">
    <w:pPr>
      <w:pStyle w:val="Footer"/>
      <w:rPr>
        <w:rFonts w:ascii="Arial" w:hAnsi="Arial" w:cs="Arial"/>
        <w:sz w:val="18"/>
        <w:szCs w:val="18"/>
      </w:rPr>
    </w:pPr>
    <w:r w:rsidRPr="003A021C">
      <w:rPr>
        <w:rFonts w:ascii="Arial" w:hAnsi="Arial" w:cs="Arial"/>
        <w:sz w:val="18"/>
        <w:szCs w:val="18"/>
      </w:rPr>
      <w:fldChar w:fldCharType="begin"/>
    </w:r>
    <w:r w:rsidRPr="003A021C">
      <w:rPr>
        <w:rFonts w:ascii="Arial" w:hAnsi="Arial" w:cs="Arial"/>
        <w:sz w:val="18"/>
        <w:szCs w:val="18"/>
      </w:rPr>
      <w:instrText xml:space="preserve"> PAGE   \* MERGEFORMAT </w:instrText>
    </w:r>
    <w:r w:rsidRPr="003A021C">
      <w:rPr>
        <w:rFonts w:ascii="Arial" w:hAnsi="Arial" w:cs="Arial"/>
        <w:sz w:val="18"/>
        <w:szCs w:val="18"/>
      </w:rPr>
      <w:fldChar w:fldCharType="separate"/>
    </w:r>
    <w:r w:rsidR="004F507D">
      <w:rPr>
        <w:rFonts w:ascii="Arial" w:hAnsi="Arial" w:cs="Arial"/>
        <w:noProof/>
        <w:sz w:val="18"/>
        <w:szCs w:val="18"/>
      </w:rPr>
      <w:t>1</w:t>
    </w:r>
    <w:r w:rsidRPr="003A021C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ECA90" w14:textId="77777777" w:rsidR="003129A9" w:rsidRDefault="003129A9">
      <w:r>
        <w:separator/>
      </w:r>
    </w:p>
  </w:footnote>
  <w:footnote w:type="continuationSeparator" w:id="0">
    <w:p w14:paraId="4D522C64" w14:textId="77777777" w:rsidR="003129A9" w:rsidRDefault="003129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4EE6D" w14:textId="4FA4B705" w:rsidR="00E137C2" w:rsidRPr="003A021C" w:rsidRDefault="003A021C" w:rsidP="003A021C">
    <w:pPr>
      <w:pStyle w:val="Address"/>
      <w:spacing w:before="60"/>
      <w:ind w:left="0" w:right="-728"/>
      <w:rPr>
        <w:lang w:val="en-IE"/>
      </w:rPr>
    </w:pPr>
    <w:r w:rsidRPr="003A021C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9BD7B1F" wp14:editId="01D9A15F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21C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C583976" wp14:editId="03068EA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DA3A91E" w14:textId="77777777" w:rsidR="003A021C" w:rsidRPr="002F60C9" w:rsidRDefault="003A021C" w:rsidP="003A021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Oy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Eli Lilly </w:t>
                          </w: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Ab</w:t>
                          </w:r>
                        </w:p>
                        <w:p w14:paraId="0A9BDD10" w14:textId="77777777" w:rsidR="003A021C" w:rsidRDefault="003A021C" w:rsidP="003A021C">
                          <w:pPr>
                            <w:spacing w:before="24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Laajalahdentie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23, 3. </w:t>
                          </w:r>
                          <w:proofErr w:type="spellStart"/>
                          <w:proofErr w:type="gram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krs</w:t>
                          </w:r>
                          <w:proofErr w:type="spellEnd"/>
                          <w:proofErr w:type="gramEnd"/>
                        </w:p>
                        <w:p w14:paraId="187C575A" w14:textId="77777777" w:rsidR="003A021C" w:rsidRPr="002F60C9" w:rsidRDefault="003A021C" w:rsidP="003A021C">
                          <w:pP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00330 Helsinki</w:t>
                          </w:r>
                        </w:p>
                        <w:p w14:paraId="752FD56F" w14:textId="77777777" w:rsidR="003A021C" w:rsidRPr="002F60C9" w:rsidRDefault="003A021C" w:rsidP="003A021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 w:rsidRPr="002F60C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471BF6F0" w14:textId="69942E73" w:rsidR="003A021C" w:rsidRPr="00B45EE0" w:rsidRDefault="003A021C" w:rsidP="003A021C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58 9 </w:t>
                          </w:r>
                          <w:r w:rsidR="00345C18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7252 2024</w:t>
                          </w:r>
                        </w:p>
                        <w:p w14:paraId="16DD3985" w14:textId="77777777" w:rsidR="003A021C" w:rsidRPr="00B45EE0" w:rsidRDefault="003A021C" w:rsidP="003A021C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2948EE"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fi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DA3A91E" w14:textId="77777777" w:rsidR="003A021C" w:rsidRPr="002F60C9" w:rsidRDefault="003A021C" w:rsidP="003A021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Oy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Eli Lilly </w:t>
                    </w: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Ab</w:t>
                    </w:r>
                  </w:p>
                  <w:p w14:paraId="0A9BDD10" w14:textId="77777777" w:rsidR="003A021C" w:rsidRDefault="003A021C" w:rsidP="003A021C">
                    <w:pPr>
                      <w:spacing w:before="24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Laajalahdentie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23, 3. </w:t>
                    </w:r>
                    <w:proofErr w:type="spellStart"/>
                    <w:proofErr w:type="gram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krs</w:t>
                    </w:r>
                    <w:proofErr w:type="spellEnd"/>
                    <w:proofErr w:type="gramEnd"/>
                  </w:p>
                  <w:p w14:paraId="187C575A" w14:textId="77777777" w:rsidR="003A021C" w:rsidRPr="002F60C9" w:rsidRDefault="003A021C" w:rsidP="003A021C">
                    <w:pP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00330 Helsinki</w:t>
                    </w:r>
                  </w:p>
                  <w:p w14:paraId="752FD56F" w14:textId="77777777" w:rsidR="003A021C" w:rsidRPr="002F60C9" w:rsidRDefault="003A021C" w:rsidP="003A021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 w:rsidRPr="002F60C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471BF6F0" w14:textId="69942E73" w:rsidR="003A021C" w:rsidRPr="00B45EE0" w:rsidRDefault="003A021C" w:rsidP="003A021C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58 9 </w:t>
                    </w:r>
                    <w:r w:rsidR="00345C18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7252 2024</w:t>
                    </w:r>
                  </w:p>
                  <w:p w14:paraId="16DD3985" w14:textId="77777777" w:rsidR="003A021C" w:rsidRPr="00B45EE0" w:rsidRDefault="003A021C" w:rsidP="003A021C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2948EE"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fi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62153"/>
    <w:rsid w:val="000C4F67"/>
    <w:rsid w:val="000D3FF5"/>
    <w:rsid w:val="00101C41"/>
    <w:rsid w:val="0014238A"/>
    <w:rsid w:val="0017100C"/>
    <w:rsid w:val="001B3894"/>
    <w:rsid w:val="001F59D3"/>
    <w:rsid w:val="00275F99"/>
    <w:rsid w:val="002E563A"/>
    <w:rsid w:val="00305F71"/>
    <w:rsid w:val="003129A9"/>
    <w:rsid w:val="00345C18"/>
    <w:rsid w:val="00347959"/>
    <w:rsid w:val="003913A7"/>
    <w:rsid w:val="003A021C"/>
    <w:rsid w:val="003A2DC7"/>
    <w:rsid w:val="003D7270"/>
    <w:rsid w:val="003F059E"/>
    <w:rsid w:val="003F702C"/>
    <w:rsid w:val="004220EA"/>
    <w:rsid w:val="0043265D"/>
    <w:rsid w:val="004464FD"/>
    <w:rsid w:val="00492C3D"/>
    <w:rsid w:val="004A7F1D"/>
    <w:rsid w:val="004B4677"/>
    <w:rsid w:val="004F507D"/>
    <w:rsid w:val="006D141E"/>
    <w:rsid w:val="00956D6C"/>
    <w:rsid w:val="00970BC2"/>
    <w:rsid w:val="00974409"/>
    <w:rsid w:val="009D7222"/>
    <w:rsid w:val="009E3145"/>
    <w:rsid w:val="00AF1028"/>
    <w:rsid w:val="00B14E04"/>
    <w:rsid w:val="00B51E38"/>
    <w:rsid w:val="00BC415F"/>
    <w:rsid w:val="00BD3DD4"/>
    <w:rsid w:val="00C5737C"/>
    <w:rsid w:val="00C80024"/>
    <w:rsid w:val="00C83362"/>
    <w:rsid w:val="00C962A9"/>
    <w:rsid w:val="00CC4DF7"/>
    <w:rsid w:val="00CF16DB"/>
    <w:rsid w:val="00D357EB"/>
    <w:rsid w:val="00D60C21"/>
    <w:rsid w:val="00D60ED2"/>
    <w:rsid w:val="00D6600B"/>
    <w:rsid w:val="00DA6F74"/>
    <w:rsid w:val="00E137C2"/>
    <w:rsid w:val="00E71334"/>
    <w:rsid w:val="00EA3944"/>
    <w:rsid w:val="00F01659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24D4E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C2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BC2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DCD1894B-F427-4B64-8119-1B84AB044633}"/>
</file>

<file path=customXml/itemProps3.xml><?xml version="1.0" encoding="utf-8"?>
<ds:datastoreItem xmlns:ds="http://schemas.openxmlformats.org/officeDocument/2006/customXml" ds:itemID="{801EAA45-9C27-4F0D-897D-F79157C282CB}"/>
</file>

<file path=customXml/itemProps4.xml><?xml version="1.0" encoding="utf-8"?>
<ds:datastoreItem xmlns:ds="http://schemas.openxmlformats.org/officeDocument/2006/customXml" ds:itemID="{7DB267FE-26D1-4602-88DE-A3E67F115CE5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5</TotalTime>
  <Pages>2</Pages>
  <Words>148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6</cp:revision>
  <cp:lastPrinted>2014-04-11T14:55:00Z</cp:lastPrinted>
  <dcterms:created xsi:type="dcterms:W3CDTF">2014-08-13T15:42:00Z</dcterms:created>
  <dcterms:modified xsi:type="dcterms:W3CDTF">2014-08-29T12:55:00Z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