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2D28A" w14:textId="77777777" w:rsidR="003A2DC7" w:rsidRDefault="003A2DC7">
      <w:pPr>
        <w:pStyle w:val="BodyText"/>
      </w:pPr>
    </w:p>
    <w:tbl>
      <w:tblPr>
        <w:tblStyle w:val="TableGrid"/>
        <w:tblW w:w="93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1"/>
        <w:gridCol w:w="296"/>
        <w:gridCol w:w="1183"/>
        <w:gridCol w:w="2072"/>
      </w:tblGrid>
      <w:tr w:rsidR="002A541D" w:rsidRPr="00B71B3F" w14:paraId="0801E03A" w14:textId="77777777" w:rsidTr="002A541D">
        <w:trPr>
          <w:trHeight w:val="1894"/>
        </w:trPr>
        <w:tc>
          <w:tcPr>
            <w:tcW w:w="5771" w:type="dxa"/>
          </w:tcPr>
          <w:p w14:paraId="2DBE966B" w14:textId="77777777" w:rsidR="002A541D" w:rsidRPr="00206CE5" w:rsidRDefault="002A541D" w:rsidP="00285E8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06CE5">
              <w:rPr>
                <w:rFonts w:ascii="Arial" w:hAnsi="Arial" w:cs="Arial"/>
                <w:b/>
                <w:sz w:val="22"/>
                <w:szCs w:val="22"/>
              </w:rPr>
              <w:t>&lt;&lt;</w:t>
            </w:r>
            <w:proofErr w:type="spellStart"/>
            <w:r w:rsidRPr="00206CE5">
              <w:rPr>
                <w:rFonts w:ascii="Arial" w:hAnsi="Arial" w:cs="Arial"/>
                <w:b/>
                <w:sz w:val="22"/>
                <w:szCs w:val="22"/>
              </w:rPr>
              <w:t>Account_Sfx_Nm_GLBL</w:t>
            </w:r>
            <w:proofErr w:type="spellEnd"/>
            <w:r w:rsidRPr="00206CE5">
              <w:rPr>
                <w:rFonts w:ascii="Arial" w:hAnsi="Arial" w:cs="Arial"/>
                <w:b/>
                <w:sz w:val="22"/>
                <w:szCs w:val="22"/>
              </w:rPr>
              <w:t>&gt;&gt;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06CE5">
              <w:rPr>
                <w:rFonts w:ascii="Arial" w:hAnsi="Arial" w:cs="Arial"/>
                <w:b/>
                <w:sz w:val="22"/>
                <w:szCs w:val="22"/>
              </w:rPr>
              <w:t>&lt;&lt;</w:t>
            </w:r>
            <w:proofErr w:type="spellStart"/>
            <w:r w:rsidRPr="00206CE5">
              <w:rPr>
                <w:rFonts w:ascii="Arial" w:hAnsi="Arial" w:cs="Arial"/>
                <w:b/>
                <w:sz w:val="22"/>
                <w:szCs w:val="22"/>
              </w:rPr>
              <w:t>Account_Name</w:t>
            </w:r>
            <w:proofErr w:type="spellEnd"/>
            <w:r w:rsidRPr="00206CE5">
              <w:rPr>
                <w:rFonts w:ascii="Arial" w:hAnsi="Arial" w:cs="Arial"/>
                <w:b/>
                <w:sz w:val="22"/>
                <w:szCs w:val="22"/>
              </w:rPr>
              <w:t>&gt;&gt;</w:t>
            </w:r>
          </w:p>
          <w:p w14:paraId="039D56F9" w14:textId="77777777" w:rsidR="002A541D" w:rsidRPr="00206CE5" w:rsidRDefault="002A541D" w:rsidP="00285E8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06CE5">
              <w:rPr>
                <w:rFonts w:ascii="Arial" w:hAnsi="Arial" w:cs="Arial"/>
                <w:b/>
                <w:sz w:val="22"/>
                <w:szCs w:val="22"/>
              </w:rPr>
              <w:t>&lt;&lt;Address_GLBL_Line_1_Adrs_Txt_GLBL&gt;&gt;</w:t>
            </w:r>
          </w:p>
          <w:p w14:paraId="461E489A" w14:textId="77777777" w:rsidR="002A541D" w:rsidRPr="00206CE5" w:rsidRDefault="002A541D" w:rsidP="00285E8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06CE5">
              <w:rPr>
                <w:rFonts w:ascii="Arial" w:hAnsi="Arial" w:cs="Arial"/>
                <w:b/>
                <w:sz w:val="22"/>
                <w:szCs w:val="22"/>
              </w:rPr>
              <w:t>&lt;&lt;Address_GLBL_Line_2_Adrs_Txt_GLBL&gt;&gt;</w:t>
            </w:r>
          </w:p>
          <w:p w14:paraId="6D0F94CB" w14:textId="77777777" w:rsidR="002A541D" w:rsidRPr="00206CE5" w:rsidRDefault="002A541D" w:rsidP="00285E8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06CE5">
              <w:rPr>
                <w:rFonts w:ascii="Arial" w:hAnsi="Arial" w:cs="Arial"/>
                <w:b/>
                <w:sz w:val="22"/>
                <w:szCs w:val="22"/>
              </w:rPr>
              <w:t>&lt;&lt;</w:t>
            </w:r>
            <w:proofErr w:type="spellStart"/>
            <w:r w:rsidRPr="00206CE5">
              <w:rPr>
                <w:rFonts w:ascii="Arial" w:hAnsi="Arial" w:cs="Arial"/>
                <w:b/>
                <w:sz w:val="22"/>
                <w:szCs w:val="22"/>
              </w:rPr>
              <w:t>Address_GLBL_Zip_Postal_Code_GLBL</w:t>
            </w:r>
            <w:proofErr w:type="spellEnd"/>
            <w:r w:rsidRPr="00206CE5">
              <w:rPr>
                <w:rFonts w:ascii="Arial" w:hAnsi="Arial" w:cs="Arial"/>
                <w:b/>
                <w:sz w:val="22"/>
                <w:szCs w:val="22"/>
              </w:rPr>
              <w:t>&gt;&gt; &lt;&lt;</w:t>
            </w:r>
            <w:proofErr w:type="spellStart"/>
            <w:r w:rsidRPr="00206CE5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206CE5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206CE5">
              <w:rPr>
                <w:rFonts w:ascii="Arial" w:hAnsi="Arial" w:cs="Arial"/>
                <w:b/>
                <w:sz w:val="22"/>
                <w:szCs w:val="22"/>
              </w:rPr>
              <w:t>dress_GLBL_City_GLBL</w:t>
            </w:r>
            <w:proofErr w:type="spellEnd"/>
            <w:r w:rsidRPr="00206CE5">
              <w:rPr>
                <w:rFonts w:ascii="Arial" w:hAnsi="Arial" w:cs="Arial"/>
                <w:b/>
                <w:sz w:val="22"/>
                <w:szCs w:val="22"/>
              </w:rPr>
              <w:t>&gt;&gt;</w:t>
            </w:r>
          </w:p>
          <w:p w14:paraId="09CC1F51" w14:textId="77777777" w:rsidR="002A541D" w:rsidRPr="00705A95" w:rsidRDefault="002A541D" w:rsidP="00285E86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06CE5">
              <w:rPr>
                <w:rFonts w:ascii="Arial" w:hAnsi="Arial" w:cs="Arial"/>
                <w:b/>
                <w:sz w:val="22"/>
                <w:szCs w:val="22"/>
              </w:rPr>
              <w:t>&lt;&lt;</w:t>
            </w:r>
            <w:proofErr w:type="spellStart"/>
            <w:r w:rsidRPr="00206CE5">
              <w:rPr>
                <w:rFonts w:ascii="Arial" w:hAnsi="Arial" w:cs="Arial"/>
                <w:b/>
                <w:sz w:val="22"/>
                <w:szCs w:val="22"/>
              </w:rPr>
              <w:t>Address_GLBL_Adrs_Cntry_Cd_GLBL</w:t>
            </w:r>
            <w:proofErr w:type="spellEnd"/>
            <w:r w:rsidRPr="00206CE5">
              <w:rPr>
                <w:rFonts w:ascii="Arial" w:hAnsi="Arial" w:cs="Arial"/>
                <w:b/>
                <w:sz w:val="22"/>
                <w:szCs w:val="22"/>
              </w:rPr>
              <w:t>&gt;&gt;</w:t>
            </w:r>
          </w:p>
        </w:tc>
        <w:tc>
          <w:tcPr>
            <w:tcW w:w="296" w:type="dxa"/>
          </w:tcPr>
          <w:p w14:paraId="76DA2BBB" w14:textId="77777777" w:rsidR="002A541D" w:rsidRPr="00B71B3F" w:rsidRDefault="002A541D" w:rsidP="00285E8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255" w:type="dxa"/>
            <w:gridSpan w:val="2"/>
          </w:tcPr>
          <w:p w14:paraId="2ACCA5D0" w14:textId="77777777" w:rsidR="002A541D" w:rsidRPr="00705A95" w:rsidRDefault="002A541D" w:rsidP="00285E86">
            <w:pPr>
              <w:pStyle w:val="Adresse"/>
              <w:rPr>
                <w:b/>
                <w:sz w:val="20"/>
                <w:szCs w:val="22"/>
                <w:lang w:val="en-US"/>
              </w:rPr>
            </w:pPr>
          </w:p>
        </w:tc>
      </w:tr>
      <w:tr w:rsidR="002A541D" w:rsidRPr="00B71B3F" w14:paraId="22E55A0E" w14:textId="77777777" w:rsidTr="002A541D">
        <w:trPr>
          <w:trHeight w:val="537"/>
        </w:trPr>
        <w:tc>
          <w:tcPr>
            <w:tcW w:w="5771" w:type="dxa"/>
          </w:tcPr>
          <w:p w14:paraId="4B03C55F" w14:textId="77777777" w:rsidR="002A541D" w:rsidRPr="00B71B3F" w:rsidRDefault="002A541D" w:rsidP="00285E86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6AB79F1B" w14:textId="77777777" w:rsidR="002A541D" w:rsidRPr="00B71B3F" w:rsidRDefault="002A541D" w:rsidP="00285E8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72" w:type="dxa"/>
          </w:tcPr>
          <w:p w14:paraId="215FC798" w14:textId="77777777" w:rsidR="002A541D" w:rsidRPr="007039C6" w:rsidRDefault="002A541D" w:rsidP="00285E8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278E490" w14:textId="731FC2D3" w:rsidR="002A541D" w:rsidRPr="00B71B3F" w:rsidRDefault="002A541D" w:rsidP="00285E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B71B3F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B71B3F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B71B3F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73F2D28F" w14:textId="77777777" w:rsidR="00045BB0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73F2D290" w14:textId="77777777" w:rsidR="00045BB0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73F2D291" w14:textId="77777777" w:rsidR="00045BB0" w:rsidRPr="00E71334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73F2D292" w14:textId="77777777" w:rsidR="00045BB0" w:rsidRDefault="00045BB0" w:rsidP="00045BB0">
      <w:pPr>
        <w:pStyle w:val="BodyText"/>
      </w:pPr>
    </w:p>
    <w:p w14:paraId="73F2D293" w14:textId="77777777" w:rsidR="00045BB0" w:rsidRDefault="00045BB0" w:rsidP="002A541D">
      <w:pPr>
        <w:pStyle w:val="BodyText"/>
      </w:pPr>
    </w:p>
    <w:p w14:paraId="73F2D294" w14:textId="605EC9EC" w:rsidR="004220EA" w:rsidRPr="006244EB" w:rsidRDefault="00205EC7" w:rsidP="002A541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 w:rsidRPr="006244EB">
        <w:rPr>
          <w:rFonts w:ascii="Arial" w:hAnsi="Arial" w:cs="Arial"/>
          <w:sz w:val="22"/>
          <w:szCs w:val="22"/>
          <w:lang w:val="en-US" w:bidi="he-IL"/>
        </w:rPr>
        <w:t>Hej</w:t>
      </w:r>
      <w:proofErr w:type="spellEnd"/>
      <w:r w:rsidR="00673802" w:rsidRPr="006244EB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2A541D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2A541D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2A541D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2A541D" w:rsidRPr="00486646">
        <w:rPr>
          <w:rFonts w:ascii="Arial" w:hAnsi="Arial" w:cs="Arial"/>
          <w:sz w:val="22"/>
          <w:szCs w:val="22"/>
          <w:lang w:val="en-US"/>
        </w:rPr>
        <w:t xml:space="preserve"> &lt;&lt;</w:t>
      </w:r>
      <w:proofErr w:type="spellStart"/>
      <w:r w:rsidR="002A541D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2A541D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2A541D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2A541D" w:rsidRPr="00486646">
        <w:rPr>
          <w:rFonts w:ascii="Arial" w:hAnsi="Arial" w:cs="Arial"/>
          <w:sz w:val="22"/>
          <w:szCs w:val="22"/>
          <w:lang w:val="es-AR"/>
        </w:rPr>
        <w:t>A</w:t>
      </w:r>
      <w:r w:rsidR="002A541D" w:rsidRPr="00486646">
        <w:rPr>
          <w:rFonts w:ascii="Arial" w:hAnsi="Arial" w:cs="Arial"/>
          <w:sz w:val="22"/>
          <w:szCs w:val="22"/>
          <w:lang w:val="es-AR"/>
        </w:rPr>
        <w:t>c</w:t>
      </w:r>
      <w:r w:rsidR="002A541D">
        <w:rPr>
          <w:rFonts w:ascii="Arial" w:hAnsi="Arial" w:cs="Arial"/>
          <w:sz w:val="22"/>
          <w:szCs w:val="22"/>
          <w:lang w:val="es-AR"/>
        </w:rPr>
        <w:t>count_Last</w:t>
      </w:r>
      <w:r w:rsidR="002A541D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2A541D" w:rsidRPr="00486646">
        <w:rPr>
          <w:rFonts w:ascii="Arial" w:hAnsi="Arial" w:cs="Arial"/>
          <w:sz w:val="22"/>
          <w:szCs w:val="22"/>
          <w:lang w:val="es-AR"/>
        </w:rPr>
        <w:t>&gt;&gt;</w:t>
      </w:r>
      <w:r w:rsidR="004220EA" w:rsidRPr="006244EB">
        <w:rPr>
          <w:rFonts w:ascii="Arial" w:hAnsi="Arial" w:cs="Arial"/>
          <w:sz w:val="22"/>
          <w:szCs w:val="22"/>
          <w:lang w:val="en-US" w:bidi="he-IL"/>
        </w:rPr>
        <w:t xml:space="preserve">, </w:t>
      </w:r>
    </w:p>
    <w:p w14:paraId="73F2D295" w14:textId="77777777" w:rsidR="004220EA" w:rsidRPr="006244EB" w:rsidRDefault="004220EA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73F2D296" w14:textId="77777777" w:rsidR="004220EA" w:rsidRPr="006244EB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73F2D297" w14:textId="77777777" w:rsidR="004220EA" w:rsidRPr="006244EB" w:rsidRDefault="004220EA" w:rsidP="004220EA">
      <w:pPr>
        <w:pStyle w:val="Default"/>
        <w:rPr>
          <w:sz w:val="22"/>
          <w:szCs w:val="22"/>
          <w:lang w:val="en-US"/>
        </w:rPr>
      </w:pPr>
    </w:p>
    <w:p w14:paraId="0E45785E" w14:textId="76400257" w:rsidR="002A541D" w:rsidRDefault="00205EC7" w:rsidP="002A541D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Tack för ditt </w:t>
      </w:r>
      <w:r w:rsidR="00673802" w:rsidRPr="00673802">
        <w:rPr>
          <w:rFonts w:ascii="Arial" w:hAnsi="Arial" w:cs="Arial"/>
          <w:sz w:val="22"/>
          <w:szCs w:val="22"/>
          <w:lang w:val="sv-SE"/>
        </w:rPr>
        <w:t>deltagande i</w:t>
      </w:r>
      <w:r w:rsidR="002A541D">
        <w:rPr>
          <w:rFonts w:ascii="Arial" w:hAnsi="Arial" w:cs="Arial"/>
          <w:sz w:val="22"/>
          <w:szCs w:val="22"/>
          <w:lang w:val="sv-SE"/>
        </w:rPr>
        <w:t>:</w:t>
      </w:r>
      <w:r w:rsidR="004220EA" w:rsidRPr="00673802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2A6515E3" w14:textId="77777777" w:rsidR="002A541D" w:rsidRDefault="002A541D" w:rsidP="002A541D">
      <w:pPr>
        <w:rPr>
          <w:rFonts w:ascii="Arial" w:hAnsi="Arial" w:cs="Arial"/>
          <w:sz w:val="22"/>
          <w:szCs w:val="22"/>
          <w:lang w:val="sv-SE"/>
        </w:rPr>
      </w:pPr>
    </w:p>
    <w:p w14:paraId="73B0FC6F" w14:textId="595E35DE" w:rsidR="002A541D" w:rsidRPr="002A541D" w:rsidRDefault="002A541D" w:rsidP="002A541D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2A541D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2A541D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2A541D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67D113A0" w14:textId="2720C45D" w:rsidR="002A541D" w:rsidRDefault="002A541D" w:rsidP="002A541D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184EFC">
        <w:rPr>
          <w:rFonts w:ascii="Arial" w:hAnsi="Arial" w:cs="Arial"/>
          <w:sz w:val="22"/>
          <w:szCs w:val="22"/>
          <w:lang w:val="en-US"/>
        </w:rPr>
        <w:t xml:space="preserve"> &lt;&lt;</w:t>
      </w:r>
      <w:proofErr w:type="spellStart"/>
      <w:r w:rsidRPr="00184EFC">
        <w:rPr>
          <w:rFonts w:ascii="Arial" w:hAnsi="Arial" w:cs="Arial"/>
          <w:sz w:val="22"/>
          <w:szCs w:val="22"/>
          <w:lang w:val="en-US"/>
        </w:rPr>
        <w:t>Meeting_MERC_Date_of_Event_MERC</w:t>
      </w:r>
      <w:r>
        <w:rPr>
          <w:rFonts w:ascii="Arial" w:hAnsi="Arial" w:cs="Arial"/>
          <w:sz w:val="22"/>
          <w:szCs w:val="22"/>
          <w:lang w:val="en-US"/>
        </w:rPr>
        <w:t>__s</w:t>
      </w:r>
      <w:proofErr w:type="spellEnd"/>
      <w:r w:rsidRPr="00184EFC">
        <w:rPr>
          <w:rFonts w:ascii="Arial" w:hAnsi="Arial" w:cs="Arial"/>
          <w:sz w:val="22"/>
          <w:szCs w:val="22"/>
          <w:lang w:val="en-US"/>
        </w:rPr>
        <w:t>&gt;&gt;</w:t>
      </w:r>
    </w:p>
    <w:p w14:paraId="5AEAD124" w14:textId="0E49ECAB" w:rsidR="002A541D" w:rsidRDefault="002A541D" w:rsidP="002A541D">
      <w:pPr>
        <w:jc w:val="center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184EFC">
        <w:rPr>
          <w:rFonts w:ascii="Arial" w:hAnsi="Arial" w:cs="Arial"/>
          <w:sz w:val="22"/>
          <w:szCs w:val="22"/>
          <w:lang w:val="en-US"/>
        </w:rPr>
        <w:t xml:space="preserve"> </w:t>
      </w:r>
      <w:r w:rsidRPr="00046C6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046C62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046C62">
        <w:rPr>
          <w:rFonts w:ascii="Arial" w:hAnsi="Arial" w:cs="Arial"/>
          <w:sz w:val="22"/>
          <w:szCs w:val="22"/>
          <w:lang w:val="en-US"/>
        </w:rPr>
        <w:t>&gt;&gt;</w:t>
      </w:r>
    </w:p>
    <w:p w14:paraId="45091EBB" w14:textId="77777777" w:rsidR="002A541D" w:rsidRPr="00184EFC" w:rsidRDefault="002A541D" w:rsidP="002A541D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73F2D29A" w14:textId="2B30BFA4" w:rsidR="004220EA" w:rsidRPr="00673802" w:rsidRDefault="00673802" w:rsidP="004220EA">
      <w:pPr>
        <w:rPr>
          <w:rFonts w:ascii="Arial" w:hAnsi="Arial" w:cs="Arial"/>
          <w:sz w:val="22"/>
          <w:szCs w:val="22"/>
          <w:lang w:val="sv-SE"/>
        </w:rPr>
      </w:pPr>
      <w:r w:rsidRPr="00673802">
        <w:rPr>
          <w:rFonts w:ascii="Arial" w:hAnsi="Arial" w:cs="Arial"/>
          <w:sz w:val="22"/>
          <w:szCs w:val="22"/>
          <w:lang w:val="sv-SE"/>
        </w:rPr>
        <w:t xml:space="preserve">Vi hoppas att du </w:t>
      </w:r>
      <w:r w:rsidR="00205EC7">
        <w:rPr>
          <w:rFonts w:ascii="Arial" w:hAnsi="Arial" w:cs="Arial"/>
          <w:sz w:val="22"/>
          <w:szCs w:val="22"/>
          <w:lang w:val="sv-SE"/>
        </w:rPr>
        <w:t>tycker att det var</w:t>
      </w:r>
      <w:r w:rsidRPr="00673802">
        <w:rPr>
          <w:rFonts w:ascii="Arial" w:hAnsi="Arial" w:cs="Arial"/>
          <w:sz w:val="22"/>
          <w:szCs w:val="22"/>
          <w:lang w:val="sv-SE"/>
        </w:rPr>
        <w:t xml:space="preserve"> ett </w:t>
      </w:r>
      <w:r w:rsidR="00205EC7">
        <w:rPr>
          <w:rFonts w:ascii="Arial" w:hAnsi="Arial" w:cs="Arial"/>
          <w:sz w:val="22"/>
          <w:szCs w:val="22"/>
          <w:lang w:val="sv-SE"/>
        </w:rPr>
        <w:t xml:space="preserve">givande och intressant </w:t>
      </w:r>
      <w:r w:rsidRPr="00673802">
        <w:rPr>
          <w:rFonts w:ascii="Arial" w:hAnsi="Arial" w:cs="Arial"/>
          <w:sz w:val="22"/>
          <w:szCs w:val="22"/>
          <w:lang w:val="sv-SE"/>
        </w:rPr>
        <w:t>m</w:t>
      </w:r>
      <w:r w:rsidR="00F3083B">
        <w:rPr>
          <w:rStyle w:val="st"/>
          <w:rFonts w:ascii="Arial" w:hAnsi="Arial" w:cs="Arial"/>
          <w:color w:val="222222"/>
          <w:lang w:val="sv-SE"/>
        </w:rPr>
        <w:t>ö</w:t>
      </w:r>
      <w:r w:rsidRPr="00673802">
        <w:rPr>
          <w:rFonts w:ascii="Arial" w:hAnsi="Arial" w:cs="Arial"/>
          <w:sz w:val="22"/>
          <w:szCs w:val="22"/>
          <w:lang w:val="sv-SE"/>
        </w:rPr>
        <w:t>te</w:t>
      </w:r>
      <w:r w:rsidR="00205EC7">
        <w:rPr>
          <w:rFonts w:ascii="Arial" w:hAnsi="Arial" w:cs="Arial"/>
          <w:sz w:val="22"/>
          <w:szCs w:val="22"/>
          <w:lang w:val="sv-SE"/>
        </w:rPr>
        <w:t>.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73F2D29B" w14:textId="77777777" w:rsidR="004220EA" w:rsidRPr="00673802" w:rsidRDefault="004220EA" w:rsidP="004220EA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27ADF8B9" w14:textId="21F883BA" w:rsidR="00673802" w:rsidRDefault="00205EC7" w:rsidP="004220EA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Om du har några frågor, tveka inte att kontakta oss. Vi hjälper dig gärna</w:t>
      </w:r>
      <w:r w:rsidR="00673802">
        <w:rPr>
          <w:rFonts w:ascii="Arial" w:hAnsi="Arial" w:cs="Arial"/>
          <w:sz w:val="22"/>
          <w:szCs w:val="22"/>
          <w:lang w:val="sv-SE"/>
        </w:rPr>
        <w:t>.</w:t>
      </w:r>
    </w:p>
    <w:p w14:paraId="73F2D29C" w14:textId="52336232" w:rsidR="004220EA" w:rsidRPr="00673802" w:rsidRDefault="004220EA" w:rsidP="004220EA">
      <w:pPr>
        <w:rPr>
          <w:rFonts w:ascii="Arial" w:hAnsi="Arial" w:cs="Arial"/>
          <w:sz w:val="22"/>
          <w:szCs w:val="22"/>
          <w:lang w:val="sv-SE"/>
        </w:rPr>
      </w:pPr>
    </w:p>
    <w:p w14:paraId="73F2D29E" w14:textId="77777777" w:rsidR="004220EA" w:rsidRPr="00673802" w:rsidRDefault="004220EA" w:rsidP="004220EA">
      <w:pPr>
        <w:rPr>
          <w:rFonts w:ascii="Arial" w:hAnsi="Arial" w:cs="Arial"/>
          <w:sz w:val="22"/>
          <w:szCs w:val="22"/>
          <w:lang w:val="sv-SE"/>
        </w:rPr>
      </w:pPr>
    </w:p>
    <w:p w14:paraId="73F2D29F" w14:textId="77777777" w:rsidR="004220EA" w:rsidRPr="00673802" w:rsidRDefault="004220EA" w:rsidP="004220EA">
      <w:pPr>
        <w:rPr>
          <w:rFonts w:ascii="Arial" w:hAnsi="Arial" w:cs="Arial"/>
          <w:sz w:val="22"/>
          <w:szCs w:val="22"/>
          <w:lang w:val="sv-SE"/>
        </w:rPr>
      </w:pPr>
      <w:r w:rsidRPr="00673802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73F2D2A0" w14:textId="57FAC0A3" w:rsidR="004220EA" w:rsidRPr="00673802" w:rsidRDefault="00673802" w:rsidP="004220EA">
      <w:pPr>
        <w:rPr>
          <w:rFonts w:ascii="Arial" w:hAnsi="Arial" w:cs="Arial"/>
          <w:sz w:val="22"/>
          <w:szCs w:val="22"/>
          <w:lang w:val="sv-SE"/>
        </w:rPr>
      </w:pPr>
      <w:r w:rsidRPr="00673802">
        <w:rPr>
          <w:rFonts w:ascii="Arial" w:hAnsi="Arial" w:cs="Arial"/>
          <w:sz w:val="22"/>
          <w:szCs w:val="22"/>
          <w:lang w:val="sv-SE"/>
        </w:rPr>
        <w:t>Med vänliga hälsningar</w:t>
      </w:r>
      <w:r w:rsidR="004220EA" w:rsidRPr="00673802">
        <w:rPr>
          <w:rFonts w:ascii="Arial" w:hAnsi="Arial" w:cs="Arial"/>
          <w:sz w:val="22"/>
          <w:szCs w:val="22"/>
          <w:lang w:val="sv-SE"/>
        </w:rPr>
        <w:t xml:space="preserve">, </w:t>
      </w:r>
    </w:p>
    <w:p w14:paraId="73F2D2A3" w14:textId="77777777" w:rsidR="004220EA" w:rsidRPr="002163C2" w:rsidRDefault="004220EA" w:rsidP="004220EA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0268C7C5" w14:textId="77777777" w:rsidR="002A541D" w:rsidRPr="002163C2" w:rsidRDefault="002A541D" w:rsidP="002A541D">
      <w:pPr>
        <w:pStyle w:val="Adresse"/>
        <w:rPr>
          <w:szCs w:val="22"/>
        </w:rPr>
      </w:pPr>
      <w:r w:rsidRPr="002163C2">
        <w:rPr>
          <w:szCs w:val="22"/>
        </w:rPr>
        <w:t xml:space="preserve">&lt;&lt;User_Name&gt;&gt; </w:t>
      </w:r>
    </w:p>
    <w:p w14:paraId="73F2D2A6" w14:textId="77777777" w:rsidR="00206A1D" w:rsidRDefault="00206A1D" w:rsidP="0017100C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73F2D2A7" w14:textId="0A6361A0" w:rsidR="0017100C" w:rsidRPr="00205EC7" w:rsidRDefault="006244EB" w:rsidP="0017100C">
      <w:pPr>
        <w:widowControl w:val="0"/>
        <w:jc w:val="both"/>
        <w:rPr>
          <w:rFonts w:ascii="Arial" w:hAnsi="Arial" w:cs="Arial"/>
          <w:b/>
          <w:sz w:val="22"/>
          <w:szCs w:val="22"/>
          <w:lang w:eastAsia="it-IT"/>
        </w:rPr>
      </w:pPr>
      <w:r>
        <w:rPr>
          <w:rFonts w:ascii="Arial" w:hAnsi="Arial" w:cs="Arial"/>
          <w:b/>
          <w:sz w:val="22"/>
          <w:szCs w:val="22"/>
          <w:lang w:val="en-US" w:eastAsia="it-IT"/>
        </w:rPr>
        <w:t>Lilly Customer Meeting S</w:t>
      </w:r>
      <w:r w:rsidR="0017100C" w:rsidRPr="00205EC7">
        <w:rPr>
          <w:rFonts w:ascii="Arial" w:hAnsi="Arial" w:cs="Arial"/>
          <w:b/>
          <w:sz w:val="22"/>
          <w:szCs w:val="22"/>
          <w:lang w:val="en-US" w:eastAsia="it-IT"/>
        </w:rPr>
        <w:t>ervice</w:t>
      </w:r>
      <w:r>
        <w:rPr>
          <w:rFonts w:ascii="Arial" w:hAnsi="Arial" w:cs="Arial"/>
          <w:b/>
          <w:sz w:val="22"/>
          <w:szCs w:val="22"/>
          <w:lang w:val="en-US" w:eastAsia="it-IT"/>
        </w:rPr>
        <w:t>s</w:t>
      </w:r>
    </w:p>
    <w:p w14:paraId="1BEBDE0C" w14:textId="77777777" w:rsidR="00205EC7" w:rsidRDefault="00205EC7" w:rsidP="004220EA">
      <w:pPr>
        <w:rPr>
          <w:rFonts w:ascii="Arial" w:hAnsi="Arial" w:cs="Arial"/>
          <w:sz w:val="22"/>
          <w:szCs w:val="22"/>
        </w:rPr>
      </w:pPr>
    </w:p>
    <w:p w14:paraId="73F2D2A8" w14:textId="28DAE0F5" w:rsidR="004220EA" w:rsidRPr="00205EC7" w:rsidRDefault="00205EC7" w:rsidP="004220E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Tel: </w:t>
      </w:r>
      <w:r w:rsidR="006329D1">
        <w:rPr>
          <w:rFonts w:ascii="Arial" w:hAnsi="Arial" w:cs="Arial"/>
          <w:sz w:val="22"/>
          <w:szCs w:val="22"/>
          <w:lang w:val="it-IT"/>
        </w:rPr>
        <w:t>08-593 665 55</w:t>
      </w:r>
    </w:p>
    <w:p w14:paraId="6E7D9210" w14:textId="77777777" w:rsidR="00205EC7" w:rsidRPr="00205EC7" w:rsidRDefault="00205EC7" w:rsidP="00205EC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Email: </w:t>
      </w:r>
      <w:r w:rsidRPr="00205EC7">
        <w:rPr>
          <w:rFonts w:ascii="Arial" w:hAnsi="Arial" w:cs="Arial"/>
          <w:sz w:val="22"/>
          <w:szCs w:val="22"/>
          <w:lang w:val="it-IT"/>
        </w:rPr>
        <w:t>Lilly_Sverige_CMS@lilly.com</w:t>
      </w:r>
    </w:p>
    <w:p w14:paraId="6573067B" w14:textId="0B347C96" w:rsidR="00205EC7" w:rsidRPr="00205EC7" w:rsidRDefault="00205EC7" w:rsidP="004220EA">
      <w:pPr>
        <w:rPr>
          <w:rFonts w:ascii="Arial" w:hAnsi="Arial" w:cs="Arial"/>
          <w:sz w:val="22"/>
          <w:szCs w:val="22"/>
          <w:lang w:val="en-US"/>
        </w:rPr>
      </w:pPr>
    </w:p>
    <w:p w14:paraId="73F2D2A9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73F2D2AA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73F2D2AB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73F2D2AC" w14:textId="77777777" w:rsidR="004A7F1D" w:rsidRPr="00206A1D" w:rsidRDefault="004A7F1D" w:rsidP="004A7F1D">
      <w:pPr>
        <w:pStyle w:val="ListParagraph"/>
        <w:rPr>
          <w:color w:val="A6A6A6" w:themeColor="background1" w:themeShade="A6"/>
          <w:lang w:val="en-US"/>
        </w:rPr>
      </w:pPr>
    </w:p>
    <w:p w14:paraId="73F2D2AD" w14:textId="77777777" w:rsidR="00E71334" w:rsidRPr="00206A1D" w:rsidRDefault="00E71334" w:rsidP="004220EA">
      <w:pPr>
        <w:pStyle w:val="ListParagraph"/>
        <w:rPr>
          <w:lang w:val="en-US"/>
        </w:rPr>
      </w:pPr>
    </w:p>
    <w:sectPr w:rsidR="00E71334" w:rsidRPr="00206A1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CC4810" w14:textId="77777777" w:rsidR="006273D7" w:rsidRDefault="006273D7">
      <w:r>
        <w:separator/>
      </w:r>
    </w:p>
  </w:endnote>
  <w:endnote w:type="continuationSeparator" w:id="0">
    <w:p w14:paraId="2C82A6C7" w14:textId="77777777" w:rsidR="006273D7" w:rsidRDefault="00627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67DB6" w14:textId="77777777" w:rsidR="001800DD" w:rsidRDefault="001800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-1669238322"/>
      <w:docPartObj>
        <w:docPartGallery w:val="Page Numbers (Top of Page)"/>
        <w:docPartUnique/>
      </w:docPartObj>
    </w:sdtPr>
    <w:sdtEndPr/>
    <w:sdtContent>
      <w:p w14:paraId="53FACB54" w14:textId="77777777" w:rsidR="002A541D" w:rsidRDefault="002A541D" w:rsidP="002A541D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206CE5">
          <w:rPr>
            <w:rFonts w:ascii="Arial" w:hAnsi="Arial" w:cs="Arial"/>
            <w:szCs w:val="16"/>
          </w:rPr>
          <w:t>&lt;&lt;</w:t>
        </w:r>
        <w:proofErr w:type="spellStart"/>
        <w:r w:rsidRPr="00206CE5">
          <w:rPr>
            <w:rFonts w:ascii="Arial" w:hAnsi="Arial" w:cs="Arial"/>
            <w:szCs w:val="16"/>
          </w:rPr>
          <w:t>Account_Name</w:t>
        </w:r>
        <w:proofErr w:type="spellEnd"/>
        <w:r w:rsidRPr="00206CE5">
          <w:rPr>
            <w:rFonts w:ascii="Arial" w:hAnsi="Arial" w:cs="Arial"/>
            <w:szCs w:val="16"/>
          </w:rPr>
          <w:t>&gt;&gt; - &lt;&lt;</w:t>
        </w:r>
        <w:proofErr w:type="spellStart"/>
        <w:r w:rsidRPr="00206CE5">
          <w:rPr>
            <w:rFonts w:ascii="Arial" w:hAnsi="Arial" w:cs="Arial"/>
            <w:szCs w:val="16"/>
          </w:rPr>
          <w:t>Meeting_Participant_MERC_Name</w:t>
        </w:r>
        <w:proofErr w:type="spellEnd"/>
        <w:r w:rsidRPr="00206CE5">
          <w:rPr>
            <w:rFonts w:ascii="Arial" w:hAnsi="Arial" w:cs="Arial"/>
            <w:szCs w:val="16"/>
          </w:rPr>
          <w:t>&gt;&gt;</w:t>
        </w:r>
      </w:p>
    </w:sdtContent>
  </w:sdt>
  <w:p w14:paraId="73F2D2B7" w14:textId="77777777" w:rsidR="00E137C2" w:rsidRDefault="00E137C2">
    <w:pPr>
      <w:pStyle w:val="Footer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216C7" w14:textId="77777777" w:rsidR="001800DD" w:rsidRDefault="001800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71430" w14:textId="77777777" w:rsidR="006273D7" w:rsidRDefault="006273D7">
      <w:r>
        <w:separator/>
      </w:r>
    </w:p>
  </w:footnote>
  <w:footnote w:type="continuationSeparator" w:id="0">
    <w:p w14:paraId="0F40F7BB" w14:textId="77777777" w:rsidR="006273D7" w:rsidRDefault="006273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80D51" w14:textId="77777777" w:rsidR="001800DD" w:rsidRDefault="001800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2D2B4" w14:textId="45911571" w:rsidR="00E137C2" w:rsidRDefault="002A541D" w:rsidP="002A541D">
    <w:pPr>
      <w:pStyle w:val="Address"/>
      <w:spacing w:before="60"/>
      <w:ind w:right="-728"/>
    </w:pPr>
    <w:r w:rsidRPr="002A541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366F9BE" wp14:editId="1B3AAC35">
          <wp:simplePos x="0" y="0"/>
          <wp:positionH relativeFrom="page">
            <wp:posOffset>5922010</wp:posOffset>
          </wp:positionH>
          <wp:positionV relativeFrom="page">
            <wp:posOffset>483235</wp:posOffset>
          </wp:positionV>
          <wp:extent cx="1162050" cy="63373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541D">
      <w:rPr>
        <w:noProof/>
        <w:lang w:val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2143197" wp14:editId="2E52029A">
              <wp:simplePos x="0" y="0"/>
              <wp:positionH relativeFrom="column">
                <wp:posOffset>4749800</wp:posOffset>
              </wp:positionH>
              <wp:positionV relativeFrom="paragraph">
                <wp:posOffset>721995</wp:posOffset>
              </wp:positionV>
              <wp:extent cx="1674495" cy="16383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495" cy="163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C024B3D" w14:textId="77777777" w:rsidR="002A541D" w:rsidRPr="00470EE6" w:rsidRDefault="002A541D" w:rsidP="002A541D">
                          <w:pPr>
                            <w:ind w:right="213"/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 w:rsidRPr="00470EE6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Eli Lilly Sweden AB</w:t>
                          </w:r>
                        </w:p>
                        <w:p w14:paraId="2F0D6683" w14:textId="77777777" w:rsidR="002A541D" w:rsidRPr="001800DD" w:rsidRDefault="002A541D" w:rsidP="001800DD">
                          <w:pPr>
                            <w:spacing w:before="240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1800DD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Box</w:t>
                          </w:r>
                          <w:bookmarkStart w:id="0" w:name="_GoBack"/>
                          <w:bookmarkEnd w:id="0"/>
                          <w:r w:rsidRPr="001800DD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 721</w:t>
                          </w:r>
                        </w:p>
                        <w:p w14:paraId="3022731A" w14:textId="77777777" w:rsidR="002A541D" w:rsidRDefault="002A541D" w:rsidP="001800DD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1800DD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169 27 Solna</w:t>
                          </w:r>
                        </w:p>
                        <w:p w14:paraId="2A7240A6" w14:textId="77777777" w:rsidR="004F7A98" w:rsidRPr="001800DD" w:rsidRDefault="004F7A98" w:rsidP="004F7A98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1800DD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  <w:t>Sweden</w:t>
                          </w:r>
                        </w:p>
                        <w:p w14:paraId="34A6792C" w14:textId="77777777" w:rsidR="002A541D" w:rsidRPr="001800DD" w:rsidRDefault="002A541D" w:rsidP="001800DD">
                          <w:pPr>
                            <w:ind w:right="211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1800DD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  <w:t>+46 8 737 88 00</w:t>
                          </w:r>
                        </w:p>
                        <w:p w14:paraId="590C7E53" w14:textId="77777777" w:rsidR="002A541D" w:rsidRPr="007A5D12" w:rsidRDefault="007A5D12" w:rsidP="001800DD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hyperlink r:id="rId2" w:history="1">
                            <w:r w:rsidR="002A541D" w:rsidRPr="007A5D12">
                              <w:rPr>
                                <w:rFonts w:ascii="DIN-Bold" w:hAnsi="DIN-Bold"/>
                                <w:sz w:val="16"/>
                                <w:szCs w:val="16"/>
                              </w:rPr>
                              <w:t>http://www.lilly.se/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74pt;margin-top:56.85pt;width:131.85pt;height:12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" filled="f" stroked="f">
              <v:path arrowok="t"/>
              <v:textbox>
                <w:txbxContent>
                  <w:p w14:paraId="6C024B3D" w14:textId="77777777" w:rsidR="002A541D" w:rsidRPr="00470EE6" w:rsidRDefault="002A541D" w:rsidP="002A541D">
                    <w:pPr>
                      <w:ind w:right="213"/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  <w:r w:rsidRPr="00470EE6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Eli Lilly Sweden AB</w:t>
                    </w:r>
                  </w:p>
                  <w:p w14:paraId="2F0D6683" w14:textId="77777777" w:rsidR="002A541D" w:rsidRPr="001800DD" w:rsidRDefault="002A541D" w:rsidP="001800DD">
                    <w:pPr>
                      <w:spacing w:before="240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1800DD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Box</w:t>
                    </w:r>
                    <w:bookmarkStart w:id="1" w:name="_GoBack"/>
                    <w:bookmarkEnd w:id="1"/>
                    <w:r w:rsidRPr="001800DD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 721</w:t>
                    </w:r>
                  </w:p>
                  <w:p w14:paraId="3022731A" w14:textId="77777777" w:rsidR="002A541D" w:rsidRDefault="002A541D" w:rsidP="001800DD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1800DD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169 27 Solna</w:t>
                    </w:r>
                  </w:p>
                  <w:p w14:paraId="2A7240A6" w14:textId="77777777" w:rsidR="004F7A98" w:rsidRPr="001800DD" w:rsidRDefault="004F7A98" w:rsidP="004F7A98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</w:pPr>
                    <w:r w:rsidRPr="001800DD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  <w:t>Sweden</w:t>
                    </w:r>
                  </w:p>
                  <w:p w14:paraId="34A6792C" w14:textId="77777777" w:rsidR="002A541D" w:rsidRPr="001800DD" w:rsidRDefault="002A541D" w:rsidP="001800DD">
                    <w:pPr>
                      <w:ind w:right="211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</w:pPr>
                    <w:r w:rsidRPr="001800DD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  <w:t>+46 8 737 88 00</w:t>
                    </w:r>
                  </w:p>
                  <w:p w14:paraId="590C7E53" w14:textId="77777777" w:rsidR="002A541D" w:rsidRPr="007A5D12" w:rsidRDefault="007A5D12" w:rsidP="001800DD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hyperlink r:id="rId3" w:history="1">
                      <w:r w:rsidR="002A541D" w:rsidRPr="007A5D12">
                        <w:rPr>
                          <w:rFonts w:ascii="DIN-Bold" w:hAnsi="DIN-Bold"/>
                          <w:sz w:val="16"/>
                          <w:szCs w:val="16"/>
                        </w:rPr>
                        <w:t>http://www.lilly.se/</w:t>
                      </w:r>
                    </w:hyperlink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4E158" w14:textId="77777777" w:rsidR="001800DD" w:rsidRDefault="001800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7A1D"/>
    <w:multiLevelType w:val="hybridMultilevel"/>
    <w:tmpl w:val="DD967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A0F"/>
    <w:rsid w:val="00045BB0"/>
    <w:rsid w:val="000D3FF5"/>
    <w:rsid w:val="00101C41"/>
    <w:rsid w:val="0017100C"/>
    <w:rsid w:val="001800DD"/>
    <w:rsid w:val="00205EC7"/>
    <w:rsid w:val="00206A1D"/>
    <w:rsid w:val="002163C2"/>
    <w:rsid w:val="002A541D"/>
    <w:rsid w:val="00305F71"/>
    <w:rsid w:val="00347959"/>
    <w:rsid w:val="003A2DC7"/>
    <w:rsid w:val="003A7130"/>
    <w:rsid w:val="003D7270"/>
    <w:rsid w:val="003F059E"/>
    <w:rsid w:val="003F0AC7"/>
    <w:rsid w:val="004220EA"/>
    <w:rsid w:val="004464FD"/>
    <w:rsid w:val="004A7F1D"/>
    <w:rsid w:val="004F7A98"/>
    <w:rsid w:val="006244EB"/>
    <w:rsid w:val="006273D7"/>
    <w:rsid w:val="006329D1"/>
    <w:rsid w:val="00673802"/>
    <w:rsid w:val="007A5D12"/>
    <w:rsid w:val="007A62DC"/>
    <w:rsid w:val="007B3564"/>
    <w:rsid w:val="007D7E19"/>
    <w:rsid w:val="00903DA0"/>
    <w:rsid w:val="00956D6C"/>
    <w:rsid w:val="00974409"/>
    <w:rsid w:val="009D7222"/>
    <w:rsid w:val="009E3145"/>
    <w:rsid w:val="00B14E04"/>
    <w:rsid w:val="00B51E38"/>
    <w:rsid w:val="00BC415F"/>
    <w:rsid w:val="00BD3DD4"/>
    <w:rsid w:val="00C5737C"/>
    <w:rsid w:val="00CC4DF7"/>
    <w:rsid w:val="00CF16DB"/>
    <w:rsid w:val="00D60C21"/>
    <w:rsid w:val="00DA6F74"/>
    <w:rsid w:val="00E137C2"/>
    <w:rsid w:val="00E71334"/>
    <w:rsid w:val="00EA3944"/>
    <w:rsid w:val="00F3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73F2D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character" w:customStyle="1" w:styleId="st">
    <w:name w:val="st"/>
    <w:basedOn w:val="DefaultParagraphFont"/>
    <w:rsid w:val="00F3083B"/>
  </w:style>
  <w:style w:type="paragraph" w:styleId="NormalWeb">
    <w:name w:val="Normal (Web)"/>
    <w:basedOn w:val="Normal"/>
    <w:uiPriority w:val="99"/>
    <w:semiHidden/>
    <w:unhideWhenUsed/>
    <w:rsid w:val="00205EC7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A541D"/>
    <w:rPr>
      <w:sz w:val="24"/>
      <w:lang w:val="en-GB" w:eastAsia="en-US"/>
    </w:rPr>
  </w:style>
  <w:style w:type="paragraph" w:customStyle="1" w:styleId="Adresse">
    <w:name w:val="Adresse"/>
    <w:basedOn w:val="Normal"/>
    <w:qFormat/>
    <w:rsid w:val="002A541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table" w:styleId="TableGrid">
    <w:name w:val="Table Grid"/>
    <w:basedOn w:val="TableNormal"/>
    <w:rsid w:val="002A541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character" w:customStyle="1" w:styleId="st">
    <w:name w:val="st"/>
    <w:basedOn w:val="DefaultParagraphFont"/>
    <w:rsid w:val="00F3083B"/>
  </w:style>
  <w:style w:type="paragraph" w:styleId="NormalWeb">
    <w:name w:val="Normal (Web)"/>
    <w:basedOn w:val="Normal"/>
    <w:uiPriority w:val="99"/>
    <w:semiHidden/>
    <w:unhideWhenUsed/>
    <w:rsid w:val="00205EC7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A541D"/>
    <w:rPr>
      <w:sz w:val="24"/>
      <w:lang w:val="en-GB" w:eastAsia="en-US"/>
    </w:rPr>
  </w:style>
  <w:style w:type="paragraph" w:customStyle="1" w:styleId="Adresse">
    <w:name w:val="Adresse"/>
    <w:basedOn w:val="Normal"/>
    <w:qFormat/>
    <w:rsid w:val="002A541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table" w:styleId="TableGrid">
    <w:name w:val="Table Grid"/>
    <w:basedOn w:val="TableNormal"/>
    <w:rsid w:val="002A541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lly.se/" TargetMode="External"/><Relationship Id="rId2" Type="http://schemas.openxmlformats.org/officeDocument/2006/relationships/hyperlink" Target="http://www.lilly.se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4" ma:contentTypeDescription="Create a new document." ma:contentTypeScope="" ma:versionID="5fa34c4da719f4cf7e3eaf4b905eb5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44776cb2faf99a0d8dc5c792be6c58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1894B-F427-4B64-8119-1B84AB044633}"/>
</file>

<file path=customXml/itemProps2.xml><?xml version="1.0" encoding="utf-8"?>
<ds:datastoreItem xmlns:ds="http://schemas.openxmlformats.org/officeDocument/2006/customXml" ds:itemID="{801EAA45-9C27-4F0D-897D-F79157C282CB}"/>
</file>

<file path=customXml/itemProps3.xml><?xml version="1.0" encoding="utf-8"?>
<ds:datastoreItem xmlns:ds="http://schemas.openxmlformats.org/officeDocument/2006/customXml" ds:itemID="{D4F34DCB-A4B4-4054-B700-6042889E653E}"/>
</file>

<file path=customXml/itemProps4.xml><?xml version="1.0" encoding="utf-8"?>
<ds:datastoreItem xmlns:ds="http://schemas.openxmlformats.org/officeDocument/2006/customXml" ds:itemID="{8C069FD1-1A7F-489E-ACCE-C1CF6F5D57AA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3</TotalTime>
  <Pages>1</Pages>
  <Words>62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Sofia Lasson</cp:lastModifiedBy>
  <cp:revision>7</cp:revision>
  <cp:lastPrinted>2014-04-11T14:55:00Z</cp:lastPrinted>
  <dcterms:created xsi:type="dcterms:W3CDTF">2014-08-12T14:44:00Z</dcterms:created>
  <dcterms:modified xsi:type="dcterms:W3CDTF">2014-08-14T11:17:00Z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