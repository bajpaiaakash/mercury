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8A9EA" w14:textId="1C7FFC30" w:rsidR="00B0204C" w:rsidRPr="002E4ABA" w:rsidRDefault="00B0204C" w:rsidP="000C4F67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i/>
          <w:color w:val="1F497D" w:themeColor="text2"/>
          <w:sz w:val="22"/>
          <w:szCs w:val="22"/>
          <w:lang w:val="de-DE"/>
        </w:rPr>
        <w:t>Zwei Optionen möglich: CMS wählt die richtige aus</w:t>
      </w:r>
    </w:p>
    <w:p w14:paraId="244336C2" w14:textId="46C8A926" w:rsidR="000C4F67" w:rsidRPr="002E4ABA" w:rsidRDefault="000C4F67" w:rsidP="000C4F67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de-DE"/>
        </w:rPr>
      </w:pPr>
      <w:r w:rsidRPr="002E4ABA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de-DE"/>
        </w:rPr>
        <w:t xml:space="preserve">Option 1: Meeting </w:t>
      </w:r>
      <w:r w:rsidR="00B0204C" w:rsidRPr="002E4ABA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de-DE"/>
        </w:rPr>
        <w:t>ge</w:t>
      </w:r>
      <w:r w:rsidRPr="002E4ABA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de-DE"/>
        </w:rPr>
        <w:t xml:space="preserve">cancelled </w:t>
      </w:r>
      <w:r w:rsidR="00B0204C" w:rsidRPr="002E4ABA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de-DE"/>
        </w:rPr>
        <w:t>ohne Ersatztermin</w:t>
      </w:r>
    </w:p>
    <w:p w14:paraId="244336C3" w14:textId="77777777" w:rsidR="00D60ED2" w:rsidRPr="002E4ABA" w:rsidRDefault="00D60ED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</w:p>
    <w:p w14:paraId="244336C4" w14:textId="064915DD" w:rsidR="000C4F67" w:rsidRPr="002E4ABA" w:rsidRDefault="00B0204C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>Betreff: Absage der Veranstaltung</w:t>
      </w:r>
    </w:p>
    <w:p w14:paraId="244336C5" w14:textId="77777777" w:rsidR="000C4F67" w:rsidRPr="002E4ABA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</w:p>
    <w:p w14:paraId="244336C6" w14:textId="77777777" w:rsidR="00D60ED2" w:rsidRPr="002E4ABA" w:rsidRDefault="00D60ED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</w:p>
    <w:p w14:paraId="244336C7" w14:textId="4691E065" w:rsidR="000C4F67" w:rsidRPr="002E4ABA" w:rsidRDefault="00B0204C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Sehr geehrte/r </w:t>
      </w:r>
      <w:r w:rsidR="000C4F67"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 w:rsidR="002E4ABA" w:rsidRPr="00A1665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E4ABA" w:rsidRPr="00A16655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2E4ABA" w:rsidRPr="00A16655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2E4ABA" w:rsidRPr="00A16655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2E4ABA" w:rsidRPr="00A16655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2E4ABA" w:rsidRPr="00A16655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2E4ABA" w:rsidRPr="00A16655">
        <w:rPr>
          <w:rFonts w:ascii="Arial" w:hAnsi="Arial" w:cs="Arial"/>
          <w:sz w:val="22"/>
          <w:szCs w:val="22"/>
          <w:lang w:val="en-US" w:bidi="he-IL"/>
        </w:rPr>
        <w:t>Account_LastName</w:t>
      </w:r>
      <w:proofErr w:type="spellEnd"/>
      <w:r w:rsidR="002E4ABA" w:rsidRPr="00A16655">
        <w:rPr>
          <w:rFonts w:ascii="Arial" w:hAnsi="Arial" w:cs="Arial"/>
          <w:sz w:val="22"/>
          <w:szCs w:val="22"/>
          <w:lang w:val="en-US" w:bidi="he-IL"/>
        </w:rPr>
        <w:t>&gt;&gt;,</w:t>
      </w:r>
    </w:p>
    <w:p w14:paraId="244336C8" w14:textId="103DD94B" w:rsidR="000C4F67" w:rsidRPr="002E4ABA" w:rsidRDefault="00B0204C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wir bedauern Ihnen mitteilen zu müssen, dass das </w:t>
      </w:r>
      <w:r w:rsidR="002E4ABA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E4ABA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2E4ABA">
        <w:rPr>
          <w:rFonts w:ascii="Arial" w:hAnsi="Arial" w:cs="Arial"/>
          <w:sz w:val="22"/>
          <w:szCs w:val="22"/>
          <w:lang w:val="en-US"/>
        </w:rPr>
        <w:t>&gt;&gt;</w:t>
      </w:r>
      <w:r w:rsidR="000C4F67" w:rsidRPr="002E4ABA">
        <w:rPr>
          <w:rFonts w:ascii="Arial" w:eastAsiaTheme="minorHAnsi" w:hAnsi="Arial" w:cs="Arial"/>
          <w:sz w:val="22"/>
          <w:szCs w:val="22"/>
          <w:lang w:val="de-DE" w:bidi="he-IL"/>
        </w:rPr>
        <w:t xml:space="preserve"> </w:t>
      </w:r>
      <w:r w:rsidRPr="002E4ABA">
        <w:rPr>
          <w:rFonts w:ascii="Arial" w:eastAsiaTheme="minorHAnsi" w:hAnsi="Arial" w:cs="Arial"/>
          <w:sz w:val="22"/>
          <w:szCs w:val="22"/>
          <w:lang w:val="de-DE" w:bidi="he-IL"/>
        </w:rPr>
        <w:t>in</w:t>
      </w:r>
      <w:r w:rsidR="002E4ABA">
        <w:rPr>
          <w:rFonts w:ascii="Arial" w:eastAsiaTheme="minorHAnsi" w:hAnsi="Arial" w:cs="Arial"/>
          <w:sz w:val="22"/>
          <w:szCs w:val="22"/>
          <w:lang w:val="de-DE" w:bidi="he-IL"/>
        </w:rPr>
        <w:t xml:space="preserve"> </w:t>
      </w:r>
      <w:r w:rsidRPr="002E4ABA">
        <w:rPr>
          <w:rFonts w:ascii="Arial" w:eastAsiaTheme="minorHAnsi" w:hAnsi="Arial" w:cs="Arial"/>
          <w:sz w:val="22"/>
          <w:szCs w:val="22"/>
          <w:lang w:val="de-DE" w:bidi="he-IL"/>
        </w:rPr>
        <w:t xml:space="preserve"> </w:t>
      </w:r>
      <w:r w:rsidR="002E4ABA"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="002E4ABA"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="002E4ABA"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="002E4ABA"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="002E4ABA"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="002E4ABA"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E4ABA" w:rsidRPr="004857A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="002E4ABA" w:rsidRPr="004857A5">
        <w:rPr>
          <w:rFonts w:ascii="Arial" w:hAnsi="Arial" w:cs="Arial"/>
          <w:sz w:val="22"/>
          <w:szCs w:val="22"/>
          <w:lang w:val="en-US"/>
        </w:rPr>
        <w:t>&gt;&gt;, &lt;&lt;</w:t>
      </w:r>
      <w:proofErr w:type="spellStart"/>
      <w:r w:rsidR="002E4ABA" w:rsidRPr="004857A5">
        <w:rPr>
          <w:rFonts w:ascii="Arial" w:hAnsi="Arial" w:cs="Arial"/>
          <w:sz w:val="22"/>
          <w:szCs w:val="22"/>
          <w:lang w:val="en-US"/>
        </w:rPr>
        <w:t>Meeting_MERC_Start_Time_In_Meeting_Time_Zone</w:t>
      </w:r>
      <w:proofErr w:type="spellEnd"/>
      <w:r w:rsidR="002E4ABA" w:rsidRPr="004857A5">
        <w:rPr>
          <w:rFonts w:ascii="Arial" w:hAnsi="Arial" w:cs="Arial"/>
          <w:sz w:val="22"/>
          <w:szCs w:val="22"/>
          <w:lang w:val="en-US"/>
        </w:rPr>
        <w:t xml:space="preserve">&gt;&gt; - </w:t>
      </w:r>
      <w:r w:rsidR="002E4ABA"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="002E4ABA" w:rsidRPr="004857A5">
        <w:rPr>
          <w:rFonts w:ascii="Arial" w:hAnsi="Arial" w:cs="Arial"/>
          <w:sz w:val="22"/>
          <w:szCs w:val="22"/>
          <w:lang w:val="en-IE"/>
        </w:rPr>
        <w:t>Meeting_MERC_End_Time_In_Meeting_Time_Zone_MERC</w:t>
      </w:r>
      <w:proofErr w:type="spellEnd"/>
      <w:r w:rsidR="002E4ABA" w:rsidRPr="004857A5">
        <w:rPr>
          <w:rFonts w:ascii="Arial" w:hAnsi="Arial" w:cs="Arial"/>
          <w:sz w:val="22"/>
          <w:szCs w:val="22"/>
          <w:lang w:val="en-IE"/>
        </w:rPr>
        <w:t>&gt;&gt;</w:t>
      </w:r>
      <w:r w:rsidR="002E4ABA">
        <w:rPr>
          <w:rFonts w:ascii="Arial" w:hAnsi="Arial" w:cs="Arial"/>
          <w:sz w:val="22"/>
          <w:szCs w:val="22"/>
          <w:lang w:val="en-IE"/>
        </w:rPr>
        <w:t xml:space="preserve"> </w:t>
      </w: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aus </w:t>
      </w:r>
      <w:r w:rsidR="002E4ABA"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="002E4ABA" w:rsidRPr="004857A5">
        <w:rPr>
          <w:rFonts w:ascii="Arial" w:hAnsi="Arial" w:cs="Arial"/>
          <w:sz w:val="22"/>
          <w:szCs w:val="22"/>
          <w:lang w:val="en-IE"/>
        </w:rPr>
        <w:t>Form_CancellationReason</w:t>
      </w:r>
      <w:proofErr w:type="spellEnd"/>
      <w:r w:rsidR="002E4ABA" w:rsidRPr="004857A5">
        <w:rPr>
          <w:rFonts w:ascii="Arial" w:hAnsi="Arial" w:cs="Arial"/>
          <w:sz w:val="22"/>
          <w:szCs w:val="22"/>
          <w:lang w:val="en-IE"/>
        </w:rPr>
        <w:t>&gt;&gt;</w:t>
      </w:r>
      <w:r w:rsidR="002E4ABA" w:rsidRPr="0096230F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leider abgesagt werden muss. </w:t>
      </w:r>
    </w:p>
    <w:p w14:paraId="45E062E7" w14:textId="4C3EFFC6" w:rsidR="00B0204C" w:rsidRPr="002E4ABA" w:rsidRDefault="00B0204C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Zum jetzigen Zeitpunkt ist kein Ersatztermin geplant. </w:t>
      </w:r>
    </w:p>
    <w:p w14:paraId="43BDD4D7" w14:textId="4AE290AE" w:rsidR="00B96D7C" w:rsidRPr="002E4ABA" w:rsidRDefault="00B96D7C" w:rsidP="00B96D7C">
      <w:pPr>
        <w:spacing w:line="240" w:lineRule="atLeast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hAnsi="Arial" w:cs="Arial"/>
          <w:snapToGrid w:val="0"/>
          <w:color w:val="000000"/>
          <w:sz w:val="22"/>
          <w:szCs w:val="22"/>
          <w:lang w:val="de-DE" w:eastAsia="de-DE"/>
        </w:rPr>
        <w:t xml:space="preserve">Für Ihr Interesse möchten wir uns noch einmal herzlich bedanken und hoffen, dass Ihnen durch die Absage der Veranstaltung keine Unannehmlichkeiten entstehen. </w:t>
      </w:r>
      <w:r w:rsidRPr="002E4ABA">
        <w:rPr>
          <w:rFonts w:ascii="Arial" w:eastAsiaTheme="minorHAnsi" w:hAnsi="Arial" w:cs="Arial"/>
          <w:sz w:val="22"/>
          <w:szCs w:val="22"/>
          <w:lang w:val="de-DE"/>
        </w:rPr>
        <w:t>Natürlich werden wir Sie bei zukünftigen</w:t>
      </w:r>
      <w:r w:rsidR="00A16E6C"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 Veranstaltungen gerne wieder einladen</w:t>
      </w:r>
      <w:r w:rsidRPr="002E4ABA">
        <w:rPr>
          <w:rFonts w:ascii="Arial" w:eastAsiaTheme="minorHAnsi" w:hAnsi="Arial" w:cs="Arial"/>
          <w:sz w:val="22"/>
          <w:szCs w:val="22"/>
          <w:lang w:val="de-DE"/>
        </w:rPr>
        <w:t>.</w:t>
      </w:r>
    </w:p>
    <w:p w14:paraId="5FC79CFB" w14:textId="77777777" w:rsidR="00B96D7C" w:rsidRPr="002E4ABA" w:rsidRDefault="00B96D7C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 w:bidi="he-IL"/>
        </w:rPr>
      </w:pPr>
    </w:p>
    <w:p w14:paraId="28BC2449" w14:textId="77777777" w:rsidR="00F91931" w:rsidRPr="00BE08E0" w:rsidRDefault="00B0204C" w:rsidP="00F91931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bookmarkStart w:id="0" w:name="_GoBack"/>
      <w:r w:rsidRPr="00BE08E0">
        <w:rPr>
          <w:rFonts w:ascii="Arial" w:eastAsiaTheme="minorHAnsi" w:hAnsi="Arial" w:cs="Arial"/>
          <w:sz w:val="22"/>
          <w:szCs w:val="22"/>
          <w:lang w:val="de-DE" w:bidi="he-IL"/>
        </w:rPr>
        <w:t>Für Rückfragen steh</w:t>
      </w:r>
      <w:r w:rsidR="00B96D7C" w:rsidRPr="00BE08E0">
        <w:rPr>
          <w:rFonts w:ascii="Arial" w:eastAsiaTheme="minorHAnsi" w:hAnsi="Arial" w:cs="Arial"/>
          <w:sz w:val="22"/>
          <w:szCs w:val="22"/>
          <w:lang w:val="de-DE" w:bidi="he-IL"/>
        </w:rPr>
        <w:t xml:space="preserve">t Ihnen </w:t>
      </w:r>
      <w:r w:rsidR="002E4ABA" w:rsidRPr="00BE08E0">
        <w:rPr>
          <w:rFonts w:ascii="Arial" w:eastAsiaTheme="minorHAnsi" w:hAnsi="Arial" w:cs="Arial"/>
          <w:sz w:val="22"/>
          <w:szCs w:val="22"/>
          <w:lang w:val="de-DE" w:bidi="he-IL"/>
        </w:rPr>
        <w:t xml:space="preserve">&lt;&lt;User_name&gt;&gt;, </w:t>
      </w:r>
      <w:r w:rsidR="002E4ABA" w:rsidRPr="00BE08E0">
        <w:rPr>
          <w:rFonts w:ascii="Arial" w:hAnsi="Arial" w:cs="Arial"/>
          <w:sz w:val="22"/>
          <w:szCs w:val="22"/>
          <w:lang w:val="da-DK"/>
        </w:rPr>
        <w:t xml:space="preserve">Tel: </w:t>
      </w:r>
      <w:r w:rsidR="00F91931" w:rsidRPr="00BE08E0">
        <w:rPr>
          <w:rFonts w:ascii="Arial" w:hAnsi="Arial" w:cs="Arial"/>
          <w:sz w:val="22"/>
          <w:szCs w:val="22"/>
          <w:lang w:val="it-IT"/>
        </w:rPr>
        <w:t xml:space="preserve">&lt;&lt;User_Phone&gt;&gt; </w:t>
      </w:r>
    </w:p>
    <w:p w14:paraId="244336CC" w14:textId="54C8CA80" w:rsidR="000C4F67" w:rsidRPr="00BE08E0" w:rsidRDefault="00F91931" w:rsidP="00F91931">
      <w:pPr>
        <w:spacing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BE08E0">
        <w:rPr>
          <w:rFonts w:ascii="Arial" w:hAnsi="Arial" w:cs="Arial"/>
          <w:sz w:val="22"/>
          <w:szCs w:val="22"/>
          <w:lang w:val="it-IT"/>
        </w:rPr>
        <w:t xml:space="preserve">&lt;&lt;User_Email&gt;&gt; </w:t>
      </w:r>
      <w:r w:rsidR="00B96D7C" w:rsidRPr="00BE08E0">
        <w:rPr>
          <w:rFonts w:ascii="Arial" w:eastAsiaTheme="minorHAnsi" w:hAnsi="Arial" w:cs="Arial"/>
          <w:sz w:val="22"/>
          <w:szCs w:val="22"/>
          <w:lang w:val="de-DE" w:bidi="he-IL"/>
        </w:rPr>
        <w:t xml:space="preserve">jederzeit gerne </w:t>
      </w:r>
      <w:r w:rsidR="00B0204C" w:rsidRPr="00BE08E0">
        <w:rPr>
          <w:rFonts w:ascii="Arial" w:eastAsiaTheme="minorHAnsi" w:hAnsi="Arial" w:cs="Arial"/>
          <w:sz w:val="22"/>
          <w:szCs w:val="22"/>
          <w:lang w:val="de-DE" w:bidi="he-IL"/>
        </w:rPr>
        <w:t>zur Verfügung.</w:t>
      </w:r>
    </w:p>
    <w:bookmarkEnd w:id="0"/>
    <w:p w14:paraId="244336CD" w14:textId="77777777" w:rsidR="000C4F67" w:rsidRPr="002E4ABA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</w:p>
    <w:p w14:paraId="244336CE" w14:textId="48C9DE52" w:rsidR="000C4F67" w:rsidRPr="002E4ABA" w:rsidRDefault="00B0204C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>Mit freundlichen Grüßen,</w:t>
      </w:r>
      <w:r w:rsidR="000C4F67"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</w:p>
    <w:p w14:paraId="351ED19B" w14:textId="77777777" w:rsidR="002E4ABA" w:rsidRPr="00EE7B1E" w:rsidRDefault="002E4ABA" w:rsidP="002E4ABA">
      <w:pPr>
        <w:pStyle w:val="Adresse"/>
        <w:rPr>
          <w:szCs w:val="22"/>
        </w:rPr>
      </w:pPr>
      <w:r w:rsidRPr="00EE7B1E">
        <w:rPr>
          <w:szCs w:val="22"/>
        </w:rPr>
        <w:t xml:space="preserve">&lt;&lt;User_Name&gt;&gt;  </w:t>
      </w:r>
    </w:p>
    <w:p w14:paraId="244336CF" w14:textId="77777777" w:rsidR="000C4F67" w:rsidRPr="002E4ABA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</w:p>
    <w:p w14:paraId="244336D0" w14:textId="6246825E" w:rsidR="000C4F67" w:rsidRPr="002E4ABA" w:rsidRDefault="00B0204C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2E4ABA">
        <w:rPr>
          <w:rFonts w:ascii="Arial" w:eastAsiaTheme="minorHAnsi" w:hAnsi="Arial" w:cs="Arial"/>
          <w:sz w:val="22"/>
          <w:szCs w:val="22"/>
          <w:lang w:val="en-US"/>
        </w:rPr>
        <w:t>Ihr</w:t>
      </w:r>
      <w:proofErr w:type="spellEnd"/>
      <w:r w:rsidR="005910F4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A622DA" w:rsidRPr="002E4ABA">
        <w:rPr>
          <w:rFonts w:ascii="Arial" w:eastAsiaTheme="minorHAnsi" w:hAnsi="Arial" w:cs="Arial"/>
          <w:sz w:val="22"/>
          <w:szCs w:val="22"/>
          <w:lang w:val="en-US"/>
        </w:rPr>
        <w:t>Lilly Customer Meeting Service Team</w:t>
      </w:r>
    </w:p>
    <w:p w14:paraId="244336D1" w14:textId="77777777" w:rsidR="000C4F67" w:rsidRPr="002E4ABA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244336D2" w14:textId="77777777" w:rsidR="000C4F67" w:rsidRPr="002E4ABA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3EC216D6" w14:textId="11A0F132" w:rsidR="00DE76E8" w:rsidRPr="002E4ABA" w:rsidRDefault="00DE76E8">
      <w:pPr>
        <w:rPr>
          <w:rFonts w:ascii="Arial" w:eastAsiaTheme="minorHAnsi" w:hAnsi="Arial" w:cs="Arial"/>
          <w:sz w:val="22"/>
          <w:szCs w:val="22"/>
          <w:lang w:val="en-US"/>
        </w:rPr>
      </w:pPr>
      <w:r w:rsidRPr="002E4ABA">
        <w:rPr>
          <w:rFonts w:ascii="Arial" w:eastAsiaTheme="minorHAnsi" w:hAnsi="Arial" w:cs="Arial"/>
          <w:sz w:val="22"/>
          <w:szCs w:val="22"/>
          <w:lang w:val="en-US"/>
        </w:rPr>
        <w:br w:type="page"/>
      </w:r>
    </w:p>
    <w:p w14:paraId="244336D3" w14:textId="0569A5F1" w:rsidR="000C4F67" w:rsidRPr="002E4ABA" w:rsidRDefault="000C4F67" w:rsidP="000C4F67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de-DE"/>
        </w:rPr>
      </w:pPr>
      <w:r w:rsidRPr="002E4ABA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de-DE"/>
        </w:rPr>
        <w:lastRenderedPageBreak/>
        <w:t xml:space="preserve">Option 2: Meeting </w:t>
      </w:r>
      <w:r w:rsidR="00B0204C" w:rsidRPr="002E4ABA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de-DE"/>
        </w:rPr>
        <w:t>gecancelled mit Ersatztermin</w:t>
      </w:r>
    </w:p>
    <w:p w14:paraId="26B3B36C" w14:textId="77777777" w:rsidR="00B0204C" w:rsidRPr="002E4ABA" w:rsidRDefault="00B0204C" w:rsidP="00B0204C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</w:p>
    <w:p w14:paraId="1598EC73" w14:textId="74846143" w:rsidR="00B0204C" w:rsidRPr="002E4ABA" w:rsidRDefault="00B0204C" w:rsidP="00B0204C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>Betreff: Absage der Veranstaltung</w:t>
      </w:r>
      <w:r w:rsidR="00A16E6C"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 bzw.</w:t>
      </w:r>
      <w:r w:rsidR="00DF1203"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 Terminverschiebung</w:t>
      </w:r>
    </w:p>
    <w:p w14:paraId="244336D6" w14:textId="77777777" w:rsidR="00D60ED2" w:rsidRPr="002E4ABA" w:rsidRDefault="00D60ED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</w:p>
    <w:p w14:paraId="244336D7" w14:textId="77777777" w:rsidR="00D60ED2" w:rsidRPr="002E4ABA" w:rsidRDefault="00D60ED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</w:p>
    <w:p w14:paraId="6C88344F" w14:textId="77777777" w:rsidR="002E4ABA" w:rsidRDefault="00B0204C" w:rsidP="00B96D7C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Sehr geehrte/r  </w:t>
      </w:r>
      <w:r w:rsidR="002E4ABA" w:rsidRPr="00A1665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E4ABA" w:rsidRPr="00A16655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2E4ABA" w:rsidRPr="00A16655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2E4ABA" w:rsidRPr="00A16655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2E4ABA" w:rsidRPr="00A16655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2E4ABA" w:rsidRPr="00A16655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2E4ABA" w:rsidRPr="00A16655">
        <w:rPr>
          <w:rFonts w:ascii="Arial" w:hAnsi="Arial" w:cs="Arial"/>
          <w:sz w:val="22"/>
          <w:szCs w:val="22"/>
          <w:lang w:val="en-US" w:bidi="he-IL"/>
        </w:rPr>
        <w:t>Account_LastName</w:t>
      </w:r>
      <w:proofErr w:type="spellEnd"/>
      <w:r w:rsidR="002E4ABA" w:rsidRPr="00A16655">
        <w:rPr>
          <w:rFonts w:ascii="Arial" w:hAnsi="Arial" w:cs="Arial"/>
          <w:sz w:val="22"/>
          <w:szCs w:val="22"/>
          <w:lang w:val="en-US" w:bidi="he-IL"/>
        </w:rPr>
        <w:t>&gt;&gt;,</w:t>
      </w:r>
      <w:r w:rsidR="002E4ABA" w:rsidRPr="0096230F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</w:p>
    <w:p w14:paraId="6CC55935" w14:textId="668797B9" w:rsidR="00B96D7C" w:rsidRPr="002E4ABA" w:rsidRDefault="00B96D7C" w:rsidP="00B96D7C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wir bedauern Ihnen mitteilen zu müssen, dass das </w:t>
      </w:r>
      <w:r w:rsidR="002E4ABA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E4ABA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2E4ABA">
        <w:rPr>
          <w:rFonts w:ascii="Arial" w:hAnsi="Arial" w:cs="Arial"/>
          <w:sz w:val="22"/>
          <w:szCs w:val="22"/>
          <w:lang w:val="en-US"/>
        </w:rPr>
        <w:t>&gt;&gt;</w:t>
      </w:r>
      <w:r w:rsidR="002E4ABA" w:rsidRPr="0096230F">
        <w:rPr>
          <w:rFonts w:ascii="Arial" w:eastAsiaTheme="minorHAnsi" w:hAnsi="Arial" w:cs="Arial"/>
          <w:sz w:val="22"/>
          <w:szCs w:val="22"/>
          <w:lang w:val="de-DE" w:bidi="he-IL"/>
        </w:rPr>
        <w:t xml:space="preserve"> in </w:t>
      </w:r>
      <w:r w:rsidR="002E4ABA"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="002E4ABA"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="002E4ABA"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="002E4ABA"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="002E4ABA"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="002E4ABA"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E4ABA" w:rsidRPr="004857A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="002E4ABA" w:rsidRPr="004857A5">
        <w:rPr>
          <w:rFonts w:ascii="Arial" w:hAnsi="Arial" w:cs="Arial"/>
          <w:sz w:val="22"/>
          <w:szCs w:val="22"/>
          <w:lang w:val="en-US"/>
        </w:rPr>
        <w:t>&gt;&gt;, &lt;&lt;</w:t>
      </w:r>
      <w:proofErr w:type="spellStart"/>
      <w:r w:rsidR="002E4ABA" w:rsidRPr="004857A5">
        <w:rPr>
          <w:rFonts w:ascii="Arial" w:hAnsi="Arial" w:cs="Arial"/>
          <w:sz w:val="22"/>
          <w:szCs w:val="22"/>
          <w:lang w:val="en-US"/>
        </w:rPr>
        <w:t>Meeting_MERC_Start_Time_In_Meeting_Time_Zone</w:t>
      </w:r>
      <w:proofErr w:type="spellEnd"/>
      <w:r w:rsidR="002E4ABA" w:rsidRPr="004857A5">
        <w:rPr>
          <w:rFonts w:ascii="Arial" w:hAnsi="Arial" w:cs="Arial"/>
          <w:sz w:val="22"/>
          <w:szCs w:val="22"/>
          <w:lang w:val="en-US"/>
        </w:rPr>
        <w:t xml:space="preserve">&gt;&gt; - </w:t>
      </w:r>
      <w:r w:rsidR="002E4ABA"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="002E4ABA" w:rsidRPr="004857A5">
        <w:rPr>
          <w:rFonts w:ascii="Arial" w:hAnsi="Arial" w:cs="Arial"/>
          <w:sz w:val="22"/>
          <w:szCs w:val="22"/>
          <w:lang w:val="en-IE"/>
        </w:rPr>
        <w:t>Meeting_MERC_End_Time_In_Meeting_Time_Zone_MERC</w:t>
      </w:r>
      <w:proofErr w:type="spellEnd"/>
      <w:r w:rsidR="002E4ABA" w:rsidRPr="004857A5">
        <w:rPr>
          <w:rFonts w:ascii="Arial" w:hAnsi="Arial" w:cs="Arial"/>
          <w:sz w:val="22"/>
          <w:szCs w:val="22"/>
          <w:lang w:val="en-IE"/>
        </w:rPr>
        <w:t>&gt;&gt;</w:t>
      </w:r>
      <w:r w:rsidR="002E4ABA" w:rsidRPr="0096230F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aus </w:t>
      </w:r>
      <w:r w:rsidR="002E4ABA"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="002E4ABA" w:rsidRPr="004857A5">
        <w:rPr>
          <w:rFonts w:ascii="Arial" w:hAnsi="Arial" w:cs="Arial"/>
          <w:sz w:val="22"/>
          <w:szCs w:val="22"/>
          <w:lang w:val="en-IE"/>
        </w:rPr>
        <w:t>Form_CancellationReason</w:t>
      </w:r>
      <w:proofErr w:type="spellEnd"/>
      <w:r w:rsidR="002E4ABA" w:rsidRPr="004857A5">
        <w:rPr>
          <w:rFonts w:ascii="Arial" w:hAnsi="Arial" w:cs="Arial"/>
          <w:sz w:val="22"/>
          <w:szCs w:val="22"/>
          <w:lang w:val="en-IE"/>
        </w:rPr>
        <w:t>&gt;&gt;</w:t>
      </w: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 leider verschoben werden muss. </w:t>
      </w:r>
    </w:p>
    <w:p w14:paraId="607367AA" w14:textId="174490AD" w:rsidR="00B96D7C" w:rsidRPr="002E4ABA" w:rsidRDefault="00B96D7C" w:rsidP="00B96D7C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Die Veranstaltung </w:t>
      </w:r>
      <w:r w:rsidR="00DF1203" w:rsidRPr="002E4ABA">
        <w:rPr>
          <w:rFonts w:ascii="Arial" w:eastAsiaTheme="minorHAnsi" w:hAnsi="Arial" w:cs="Arial"/>
          <w:sz w:val="22"/>
          <w:szCs w:val="22"/>
          <w:lang w:val="de-DE"/>
        </w:rPr>
        <w:t>findet nun am</w:t>
      </w:r>
      <w:r w:rsidR="002E4ABA">
        <w:rPr>
          <w:rFonts w:ascii="Arial" w:eastAsiaTheme="minorHAnsi" w:hAnsi="Arial" w:cs="Arial"/>
          <w:sz w:val="22"/>
          <w:szCs w:val="22"/>
          <w:lang w:val="de-DE"/>
        </w:rPr>
        <w:t xml:space="preserve"> &lt;&lt;Form_newdateandlocation&gt;&gt;</w:t>
      </w:r>
      <w:r w:rsidR="00DF1203"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 statt.</w:t>
      </w:r>
    </w:p>
    <w:p w14:paraId="6FFD1A42" w14:textId="77777777" w:rsidR="00B96D7C" w:rsidRPr="002E4ABA" w:rsidRDefault="00B96D7C" w:rsidP="00B96D7C">
      <w:pPr>
        <w:spacing w:line="240" w:lineRule="atLeast"/>
        <w:rPr>
          <w:rFonts w:ascii="Arial" w:hAnsi="Arial" w:cs="Arial"/>
          <w:snapToGrid w:val="0"/>
          <w:color w:val="000000"/>
          <w:sz w:val="22"/>
          <w:szCs w:val="22"/>
          <w:lang w:val="de-DE" w:eastAsia="de-DE"/>
        </w:rPr>
      </w:pPr>
    </w:p>
    <w:p w14:paraId="53038AB9" w14:textId="2E3BE633" w:rsidR="00B96D7C" w:rsidRPr="002E4ABA" w:rsidRDefault="00B96D7C" w:rsidP="00DF1203">
      <w:pPr>
        <w:spacing w:line="240" w:lineRule="atLeast"/>
        <w:rPr>
          <w:rFonts w:ascii="Arial" w:hAnsi="Arial" w:cs="Arial"/>
          <w:snapToGrid w:val="0"/>
          <w:color w:val="000000"/>
          <w:sz w:val="22"/>
          <w:szCs w:val="22"/>
          <w:lang w:val="de-DE" w:eastAsia="de-DE"/>
        </w:rPr>
      </w:pPr>
      <w:r w:rsidRPr="002E4ABA">
        <w:rPr>
          <w:rFonts w:ascii="Arial" w:hAnsi="Arial" w:cs="Arial"/>
          <w:snapToGrid w:val="0"/>
          <w:color w:val="000000"/>
          <w:sz w:val="22"/>
          <w:szCs w:val="22"/>
          <w:lang w:val="de-DE" w:eastAsia="de-DE"/>
        </w:rPr>
        <w:t xml:space="preserve">Wir hoffen, dass Ihnen aus der </w:t>
      </w:r>
      <w:r w:rsidR="00DF1203" w:rsidRPr="002E4ABA">
        <w:rPr>
          <w:rFonts w:ascii="Arial" w:hAnsi="Arial" w:cs="Arial"/>
          <w:snapToGrid w:val="0"/>
          <w:color w:val="000000"/>
          <w:sz w:val="22"/>
          <w:szCs w:val="22"/>
          <w:lang w:val="de-DE" w:eastAsia="de-DE"/>
        </w:rPr>
        <w:t xml:space="preserve">Terminverschiebung </w:t>
      </w:r>
      <w:r w:rsidRPr="002E4ABA">
        <w:rPr>
          <w:rFonts w:ascii="Arial" w:hAnsi="Arial" w:cs="Arial"/>
          <w:snapToGrid w:val="0"/>
          <w:color w:val="000000"/>
          <w:sz w:val="22"/>
          <w:szCs w:val="22"/>
          <w:lang w:val="de-DE" w:eastAsia="de-DE"/>
        </w:rPr>
        <w:t>keine Unannehmlichkeiten entstehen</w:t>
      </w:r>
      <w:r w:rsidR="00DF1203" w:rsidRPr="002E4ABA">
        <w:rPr>
          <w:rFonts w:ascii="Arial" w:hAnsi="Arial" w:cs="Arial"/>
          <w:snapToGrid w:val="0"/>
          <w:color w:val="000000"/>
          <w:sz w:val="22"/>
          <w:szCs w:val="22"/>
          <w:lang w:val="de-DE" w:eastAsia="de-DE"/>
        </w:rPr>
        <w:t xml:space="preserve"> und Sie an der Veranstaltung teilnehmen können.</w:t>
      </w:r>
    </w:p>
    <w:p w14:paraId="4B04357B" w14:textId="77777777" w:rsidR="00DF1203" w:rsidRPr="002E4ABA" w:rsidRDefault="00DF1203" w:rsidP="00DF1203">
      <w:pPr>
        <w:spacing w:line="240" w:lineRule="atLeast"/>
        <w:rPr>
          <w:rFonts w:ascii="Arial" w:hAnsi="Arial" w:cs="Arial"/>
          <w:snapToGrid w:val="0"/>
          <w:color w:val="000000"/>
          <w:sz w:val="22"/>
          <w:szCs w:val="22"/>
          <w:lang w:val="de-DE" w:eastAsia="de-DE"/>
        </w:rPr>
      </w:pPr>
    </w:p>
    <w:p w14:paraId="0CC70C1B" w14:textId="156C964D" w:rsidR="002E4ABA" w:rsidRPr="00BE08E0" w:rsidRDefault="00DF1203" w:rsidP="002E4AB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BE08E0">
        <w:rPr>
          <w:rFonts w:ascii="Arial" w:hAnsi="Arial" w:cs="Arial"/>
          <w:snapToGrid w:val="0"/>
          <w:color w:val="000000"/>
          <w:sz w:val="22"/>
          <w:szCs w:val="22"/>
          <w:lang w:val="de-DE" w:eastAsia="de-DE"/>
        </w:rPr>
        <w:t xml:space="preserve">Bitte zögern Sie nicht, uns für weitere Informationen oder Rückfragen unter </w:t>
      </w:r>
      <w:r w:rsidR="002E4ABA" w:rsidRPr="00BE08E0">
        <w:rPr>
          <w:rFonts w:ascii="Arial" w:eastAsiaTheme="minorHAnsi" w:hAnsi="Arial" w:cs="Arial"/>
          <w:sz w:val="22"/>
          <w:szCs w:val="22"/>
          <w:lang w:val="de-DE" w:bidi="he-IL"/>
        </w:rPr>
        <w:t xml:space="preserve">&lt;&lt;User_name&gt;&gt;, </w:t>
      </w:r>
      <w:r w:rsidR="002E4ABA" w:rsidRPr="00BE08E0">
        <w:rPr>
          <w:rFonts w:ascii="Arial" w:hAnsi="Arial" w:cs="Arial"/>
          <w:sz w:val="22"/>
          <w:szCs w:val="22"/>
          <w:lang w:val="de-DE"/>
        </w:rPr>
        <w:t xml:space="preserve">Tel: </w:t>
      </w:r>
      <w:r w:rsidR="00F91931" w:rsidRPr="00BE08E0">
        <w:rPr>
          <w:rFonts w:ascii="Arial" w:hAnsi="Arial" w:cs="Arial"/>
          <w:sz w:val="22"/>
          <w:szCs w:val="22"/>
          <w:lang w:val="it-IT"/>
        </w:rPr>
        <w:t>&lt;&lt;User_Phone&gt;&gt;</w:t>
      </w:r>
    </w:p>
    <w:p w14:paraId="244336DD" w14:textId="54AD0924" w:rsidR="000C4F67" w:rsidRPr="00BE08E0" w:rsidRDefault="00F91931" w:rsidP="002E4ABA">
      <w:pPr>
        <w:spacing w:line="240" w:lineRule="atLeast"/>
        <w:rPr>
          <w:rFonts w:ascii="Arial" w:eastAsiaTheme="minorHAnsi" w:hAnsi="Arial" w:cs="Arial"/>
          <w:sz w:val="22"/>
          <w:szCs w:val="22"/>
          <w:lang w:val="de-DE"/>
        </w:rPr>
      </w:pPr>
      <w:r w:rsidRPr="00BE08E0">
        <w:rPr>
          <w:rFonts w:ascii="Arial" w:hAnsi="Arial" w:cs="Arial"/>
          <w:sz w:val="22"/>
          <w:szCs w:val="22"/>
          <w:lang w:val="it-IT"/>
        </w:rPr>
        <w:t xml:space="preserve">&lt;&lt;User_Email&gt;&gt; </w:t>
      </w:r>
      <w:r w:rsidR="00DF1203" w:rsidRPr="00BE08E0">
        <w:rPr>
          <w:rFonts w:ascii="Arial" w:eastAsiaTheme="minorHAnsi" w:hAnsi="Arial" w:cs="Arial"/>
          <w:sz w:val="22"/>
          <w:szCs w:val="22"/>
          <w:lang w:val="de-DE" w:bidi="he-IL"/>
        </w:rPr>
        <w:t>zu kontaktieren.</w:t>
      </w:r>
    </w:p>
    <w:p w14:paraId="244336DE" w14:textId="77777777" w:rsidR="000C4F67" w:rsidRPr="002E4ABA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</w:p>
    <w:p w14:paraId="733A76F3" w14:textId="77777777" w:rsidR="00410137" w:rsidRPr="002E4ABA" w:rsidRDefault="0041013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>Mit freundlichen Grüßen,</w:t>
      </w:r>
    </w:p>
    <w:p w14:paraId="3C26E7FE" w14:textId="77777777" w:rsidR="002E4ABA" w:rsidRPr="00EE7B1E" w:rsidRDefault="002E4ABA" w:rsidP="002E4ABA">
      <w:pPr>
        <w:pStyle w:val="Adresse"/>
        <w:rPr>
          <w:szCs w:val="22"/>
        </w:rPr>
      </w:pPr>
      <w:r w:rsidRPr="00EE7B1E">
        <w:rPr>
          <w:szCs w:val="22"/>
        </w:rPr>
        <w:t xml:space="preserve">&lt;&lt;User_Name&gt;&gt;  </w:t>
      </w:r>
    </w:p>
    <w:p w14:paraId="244336E0" w14:textId="55AFA323" w:rsidR="000C4F67" w:rsidRPr="002E4ABA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</w:p>
    <w:p w14:paraId="244336E1" w14:textId="76DDE26E" w:rsidR="000C4F67" w:rsidRPr="002E4ABA" w:rsidRDefault="00A622DA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 w:rsidRPr="002E4ABA">
        <w:rPr>
          <w:rFonts w:ascii="Arial" w:eastAsiaTheme="minorHAnsi" w:hAnsi="Arial" w:cs="Arial"/>
          <w:sz w:val="22"/>
          <w:szCs w:val="22"/>
          <w:lang w:val="de-DE"/>
        </w:rPr>
        <w:t>Ihr</w:t>
      </w:r>
      <w:r w:rsidR="005910F4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 w:rsidR="000C4F67" w:rsidRPr="002E4ABA">
        <w:rPr>
          <w:rFonts w:ascii="Arial" w:eastAsiaTheme="minorHAnsi" w:hAnsi="Arial" w:cs="Arial"/>
          <w:sz w:val="22"/>
          <w:szCs w:val="22"/>
          <w:lang w:val="de-DE"/>
        </w:rPr>
        <w:t>Lilly Customer Meeting Service</w:t>
      </w:r>
      <w:r w:rsidRPr="002E4ABA">
        <w:rPr>
          <w:rFonts w:ascii="Arial" w:eastAsiaTheme="minorHAnsi" w:hAnsi="Arial" w:cs="Arial"/>
          <w:sz w:val="22"/>
          <w:szCs w:val="22"/>
          <w:lang w:val="de-DE"/>
        </w:rPr>
        <w:t xml:space="preserve"> Team</w:t>
      </w:r>
    </w:p>
    <w:p w14:paraId="15540DCD" w14:textId="77777777" w:rsidR="00DF1203" w:rsidRPr="002E4ABA" w:rsidRDefault="00DF1203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</w:p>
    <w:p w14:paraId="244336E2" w14:textId="77777777" w:rsidR="00E71334" w:rsidRPr="002E4ABA" w:rsidRDefault="00E71334">
      <w:pPr>
        <w:pStyle w:val="BodyText"/>
        <w:rPr>
          <w:rFonts w:ascii="Arial" w:hAnsi="Arial" w:cs="Arial"/>
          <w:sz w:val="22"/>
          <w:szCs w:val="22"/>
          <w:lang w:val="de-DE"/>
        </w:rPr>
      </w:pPr>
    </w:p>
    <w:sectPr w:rsidR="00E71334" w:rsidRPr="002E4ABA">
      <w:headerReference w:type="default" r:id="rId12"/>
      <w:footerReference w:type="default" r:id="rId13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336E5" w14:textId="77777777" w:rsidR="00DF1203" w:rsidRDefault="00DF1203">
      <w:r>
        <w:separator/>
      </w:r>
    </w:p>
  </w:endnote>
  <w:endnote w:type="continuationSeparator" w:id="0">
    <w:p w14:paraId="244336E6" w14:textId="77777777" w:rsidR="00DF1203" w:rsidRDefault="00DF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277F1" w14:textId="77777777" w:rsidR="002E4ABA" w:rsidRDefault="002E4ABA" w:rsidP="002E4ABA">
    <w:pPr>
      <w:pStyle w:val="Footer"/>
      <w:jc w:val="right"/>
      <w:rPr>
        <w:sz w:val="20"/>
      </w:rPr>
    </w:pPr>
    <w:r w:rsidRPr="00AD5C82">
      <w:rPr>
        <w:rFonts w:ascii="Arial" w:hAnsi="Arial" w:cs="Arial"/>
        <w:sz w:val="18"/>
        <w:szCs w:val="18"/>
      </w:rPr>
      <w:t>&lt;&lt;</w:t>
    </w:r>
    <w:proofErr w:type="spellStart"/>
    <w:r w:rsidRPr="00AD5C82">
      <w:rPr>
        <w:rFonts w:ascii="Arial" w:hAnsi="Arial" w:cs="Arial"/>
        <w:sz w:val="18"/>
        <w:szCs w:val="18"/>
      </w:rPr>
      <w:t>Account_LastName</w:t>
    </w:r>
    <w:proofErr w:type="spellEnd"/>
    <w:r w:rsidRPr="00AD5C82">
      <w:rPr>
        <w:rFonts w:ascii="Arial" w:hAnsi="Arial" w:cs="Arial"/>
        <w:sz w:val="18"/>
        <w:szCs w:val="18"/>
      </w:rPr>
      <w:t>&gt;&gt; - &lt;&lt;</w:t>
    </w:r>
    <w:proofErr w:type="spellStart"/>
    <w:r w:rsidRPr="00AD5C82">
      <w:rPr>
        <w:rFonts w:ascii="Arial" w:hAnsi="Arial" w:cs="Arial"/>
        <w:sz w:val="18"/>
        <w:szCs w:val="18"/>
      </w:rPr>
      <w:t>Account_Cust_Id_GLBL</w:t>
    </w:r>
    <w:proofErr w:type="spellEnd"/>
    <w:r w:rsidRPr="00AD5C82">
      <w:rPr>
        <w:rFonts w:ascii="Arial" w:hAnsi="Arial" w:cs="Arial"/>
        <w:sz w:val="18"/>
        <w:szCs w:val="18"/>
      </w:rPr>
      <w:t>&gt;&gt;</w:t>
    </w:r>
  </w:p>
  <w:p w14:paraId="244336EA" w14:textId="77777777" w:rsidR="00DF1203" w:rsidRDefault="00DF1203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336E3" w14:textId="77777777" w:rsidR="00DF1203" w:rsidRDefault="00DF1203">
      <w:r>
        <w:separator/>
      </w:r>
    </w:p>
  </w:footnote>
  <w:footnote w:type="continuationSeparator" w:id="0">
    <w:p w14:paraId="244336E4" w14:textId="77777777" w:rsidR="00DF1203" w:rsidRDefault="00DF1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06" w:type="dxa"/>
      <w:tblInd w:w="-153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DF1203" w14:paraId="244336E8" w14:textId="77777777" w:rsidTr="002E4ABA">
      <w:trPr>
        <w:trHeight w:val="360"/>
      </w:trPr>
      <w:tc>
        <w:tcPr>
          <w:tcW w:w="11606" w:type="dxa"/>
          <w:tcBorders>
            <w:bottom w:val="single" w:sz="4" w:space="0" w:color="auto"/>
          </w:tcBorders>
        </w:tcPr>
        <w:p w14:paraId="244336E7" w14:textId="77777777" w:rsidR="00DF1203" w:rsidRPr="00E71334" w:rsidRDefault="00DF1203">
          <w:pPr>
            <w:pStyle w:val="MemoFax"/>
            <w:rPr>
              <w:rFonts w:cs="Arial"/>
              <w:b/>
              <w:sz w:val="20"/>
            </w:rPr>
          </w:pPr>
          <w:r w:rsidRPr="00E71334">
            <w:rPr>
              <w:rFonts w:cs="Arial"/>
              <w:b/>
              <w:noProof/>
              <w:sz w:val="20"/>
              <w:lang w:val="en-US"/>
            </w:rPr>
            <w:drawing>
              <wp:anchor distT="0" distB="0" distL="114300" distR="114300" simplePos="0" relativeHeight="251658752" behindDoc="0" locked="0" layoutInCell="0" allowOverlap="1" wp14:anchorId="244336EB" wp14:editId="244336EC">
                <wp:simplePos x="0" y="0"/>
                <wp:positionH relativeFrom="column">
                  <wp:posOffset>5349240</wp:posOffset>
                </wp:positionH>
                <wp:positionV relativeFrom="paragraph">
                  <wp:posOffset>-337185</wp:posOffset>
                </wp:positionV>
                <wp:extent cx="953770" cy="520700"/>
                <wp:effectExtent l="0" t="0" r="0" b="0"/>
                <wp:wrapTopAndBottom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77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Arial"/>
              <w:b/>
              <w:sz w:val="20"/>
            </w:rPr>
            <w:t xml:space="preserve"> </w:t>
          </w:r>
          <w:r w:rsidRPr="00E71334">
            <w:rPr>
              <w:rFonts w:cs="Arial"/>
              <w:b/>
              <w:sz w:val="20"/>
            </w:rPr>
            <w:t>www.lilly.com</w:t>
          </w:r>
        </w:p>
      </w:tc>
    </w:tr>
  </w:tbl>
  <w:p w14:paraId="40E53FF7" w14:textId="77777777" w:rsidR="002E4ABA" w:rsidRDefault="002E4ABA" w:rsidP="002E4ABA">
    <w:pPr>
      <w:pStyle w:val="Address"/>
      <w:spacing w:before="60"/>
    </w:pPr>
    <w:r>
      <w:rPr>
        <w:rFonts w:cs="Arial"/>
        <w:bCs/>
        <w:szCs w:val="16"/>
        <w:bdr w:val="none" w:sz="0" w:space="0" w:color="auto" w:frame="1"/>
        <w:lang w:val="en-US"/>
      </w:rPr>
      <w:t>Eli Lilly GmbH</w:t>
    </w:r>
    <w:r>
      <w:rPr>
        <w:sz w:val="24"/>
        <w:szCs w:val="24"/>
        <w:lang w:val="en-US"/>
      </w:rPr>
      <w:t> </w:t>
    </w:r>
  </w:p>
  <w:p w14:paraId="244336E9" w14:textId="1228C39E" w:rsidR="00DF1203" w:rsidRDefault="00DF1203" w:rsidP="002E4ABA">
    <w:pPr>
      <w:pStyle w:val="Address"/>
      <w:spacing w:before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62153"/>
    <w:rsid w:val="000C4F67"/>
    <w:rsid w:val="000D3FF5"/>
    <w:rsid w:val="00101C41"/>
    <w:rsid w:val="0017100C"/>
    <w:rsid w:val="001B3894"/>
    <w:rsid w:val="002E4ABA"/>
    <w:rsid w:val="00305F71"/>
    <w:rsid w:val="00347959"/>
    <w:rsid w:val="003913A7"/>
    <w:rsid w:val="003A2DC7"/>
    <w:rsid w:val="003D7270"/>
    <w:rsid w:val="003F059E"/>
    <w:rsid w:val="003F702C"/>
    <w:rsid w:val="00410137"/>
    <w:rsid w:val="004220EA"/>
    <w:rsid w:val="004464FD"/>
    <w:rsid w:val="00492C3D"/>
    <w:rsid w:val="004A7F1D"/>
    <w:rsid w:val="005910F4"/>
    <w:rsid w:val="006D141E"/>
    <w:rsid w:val="00921A06"/>
    <w:rsid w:val="009501EF"/>
    <w:rsid w:val="00956D6C"/>
    <w:rsid w:val="00974409"/>
    <w:rsid w:val="009D7222"/>
    <w:rsid w:val="009D7A31"/>
    <w:rsid w:val="009E3145"/>
    <w:rsid w:val="00A16E6C"/>
    <w:rsid w:val="00A622DA"/>
    <w:rsid w:val="00B0204C"/>
    <w:rsid w:val="00B14E04"/>
    <w:rsid w:val="00B51E38"/>
    <w:rsid w:val="00B96D7C"/>
    <w:rsid w:val="00BC415F"/>
    <w:rsid w:val="00BD3DD4"/>
    <w:rsid w:val="00BE08E0"/>
    <w:rsid w:val="00C5737C"/>
    <w:rsid w:val="00CC4DF7"/>
    <w:rsid w:val="00CF16DB"/>
    <w:rsid w:val="00D60C21"/>
    <w:rsid w:val="00D60ED2"/>
    <w:rsid w:val="00DA6F74"/>
    <w:rsid w:val="00DE76E8"/>
    <w:rsid w:val="00DF1203"/>
    <w:rsid w:val="00E137C2"/>
    <w:rsid w:val="00E71334"/>
    <w:rsid w:val="00EA3944"/>
    <w:rsid w:val="00F9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244336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paragraph" w:customStyle="1" w:styleId="Adresse">
    <w:name w:val="Adresse"/>
    <w:basedOn w:val="Normal"/>
    <w:qFormat/>
    <w:rsid w:val="002E4AB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paragraph" w:customStyle="1" w:styleId="Adresse">
    <w:name w:val="Adresse"/>
    <w:basedOn w:val="Normal"/>
    <w:qFormat/>
    <w:rsid w:val="002E4AB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1EAA45-9C27-4F0D-897D-F79157C282CB}"/>
</file>

<file path=customXml/itemProps2.xml><?xml version="1.0" encoding="utf-8"?>
<ds:datastoreItem xmlns:ds="http://schemas.openxmlformats.org/officeDocument/2006/customXml" ds:itemID="{DCD1894B-F427-4B64-8119-1B84AB044633}"/>
</file>

<file path=customXml/itemProps3.xml><?xml version="1.0" encoding="utf-8"?>
<ds:datastoreItem xmlns:ds="http://schemas.openxmlformats.org/officeDocument/2006/customXml" ds:itemID="{D4F34DCB-A4B4-4054-B700-6042889E653E}"/>
</file>

<file path=customXml/itemProps4.xml><?xml version="1.0" encoding="utf-8"?>
<ds:datastoreItem xmlns:ds="http://schemas.openxmlformats.org/officeDocument/2006/customXml" ds:itemID="{377EBE94-374B-4FE9-B54C-1E993EE54B38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13</TotalTime>
  <Pages>2</Pages>
  <Words>194</Words>
  <Characters>2135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4</cp:revision>
  <cp:lastPrinted>2014-04-11T14:55:00Z</cp:lastPrinted>
  <dcterms:created xsi:type="dcterms:W3CDTF">2014-07-11T15:12:00Z</dcterms:created>
  <dcterms:modified xsi:type="dcterms:W3CDTF">2014-08-20T16:26:00Z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