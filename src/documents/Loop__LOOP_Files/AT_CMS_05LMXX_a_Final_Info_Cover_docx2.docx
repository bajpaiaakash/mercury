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84"/>
        <w:gridCol w:w="2126"/>
      </w:tblGrid>
      <w:tr w:rsidR="000C2CAE" w:rsidRPr="00777AD1" w14:paraId="4D07346C" w14:textId="77777777" w:rsidTr="00C9264A">
        <w:trPr>
          <w:trHeight w:val="1281"/>
        </w:trPr>
        <w:tc>
          <w:tcPr>
            <w:tcW w:w="6804" w:type="dxa"/>
          </w:tcPr>
          <w:p w14:paraId="5F7D322A" w14:textId="0124375C" w:rsidR="000C2CAE" w:rsidRPr="00206E88" w:rsidRDefault="00F5321E" w:rsidP="00C9264A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F05A4">
              <w:rPr>
                <w:rFonts w:ascii="Arial" w:hAnsi="Arial" w:cs="Arial"/>
                <w:sz w:val="22"/>
                <w:szCs w:val="22"/>
                <w:lang w:val="en-US"/>
              </w:rPr>
              <w:t>&lt;&lt;Account_Title_Desc_Glbl&gt;&gt;</w:t>
            </w:r>
            <w:r w:rsidRPr="0048664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0C2CAE" w:rsidRPr="00206E88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4D964624" w14:textId="77777777" w:rsidR="007D1EC1" w:rsidRPr="00206E88" w:rsidRDefault="007D1EC1" w:rsidP="00C9264A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4AB6C888" w14:textId="7864AD0D" w:rsidR="000C2CAE" w:rsidRPr="0052405F" w:rsidRDefault="007D1EC1" w:rsidP="00C9264A">
            <w:pPr>
              <w:pStyle w:val="BodyTex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06E88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</w:tc>
        <w:tc>
          <w:tcPr>
            <w:tcW w:w="284" w:type="dxa"/>
          </w:tcPr>
          <w:p w14:paraId="6137EE1C" w14:textId="77777777" w:rsidR="000C2CAE" w:rsidRPr="00777AD1" w:rsidRDefault="000C2CAE" w:rsidP="00CF66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14:paraId="0D673FCC" w14:textId="1E3C6CAD" w:rsidR="000C2CAE" w:rsidRPr="00777AD1" w:rsidRDefault="000C2CAE" w:rsidP="0026117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C2CAE" w:rsidRPr="00777AD1" w14:paraId="6985B775" w14:textId="77777777" w:rsidTr="00C9264A">
        <w:tc>
          <w:tcPr>
            <w:tcW w:w="6804" w:type="dxa"/>
          </w:tcPr>
          <w:p w14:paraId="2872FFBB" w14:textId="77777777" w:rsidR="000C2CAE" w:rsidRPr="00777AD1" w:rsidRDefault="000C2CAE" w:rsidP="00CF66C8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EC9835F" w14:textId="77777777" w:rsidR="000C2CAE" w:rsidRPr="00777AD1" w:rsidRDefault="000C2CAE" w:rsidP="00CF66C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bottom"/>
          </w:tcPr>
          <w:p w14:paraId="01E1CA7B" w14:textId="77777777" w:rsidR="00657F53" w:rsidRDefault="00657F53" w:rsidP="00206E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DB3AE" w14:textId="4B1A550D" w:rsidR="0052405F" w:rsidRDefault="0052405F" w:rsidP="00206E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34B3D" w14:textId="77777777" w:rsidR="0052405F" w:rsidRDefault="0052405F" w:rsidP="00206E88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C1B690" w14:textId="77777777" w:rsidR="000C2CAE" w:rsidRPr="00777AD1" w:rsidRDefault="000C2CAE" w:rsidP="00206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4F48E37F" w14:textId="0FA76DA6" w:rsidR="007B5078" w:rsidRPr="000C2CAE" w:rsidRDefault="007B5078" w:rsidP="007B5078">
      <w:pPr>
        <w:rPr>
          <w:rFonts w:ascii="Arial" w:hAnsi="Arial" w:cs="Arial"/>
          <w:sz w:val="22"/>
          <w:szCs w:val="22"/>
        </w:rPr>
      </w:pPr>
    </w:p>
    <w:p w14:paraId="18944A66" w14:textId="77777777" w:rsidR="007B5078" w:rsidRPr="000C2CAE" w:rsidRDefault="007B5078" w:rsidP="007B5078">
      <w:pPr>
        <w:rPr>
          <w:rFonts w:ascii="Arial" w:hAnsi="Arial" w:cs="Arial"/>
          <w:sz w:val="22"/>
          <w:szCs w:val="22"/>
        </w:rPr>
      </w:pPr>
    </w:p>
    <w:p w14:paraId="11F54A62" w14:textId="77777777" w:rsidR="007A6D8B" w:rsidRPr="007F43DA" w:rsidRDefault="007A6D8B" w:rsidP="007A6D8B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7F43DA">
        <w:rPr>
          <w:rFonts w:ascii="Arial" w:hAnsi="Arial" w:cs="Arial"/>
          <w:b/>
          <w:sz w:val="22"/>
          <w:szCs w:val="22"/>
          <w:lang w:val="en-US"/>
        </w:rPr>
        <w:t>&lt;&lt;Meeting_MERC_Name&gt;&gt;</w:t>
      </w:r>
    </w:p>
    <w:p w14:paraId="0A335EB5" w14:textId="74D4F738" w:rsidR="007A6D8B" w:rsidRDefault="007A6D8B" w:rsidP="007A6D8B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C34CFD">
        <w:rPr>
          <w:rFonts w:ascii="Arial" w:hAnsi="Arial" w:cs="Arial"/>
          <w:sz w:val="22"/>
          <w:szCs w:val="22"/>
          <w:lang w:val="en-US"/>
        </w:rPr>
        <w:t>&lt;&lt;Meeting_MERC_Date_of_Event_MERC</w:t>
      </w:r>
      <w:r>
        <w:rPr>
          <w:rFonts w:ascii="Arial" w:hAnsi="Arial" w:cs="Arial"/>
          <w:sz w:val="22"/>
          <w:szCs w:val="22"/>
          <w:lang w:val="en-US"/>
        </w:rPr>
        <w:t>__s</w:t>
      </w:r>
      <w:r w:rsidRPr="00C34CFD">
        <w:rPr>
          <w:rFonts w:ascii="Arial" w:hAnsi="Arial" w:cs="Arial"/>
          <w:sz w:val="22"/>
          <w:szCs w:val="22"/>
          <w:lang w:val="en-US"/>
        </w:rPr>
        <w:t>&gt;&gt;</w:t>
      </w:r>
      <w:r w:rsidR="007D1EC1">
        <w:rPr>
          <w:rFonts w:ascii="Arial" w:hAnsi="Arial" w:cs="Arial"/>
          <w:sz w:val="22"/>
          <w:szCs w:val="22"/>
          <w:lang w:val="en-US"/>
        </w:rPr>
        <w:t xml:space="preserve"> - </w:t>
      </w:r>
      <w:r w:rsidR="007D1EC1" w:rsidRPr="007D1EC1">
        <w:rPr>
          <w:rFonts w:ascii="Arial" w:hAnsi="Arial" w:cs="Arial"/>
          <w:sz w:val="22"/>
          <w:szCs w:val="22"/>
          <w:lang w:val="en-US"/>
        </w:rPr>
        <w:t>&lt;&lt;Meeting_MERC_End_Date_of_Event_MERC__s&gt;&gt;</w:t>
      </w:r>
    </w:p>
    <w:p w14:paraId="6FC4F5B5" w14:textId="77777777" w:rsidR="007A6D8B" w:rsidRPr="00C34CFD" w:rsidRDefault="007A6D8B" w:rsidP="007A6D8B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C34CFD">
        <w:rPr>
          <w:rFonts w:ascii="Arial" w:hAnsi="Arial" w:cs="Arial"/>
          <w:sz w:val="22"/>
          <w:szCs w:val="22"/>
          <w:lang w:val="en-US"/>
        </w:rPr>
        <w:t>&lt;&lt;Meeting_MERC_City_of_Meeting_MERC&gt;&gt;</w:t>
      </w:r>
    </w:p>
    <w:p w14:paraId="7213042E" w14:textId="77777777" w:rsidR="007A6D8B" w:rsidRPr="00C34CFD" w:rsidRDefault="007A6D8B" w:rsidP="007A6D8B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5E945A69" w14:textId="77777777" w:rsidR="007A6D8B" w:rsidRPr="00496BCE" w:rsidRDefault="007A6D8B" w:rsidP="007A6D8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7C5D582A" w14:textId="756C31DF" w:rsidR="007A6D8B" w:rsidRPr="00C34CFD" w:rsidRDefault="007A6D8B" w:rsidP="007A6D8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 w:rsidRPr="00C34CFD">
        <w:rPr>
          <w:rFonts w:ascii="Arial" w:hAnsi="Arial" w:cs="Arial"/>
          <w:sz w:val="22"/>
          <w:szCs w:val="22"/>
          <w:lang w:val="en-US" w:bidi="he-IL"/>
        </w:rPr>
        <w:t>S</w:t>
      </w:r>
      <w:r>
        <w:rPr>
          <w:rFonts w:ascii="Arial" w:hAnsi="Arial" w:cs="Arial"/>
          <w:sz w:val="22"/>
          <w:szCs w:val="22"/>
          <w:lang w:val="en-US" w:bidi="he-IL"/>
        </w:rPr>
        <w:t>ehr geehrte/</w:t>
      </w:r>
      <w:r w:rsidRPr="00C34CFD">
        <w:rPr>
          <w:rFonts w:ascii="Arial" w:hAnsi="Arial" w:cs="Arial"/>
          <w:sz w:val="22"/>
          <w:szCs w:val="22"/>
          <w:lang w:val="en-US" w:bidi="he-IL"/>
        </w:rPr>
        <w:t xml:space="preserve">r </w:t>
      </w:r>
      <w:r w:rsidR="0026117F" w:rsidRPr="003F05A4">
        <w:rPr>
          <w:rFonts w:ascii="Arial" w:hAnsi="Arial" w:cs="Arial"/>
          <w:sz w:val="22"/>
          <w:szCs w:val="22"/>
          <w:lang w:val="en-US"/>
        </w:rPr>
        <w:t>&lt;&lt;Account_Title_Desc_Glbl&gt;&gt;</w:t>
      </w:r>
      <w:r w:rsidR="0026117F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bookmarkStart w:id="0" w:name="_GoBack"/>
      <w:bookmarkEnd w:id="0"/>
      <w:r w:rsidRPr="00486646">
        <w:rPr>
          <w:rFonts w:ascii="Arial" w:hAnsi="Arial" w:cs="Arial"/>
          <w:sz w:val="22"/>
          <w:szCs w:val="22"/>
          <w:lang w:val="es-AR"/>
        </w:rPr>
        <w:t>&lt;&lt;Ac</w:t>
      </w:r>
      <w:r>
        <w:rPr>
          <w:rFonts w:ascii="Arial" w:hAnsi="Arial" w:cs="Arial"/>
          <w:sz w:val="22"/>
          <w:szCs w:val="22"/>
          <w:lang w:val="es-AR"/>
        </w:rPr>
        <w:t>count_Last</w:t>
      </w:r>
      <w:r w:rsidRPr="00486646">
        <w:rPr>
          <w:rFonts w:ascii="Arial" w:hAnsi="Arial" w:cs="Arial"/>
          <w:sz w:val="22"/>
          <w:szCs w:val="22"/>
          <w:lang w:val="es-AR"/>
        </w:rPr>
        <w:t>Name&gt;&gt;,</w:t>
      </w:r>
    </w:p>
    <w:p w14:paraId="240C4449" w14:textId="77777777" w:rsidR="007A6D8B" w:rsidRPr="00C34CFD" w:rsidRDefault="007A6D8B" w:rsidP="007A6D8B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05A47645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herzlich Willkommen im Namen von Lilly in</w:t>
      </w:r>
      <w:r w:rsidRPr="00F248F2">
        <w:rPr>
          <w:rFonts w:ascii="Arial" w:hAnsi="Arial" w:cs="Arial"/>
          <w:sz w:val="22"/>
          <w:szCs w:val="22"/>
          <w:lang w:val="de-DE"/>
        </w:rPr>
        <w:t xml:space="preserve"> </w:t>
      </w:r>
      <w:r w:rsidRPr="00C34CFD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zur/ zum </w:t>
      </w:r>
      <w:r w:rsidRPr="00C34CFD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Pr="00A95CAB">
        <w:rPr>
          <w:rFonts w:ascii="Arial" w:hAnsi="Arial" w:cs="Arial"/>
          <w:sz w:val="22"/>
          <w:szCs w:val="22"/>
          <w:lang w:val="de-DE" w:bidi="he-IL"/>
        </w:rPr>
        <w:t>.</w:t>
      </w:r>
    </w:p>
    <w:p w14:paraId="1159EF10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 w:bidi="he-IL"/>
        </w:rPr>
      </w:pPr>
    </w:p>
    <w:p w14:paraId="423502EB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Wir haben beiliegend einige Informationen zusammengestellt, die Ihnen helfen, Ihre Teilnahme am </w:t>
      </w:r>
      <w:r w:rsidRPr="002F209C">
        <w:rPr>
          <w:rFonts w:ascii="Arial" w:hAnsi="Arial" w:cs="Arial"/>
          <w:sz w:val="22"/>
          <w:szCs w:val="22"/>
          <w:lang w:val="de-DE"/>
        </w:rPr>
        <w:t>&lt;&lt;Meeting_MERC_Name&gt;&gt;</w:t>
      </w:r>
      <w:r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Pr="00496BCE">
        <w:rPr>
          <w:rFonts w:ascii="Arial" w:hAnsi="Arial" w:cs="Arial"/>
          <w:sz w:val="22"/>
          <w:szCs w:val="22"/>
          <w:lang w:val="de-DE" w:bidi="he-IL"/>
        </w:rPr>
        <w:t xml:space="preserve">bestmöglich zu gestalten. </w:t>
      </w:r>
    </w:p>
    <w:p w14:paraId="06BDBD81" w14:textId="77777777" w:rsidR="007A6D8B" w:rsidRPr="00496BCE" w:rsidRDefault="007A6D8B" w:rsidP="00205E54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381B9FF5" w14:textId="77777777" w:rsidR="007A6D8B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Für weitere Unterstützung kontaktieren Sie jederzeit gerne</w:t>
      </w:r>
      <w:r>
        <w:rPr>
          <w:rFonts w:ascii="Arial" w:hAnsi="Arial" w:cs="Arial"/>
          <w:sz w:val="22"/>
          <w:szCs w:val="22"/>
          <w:lang w:val="de-DE" w:bidi="he-IL"/>
        </w:rPr>
        <w:t>:</w:t>
      </w:r>
    </w:p>
    <w:p w14:paraId="16D44649" w14:textId="77777777" w:rsidR="007A6D8B" w:rsidRDefault="007A6D8B" w:rsidP="007A6D8B">
      <w:pPr>
        <w:rPr>
          <w:rFonts w:ascii="Arial" w:hAnsi="Arial" w:cs="Arial"/>
          <w:b/>
          <w:sz w:val="22"/>
          <w:szCs w:val="22"/>
          <w:lang w:val="de-DE"/>
        </w:rPr>
      </w:pPr>
    </w:p>
    <w:p w14:paraId="56E8EFD9" w14:textId="77777777" w:rsidR="00EA403F" w:rsidRPr="00206E88" w:rsidRDefault="00EA403F" w:rsidP="00EA403F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41464E12" w14:textId="09A0F2FE" w:rsidR="00EA403F" w:rsidRPr="00206E88" w:rsidRDefault="00EA403F" w:rsidP="00EA403F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de-DE"/>
        </w:rPr>
        <w:t xml:space="preserve">Tel: </w:t>
      </w:r>
      <w:r w:rsidR="00395FEB" w:rsidRPr="00206E88">
        <w:rPr>
          <w:rFonts w:ascii="Arial" w:hAnsi="Arial" w:cs="Arial"/>
          <w:sz w:val="22"/>
          <w:szCs w:val="22"/>
          <w:lang w:val="de-DE"/>
        </w:rPr>
        <w:t>+43 1 2060-92473</w:t>
      </w:r>
    </w:p>
    <w:p w14:paraId="412DD424" w14:textId="1EE96684" w:rsidR="00EA403F" w:rsidRPr="00206E88" w:rsidRDefault="00EA403F" w:rsidP="00EA403F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de-DE"/>
        </w:rPr>
        <w:t xml:space="preserve">Fax: </w:t>
      </w:r>
      <w:r w:rsidR="00395FEB" w:rsidRPr="00206E88">
        <w:rPr>
          <w:rFonts w:ascii="Arial" w:hAnsi="Arial" w:cs="Arial"/>
          <w:sz w:val="22"/>
          <w:szCs w:val="22"/>
          <w:lang w:val="de-DE"/>
        </w:rPr>
        <w:t>+43 1 71178 552</w:t>
      </w:r>
    </w:p>
    <w:p w14:paraId="4BEB97DF" w14:textId="77777777" w:rsidR="00206E88" w:rsidRPr="00206E88" w:rsidRDefault="00206E88" w:rsidP="00206E88">
      <w:pPr>
        <w:rPr>
          <w:rFonts w:ascii="Arial" w:hAnsi="Arial" w:cs="Arial"/>
          <w:sz w:val="22"/>
          <w:szCs w:val="22"/>
          <w:lang w:val="de-DE"/>
        </w:rPr>
      </w:pPr>
      <w:r w:rsidRPr="00206E88">
        <w:rPr>
          <w:rFonts w:ascii="Arial" w:hAnsi="Arial" w:cs="Arial"/>
          <w:sz w:val="22"/>
          <w:szCs w:val="22"/>
          <w:lang w:val="it-IT"/>
        </w:rPr>
        <w:t>Lilly_Austria_CMS@lilly.com</w:t>
      </w:r>
    </w:p>
    <w:p w14:paraId="761F4EC7" w14:textId="77777777" w:rsidR="00EA403F" w:rsidRPr="00496BCE" w:rsidRDefault="00EA403F" w:rsidP="00EA403F">
      <w:pPr>
        <w:rPr>
          <w:rFonts w:ascii="Arial" w:hAnsi="Arial" w:cs="Arial"/>
          <w:sz w:val="22"/>
          <w:szCs w:val="22"/>
          <w:lang w:val="de-DE" w:bidi="he-IL"/>
        </w:rPr>
      </w:pPr>
    </w:p>
    <w:p w14:paraId="28B06441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1202E5E9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</w:p>
    <w:p w14:paraId="143ADC63" w14:textId="77777777" w:rsidR="007A6D8B" w:rsidRDefault="007A6D8B" w:rsidP="007A6D8B">
      <w:pPr>
        <w:rPr>
          <w:rFonts w:ascii="Arial" w:hAnsi="Arial" w:cs="Arial"/>
          <w:sz w:val="22"/>
          <w:szCs w:val="22"/>
          <w:lang w:val="de-DE" w:bidi="he-IL"/>
        </w:rPr>
      </w:pPr>
    </w:p>
    <w:p w14:paraId="3125730B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/>
        </w:rPr>
      </w:pPr>
      <w:r w:rsidRPr="00496BCE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04BB45DD" w14:textId="77777777" w:rsidR="007A6D8B" w:rsidRPr="00496BCE" w:rsidRDefault="007A6D8B" w:rsidP="007A6D8B">
      <w:pPr>
        <w:rPr>
          <w:rFonts w:ascii="Arial" w:hAnsi="Arial" w:cs="Arial"/>
          <w:sz w:val="22"/>
          <w:szCs w:val="22"/>
          <w:lang w:val="de-DE"/>
        </w:rPr>
      </w:pPr>
    </w:p>
    <w:p w14:paraId="1F73F319" w14:textId="77777777" w:rsidR="007A6D8B" w:rsidRDefault="007A6D8B" w:rsidP="007A6D8B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</w:p>
    <w:p w14:paraId="58CFD9BF" w14:textId="77777777" w:rsidR="00023B72" w:rsidRPr="005236D8" w:rsidRDefault="00023B72" w:rsidP="00023B72">
      <w:pPr>
        <w:rPr>
          <w:rFonts w:ascii="Arial" w:hAnsi="Arial" w:cs="Arial"/>
          <w:sz w:val="22"/>
          <w:szCs w:val="22"/>
          <w:highlight w:val="yellow"/>
          <w:lang w:val="da-DK"/>
        </w:rPr>
      </w:pPr>
      <w:r w:rsidRPr="005236D8">
        <w:rPr>
          <w:rFonts w:ascii="Arial" w:hAnsi="Arial" w:cs="Arial"/>
          <w:sz w:val="22"/>
          <w:szCs w:val="22"/>
          <w:lang w:val="da-DK"/>
        </w:rPr>
        <w:t>&lt;&lt;Meeting_MERCOwner_Signiture&gt;&gt;</w:t>
      </w:r>
    </w:p>
    <w:p w14:paraId="38E16BF9" w14:textId="77777777" w:rsidR="00023B72" w:rsidRPr="00486646" w:rsidRDefault="00023B72" w:rsidP="00023B72">
      <w:pPr>
        <w:pStyle w:val="BodyText"/>
        <w:rPr>
          <w:sz w:val="22"/>
          <w:szCs w:val="22"/>
          <w:lang w:val="en-US"/>
        </w:rPr>
      </w:pPr>
      <w:r w:rsidRPr="00486646">
        <w:rPr>
          <w:rFonts w:ascii="Arial" w:hAnsi="Arial" w:cs="Arial"/>
          <w:sz w:val="22"/>
          <w:szCs w:val="22"/>
          <w:lang w:val="en-US"/>
        </w:rPr>
        <w:t>&lt;&lt;Meeting_MERCOwner_FullName&gt;&gt;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86646">
        <w:rPr>
          <w:rFonts w:ascii="Arial" w:hAnsi="Arial" w:cs="Arial"/>
          <w:sz w:val="22"/>
          <w:szCs w:val="22"/>
          <w:lang w:val="en-US"/>
        </w:rPr>
        <w:t>&lt;&lt;Meeting_MERCOwner_Title&gt;&gt;</w:t>
      </w:r>
    </w:p>
    <w:p w14:paraId="56F9389E" w14:textId="77777777" w:rsidR="00964907" w:rsidRPr="000C2CAE" w:rsidRDefault="00964907" w:rsidP="00964907">
      <w:pPr>
        <w:widowControl w:val="0"/>
        <w:rPr>
          <w:rFonts w:ascii="Arial" w:hAnsi="Arial" w:cs="Arial"/>
          <w:lang w:val="en-US"/>
        </w:rPr>
      </w:pPr>
    </w:p>
    <w:sectPr w:rsidR="00964907" w:rsidRPr="000C2CAE" w:rsidSect="00FA3129">
      <w:footerReference w:type="default" r:id="rId11"/>
      <w:headerReference w:type="first" r:id="rId12"/>
      <w:foot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B7DA93" w14:textId="77777777" w:rsidR="00E71C31" w:rsidRDefault="00E71C31">
      <w:r>
        <w:separator/>
      </w:r>
    </w:p>
  </w:endnote>
  <w:endnote w:type="continuationSeparator" w:id="0">
    <w:p w14:paraId="68344382" w14:textId="77777777" w:rsidR="00E71C31" w:rsidRDefault="00E7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53288" w14:textId="1006C17E" w:rsidR="00FA3129" w:rsidRDefault="00FA3129" w:rsidP="00FA3129">
    <w:pPr>
      <w:pStyle w:val="Footer"/>
      <w:rPr>
        <w:rFonts w:ascii="DIN-Regular" w:hAnsi="DIN-Regular" w:cs="Arial"/>
        <w:sz w:val="18"/>
        <w:szCs w:val="18"/>
      </w:rPr>
    </w:pPr>
  </w:p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0"/>
      <w:gridCol w:w="5257"/>
    </w:tblGrid>
    <w:tr w:rsidR="00FA3129" w14:paraId="291ACD3D" w14:textId="77777777" w:rsidTr="00AE00E6">
      <w:tc>
        <w:tcPr>
          <w:tcW w:w="4490" w:type="dxa"/>
        </w:tcPr>
        <w:p w14:paraId="53E052D0" w14:textId="77777777" w:rsidR="00FA3129" w:rsidRPr="00AC44BE" w:rsidRDefault="00FA3129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D93C49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5257" w:type="dxa"/>
        </w:tcPr>
        <w:p w14:paraId="5FD5D35F" w14:textId="77777777" w:rsidR="00FA3129" w:rsidRPr="00AC44BE" w:rsidRDefault="00FA3129" w:rsidP="00AE00E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D93C49">
            <w:rPr>
              <w:rFonts w:ascii="Arial" w:hAnsi="Arial" w:cs="Arial"/>
              <w:sz w:val="18"/>
              <w:szCs w:val="18"/>
            </w:rPr>
            <w:t>&lt;&lt;Account</w:t>
          </w:r>
          <w:r w:rsidRPr="00CD7AB9">
            <w:rPr>
              <w:rFonts w:ascii="Arial" w:hAnsi="Arial" w:cs="Arial"/>
              <w:sz w:val="18"/>
              <w:szCs w:val="18"/>
            </w:rPr>
            <w:t>_Name&gt;&gt; - &lt;&lt;Meeting_Participant_MERC_Name&gt;&gt;</w:t>
          </w:r>
        </w:p>
      </w:tc>
    </w:tr>
  </w:tbl>
  <w:p w14:paraId="04405BF4" w14:textId="77777777" w:rsidR="00FA3129" w:rsidRPr="00AC44BE" w:rsidRDefault="00FA3129" w:rsidP="00FA3129">
    <w:pPr>
      <w:pStyle w:val="Footer"/>
    </w:pPr>
  </w:p>
  <w:p w14:paraId="56F938B9" w14:textId="36CA7567" w:rsidR="00E71C31" w:rsidRDefault="00E71C31" w:rsidP="00FA3129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023B72" w:rsidRPr="00AC44BE" w14:paraId="14EF63BB" w14:textId="77777777" w:rsidTr="00207FB6">
      <w:tc>
        <w:tcPr>
          <w:tcW w:w="9111" w:type="dxa"/>
        </w:tcPr>
        <w:p w14:paraId="20B683EA" w14:textId="77777777" w:rsidR="00023B72" w:rsidRPr="00AC44BE" w:rsidRDefault="00023B72" w:rsidP="00207FB6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1362853F" w14:textId="77777777" w:rsidR="00FA3129" w:rsidRDefault="00FA31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B4E2D" w14:textId="77777777" w:rsidR="00E71C31" w:rsidRDefault="00E71C31">
      <w:r>
        <w:separator/>
      </w:r>
    </w:p>
  </w:footnote>
  <w:footnote w:type="continuationSeparator" w:id="0">
    <w:p w14:paraId="71A1D56A" w14:textId="77777777" w:rsidR="00E71C31" w:rsidRDefault="00E71C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2E391" w14:textId="2B75D426" w:rsidR="00FA3129" w:rsidRPr="00FA3129" w:rsidRDefault="005236D8">
    <w:pPr>
      <w:pStyle w:val="Header"/>
      <w:rPr>
        <w:b/>
      </w:rPr>
    </w:pPr>
    <w:r w:rsidRPr="00FA312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2654D99A" wp14:editId="6A241901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93AF3" wp14:editId="05E018CD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627200" cy="14940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7200" cy="149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3477270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Eli Lilly Ges.m.b.H</w:t>
                          </w:r>
                        </w:p>
                        <w:p w14:paraId="46FE1DAF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Kölblgasse 8-10</w:t>
                          </w:r>
                        </w:p>
                        <w:p w14:paraId="1DC5AB1A" w14:textId="462A9194" w:rsidR="00657F53" w:rsidRPr="005236D8" w:rsidRDefault="00023B72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A-</w:t>
                          </w:r>
                          <w:r w:rsidR="00657F53"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1030 Wien</w:t>
                          </w:r>
                        </w:p>
                        <w:p w14:paraId="4341C6D5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Austria</w:t>
                          </w:r>
                        </w:p>
                        <w:p w14:paraId="4D75B0AB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Tel: +43 1 2060 92473</w:t>
                          </w:r>
                        </w:p>
                        <w:p w14:paraId="3707816A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www.lilly.at</w:t>
                          </w:r>
                        </w:p>
                        <w:p w14:paraId="3482D4CD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Firmenbuchgericht: Wien</w:t>
                          </w:r>
                        </w:p>
                        <w:p w14:paraId="1A2A8CE0" w14:textId="6A1FAF82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Firmenbuchnummer: 112976t</w:t>
                          </w:r>
                        </w:p>
                        <w:p w14:paraId="6D6B1D07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UID-Nr.: ATU14220706</w:t>
                          </w:r>
                        </w:p>
                        <w:p w14:paraId="41458377" w14:textId="77777777" w:rsidR="00657F53" w:rsidRPr="005236D8" w:rsidRDefault="00657F53" w:rsidP="005236D8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236D8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DVR: 0374148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128.15pt;height:1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" filled="f" stroked="f">
              <v:path arrowok="t"/>
              <v:textbox>
                <w:txbxContent>
                  <w:p w14:paraId="63477270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Eli Lilly Ges.m.b.H</w:t>
                    </w:r>
                  </w:p>
                  <w:p w14:paraId="46FE1DAF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Kölblgasse 8-10</w:t>
                    </w:r>
                  </w:p>
                  <w:p w14:paraId="1DC5AB1A" w14:textId="462A9194" w:rsidR="00657F53" w:rsidRPr="005236D8" w:rsidRDefault="00023B72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A-</w:t>
                    </w:r>
                    <w:r w:rsidR="00657F53"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1030 Wien</w:t>
                    </w:r>
                  </w:p>
                  <w:p w14:paraId="4341C6D5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Austria</w:t>
                    </w:r>
                  </w:p>
                  <w:p w14:paraId="4D75B0AB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Tel: +43 1 2060 92473</w:t>
                    </w:r>
                  </w:p>
                  <w:p w14:paraId="3707816A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www.lilly.at</w:t>
                    </w:r>
                  </w:p>
                  <w:p w14:paraId="3482D4CD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Firmenbuchgericht: Wien</w:t>
                    </w:r>
                  </w:p>
                  <w:p w14:paraId="1A2A8CE0" w14:textId="6A1FAF82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Firmenbuchnummer: 112976t</w:t>
                    </w:r>
                  </w:p>
                  <w:p w14:paraId="6D6B1D07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UID-Nr.: ATU14220706</w:t>
                    </w:r>
                  </w:p>
                  <w:p w14:paraId="41458377" w14:textId="77777777" w:rsidR="00657F53" w:rsidRPr="005236D8" w:rsidRDefault="00657F53" w:rsidP="005236D8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236D8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DVR: 0374148</w:t>
                    </w:r>
                  </w:p>
                </w:txbxContent>
              </v:textbox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a Waje">
    <w15:presenceInfo w15:providerId="AD" w15:userId="S-1-5-21-2892512328-39168630-1064019221-11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3B72"/>
    <w:rsid w:val="00023B73"/>
    <w:rsid w:val="00040D29"/>
    <w:rsid w:val="00045BB0"/>
    <w:rsid w:val="0005330E"/>
    <w:rsid w:val="0005751B"/>
    <w:rsid w:val="000C2CAE"/>
    <w:rsid w:val="00101C41"/>
    <w:rsid w:val="001107B0"/>
    <w:rsid w:val="001E0B79"/>
    <w:rsid w:val="001E2737"/>
    <w:rsid w:val="00205E54"/>
    <w:rsid w:val="00206E88"/>
    <w:rsid w:val="0021370B"/>
    <w:rsid w:val="00253A70"/>
    <w:rsid w:val="0026117F"/>
    <w:rsid w:val="002B7680"/>
    <w:rsid w:val="002F6058"/>
    <w:rsid w:val="00305F71"/>
    <w:rsid w:val="0035419E"/>
    <w:rsid w:val="00395FEB"/>
    <w:rsid w:val="00396326"/>
    <w:rsid w:val="003A2DC7"/>
    <w:rsid w:val="00415C4F"/>
    <w:rsid w:val="0049312B"/>
    <w:rsid w:val="004F5AA8"/>
    <w:rsid w:val="005236D8"/>
    <w:rsid w:val="0052405F"/>
    <w:rsid w:val="00564F67"/>
    <w:rsid w:val="005F5521"/>
    <w:rsid w:val="00657F53"/>
    <w:rsid w:val="006D7F81"/>
    <w:rsid w:val="006F2472"/>
    <w:rsid w:val="007751C2"/>
    <w:rsid w:val="00783228"/>
    <w:rsid w:val="007A25FD"/>
    <w:rsid w:val="007A339A"/>
    <w:rsid w:val="007A6D8B"/>
    <w:rsid w:val="007B5078"/>
    <w:rsid w:val="007D1EC1"/>
    <w:rsid w:val="00812983"/>
    <w:rsid w:val="00822539"/>
    <w:rsid w:val="008617C2"/>
    <w:rsid w:val="009259DA"/>
    <w:rsid w:val="00956D6C"/>
    <w:rsid w:val="00964907"/>
    <w:rsid w:val="00987F37"/>
    <w:rsid w:val="009A11DF"/>
    <w:rsid w:val="009A3D8F"/>
    <w:rsid w:val="00A91D49"/>
    <w:rsid w:val="00A92A44"/>
    <w:rsid w:val="00AE6374"/>
    <w:rsid w:val="00B71465"/>
    <w:rsid w:val="00B9135C"/>
    <w:rsid w:val="00BA5050"/>
    <w:rsid w:val="00C56177"/>
    <w:rsid w:val="00C5737C"/>
    <w:rsid w:val="00C64CAC"/>
    <w:rsid w:val="00C9264A"/>
    <w:rsid w:val="00CB7C09"/>
    <w:rsid w:val="00CC4DF7"/>
    <w:rsid w:val="00CD28EE"/>
    <w:rsid w:val="00D72455"/>
    <w:rsid w:val="00DA6F74"/>
    <w:rsid w:val="00DB7A49"/>
    <w:rsid w:val="00E137C2"/>
    <w:rsid w:val="00E3245A"/>
    <w:rsid w:val="00E71334"/>
    <w:rsid w:val="00E71C31"/>
    <w:rsid w:val="00E77BBB"/>
    <w:rsid w:val="00EA3944"/>
    <w:rsid w:val="00EA403F"/>
    <w:rsid w:val="00F4795E"/>
    <w:rsid w:val="00F5321E"/>
    <w:rsid w:val="00F76C27"/>
    <w:rsid w:val="00F87E93"/>
    <w:rsid w:val="00F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."/>
  <w:listSeparator w:val=","/>
  <w14:docId w14:val="56F93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0C2CAE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0C2CA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7B5078"/>
    <w:rPr>
      <w:sz w:val="24"/>
      <w:lang w:val="en-GB" w:eastAsia="en-US"/>
    </w:rPr>
  </w:style>
  <w:style w:type="table" w:styleId="TableGrid">
    <w:name w:val="Table Grid"/>
    <w:basedOn w:val="TableNormal"/>
    <w:uiPriority w:val="59"/>
    <w:rsid w:val="000C2CAE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0C2CA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6BD78BD2-AB52-44CE-B958-B9A15C405627}"/>
</file>

<file path=customXml/itemProps3.xml><?xml version="1.0" encoding="utf-8"?>
<ds:datastoreItem xmlns:ds="http://schemas.openxmlformats.org/officeDocument/2006/customXml" ds:itemID="{4245F30D-98D4-4F68-9D5D-5C7946F9EDB9}"/>
</file>

<file path=customXml/itemProps4.xml><?xml version="1.0" encoding="utf-8"?>
<ds:datastoreItem xmlns:ds="http://schemas.openxmlformats.org/officeDocument/2006/customXml" ds:itemID="{C2E9FB5B-4B61-4B72-BA4C-863AB6280703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70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17</cp:revision>
  <cp:lastPrinted>2014-07-01T14:04:00Z</cp:lastPrinted>
  <dcterms:created xsi:type="dcterms:W3CDTF">2014-07-11T14:28:00Z</dcterms:created>
  <dcterms:modified xsi:type="dcterms:W3CDTF">2014-08-28T14:47:00Z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