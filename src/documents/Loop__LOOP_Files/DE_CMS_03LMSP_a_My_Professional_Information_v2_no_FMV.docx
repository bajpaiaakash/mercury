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715F6" w14:textId="2F5466E0" w:rsidR="00BF3076" w:rsidRDefault="00BF3076"/>
    <w:p w14:paraId="237735B7" w14:textId="77777777" w:rsidR="00BF3076" w:rsidRDefault="00BF3076"/>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426"/>
        <w:gridCol w:w="850"/>
        <w:gridCol w:w="284"/>
        <w:gridCol w:w="1275"/>
      </w:tblGrid>
      <w:tr w:rsidR="00DF7464" w:rsidRPr="00C25891" w14:paraId="25B34B3B" w14:textId="77777777" w:rsidTr="00F91745">
        <w:tc>
          <w:tcPr>
            <w:tcW w:w="8188" w:type="dxa"/>
            <w:gridSpan w:val="3"/>
          </w:tcPr>
          <w:p w14:paraId="25B34B34" w14:textId="4637AA7F" w:rsidR="00DF7464" w:rsidRPr="001F749C" w:rsidRDefault="00DF7464" w:rsidP="00540C9C">
            <w:pPr>
              <w:pStyle w:val="Adresse"/>
              <w:jc w:val="both"/>
              <w:rPr>
                <w:rFonts w:asciiTheme="majorHAnsi" w:hAnsiTheme="majorHAnsi" w:cstheme="majorHAnsi"/>
                <w:szCs w:val="22"/>
                <w:lang w:val="en-US"/>
              </w:rPr>
            </w:pPr>
          </w:p>
        </w:tc>
        <w:tc>
          <w:tcPr>
            <w:tcW w:w="284" w:type="dxa"/>
          </w:tcPr>
          <w:p w14:paraId="25B34B35" w14:textId="77777777" w:rsidR="00DF7464" w:rsidRPr="001F749C" w:rsidRDefault="00DF7464" w:rsidP="00AC2D36">
            <w:pPr>
              <w:rPr>
                <w:rFonts w:asciiTheme="majorHAnsi" w:hAnsiTheme="majorHAnsi" w:cstheme="majorHAnsi"/>
                <w:szCs w:val="22"/>
                <w:lang w:val="en-US"/>
              </w:rPr>
            </w:pPr>
          </w:p>
        </w:tc>
        <w:tc>
          <w:tcPr>
            <w:tcW w:w="1275" w:type="dxa"/>
          </w:tcPr>
          <w:p w14:paraId="25B34B3A" w14:textId="484B8D99" w:rsidR="00560305" w:rsidRPr="003C2C32" w:rsidRDefault="00560305" w:rsidP="00AC2D36">
            <w:pPr>
              <w:pStyle w:val="Adresse"/>
              <w:rPr>
                <w:lang w:val="en-US"/>
              </w:rPr>
            </w:pPr>
          </w:p>
        </w:tc>
      </w:tr>
      <w:tr w:rsidR="00DF7464" w:rsidRPr="00A80435" w14:paraId="25B34B3F" w14:textId="77777777" w:rsidTr="00F91745">
        <w:trPr>
          <w:trHeight w:val="118"/>
        </w:trPr>
        <w:tc>
          <w:tcPr>
            <w:tcW w:w="6912" w:type="dxa"/>
          </w:tcPr>
          <w:p w14:paraId="25B34B3C" w14:textId="77777777" w:rsidR="00DF7464" w:rsidRPr="003557D7" w:rsidRDefault="00DF7464" w:rsidP="00AC2D36">
            <w:pPr>
              <w:pStyle w:val="Adresse"/>
              <w:rPr>
                <w:rFonts w:asciiTheme="majorHAnsi" w:hAnsiTheme="majorHAnsi" w:cstheme="majorHAnsi"/>
                <w:szCs w:val="22"/>
                <w:lang w:val="en-US"/>
              </w:rPr>
            </w:pPr>
          </w:p>
        </w:tc>
        <w:tc>
          <w:tcPr>
            <w:tcW w:w="426" w:type="dxa"/>
          </w:tcPr>
          <w:p w14:paraId="25B34B3D" w14:textId="77777777" w:rsidR="00DF7464" w:rsidRPr="003557D7" w:rsidRDefault="00DF7464" w:rsidP="00AC2D36">
            <w:pPr>
              <w:rPr>
                <w:rFonts w:asciiTheme="majorHAnsi" w:hAnsiTheme="majorHAnsi" w:cstheme="majorHAnsi"/>
                <w:szCs w:val="22"/>
                <w:lang w:val="en-US"/>
              </w:rPr>
            </w:pPr>
          </w:p>
        </w:tc>
        <w:tc>
          <w:tcPr>
            <w:tcW w:w="2409" w:type="dxa"/>
            <w:gridSpan w:val="3"/>
            <w:vAlign w:val="bottom"/>
          </w:tcPr>
          <w:p w14:paraId="25B34B3E" w14:textId="2D18C92F" w:rsidR="00DF7464" w:rsidRPr="00B743FB" w:rsidRDefault="0011094C" w:rsidP="00511EFE">
            <w:pPr>
              <w:rPr>
                <w:rFonts w:asciiTheme="majorHAnsi" w:hAnsiTheme="majorHAnsi" w:cstheme="majorHAnsi"/>
                <w:szCs w:val="22"/>
              </w:rPr>
            </w:pPr>
            <w:r>
              <w:rPr>
                <w:rFonts w:cs="Arial"/>
                <w:szCs w:val="22"/>
              </w:rPr>
              <w:t>&lt;&lt;Today__s</w:t>
            </w:r>
            <w:r w:rsidRPr="00486646">
              <w:rPr>
                <w:rFonts w:cs="Arial"/>
                <w:szCs w:val="22"/>
              </w:rPr>
              <w:t>&gt;&gt;</w:t>
            </w:r>
          </w:p>
        </w:tc>
      </w:tr>
    </w:tbl>
    <w:p w14:paraId="5C70EBCE" w14:textId="77777777" w:rsidR="00B743FB" w:rsidRPr="004168B5" w:rsidRDefault="00B743FB" w:rsidP="00B743FB">
      <w:pPr>
        <w:pStyle w:val="Betreff"/>
        <w:rPr>
          <w:lang w:val="en-US"/>
        </w:rPr>
      </w:pPr>
      <w:r w:rsidRPr="004168B5">
        <w:rPr>
          <w:lang w:val="en-US"/>
        </w:rPr>
        <w:t>&lt;&lt;</w:t>
      </w:r>
      <w:proofErr w:type="spellStart"/>
      <w:r w:rsidRPr="004168B5">
        <w:rPr>
          <w:lang w:val="en-US"/>
        </w:rPr>
        <w:t>Form_Subject</w:t>
      </w:r>
      <w:proofErr w:type="spellEnd"/>
      <w:r w:rsidRPr="004168B5">
        <w:rPr>
          <w:lang w:val="en-US"/>
        </w:rPr>
        <w:t>&gt;&gt;</w:t>
      </w:r>
    </w:p>
    <w:p w14:paraId="25B34B41" w14:textId="77777777" w:rsidR="00DF7464" w:rsidRPr="00A80435" w:rsidRDefault="00DF7464" w:rsidP="00AC2D36">
      <w:pPr>
        <w:rPr>
          <w:rFonts w:ascii="DIN-Regular" w:hAnsi="DIN-Regular" w:cs="DIN Offc"/>
          <w:lang w:val="en-US" w:bidi="he-IL"/>
        </w:rPr>
      </w:pPr>
    </w:p>
    <w:p w14:paraId="30B1D889" w14:textId="5483C1C3" w:rsidR="00DF00FB" w:rsidRDefault="00BF3076" w:rsidP="00AC2D36">
      <w:pPr>
        <w:rPr>
          <w:rFonts w:asciiTheme="majorHAnsi" w:hAnsiTheme="majorHAnsi" w:cstheme="majorHAnsi"/>
          <w:szCs w:val="22"/>
          <w:lang w:val="en-US" w:bidi="he-IL"/>
        </w:rPr>
      </w:pPr>
      <w:r>
        <w:rPr>
          <w:rFonts w:asciiTheme="majorHAnsi" w:hAnsiTheme="majorHAnsi" w:cstheme="majorHAnsi"/>
          <w:szCs w:val="22"/>
          <w:lang w:val="en-US" w:bidi="he-IL"/>
        </w:rPr>
        <w:t>&lt;&lt;</w:t>
      </w:r>
      <w:proofErr w:type="spellStart"/>
      <w:r>
        <w:rPr>
          <w:rFonts w:asciiTheme="majorHAnsi" w:hAnsiTheme="majorHAnsi" w:cstheme="majorHAnsi"/>
          <w:szCs w:val="22"/>
          <w:lang w:val="en-US" w:bidi="he-IL"/>
        </w:rPr>
        <w:t>Form_greeting</w:t>
      </w:r>
      <w:proofErr w:type="spellEnd"/>
      <w:r>
        <w:rPr>
          <w:rFonts w:asciiTheme="majorHAnsi" w:hAnsiTheme="majorHAnsi" w:cstheme="majorHAnsi"/>
          <w:szCs w:val="22"/>
          <w:lang w:val="en-US" w:bidi="he-IL"/>
        </w:rPr>
        <w:t xml:space="preserve">&gt;&gt; </w:t>
      </w:r>
      <w:r w:rsidRPr="00250728">
        <w:rPr>
          <w:rFonts w:cs="Arial"/>
          <w:szCs w:val="22"/>
          <w:lang w:val="en-US"/>
        </w:rPr>
        <w:t>&lt;&lt;</w:t>
      </w:r>
      <w:proofErr w:type="spellStart"/>
      <w:r w:rsidRPr="00250728">
        <w:rPr>
          <w:rFonts w:cs="Arial"/>
          <w:szCs w:val="22"/>
          <w:lang w:val="en-US"/>
        </w:rPr>
        <w:t>Account_Sfx_Nm_GLBL</w:t>
      </w:r>
      <w:proofErr w:type="spellEnd"/>
      <w:r w:rsidRPr="00250728">
        <w:rPr>
          <w:rFonts w:cs="Arial"/>
          <w:szCs w:val="22"/>
          <w:lang w:val="en-US"/>
        </w:rPr>
        <w:t>&gt;&gt;</w:t>
      </w:r>
      <w:r>
        <w:rPr>
          <w:rFonts w:cs="Arial"/>
          <w:szCs w:val="22"/>
          <w:lang w:val="en-US"/>
        </w:rPr>
        <w:t xml:space="preserve"> </w:t>
      </w:r>
      <w:r w:rsidR="00B743FB" w:rsidRPr="00B218B8">
        <w:rPr>
          <w:rFonts w:cs="Arial"/>
          <w:szCs w:val="22"/>
          <w:lang w:val="en-US" w:bidi="he-IL"/>
        </w:rPr>
        <w:t>&lt;&lt;</w:t>
      </w:r>
      <w:proofErr w:type="spellStart"/>
      <w:r w:rsidR="00B743FB" w:rsidRPr="00B218B8">
        <w:rPr>
          <w:rFonts w:cs="Arial"/>
          <w:szCs w:val="22"/>
          <w:lang w:val="en-US" w:bidi="he-IL"/>
        </w:rPr>
        <w:t>Account_LastName</w:t>
      </w:r>
      <w:proofErr w:type="spellEnd"/>
      <w:r w:rsidR="000E1D59">
        <w:rPr>
          <w:rFonts w:cs="Arial"/>
          <w:szCs w:val="22"/>
          <w:lang w:val="en-US" w:bidi="he-IL"/>
        </w:rPr>
        <w:t>&gt;&gt;</w:t>
      </w:r>
      <w:r w:rsidR="00B743FB" w:rsidRPr="00B218B8">
        <w:rPr>
          <w:rFonts w:cs="Arial"/>
          <w:szCs w:val="22"/>
          <w:lang w:val="en-US" w:bidi="he-IL"/>
        </w:rPr>
        <w:t>,</w:t>
      </w:r>
      <w:r w:rsidR="00681B53">
        <w:rPr>
          <w:rFonts w:asciiTheme="majorHAnsi" w:hAnsiTheme="majorHAnsi" w:cstheme="majorHAnsi"/>
          <w:szCs w:val="22"/>
          <w:lang w:val="en-US" w:bidi="he-IL"/>
        </w:rPr>
        <w:t xml:space="preserve"> </w:t>
      </w:r>
    </w:p>
    <w:p w14:paraId="55627215" w14:textId="77777777" w:rsidR="00DF00FB" w:rsidRDefault="00DF00FB" w:rsidP="00AC2D36">
      <w:pPr>
        <w:rPr>
          <w:rFonts w:asciiTheme="majorHAnsi" w:hAnsiTheme="majorHAnsi" w:cstheme="majorHAnsi"/>
          <w:szCs w:val="22"/>
          <w:lang w:val="en-US" w:bidi="he-IL"/>
        </w:rPr>
      </w:pPr>
    </w:p>
    <w:p w14:paraId="3BC1EBF3"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wir freuen uns sehr über Ihre Bereitschaft, uns mit Ihrer Expertise zu unterstützen.</w:t>
      </w:r>
    </w:p>
    <w:p w14:paraId="1985A9B6" w14:textId="77777777" w:rsidR="00630275" w:rsidRPr="00CE6802" w:rsidRDefault="00630275" w:rsidP="00630275">
      <w:pPr>
        <w:jc w:val="both"/>
        <w:rPr>
          <w:rFonts w:asciiTheme="majorHAnsi" w:eastAsiaTheme="minorHAnsi" w:hAnsiTheme="majorHAnsi" w:cstheme="majorHAnsi"/>
        </w:rPr>
      </w:pPr>
      <w:r w:rsidRPr="00CE6802">
        <w:rPr>
          <w:rFonts w:asciiTheme="majorHAnsi" w:eastAsiaTheme="minorHAnsi" w:hAnsiTheme="majorHAnsi" w:cstheme="majorHAnsi"/>
        </w:rPr>
        <w:t>Vorbereitend auf Ihren Dienstleistungsvertrag mit Lilly bitten wir Sie, uns einige Informationen zur Verfügung zu stellen. Mit Ihrer Erlaubnis werden wir Ihre Daten einmalig erfassen und in unseren Systemen speichern, so dass wir bei der nächsten Zusammenarbeit schnell und einfach alle Dokumente für Sie vorbereiten können.</w:t>
      </w:r>
    </w:p>
    <w:p w14:paraId="37CC7C31" w14:textId="77777777" w:rsidR="00630275" w:rsidRPr="00CE6802" w:rsidRDefault="00630275" w:rsidP="00630275">
      <w:pPr>
        <w:rPr>
          <w:rFonts w:asciiTheme="majorHAnsi" w:eastAsiaTheme="minorHAnsi" w:hAnsiTheme="majorHAnsi" w:cstheme="majorHAnsi"/>
        </w:rPr>
      </w:pPr>
    </w:p>
    <w:p w14:paraId="3AC52BCF"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Beiliegend finden Sie folgende Formulare:</w:t>
      </w:r>
    </w:p>
    <w:p w14:paraId="392E6D08" w14:textId="77777777" w:rsidR="00630275" w:rsidRPr="00CE6802" w:rsidRDefault="00630275" w:rsidP="00630275">
      <w:pPr>
        <w:pStyle w:val="Bullet"/>
        <w:spacing w:before="240"/>
        <w:rPr>
          <w:rFonts w:asciiTheme="majorHAnsi" w:hAnsiTheme="majorHAnsi" w:cstheme="majorHAnsi"/>
        </w:rPr>
      </w:pPr>
      <w:r w:rsidRPr="00CE6802">
        <w:rPr>
          <w:rFonts w:asciiTheme="majorHAnsi" w:hAnsiTheme="majorHAnsi" w:cstheme="majorHAnsi"/>
        </w:rPr>
        <w:t>Zusammenfassung Ihrer beruflichen Qualifikation</w:t>
      </w:r>
    </w:p>
    <w:p w14:paraId="451994A9" w14:textId="77777777" w:rsidR="00630275" w:rsidRPr="00CE6802" w:rsidRDefault="00630275" w:rsidP="00630275">
      <w:pPr>
        <w:pStyle w:val="Bullet"/>
        <w:rPr>
          <w:rFonts w:asciiTheme="majorHAnsi" w:hAnsiTheme="majorHAnsi" w:cstheme="majorHAnsi"/>
        </w:rPr>
      </w:pPr>
      <w:r w:rsidRPr="00CE6802">
        <w:rPr>
          <w:rFonts w:asciiTheme="majorHAnsi" w:hAnsiTheme="majorHAnsi" w:cstheme="majorHAnsi"/>
        </w:rPr>
        <w:t>Datenschutz- und Einwilligungserklärung zum Transparenzkodex</w:t>
      </w:r>
    </w:p>
    <w:p w14:paraId="2ED10BB7" w14:textId="0168FF8D" w:rsidR="00560305" w:rsidRPr="008D0A9C" w:rsidRDefault="00630275" w:rsidP="00630275">
      <w:pPr>
        <w:pStyle w:val="Bullet"/>
        <w:rPr>
          <w:rFonts w:asciiTheme="majorHAnsi" w:hAnsiTheme="majorHAnsi" w:cstheme="majorHAnsi"/>
        </w:rPr>
      </w:pPr>
      <w:r w:rsidRPr="00CE6802">
        <w:rPr>
          <w:rFonts w:asciiTheme="majorHAnsi" w:hAnsiTheme="majorHAnsi" w:cstheme="majorHAnsi"/>
        </w:rPr>
        <w:t>Vertragserstellung und Zahlungsinformationen</w:t>
      </w:r>
    </w:p>
    <w:p w14:paraId="73D086D1" w14:textId="77777777" w:rsidR="00024AF8" w:rsidRDefault="00024AF8" w:rsidP="00F23660">
      <w:pPr>
        <w:spacing w:line="276" w:lineRule="auto"/>
        <w:rPr>
          <w:rFonts w:asciiTheme="majorHAnsi" w:eastAsiaTheme="minorHAnsi" w:hAnsiTheme="majorHAnsi" w:cstheme="majorHAnsi"/>
          <w:szCs w:val="22"/>
        </w:rPr>
      </w:pPr>
    </w:p>
    <w:p w14:paraId="75C599A6" w14:textId="1EFAB8DA" w:rsidR="008D0A9C" w:rsidRDefault="00630275" w:rsidP="00F23660">
      <w:pPr>
        <w:spacing w:line="276" w:lineRule="auto"/>
        <w:rPr>
          <w:rFonts w:asciiTheme="majorHAnsi" w:eastAsiaTheme="minorHAnsi" w:hAnsiTheme="majorHAnsi" w:cstheme="majorHAnsi"/>
          <w:szCs w:val="22"/>
        </w:rPr>
      </w:pPr>
      <w:r w:rsidRPr="00CE6802">
        <w:rPr>
          <w:rFonts w:asciiTheme="majorHAnsi" w:eastAsiaTheme="minorHAnsi" w:hAnsiTheme="majorHAnsi" w:cstheme="majorHAnsi"/>
        </w:rPr>
        <w:t>Wir bedanken uns herzlich für Ihre Mitarbeit und bitten Sie, uns die ausgefüllten Formulare zum baldmöglichsten Zeitpunkt zurückzusenden</w:t>
      </w:r>
      <w:r w:rsidR="00E72DCB" w:rsidRPr="00B743FB">
        <w:rPr>
          <w:rFonts w:asciiTheme="majorHAnsi" w:eastAsiaTheme="minorHAnsi" w:hAnsiTheme="majorHAnsi" w:cstheme="majorHAnsi"/>
          <w:szCs w:val="22"/>
        </w:rPr>
        <w:t>:</w:t>
      </w:r>
      <w:r w:rsidR="000F7A4A" w:rsidRPr="00B743FB">
        <w:rPr>
          <w:rFonts w:asciiTheme="majorHAnsi" w:eastAsiaTheme="minorHAnsi" w:hAnsiTheme="majorHAnsi" w:cstheme="majorHAnsi"/>
          <w:szCs w:val="22"/>
        </w:rPr>
        <w:t xml:space="preserve"> </w:t>
      </w:r>
    </w:p>
    <w:p w14:paraId="28273F79" w14:textId="77777777" w:rsidR="001F3496" w:rsidRPr="00F800FD" w:rsidRDefault="008D0A9C" w:rsidP="00024AF8">
      <w:pPr>
        <w:rPr>
          <w:rFonts w:asciiTheme="majorHAnsi" w:eastAsiaTheme="minorHAnsi" w:hAnsiTheme="majorHAnsi" w:cstheme="majorHAnsi"/>
        </w:rPr>
      </w:pPr>
      <w:r w:rsidRPr="001A39CB">
        <w:rPr>
          <w:rFonts w:asciiTheme="majorHAnsi" w:eastAsiaTheme="minorHAnsi" w:hAnsiTheme="majorHAnsi" w:cstheme="majorHAnsi"/>
          <w:szCs w:val="22"/>
          <w:lang w:val="it-IT"/>
        </w:rPr>
        <w:t>E-Mail</w:t>
      </w:r>
      <w:r w:rsidRPr="00F800FD">
        <w:rPr>
          <w:rFonts w:asciiTheme="majorHAnsi" w:eastAsiaTheme="minorHAnsi" w:hAnsiTheme="majorHAnsi" w:cstheme="majorHAnsi"/>
          <w:szCs w:val="22"/>
          <w:lang w:val="it-IT"/>
        </w:rPr>
        <w:t>:</w:t>
      </w:r>
      <w:r w:rsidR="000F7A4A" w:rsidRPr="00F800FD">
        <w:rPr>
          <w:rFonts w:asciiTheme="majorHAnsi" w:eastAsiaTheme="minorHAnsi" w:hAnsiTheme="majorHAnsi" w:cstheme="majorHAnsi"/>
          <w:szCs w:val="22"/>
          <w:lang w:val="it-IT"/>
        </w:rPr>
        <w:t xml:space="preserve"> </w:t>
      </w:r>
      <w:r w:rsidR="00442933" w:rsidRPr="00F800FD">
        <w:rPr>
          <w:rFonts w:asciiTheme="majorHAnsi" w:hAnsiTheme="majorHAnsi" w:cstheme="majorHAnsi"/>
        </w:rPr>
        <w:t>Lilly_Deutschland_CMS@lilly.com</w:t>
      </w:r>
      <w:r w:rsidR="00442933" w:rsidRPr="00F800FD">
        <w:rPr>
          <w:rFonts w:asciiTheme="majorHAnsi" w:eastAsiaTheme="minorHAnsi" w:hAnsiTheme="majorHAnsi" w:cstheme="majorHAnsi"/>
        </w:rPr>
        <w:t xml:space="preserve"> </w:t>
      </w:r>
    </w:p>
    <w:p w14:paraId="1FA77D73" w14:textId="04BAC746" w:rsidR="00681B53" w:rsidRPr="00F800FD" w:rsidRDefault="000F7A4A" w:rsidP="00024AF8">
      <w:pPr>
        <w:rPr>
          <w:rFonts w:asciiTheme="majorHAnsi" w:eastAsiaTheme="minorHAnsi" w:hAnsiTheme="majorHAnsi" w:cstheme="majorHAnsi"/>
          <w:szCs w:val="22"/>
          <w:lang w:val="it-IT"/>
        </w:rPr>
      </w:pPr>
      <w:r w:rsidRPr="00F800FD">
        <w:rPr>
          <w:rFonts w:asciiTheme="majorHAnsi" w:eastAsiaTheme="minorHAnsi" w:hAnsiTheme="majorHAnsi" w:cstheme="majorHAnsi"/>
          <w:szCs w:val="22"/>
          <w:lang w:val="it-IT"/>
        </w:rPr>
        <w:t>Fax</w:t>
      </w:r>
      <w:r w:rsidR="008D0A9C" w:rsidRPr="00F800FD">
        <w:rPr>
          <w:rFonts w:asciiTheme="majorHAnsi" w:eastAsiaTheme="minorHAnsi" w:hAnsiTheme="majorHAnsi" w:cstheme="majorHAnsi"/>
          <w:szCs w:val="22"/>
          <w:lang w:val="it-IT"/>
        </w:rPr>
        <w:t>:</w:t>
      </w:r>
      <w:r w:rsidRPr="00F800FD">
        <w:rPr>
          <w:rFonts w:asciiTheme="majorHAnsi" w:eastAsiaTheme="minorHAnsi" w:hAnsiTheme="majorHAnsi" w:cstheme="majorHAnsi"/>
          <w:szCs w:val="22"/>
          <w:lang w:val="it-IT"/>
        </w:rPr>
        <w:t xml:space="preserve"> </w:t>
      </w:r>
      <w:r w:rsidR="003557D7" w:rsidRPr="00F800FD">
        <w:rPr>
          <w:rFonts w:asciiTheme="majorHAnsi" w:eastAsiaTheme="minorHAnsi" w:hAnsiTheme="majorHAnsi" w:cstheme="majorHAnsi"/>
          <w:szCs w:val="22"/>
          <w:lang w:val="it-IT"/>
        </w:rPr>
        <w:t>+49 69 29 – 9 57 18 48</w:t>
      </w:r>
    </w:p>
    <w:p w14:paraId="40153D50" w14:textId="7AB2D9DD" w:rsidR="00024AF8" w:rsidRPr="00DF00FB" w:rsidRDefault="000F7A4A" w:rsidP="00024AF8">
      <w:pPr>
        <w:rPr>
          <w:rFonts w:asciiTheme="majorHAnsi" w:eastAsiaTheme="minorHAnsi" w:hAnsiTheme="majorHAnsi" w:cstheme="majorHAnsi"/>
          <w:szCs w:val="22"/>
          <w:lang w:val="en-US"/>
        </w:rPr>
      </w:pPr>
      <w:r w:rsidRPr="00DF00FB">
        <w:rPr>
          <w:rFonts w:asciiTheme="majorHAnsi" w:eastAsiaTheme="minorHAnsi" w:hAnsiTheme="majorHAnsi" w:cstheme="majorHAnsi"/>
          <w:szCs w:val="22"/>
          <w:lang w:val="en-US"/>
        </w:rPr>
        <w:t>Post</w:t>
      </w:r>
      <w:r w:rsidR="004168B5" w:rsidRPr="00DF00FB">
        <w:rPr>
          <w:rFonts w:asciiTheme="majorHAnsi" w:eastAsiaTheme="minorHAnsi" w:hAnsiTheme="majorHAnsi" w:cstheme="majorHAnsi"/>
          <w:szCs w:val="22"/>
          <w:lang w:val="en-US"/>
        </w:rPr>
        <w:t>:</w:t>
      </w:r>
      <w:r w:rsidR="00DF00FB" w:rsidRPr="00DF00FB">
        <w:rPr>
          <w:rFonts w:asciiTheme="majorHAnsi" w:eastAsiaTheme="minorHAnsi" w:hAnsiTheme="majorHAnsi" w:cstheme="majorHAnsi"/>
          <w:szCs w:val="22"/>
          <w:lang w:val="en-US"/>
        </w:rPr>
        <w:t xml:space="preserve"> </w:t>
      </w:r>
    </w:p>
    <w:p w14:paraId="0F8F6FB8" w14:textId="37D963BD" w:rsidR="004168B5" w:rsidRPr="00F800FD" w:rsidRDefault="004168B5" w:rsidP="00024AF8">
      <w:pPr>
        <w:rPr>
          <w:rFonts w:asciiTheme="majorHAnsi" w:eastAsiaTheme="minorHAnsi" w:hAnsiTheme="majorHAnsi" w:cstheme="majorHAnsi"/>
          <w:szCs w:val="22"/>
          <w:lang w:val="en-US"/>
        </w:rPr>
      </w:pPr>
      <w:r w:rsidRPr="00F800FD">
        <w:rPr>
          <w:rFonts w:eastAsiaTheme="minorHAnsi" w:cs="Arial"/>
          <w:color w:val="000000" w:themeColor="text1"/>
          <w:szCs w:val="22"/>
          <w:lang w:val="en-US"/>
        </w:rPr>
        <w:t xml:space="preserve">Lilly </w:t>
      </w:r>
      <w:r w:rsidR="00A401ED" w:rsidRPr="00F800FD">
        <w:rPr>
          <w:rFonts w:eastAsiaTheme="minorHAnsi" w:cs="Arial"/>
          <w:color w:val="000000" w:themeColor="text1"/>
          <w:szCs w:val="22"/>
          <w:lang w:val="en-US"/>
        </w:rPr>
        <w:t xml:space="preserve">Customer </w:t>
      </w:r>
      <w:r w:rsidRPr="00F800FD">
        <w:rPr>
          <w:rFonts w:eastAsiaTheme="minorHAnsi" w:cs="Arial"/>
          <w:color w:val="000000" w:themeColor="text1"/>
          <w:szCs w:val="22"/>
          <w:lang w:val="en-US"/>
        </w:rPr>
        <w:t>Meeting Service Team</w:t>
      </w:r>
    </w:p>
    <w:p w14:paraId="0CBD9859" w14:textId="77777777" w:rsidR="004168B5" w:rsidRPr="00F800FD" w:rsidRDefault="004168B5" w:rsidP="00707855">
      <w:pPr>
        <w:spacing w:before="0" w:line="276" w:lineRule="auto"/>
        <w:jc w:val="both"/>
        <w:rPr>
          <w:rFonts w:eastAsiaTheme="minorHAnsi" w:cs="Arial"/>
          <w:color w:val="000000" w:themeColor="text1"/>
          <w:szCs w:val="22"/>
        </w:rPr>
      </w:pPr>
      <w:proofErr w:type="gramStart"/>
      <w:r w:rsidRPr="00F800FD">
        <w:rPr>
          <w:rFonts w:eastAsiaTheme="minorHAnsi" w:cs="Arial"/>
          <w:color w:val="000000" w:themeColor="text1"/>
          <w:szCs w:val="22"/>
          <w:lang w:val="en-US"/>
        </w:rPr>
        <w:t>c/o</w:t>
      </w:r>
      <w:proofErr w:type="gramEnd"/>
      <w:r w:rsidRPr="00F800FD">
        <w:rPr>
          <w:rFonts w:eastAsiaTheme="minorHAnsi" w:cs="Arial"/>
          <w:color w:val="000000" w:themeColor="text1"/>
          <w:szCs w:val="22"/>
          <w:lang w:val="en-US"/>
        </w:rPr>
        <w:t xml:space="preserve"> Europe Convention GmbH &amp; Co. </w:t>
      </w:r>
      <w:r w:rsidRPr="00F800FD">
        <w:rPr>
          <w:rFonts w:eastAsiaTheme="minorHAnsi" w:cs="Arial"/>
          <w:color w:val="000000" w:themeColor="text1"/>
          <w:szCs w:val="22"/>
        </w:rPr>
        <w:t>KG</w:t>
      </w:r>
    </w:p>
    <w:p w14:paraId="608A5224" w14:textId="77777777" w:rsidR="004168B5" w:rsidRPr="00F800FD" w:rsidRDefault="004168B5" w:rsidP="00707855">
      <w:pPr>
        <w:spacing w:before="0" w:line="276" w:lineRule="auto"/>
        <w:jc w:val="both"/>
        <w:rPr>
          <w:rFonts w:eastAsiaTheme="minorHAnsi" w:cs="Arial"/>
          <w:color w:val="000000" w:themeColor="text1"/>
          <w:szCs w:val="22"/>
        </w:rPr>
      </w:pPr>
      <w:r w:rsidRPr="00F800FD">
        <w:rPr>
          <w:rFonts w:eastAsiaTheme="minorHAnsi" w:cs="Arial"/>
          <w:color w:val="000000" w:themeColor="text1"/>
          <w:szCs w:val="22"/>
        </w:rPr>
        <w:t>Bahnhofstraße 30</w:t>
      </w:r>
    </w:p>
    <w:p w14:paraId="357E17AE" w14:textId="77777777" w:rsidR="004168B5" w:rsidRPr="00F800FD" w:rsidRDefault="004168B5" w:rsidP="00707855">
      <w:pPr>
        <w:spacing w:before="0" w:after="200" w:line="276" w:lineRule="auto"/>
        <w:jc w:val="both"/>
        <w:rPr>
          <w:rFonts w:eastAsiaTheme="minorHAnsi" w:cs="Arial"/>
          <w:color w:val="000000" w:themeColor="text1"/>
          <w:szCs w:val="22"/>
        </w:rPr>
      </w:pPr>
      <w:r w:rsidRPr="00F800FD">
        <w:rPr>
          <w:rFonts w:eastAsiaTheme="minorHAnsi" w:cs="Arial"/>
          <w:color w:val="000000" w:themeColor="text1"/>
          <w:szCs w:val="22"/>
        </w:rPr>
        <w:t>82467 Garmisch-Partenkirchen</w:t>
      </w:r>
    </w:p>
    <w:p w14:paraId="44F439A3" w14:textId="1D244A69" w:rsidR="00560305" w:rsidRPr="00B743FB" w:rsidRDefault="00630275" w:rsidP="00E72DCB">
      <w:pPr>
        <w:rPr>
          <w:rFonts w:asciiTheme="majorHAnsi" w:eastAsiaTheme="minorHAnsi" w:hAnsiTheme="majorHAnsi" w:cstheme="majorHAnsi"/>
          <w:szCs w:val="22"/>
        </w:rPr>
      </w:pPr>
      <w:r w:rsidRPr="00CE6802">
        <w:rPr>
          <w:rFonts w:asciiTheme="majorHAnsi" w:eastAsiaTheme="minorHAnsi" w:hAnsiTheme="majorHAnsi" w:cstheme="majorHAnsi"/>
        </w:rPr>
        <w:t>Sollten Sie Fragen haben oder Unterstützung benötigen, helfen wir Ihnen gerne</w:t>
      </w:r>
      <w:r w:rsidR="00A760E9" w:rsidRPr="00B743FB">
        <w:rPr>
          <w:rFonts w:asciiTheme="majorHAnsi" w:eastAsiaTheme="minorHAnsi" w:hAnsiTheme="majorHAnsi" w:cstheme="majorHAnsi"/>
          <w:szCs w:val="22"/>
        </w:rPr>
        <w:t>.</w:t>
      </w:r>
    </w:p>
    <w:p w14:paraId="05999C79" w14:textId="5C7CFFD5" w:rsidR="0011094C" w:rsidRDefault="000F7A4A" w:rsidP="00AC2D36">
      <w:pPr>
        <w:rPr>
          <w:rFonts w:asciiTheme="majorHAnsi" w:hAnsiTheme="majorHAnsi" w:cstheme="majorHAnsi"/>
          <w:szCs w:val="22"/>
        </w:rPr>
      </w:pPr>
      <w:r w:rsidRPr="00B743FB">
        <w:rPr>
          <w:rFonts w:asciiTheme="majorHAnsi" w:hAnsiTheme="majorHAnsi" w:cstheme="majorHAnsi"/>
          <w:szCs w:val="22"/>
        </w:rPr>
        <w:t>Mit freundlichen Grü</w:t>
      </w:r>
      <w:r w:rsidR="00234669" w:rsidRPr="00B743FB">
        <w:rPr>
          <w:rFonts w:asciiTheme="majorHAnsi" w:hAnsiTheme="majorHAnsi" w:cstheme="majorHAnsi"/>
          <w:szCs w:val="22"/>
        </w:rPr>
        <w:t>ß</w:t>
      </w:r>
      <w:r w:rsidR="00F47D67" w:rsidRPr="00B743FB">
        <w:rPr>
          <w:rFonts w:asciiTheme="majorHAnsi" w:hAnsiTheme="majorHAnsi" w:cstheme="majorHAnsi"/>
          <w:szCs w:val="22"/>
        </w:rPr>
        <w:t>en,</w:t>
      </w:r>
    </w:p>
    <w:p w14:paraId="3BE5799D" w14:textId="77777777" w:rsidR="00681B53" w:rsidRPr="00B743FB" w:rsidRDefault="00681B53" w:rsidP="00AC2D36">
      <w:pPr>
        <w:rPr>
          <w:rFonts w:asciiTheme="majorHAnsi" w:hAnsiTheme="majorHAnsi" w:cstheme="majorHAnsi"/>
          <w:szCs w:val="22"/>
        </w:rPr>
      </w:pPr>
    </w:p>
    <w:p w14:paraId="6191DDBA" w14:textId="402EB126" w:rsidR="00024AF8" w:rsidRPr="00F93F6C" w:rsidRDefault="00D949D1" w:rsidP="00F23660">
      <w:pPr>
        <w:spacing w:before="0"/>
        <w:rPr>
          <w:rFonts w:cs="Arial"/>
        </w:rPr>
      </w:pPr>
      <w:r>
        <w:rPr>
          <w:rFonts w:cs="Arial"/>
        </w:rPr>
        <w:t>Ihr</w:t>
      </w:r>
    </w:p>
    <w:p w14:paraId="7A9E5237" w14:textId="1320200B" w:rsidR="00B21687" w:rsidRDefault="00F23660" w:rsidP="00F23660">
      <w:pPr>
        <w:spacing w:before="0"/>
        <w:rPr>
          <w:rFonts w:cs="Arial"/>
        </w:rPr>
      </w:pPr>
      <w:r w:rsidRPr="00F93F6C">
        <w:rPr>
          <w:rFonts w:cs="Arial"/>
        </w:rPr>
        <w:t xml:space="preserve">Lilly </w:t>
      </w:r>
      <w:r w:rsidR="009B6FBE">
        <w:rPr>
          <w:rFonts w:cs="Arial"/>
          <w:szCs w:val="22"/>
          <w:lang w:val="fr-FR" w:bidi="he-IL"/>
        </w:rPr>
        <w:t xml:space="preserve">Customer </w:t>
      </w:r>
      <w:r w:rsidRPr="00F93F6C">
        <w:rPr>
          <w:rFonts w:cs="Arial"/>
        </w:rPr>
        <w:t>Meeting Service</w:t>
      </w:r>
      <w:r w:rsidR="00695FD9">
        <w:rPr>
          <w:rFonts w:cs="Arial"/>
        </w:rPr>
        <w:t xml:space="preserve"> Team</w:t>
      </w:r>
    </w:p>
    <w:p w14:paraId="2F763BBC" w14:textId="3BCFBFBB" w:rsidR="001A39CB" w:rsidRDefault="00B21687" w:rsidP="00F23660">
      <w:pPr>
        <w:spacing w:before="0"/>
        <w:rPr>
          <w:rFonts w:cs="Arial"/>
        </w:rPr>
      </w:pPr>
      <w:r>
        <w:rPr>
          <w:rFonts w:cs="Arial"/>
        </w:rPr>
        <w:br w:type="page"/>
      </w:r>
    </w:p>
    <w:p w14:paraId="0A08D4BF" w14:textId="77777777" w:rsidR="005A3BAA" w:rsidRDefault="005A3BAA" w:rsidP="00470E93">
      <w:pPr>
        <w:rPr>
          <w:rFonts w:asciiTheme="majorHAnsi" w:hAnsiTheme="majorHAnsi" w:cstheme="majorHAnsi"/>
          <w:szCs w:val="22"/>
        </w:rPr>
        <w:sectPr w:rsidR="005A3BAA" w:rsidSect="00105875">
          <w:headerReference w:type="even" r:id="rId13"/>
          <w:headerReference w:type="default" r:id="rId14"/>
          <w:footerReference w:type="even" r:id="rId15"/>
          <w:footerReference w:type="default" r:id="rId16"/>
          <w:headerReference w:type="first" r:id="rId17"/>
          <w:footerReference w:type="first" r:id="rId18"/>
          <w:pgSz w:w="11906" w:h="16838" w:code="9"/>
          <w:pgMar w:top="2376" w:right="1440" w:bottom="1440" w:left="1440" w:header="936" w:footer="357" w:gutter="0"/>
          <w:cols w:space="720"/>
          <w:titlePg/>
          <w:docGrid w:linePitch="360"/>
        </w:sectPr>
      </w:pPr>
    </w:p>
    <w:p w14:paraId="4D7F8E7C" w14:textId="77777777" w:rsidR="00657292" w:rsidRPr="006F27BE" w:rsidRDefault="00657292" w:rsidP="00657292">
      <w:pPr>
        <w:pStyle w:val="Title"/>
        <w:pBdr>
          <w:bottom w:val="none" w:sz="0" w:space="0" w:color="auto"/>
        </w:pBdr>
        <w:rPr>
          <w:rFonts w:asciiTheme="majorHAnsi" w:eastAsiaTheme="minorHAnsi" w:hAnsiTheme="majorHAnsi" w:cstheme="majorHAnsi"/>
          <w:iCs/>
          <w:color w:val="000000" w:themeColor="text1"/>
          <w:szCs w:val="22"/>
        </w:rPr>
      </w:pPr>
      <w:r>
        <w:rPr>
          <w:b w:val="0"/>
          <w:bCs/>
          <w:color w:val="000000" w:themeColor="text1"/>
          <w:sz w:val="22"/>
          <w:szCs w:val="22"/>
        </w:rPr>
        <w:lastRenderedPageBreak/>
        <w:fldChar w:fldCharType="begin"/>
      </w:r>
      <w:r>
        <w:rPr>
          <w:bCs/>
          <w:color w:val="000000" w:themeColor="text1"/>
          <w:sz w:val="22"/>
          <w:szCs w:val="22"/>
        </w:rPr>
        <w:instrText xml:space="preserve"> IF" </w:instrText>
      </w:r>
      <w:r w:rsidRPr="006C025E">
        <w:rPr>
          <w:bCs/>
          <w:color w:val="000000" w:themeColor="text1"/>
          <w:sz w:val="22"/>
          <w:szCs w:val="22"/>
        </w:rPr>
        <w:instrText>&lt;&lt;Account_Transparency_Reporting_Opt_Out_MERC&gt;&gt;</w:instrText>
      </w:r>
      <w:r>
        <w:rPr>
          <w:bCs/>
          <w:color w:val="000000" w:themeColor="text1"/>
          <w:sz w:val="22"/>
          <w:szCs w:val="22"/>
        </w:rPr>
        <w:instrText>"=" ""</w:instrText>
      </w:r>
    </w:p>
    <w:tbl>
      <w:tblPr>
        <w:tblStyle w:val="TableGrid"/>
        <w:tblW w:w="0" w:type="auto"/>
        <w:tblLook w:val="04A0" w:firstRow="1" w:lastRow="0" w:firstColumn="1" w:lastColumn="0" w:noHBand="0" w:noVBand="1"/>
      </w:tblPr>
      <w:tblGrid>
        <w:gridCol w:w="9286"/>
      </w:tblGrid>
      <w:tr w:rsidR="00657292" w14:paraId="238A42CE" w14:textId="77777777" w:rsidTr="00657292">
        <w:tc>
          <w:tcPr>
            <w:tcW w:w="9576" w:type="dxa"/>
            <w:tcBorders>
              <w:top w:val="nil"/>
              <w:left w:val="nil"/>
              <w:bottom w:val="nil"/>
              <w:right w:val="nil"/>
            </w:tcBorders>
          </w:tcPr>
          <w:p w14:paraId="318A05C9" w14:textId="061DC42B" w:rsidR="00657292" w:rsidRDefault="00F800FD" w:rsidP="00F800FD">
            <w:pPr>
              <w:pStyle w:val="Title"/>
              <w:pBdr>
                <w:bottom w:val="none" w:sz="0" w:space="0" w:color="auto"/>
              </w:pBdr>
              <w:spacing w:before="0" w:after="0"/>
              <w:rPr>
                <w:rFonts w:asciiTheme="majorHAnsi" w:hAnsiTheme="majorHAnsi" w:cstheme="majorHAnsi"/>
                <w:sz w:val="22"/>
                <w:szCs w:val="22"/>
              </w:rPr>
            </w:pPr>
            <w:r w:rsidRPr="00B743FB">
              <w:rPr>
                <w:rFonts w:asciiTheme="majorHAnsi" w:hAnsiTheme="majorHAnsi" w:cstheme="majorHAnsi"/>
                <w:sz w:val="22"/>
                <w:szCs w:val="22"/>
              </w:rPr>
              <w:instrText>DATENSCH</w:instrText>
            </w:r>
            <w:r>
              <w:rPr>
                <w:rFonts w:asciiTheme="majorHAnsi" w:hAnsiTheme="majorHAnsi" w:cstheme="majorHAnsi"/>
                <w:sz w:val="22"/>
                <w:szCs w:val="22"/>
              </w:rPr>
              <w:instrText xml:space="preserve">UTZ UND EINWILLIGUNGSERKLÄRUNG </w:instrText>
            </w:r>
            <w:r w:rsidRPr="00B743FB">
              <w:rPr>
                <w:rFonts w:asciiTheme="majorHAnsi" w:hAnsiTheme="majorHAnsi" w:cstheme="majorHAnsi"/>
                <w:sz w:val="22"/>
                <w:szCs w:val="22"/>
              </w:rPr>
              <w:instrText>ZUR VERWENDUN</w:instrText>
            </w:r>
            <w:r>
              <w:rPr>
                <w:rFonts w:asciiTheme="majorHAnsi" w:hAnsiTheme="majorHAnsi" w:cstheme="majorHAnsi"/>
                <w:sz w:val="22"/>
                <w:szCs w:val="22"/>
              </w:rPr>
              <w:instrText>G IHRER PERSONENBEZOGENEN DATEN</w:instrText>
            </w:r>
          </w:p>
          <w:p w14:paraId="170CC896" w14:textId="77777777" w:rsidR="00657292" w:rsidRPr="006F27BE" w:rsidRDefault="00657292" w:rsidP="005F1BFC"/>
          <w:p w14:paraId="6077F0CA" w14:textId="7E473A06" w:rsidR="00657292" w:rsidRDefault="002A329F" w:rsidP="005F1BFC">
            <w:pPr>
              <w:pStyle w:val="Standard1"/>
              <w:spacing w:before="0"/>
              <w:jc w:val="left"/>
              <w:rPr>
                <w:rFonts w:cs="Arial"/>
                <w:szCs w:val="22"/>
                <w:lang w:val="en-US" w:bidi="he-IL"/>
              </w:rPr>
            </w:pPr>
            <w:r>
              <w:rPr>
                <w:rFonts w:asciiTheme="majorHAnsi" w:hAnsiTheme="majorHAnsi" w:cstheme="majorHAnsi"/>
                <w:szCs w:val="22"/>
                <w:lang w:val="en-US" w:bidi="he-IL"/>
              </w:rPr>
              <w:instrText xml:space="preserve">&lt;&lt;Form_greeting&gt;&gt; </w:instrText>
            </w:r>
            <w:r w:rsidRPr="00250728">
              <w:rPr>
                <w:rFonts w:cs="Arial"/>
                <w:szCs w:val="22"/>
                <w:lang w:val="en-US"/>
              </w:rPr>
              <w:instrText>&lt;&lt;Account_Sfx_Nm_GLBL&gt;&gt;</w:instrText>
            </w:r>
            <w:r>
              <w:rPr>
                <w:rFonts w:cs="Arial"/>
                <w:szCs w:val="22"/>
                <w:lang w:val="en-US"/>
              </w:rPr>
              <w:instrText xml:space="preserve"> </w:instrText>
            </w:r>
            <w:r w:rsidR="00657292" w:rsidRPr="00B218B8">
              <w:rPr>
                <w:rFonts w:cs="Arial"/>
                <w:szCs w:val="22"/>
                <w:lang w:val="en-US" w:bidi="he-IL"/>
              </w:rPr>
              <w:instrText>&lt;&lt;Account_LastName</w:instrText>
            </w:r>
            <w:r w:rsidR="00657292">
              <w:rPr>
                <w:rFonts w:cs="Arial"/>
                <w:szCs w:val="22"/>
                <w:lang w:val="en-US" w:bidi="he-IL"/>
              </w:rPr>
              <w:instrText>&gt;&gt;</w:instrText>
            </w:r>
            <w:r w:rsidR="00657292" w:rsidRPr="00B218B8">
              <w:rPr>
                <w:rFonts w:cs="Arial"/>
                <w:szCs w:val="22"/>
                <w:lang w:val="en-US" w:bidi="he-IL"/>
              </w:rPr>
              <w:instrText>,</w:instrText>
            </w:r>
          </w:p>
          <w:p w14:paraId="745D6E77" w14:textId="77777777" w:rsidR="00657292" w:rsidRPr="00FA3DF4" w:rsidRDefault="00657292" w:rsidP="005F1BFC">
            <w:pPr>
              <w:pStyle w:val="Standard1"/>
              <w:spacing w:before="0"/>
              <w:jc w:val="left"/>
              <w:rPr>
                <w:rFonts w:cs="Arial"/>
                <w:szCs w:val="22"/>
                <w:lang w:bidi="he-IL"/>
              </w:rPr>
            </w:pPr>
          </w:p>
          <w:p w14:paraId="3F63B97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auf Grund des neuen FSA-Transparenzkodex sind wir als Mitglied des Vereins Freiwillige Selbstkontrolle für d</w:instrText>
            </w:r>
            <w:r>
              <w:rPr>
                <w:rFonts w:asciiTheme="majorHAnsi" w:hAnsiTheme="majorHAnsi" w:cstheme="majorHAnsi"/>
                <w:szCs w:val="22"/>
              </w:rPr>
              <w:instrText>ie Arzneimittelindustrie e.V. (‚FSA‘</w:instrText>
            </w:r>
            <w:r w:rsidRPr="00B743FB">
              <w:rPr>
                <w:rFonts w:asciiTheme="majorHAnsi" w:hAnsiTheme="majorHAnsi" w:cstheme="majorHAnsi"/>
                <w:szCs w:val="22"/>
              </w:rPr>
              <w:instrText xml:space="preserve">) künftig verpflichtet, die von uns gegenüber Angehörigen der Fachkreise und Organisationen gewährten geldwerten Leistungen zu dokumentieren und zu veröffentlichen. </w:instrText>
            </w:r>
          </w:p>
          <w:p w14:paraId="6FCE521B" w14:textId="77777777" w:rsidR="00657292" w:rsidRPr="00B743FB" w:rsidRDefault="00657292" w:rsidP="005F1BFC">
            <w:pPr>
              <w:pStyle w:val="Standard1"/>
              <w:spacing w:before="0"/>
              <w:rPr>
                <w:rFonts w:asciiTheme="majorHAnsi" w:hAnsiTheme="majorHAnsi" w:cstheme="majorHAnsi"/>
                <w:szCs w:val="22"/>
              </w:rPr>
            </w:pPr>
            <w:r w:rsidRPr="00B743FB">
              <w:rPr>
                <w:rFonts w:asciiTheme="majorHAnsi" w:hAnsiTheme="majorHAnsi" w:cstheme="majorHAnsi"/>
                <w:szCs w:val="22"/>
              </w:rPr>
              <w:instrText xml:space="preserve">Wir fühlen uns dem Schutz Ihrer personenbezogenen Daten und der Einhaltung der geltenden Datenschutzgesetze verpflichtet. Daher werden wir unseren vorgenannten Verpflichtungen ausschließlich mit Ihrer Kenntnis und Ihrem Einverständnis nachkommen.  </w:instrText>
            </w:r>
          </w:p>
          <w:p w14:paraId="3EFB55A7" w14:textId="77777777" w:rsidR="00F800FD" w:rsidRDefault="00F800FD" w:rsidP="00F800FD">
            <w:pPr>
              <w:pStyle w:val="Standard1"/>
              <w:spacing w:before="0"/>
              <w:rPr>
                <w:rFonts w:asciiTheme="majorHAnsi" w:hAnsiTheme="majorHAnsi" w:cstheme="majorHAnsi"/>
                <w:szCs w:val="22"/>
              </w:rPr>
            </w:pPr>
          </w:p>
          <w:p w14:paraId="5930D42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Datenschutz- und Einwilligungserklärung</w:instrText>
            </w:r>
          </w:p>
          <w:p w14:paraId="41472625" w14:textId="368D05A0"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Diese Datenschutze</w:instrText>
            </w:r>
            <w:r w:rsidR="00F800FD">
              <w:rPr>
                <w:rFonts w:asciiTheme="majorHAnsi" w:hAnsiTheme="majorHAnsi" w:cstheme="majorHAnsi"/>
                <w:szCs w:val="22"/>
              </w:rPr>
              <w:instrText xml:space="preserve">rklärung </w:instrText>
            </w:r>
            <w:r w:rsidRPr="00B743FB">
              <w:rPr>
                <w:rFonts w:asciiTheme="majorHAnsi" w:hAnsiTheme="majorHAnsi" w:cstheme="majorHAnsi"/>
                <w:szCs w:val="22"/>
              </w:rPr>
              <w:instrText>soll erläutern, welche Arten von personenbezogenen Informationen wir im Zusammenhang mit der Vergabe von Leistungen an Sie erheben, speichern und veröffentlichen. Personenbezogene Daten im Sinne dieser Datenschutzerklärung sind Informationen, die einen Bezug zu Ihrer Person aufweisen.</w:instrText>
            </w:r>
          </w:p>
          <w:p w14:paraId="618F34B4" w14:textId="77777777" w:rsidR="00657292" w:rsidRPr="00B743FB" w:rsidRDefault="00657292" w:rsidP="005F1BFC">
            <w:pPr>
              <w:pStyle w:val="Standard1"/>
              <w:spacing w:before="0" w:after="240"/>
              <w:rPr>
                <w:rFonts w:asciiTheme="majorHAnsi" w:hAnsiTheme="majorHAnsi" w:cstheme="majorHAnsi"/>
                <w:szCs w:val="22"/>
              </w:rPr>
            </w:pPr>
            <w:r>
              <w:rPr>
                <w:rFonts w:asciiTheme="majorHAnsi" w:hAnsiTheme="majorHAnsi" w:cstheme="majorHAnsi"/>
                <w:szCs w:val="22"/>
              </w:rPr>
              <w:instrText>‚</w:instrText>
            </w:r>
            <w:r w:rsidRPr="00B743FB">
              <w:rPr>
                <w:rFonts w:asciiTheme="majorHAnsi" w:hAnsiTheme="majorHAnsi" w:cstheme="majorHAnsi"/>
                <w:szCs w:val="22"/>
              </w:rPr>
              <w:instrText>Lilly</w:instrText>
            </w:r>
            <w:r>
              <w:rPr>
                <w:rFonts w:asciiTheme="majorHAnsi" w:hAnsiTheme="majorHAnsi" w:cstheme="majorHAnsi"/>
                <w:szCs w:val="22"/>
              </w:rPr>
              <w:instrText>‘</w:instrText>
            </w:r>
            <w:r w:rsidRPr="00B743FB">
              <w:rPr>
                <w:rFonts w:asciiTheme="majorHAnsi" w:hAnsiTheme="majorHAnsi" w:cstheme="majorHAnsi"/>
                <w:szCs w:val="22"/>
              </w:rPr>
              <w:instrText xml:space="preserve"> bezeichnet die Lilly Deutschl</w:instrText>
            </w:r>
            <w:r>
              <w:rPr>
                <w:rFonts w:asciiTheme="majorHAnsi" w:hAnsiTheme="majorHAnsi" w:cstheme="majorHAnsi"/>
                <w:szCs w:val="22"/>
              </w:rPr>
              <w:instrText>and GmbH (nachfolgend auch als ‚wir‘, ‚uns‘ oder ‚unser‘</w:instrText>
            </w:r>
            <w:r w:rsidRPr="00B743FB">
              <w:rPr>
                <w:rFonts w:asciiTheme="majorHAnsi" w:hAnsiTheme="majorHAnsi" w:cstheme="majorHAnsi"/>
                <w:szCs w:val="22"/>
              </w:rPr>
              <w:instrText xml:space="preserve"> bezeichnet).</w:instrText>
            </w:r>
          </w:p>
          <w:p w14:paraId="4DE5C05F" w14:textId="1115D34B"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Durch Unterzeichnung dieser Datenschutzerklärung stimmen Sie der Verarbeitung Ihrer personenbezogenen Daten</w:instrText>
            </w:r>
            <w:r w:rsidR="008F4449">
              <w:rPr>
                <w:rFonts w:asciiTheme="majorHAnsi" w:hAnsiTheme="majorHAnsi" w:cstheme="majorHAnsi"/>
                <w:szCs w:val="22"/>
              </w:rPr>
              <w:instrText xml:space="preserve"> zu.</w:instrText>
            </w:r>
          </w:p>
          <w:p w14:paraId="0211D455" w14:textId="77777777" w:rsidR="00657292" w:rsidRPr="00B743FB" w:rsidRDefault="00657292" w:rsidP="005F1BFC">
            <w:pPr>
              <w:pStyle w:val="SimpleL1"/>
              <w:spacing w:before="0"/>
              <w:rPr>
                <w:rFonts w:asciiTheme="majorHAnsi" w:hAnsiTheme="majorHAnsi" w:cstheme="majorHAnsi"/>
                <w:szCs w:val="22"/>
              </w:rPr>
            </w:pPr>
            <w:r w:rsidRPr="00B743FB">
              <w:rPr>
                <w:rFonts w:asciiTheme="majorHAnsi" w:hAnsiTheme="majorHAnsi" w:cstheme="majorHAnsi"/>
                <w:szCs w:val="22"/>
              </w:rPr>
              <w:instrText xml:space="preserve">Wir erfassen folgende personenbezogenen Daten von Ihnen: </w:instrText>
            </w:r>
          </w:p>
          <w:p w14:paraId="010B6FDD"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Persönliche Daten: </w:instrText>
            </w:r>
            <w:r w:rsidRPr="00B743FB">
              <w:rPr>
                <w:rFonts w:asciiTheme="majorHAnsi" w:hAnsiTheme="majorHAnsi" w:cstheme="majorHAnsi"/>
              </w:rPr>
              <w:instrText>Wir erfassen Ihren Namen, Ihre Praxis- oder Geschäftsadresse, Ihre Kontaktdate</w:instrText>
            </w:r>
            <w:r>
              <w:rPr>
                <w:rFonts w:asciiTheme="majorHAnsi" w:hAnsiTheme="majorHAnsi" w:cstheme="majorHAnsi"/>
              </w:rPr>
              <w:instrText>n sowie (falls vorhanden) Ihre ‚lebenslange Arztnummer‘</w:instrText>
            </w:r>
            <w:r w:rsidRPr="00B743FB">
              <w:rPr>
                <w:rFonts w:asciiTheme="majorHAnsi" w:hAnsiTheme="majorHAnsi" w:cstheme="majorHAnsi"/>
              </w:rPr>
              <w:instrText xml:space="preserve"> (LANR).</w:instrText>
            </w:r>
          </w:p>
          <w:p w14:paraId="2ECF207E" w14:textId="77777777" w:rsidR="00657292" w:rsidRPr="00B743FB" w:rsidRDefault="00657292" w:rsidP="005F1BFC">
            <w:pPr>
              <w:pStyle w:val="Bullet"/>
              <w:spacing w:before="0" w:after="0"/>
              <w:jc w:val="both"/>
              <w:rPr>
                <w:rFonts w:asciiTheme="majorHAnsi" w:hAnsiTheme="majorHAnsi" w:cstheme="majorHAnsi"/>
              </w:rPr>
            </w:pPr>
            <w:r w:rsidRPr="00B743FB">
              <w:rPr>
                <w:rFonts w:asciiTheme="majorHAnsi" w:hAnsiTheme="majorHAnsi" w:cstheme="majorHAnsi"/>
                <w:b/>
              </w:rPr>
              <w:instrText>Geldwerte Leistungen:</w:instrText>
            </w:r>
            <w:r w:rsidRPr="00B743FB">
              <w:rPr>
                <w:rFonts w:asciiTheme="majorHAnsi" w:hAnsiTheme="majorHAnsi" w:cstheme="majorHAnsi"/>
              </w:rPr>
              <w:instrText xml:space="preserve"> Wir erfassen die konkrete Höhe der geldwerten Leistungen, die Sie - direkt oder indirekt - von uns erhalten. Dies schließt insbesondere folgende Leistungen ein:</w:instrText>
            </w:r>
          </w:p>
          <w:p w14:paraId="5B1E5CE1"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geldwerte Leistungen im Zusammenhang mit Fortbildungsveranstaltungen</w:instrText>
            </w:r>
            <w:r w:rsidRPr="00B743FB">
              <w:rPr>
                <w:rFonts w:asciiTheme="majorHAnsi" w:hAnsiTheme="majorHAnsi" w:cstheme="majorHAnsi"/>
              </w:rPr>
              <w:instrText xml:space="preserve"> einschließlich Tagungs-/Teilnahmegebühren sowie Reise- und Übernachtungskosten; </w:instrText>
            </w:r>
          </w:p>
          <w:p w14:paraId="36DE0C00"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Dienstleistungs- und Beratungshonorare</w:instrText>
            </w:r>
            <w:r w:rsidRPr="00B743FB">
              <w:rPr>
                <w:rFonts w:asciiTheme="majorHAnsi" w:hAnsiTheme="majorHAnsi" w:cstheme="majorHAnsi"/>
              </w:rPr>
              <w:instrText xml:space="preserve"> sowie</w:instrText>
            </w:r>
          </w:p>
          <w:p w14:paraId="7F7F3F80" w14:textId="42C25191" w:rsidR="00657292" w:rsidRPr="00B743FB" w:rsidRDefault="00657292" w:rsidP="001551C5">
            <w:pPr>
              <w:pStyle w:val="Strich"/>
            </w:pPr>
            <w:r w:rsidRPr="00B743FB">
              <w:rPr>
                <w:i/>
              </w:rPr>
              <w:instrText>Leistungen für Forschung und Entwicklung</w:instrText>
            </w:r>
            <w:r w:rsidRPr="00B743FB">
              <w:instrText xml:space="preserve">, insbesondere für Studien, klinische Prüfungen und </w:instrText>
            </w:r>
            <w:r w:rsidR="001551C5" w:rsidRPr="001551C5">
              <w:rPr>
                <w:rFonts w:asciiTheme="majorHAnsi" w:hAnsiTheme="majorHAnsi" w:cstheme="majorHAnsi"/>
              </w:rPr>
              <w:instrText xml:space="preserve"> nicht-interventionelle Studien</w:instrText>
            </w:r>
          </w:p>
          <w:p w14:paraId="4FB41A18" w14:textId="7BF5A7DA" w:rsidR="00657292" w:rsidRDefault="00657292" w:rsidP="00695FD9">
            <w:pPr>
              <w:pStyle w:val="Bullet"/>
              <w:jc w:val="both"/>
              <w:rPr>
                <w:rFonts w:asciiTheme="majorHAnsi" w:hAnsiTheme="majorHAnsi" w:cstheme="majorHAnsi"/>
              </w:rPr>
            </w:pPr>
            <w:r w:rsidRPr="00B743FB">
              <w:rPr>
                <w:rFonts w:asciiTheme="majorHAnsi" w:hAnsiTheme="majorHAnsi" w:cstheme="majorHAnsi"/>
                <w:b/>
              </w:rPr>
              <w:instrText>Weitere Informationen:</w:instrText>
            </w:r>
            <w:r w:rsidRPr="00B743FB">
              <w:rPr>
                <w:rFonts w:asciiTheme="majorHAnsi" w:hAnsiTheme="majorHAnsi" w:cstheme="majorHAnsi"/>
              </w:rPr>
              <w:instrText xml:space="preserve"> Wir erfassen ferner Informationen, die für die zeitliche Einordnung und Bewertung der geldwerten Leistungen (etwa Verträge, Zahlungsbe</w:instrText>
            </w:r>
            <w:r w:rsidR="00695FD9">
              <w:rPr>
                <w:rFonts w:asciiTheme="majorHAnsi" w:hAnsiTheme="majorHAnsi" w:cstheme="majorHAnsi"/>
              </w:rPr>
              <w:instrText>lege, etc.) von Bedeutung sind.</w:instrText>
            </w:r>
          </w:p>
          <w:p w14:paraId="53658AD3" w14:textId="77777777" w:rsidR="00657292" w:rsidRPr="00B743FB" w:rsidRDefault="00657292" w:rsidP="005F1BFC">
            <w:pPr>
              <w:pStyle w:val="SimpleL1"/>
              <w:spacing w:before="0" w:after="0"/>
              <w:rPr>
                <w:rFonts w:asciiTheme="majorHAnsi" w:hAnsiTheme="majorHAnsi" w:cstheme="majorHAnsi"/>
                <w:szCs w:val="22"/>
              </w:rPr>
            </w:pPr>
            <w:r w:rsidRPr="00B743FB">
              <w:rPr>
                <w:rFonts w:asciiTheme="majorHAnsi" w:hAnsiTheme="majorHAnsi" w:cstheme="majorHAnsi"/>
                <w:szCs w:val="22"/>
              </w:rPr>
              <w:lastRenderedPageBreak/>
              <w:instrText>Wir verwenden Ihre personenbezogenen Daten zu folgenden Zwecken:</w:instrText>
            </w:r>
          </w:p>
          <w:p w14:paraId="798BB4B7"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Veröffentlichung: </w:instrText>
            </w:r>
            <w:r w:rsidRPr="00B743FB">
              <w:rPr>
                <w:rFonts w:asciiTheme="majorHAnsi" w:hAnsiTheme="majorHAnsi" w:cstheme="majorHAnsi"/>
              </w:rPr>
              <w:instrText>Wir werden Ihre personenbezogenen Daten zur Erfüllung der Vorgaben des FSA-Transparenzkodex auf einer öffentlich zugänglichen Internetseite unseres Unternehmens veröffentlichen.</w:instrText>
            </w:r>
          </w:p>
          <w:p w14:paraId="7FA0B82D"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Veröffentlichung erfolgt unter Angabe Ihres Namens und Ihrer weiteren personenbezogenen Daten (Adresse) und weist aus, welche Art von geldwerten Leistungen Sie in dem jeweiligen Berichtszeitraum im Einzelnen jeweils von uns und wofür erhalten haben. Der Berichtszeitraum ist das jeweilige Kalenderjahr. </w:instrText>
            </w:r>
          </w:p>
          <w:p w14:paraId="53C6A589"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Sofern es </w:instrText>
            </w:r>
            <w:r>
              <w:rPr>
                <w:rFonts w:asciiTheme="majorHAnsi" w:hAnsiTheme="majorHAnsi" w:cstheme="majorHAnsi"/>
              </w:rPr>
              <w:instrText>sich um Zuwendungen im Bereich ‚</w:instrText>
            </w:r>
            <w:r w:rsidRPr="00B743FB">
              <w:rPr>
                <w:rFonts w:asciiTheme="majorHAnsi" w:hAnsiTheme="majorHAnsi" w:cstheme="majorHAnsi"/>
              </w:rPr>
              <w:instrText>Forschung und Entwicklung</w:instrText>
            </w:r>
            <w:r>
              <w:rPr>
                <w:rFonts w:asciiTheme="majorHAnsi" w:hAnsiTheme="majorHAnsi" w:cstheme="majorHAnsi"/>
              </w:rPr>
              <w:instrText>‘</w:instrText>
            </w:r>
            <w:r w:rsidRPr="00B743FB">
              <w:rPr>
                <w:rFonts w:asciiTheme="majorHAnsi" w:hAnsiTheme="majorHAnsi" w:cstheme="majorHAnsi"/>
              </w:rPr>
              <w:instrText xml:space="preserve"> handelt, erfolgt die Veröffentlichung zusammengefasst (aggregiert) ohne Nennung Ihres Namens.</w:instrText>
            </w:r>
          </w:p>
          <w:p w14:paraId="06C9571C" w14:textId="6EC404FD"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Offenlegung der Angaben soll einmal jährlich erfolgen, in der Regel spätestens zum 30. Juni für das vorangegangene Kalenderjahr. Die Offenlegung erfolgt für einen Zeitraum von </w:instrText>
            </w:r>
            <w:r w:rsidR="00425EB7">
              <w:rPr>
                <w:rFonts w:asciiTheme="majorHAnsi" w:hAnsiTheme="majorHAnsi" w:cstheme="majorHAnsi"/>
              </w:rPr>
              <w:instrText>3</w:instrText>
            </w:r>
            <w:r w:rsidRPr="00B743FB">
              <w:rPr>
                <w:rFonts w:asciiTheme="majorHAnsi" w:hAnsiTheme="majorHAnsi" w:cstheme="majorHAnsi"/>
              </w:rPr>
              <w:instrText xml:space="preserve"> Jahren nach der erstmaligen Offenlegung. </w:instrText>
            </w:r>
          </w:p>
          <w:p w14:paraId="751F7495" w14:textId="33003D2D" w:rsidR="00657292" w:rsidRDefault="00657292" w:rsidP="00425EB7">
            <w:pPr>
              <w:pStyle w:val="Bullet"/>
              <w:rPr>
                <w:rFonts w:asciiTheme="majorHAnsi" w:hAnsiTheme="majorHAnsi" w:cstheme="majorHAnsi"/>
              </w:rPr>
            </w:pPr>
            <w:r w:rsidRPr="00B743FB">
              <w:rPr>
                <w:rFonts w:asciiTheme="majorHAnsi" w:hAnsiTheme="majorHAnsi" w:cstheme="majorHAnsi"/>
                <w:b/>
              </w:rPr>
              <w:instrText>Speicherung</w:instrText>
            </w:r>
            <w:r w:rsidRPr="00B743FB">
              <w:rPr>
                <w:rFonts w:asciiTheme="majorHAnsi" w:hAnsiTheme="majorHAnsi" w:cstheme="majorHAnsi"/>
              </w:rPr>
              <w:instrText xml:space="preserve">: </w:instrText>
            </w:r>
            <w:r w:rsidR="00425EB7" w:rsidRPr="00425EB7">
              <w:rPr>
                <w:rFonts w:asciiTheme="majorHAnsi" w:hAnsiTheme="majorHAnsi" w:cstheme="majorHAnsi"/>
              </w:rPr>
              <w:instrText>Ungeachtet der Veröffentlichung werden wir Ihre personenbezogenen Daten für den gesetzlich vorgeschriebenen Zeitraum speichern.</w:instrText>
            </w:r>
          </w:p>
          <w:p w14:paraId="52C866CC" w14:textId="77777777" w:rsidR="00657292" w:rsidRPr="004D0777" w:rsidRDefault="00657292" w:rsidP="008F4449">
            <w:pPr>
              <w:pStyle w:val="SimpleL1"/>
              <w:rPr>
                <w:rFonts w:asciiTheme="majorHAnsi" w:hAnsiTheme="majorHAnsi" w:cstheme="majorHAnsi"/>
                <w:szCs w:val="22"/>
              </w:rPr>
            </w:pPr>
            <w:r w:rsidRPr="00B743FB">
              <w:rPr>
                <w:rFonts w:asciiTheme="majorHAnsi" w:hAnsiTheme="majorHAnsi" w:cstheme="majorHAnsi"/>
                <w:b/>
                <w:szCs w:val="22"/>
              </w:rPr>
              <w:instrText>Ihre Rechte</w:instrText>
            </w:r>
            <w:r w:rsidRPr="00B743FB">
              <w:rPr>
                <w:rFonts w:asciiTheme="majorHAnsi" w:hAnsiTheme="majorHAnsi" w:cstheme="majorHAnsi"/>
                <w:szCs w:val="22"/>
              </w:rPr>
              <w:instrText>: Sie sind jederzeit berechtigt, Auskunft über Ihre bei uns gespeicherten Daten, die von uns veröffentlichten Daten sowie Berichtigung, Löschung und Sperrung unrichtiger Daten zu verlangen. Bitte wenden Sie sich dazu an folgende Adresse</w:instrText>
            </w:r>
            <w:r>
              <w:rPr>
                <w:rFonts w:asciiTheme="majorHAnsi" w:hAnsiTheme="majorHAnsi" w:cstheme="majorHAnsi"/>
                <w:szCs w:val="22"/>
              </w:rPr>
              <w:instrText>:</w:instrText>
            </w:r>
          </w:p>
          <w:p w14:paraId="6D1C84E3" w14:textId="483B1CD2" w:rsidR="00657292" w:rsidRPr="00425EB7" w:rsidRDefault="00425EB7" w:rsidP="005F1BFC">
            <w:pPr>
              <w:pStyle w:val="SimpleL1"/>
              <w:numPr>
                <w:ilvl w:val="0"/>
                <w:numId w:val="0"/>
              </w:numPr>
              <w:spacing w:before="0" w:after="0"/>
              <w:ind w:left="360"/>
            </w:pPr>
            <w:r w:rsidRPr="00425EB7">
              <w:instrText>Lilly Deutschland GmbH</w:instrText>
            </w:r>
          </w:p>
          <w:p w14:paraId="7A22DE10" w14:textId="55F6090E" w:rsidR="00657292" w:rsidRPr="00425EB7" w:rsidRDefault="00425EB7" w:rsidP="005F1BFC">
            <w:pPr>
              <w:pStyle w:val="SimpleL1"/>
              <w:numPr>
                <w:ilvl w:val="0"/>
                <w:numId w:val="0"/>
              </w:numPr>
              <w:spacing w:before="0" w:after="0"/>
              <w:ind w:left="360"/>
            </w:pPr>
            <w:r w:rsidRPr="00425EB7">
              <w:instrText>c/o Lilly</w:instrText>
            </w:r>
            <w:r w:rsidR="00695FD9">
              <w:instrText xml:space="preserve"> Customer</w:instrText>
            </w:r>
            <w:r w:rsidRPr="00425EB7">
              <w:instrText xml:space="preserve"> Meeting</w:instrText>
            </w:r>
            <w:r w:rsidR="00695FD9">
              <w:instrText xml:space="preserve"> Service</w:instrText>
            </w:r>
            <w:r w:rsidRPr="00425EB7">
              <w:instrText xml:space="preserve"> Team</w:instrText>
            </w:r>
          </w:p>
          <w:p w14:paraId="27D8A330" w14:textId="77777777" w:rsidR="00695FD9" w:rsidRDefault="00695FD9" w:rsidP="00425EB7">
            <w:pPr>
              <w:pStyle w:val="SimpleL1"/>
              <w:numPr>
                <w:ilvl w:val="0"/>
                <w:numId w:val="0"/>
              </w:numPr>
              <w:spacing w:before="0" w:after="0"/>
              <w:ind w:left="360"/>
            </w:pPr>
            <w:r w:rsidRPr="00695FD9">
              <w:instrText xml:space="preserve">Werner-Reimers-Straße 2-4 </w:instrText>
            </w:r>
          </w:p>
          <w:p w14:paraId="7FD03306" w14:textId="3CF93EC2" w:rsidR="00657292" w:rsidRPr="00425EB7" w:rsidRDefault="00425EB7" w:rsidP="00425EB7">
            <w:pPr>
              <w:pStyle w:val="SimpleL1"/>
              <w:numPr>
                <w:ilvl w:val="0"/>
                <w:numId w:val="0"/>
              </w:numPr>
              <w:spacing w:before="0" w:after="0"/>
              <w:ind w:left="360"/>
            </w:pPr>
            <w:r w:rsidRPr="00425EB7">
              <w:instrText>61352 Bad Homburg</w:instrText>
            </w:r>
          </w:p>
          <w:p w14:paraId="3EFE554C" w14:textId="1828726B" w:rsidR="00425EB7" w:rsidRPr="00425EB7" w:rsidRDefault="008F4449" w:rsidP="005F1BFC">
            <w:pPr>
              <w:pStyle w:val="SimpleL1"/>
              <w:numPr>
                <w:ilvl w:val="0"/>
                <w:numId w:val="0"/>
              </w:numPr>
              <w:spacing w:before="0"/>
              <w:ind w:left="360"/>
              <w:rPr>
                <w:rFonts w:asciiTheme="majorHAnsi" w:hAnsiTheme="majorHAnsi" w:cstheme="majorHAnsi"/>
                <w:szCs w:val="22"/>
              </w:rPr>
            </w:pPr>
            <w:r>
              <w:instrText>Tel</w:instrText>
            </w:r>
            <w:r w:rsidR="00695FD9">
              <w:instrText>: 06172 -273-2994</w:instrText>
            </w:r>
          </w:p>
          <w:p w14:paraId="714256D3" w14:textId="77777777" w:rsidR="00657292" w:rsidRPr="00363C3D" w:rsidRDefault="00657292" w:rsidP="005F1BFC">
            <w:pPr>
              <w:pStyle w:val="SimpleL1"/>
              <w:spacing w:before="0"/>
              <w:rPr>
                <w:rFonts w:asciiTheme="majorHAnsi" w:hAnsiTheme="majorHAnsi" w:cstheme="majorHAnsi"/>
                <w:szCs w:val="22"/>
              </w:rPr>
            </w:pPr>
            <w:r w:rsidRPr="00B743FB">
              <w:rPr>
                <w:rFonts w:asciiTheme="majorHAnsi" w:hAnsiTheme="majorHAnsi" w:cstheme="majorHAnsi"/>
                <w:b/>
                <w:szCs w:val="22"/>
              </w:rPr>
              <w:instrText>Widerrufsrecht:</w:instrText>
            </w:r>
            <w:r w:rsidRPr="00B743FB">
              <w:rPr>
                <w:rFonts w:asciiTheme="majorHAnsi" w:hAnsiTheme="majorHAnsi" w:cstheme="majorHAnsi"/>
                <w:szCs w:val="22"/>
              </w:rPr>
              <w:instrText xml:space="preserve"> Ihre Einwilligung ist freiwillig. Sie können Ihre Einwilligung jederzeit uns gegenüber widerrufen, ohne dass Ihnen hierdurch Nachteile entstehen. </w:instrText>
            </w:r>
            <w:r w:rsidRPr="00B743FB">
              <w:rPr>
                <w:rFonts w:asciiTheme="majorHAnsi" w:hAnsiTheme="majorHAnsi" w:cstheme="majorHAnsi"/>
                <w:bCs/>
                <w:szCs w:val="22"/>
              </w:rPr>
              <w:instrText xml:space="preserve"> </w:instrText>
            </w:r>
          </w:p>
          <w:p w14:paraId="1909E15A"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7078C"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D89552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893D9F0"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C84D6"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020C58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445D5CF"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62827EB"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4D900952"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9C26321"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161A1A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3982A9FB" w14:textId="77777777" w:rsidR="00657292" w:rsidRPr="00B21687" w:rsidRDefault="00657292" w:rsidP="005F1BFC">
            <w:pPr>
              <w:pStyle w:val="SimpleL1"/>
              <w:numPr>
                <w:ilvl w:val="0"/>
                <w:numId w:val="0"/>
              </w:numPr>
              <w:spacing w:before="0"/>
              <w:ind w:left="360" w:hanging="360"/>
              <w:rPr>
                <w:rFonts w:asciiTheme="majorHAnsi" w:hAnsiTheme="majorHAnsi" w:cstheme="majorHAnsi"/>
                <w:szCs w:val="22"/>
              </w:rPr>
            </w:pPr>
          </w:p>
          <w:p w14:paraId="64BFCBC3" w14:textId="77777777" w:rsidR="00657292" w:rsidRPr="00B743FB" w:rsidRDefault="00657292" w:rsidP="005F1BFC">
            <w:pPr>
              <w:spacing w:before="0"/>
              <w:jc w:val="center"/>
              <w:rPr>
                <w:rFonts w:asciiTheme="majorHAnsi" w:hAnsiTheme="majorHAnsi" w:cstheme="majorHAnsi"/>
                <w:b/>
                <w:szCs w:val="22"/>
              </w:rPr>
            </w:pPr>
            <w:r w:rsidRPr="00B743FB">
              <w:rPr>
                <w:rFonts w:asciiTheme="majorHAnsi" w:hAnsiTheme="majorHAnsi" w:cstheme="majorHAnsi"/>
                <w:b/>
                <w:szCs w:val="22"/>
              </w:rPr>
              <w:instrText>Einwilligung</w:instrText>
            </w:r>
          </w:p>
          <w:p w14:paraId="2CF8DFEB" w14:textId="77777777" w:rsidR="00657292" w:rsidRPr="00B743FB" w:rsidRDefault="00657292" w:rsidP="005F1BFC">
            <w:pPr>
              <w:spacing w:before="0"/>
              <w:jc w:val="center"/>
              <w:rPr>
                <w:rFonts w:asciiTheme="majorHAnsi" w:hAnsiTheme="majorHAnsi" w:cstheme="majorHAnsi"/>
                <w:b/>
                <w:szCs w:val="22"/>
              </w:rPr>
            </w:pPr>
          </w:p>
          <w:p w14:paraId="62B2F94F" w14:textId="77777777" w:rsidR="00657292" w:rsidRDefault="00657292" w:rsidP="005F1BFC">
            <w:pPr>
              <w:spacing w:before="0"/>
              <w:jc w:val="center"/>
              <w:rPr>
                <w:rFonts w:asciiTheme="majorHAnsi" w:hAnsiTheme="majorHAnsi" w:cstheme="majorHAnsi"/>
                <w:b/>
                <w:szCs w:val="22"/>
              </w:rPr>
            </w:pPr>
          </w:p>
          <w:p w14:paraId="07133BB9" w14:textId="77777777" w:rsidR="00657292" w:rsidRPr="00B743FB" w:rsidRDefault="00657292" w:rsidP="005F1BFC">
            <w:pPr>
              <w:spacing w:before="0"/>
              <w:jc w:val="center"/>
              <w:rPr>
                <w:rFonts w:asciiTheme="majorHAnsi" w:hAnsiTheme="majorHAnsi" w:cstheme="majorHAnsi"/>
                <w:b/>
                <w:szCs w:val="22"/>
              </w:rPr>
            </w:pPr>
          </w:p>
          <w:p w14:paraId="07E6CA87" w14:textId="77777777" w:rsidR="00657292" w:rsidRPr="00B743FB" w:rsidRDefault="00657292" w:rsidP="005F1BFC">
            <w:pPr>
              <w:spacing w:before="0"/>
              <w:rPr>
                <w:rFonts w:asciiTheme="majorHAnsi" w:eastAsiaTheme="minorHAnsi" w:hAnsiTheme="majorHAnsi" w:cstheme="majorHAnsi"/>
                <w:iCs/>
                <w:color w:val="000000" w:themeColor="text1"/>
                <w:szCs w:val="22"/>
              </w:rPr>
            </w:pPr>
            <w:r w:rsidRPr="00B743FB">
              <w:rPr>
                <w:rFonts w:asciiTheme="majorHAnsi" w:hAnsiTheme="majorHAnsi" w:cstheme="majorHAnsi"/>
                <w:szCs w:val="22"/>
              </w:rPr>
              <w:instrText>_______________________________</w:instrText>
            </w:r>
            <w:r w:rsidRPr="00B743FB">
              <w:rPr>
                <w:rFonts w:asciiTheme="majorHAnsi" w:hAnsiTheme="majorHAnsi" w:cstheme="majorHAnsi"/>
                <w:szCs w:val="22"/>
              </w:rPr>
              <w:tab/>
            </w:r>
            <w:r w:rsidRPr="00B743FB">
              <w:rPr>
                <w:rFonts w:asciiTheme="majorHAnsi" w:hAnsiTheme="majorHAnsi" w:cstheme="majorHAnsi"/>
                <w:szCs w:val="22"/>
              </w:rPr>
              <w:tab/>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(Name)</w:instrText>
            </w:r>
          </w:p>
          <w:p w14:paraId="3BF457DD" w14:textId="77777777" w:rsidR="00657292" w:rsidRPr="00B743FB" w:rsidRDefault="00657292" w:rsidP="005F1BFC">
            <w:pPr>
              <w:spacing w:before="0"/>
              <w:rPr>
                <w:rFonts w:asciiTheme="majorHAnsi" w:hAnsiTheme="majorHAnsi" w:cstheme="majorHAnsi"/>
                <w:szCs w:val="22"/>
              </w:rPr>
            </w:pPr>
          </w:p>
          <w:p w14:paraId="3C61B30E" w14:textId="77777777" w:rsidR="00425EB7" w:rsidRDefault="00657292" w:rsidP="005F1BFC">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5DABA1D" w14:textId="2BF638F5" w:rsidR="008F4449" w:rsidRPr="00B743FB" w:rsidRDefault="008F4449" w:rsidP="008F4449">
            <w:pPr>
              <w:spacing w:before="0"/>
              <w:rPr>
                <w:rFonts w:asciiTheme="majorHAnsi" w:eastAsiaTheme="minorHAnsi" w:hAnsiTheme="majorHAnsi" w:cstheme="majorHAnsi"/>
                <w:iCs/>
                <w:color w:val="000000" w:themeColor="text1"/>
                <w:szCs w:val="22"/>
              </w:rPr>
            </w:pPr>
            <w:r w:rsidRPr="00B743FB">
              <w:rPr>
                <w:rFonts w:asciiTheme="majorHAnsi" w:eastAsiaTheme="minorHAnsi" w:hAnsiTheme="majorHAnsi" w:cstheme="majorHAnsi"/>
                <w:iCs/>
                <w:color w:val="000000" w:themeColor="text1"/>
                <w:szCs w:val="22"/>
              </w:rPr>
              <w:instrText xml:space="preserve">(Praxis- oder Geschäftsadresse) </w:instrText>
            </w:r>
          </w:p>
          <w:p w14:paraId="3EB3C76F" w14:textId="77777777" w:rsidR="00425EB7" w:rsidRDefault="00425EB7" w:rsidP="005F1BFC">
            <w:pPr>
              <w:spacing w:before="0"/>
              <w:rPr>
                <w:rFonts w:asciiTheme="majorHAnsi" w:hAnsiTheme="majorHAnsi" w:cstheme="majorHAnsi"/>
                <w:szCs w:val="22"/>
              </w:rPr>
            </w:pPr>
          </w:p>
          <w:p w14:paraId="11F6B4CF"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7BC29D1" w14:textId="77777777" w:rsidR="00425EB7" w:rsidRDefault="00425EB7" w:rsidP="005F1BFC">
            <w:pPr>
              <w:spacing w:before="0"/>
              <w:rPr>
                <w:rFonts w:asciiTheme="majorHAnsi" w:hAnsiTheme="majorHAnsi" w:cstheme="majorHAnsi"/>
                <w:szCs w:val="22"/>
              </w:rPr>
            </w:pPr>
          </w:p>
          <w:p w14:paraId="689D1722"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3DB06A12" w14:textId="4322DFF3" w:rsidR="00657292" w:rsidRPr="00B743FB" w:rsidRDefault="00657292" w:rsidP="005F1BFC">
            <w:pPr>
              <w:spacing w:before="0"/>
              <w:rPr>
                <w:rFonts w:asciiTheme="majorHAnsi" w:hAnsiTheme="majorHAnsi" w:cstheme="majorHAnsi"/>
                <w:b/>
                <w:szCs w:val="22"/>
              </w:rPr>
            </w:pPr>
            <w:r w:rsidRPr="00B743FB">
              <w:rPr>
                <w:rFonts w:asciiTheme="majorHAnsi" w:hAnsiTheme="majorHAnsi" w:cstheme="majorHAnsi"/>
                <w:i/>
                <w:iCs/>
                <w:szCs w:val="22"/>
              </w:rPr>
              <w:br/>
            </w:r>
          </w:p>
          <w:p w14:paraId="33E20071" w14:textId="77777777" w:rsidR="00657292" w:rsidRPr="00B743FB" w:rsidRDefault="00657292" w:rsidP="005F1BFC">
            <w:pPr>
              <w:spacing w:before="0"/>
              <w:rPr>
                <w:rFonts w:asciiTheme="majorHAnsi" w:hAnsiTheme="majorHAnsi" w:cstheme="majorHAnsi"/>
                <w:b/>
                <w:szCs w:val="22"/>
              </w:rPr>
            </w:pPr>
          </w:p>
          <w:p w14:paraId="0037C8F8" w14:textId="77777777" w:rsidR="00657292" w:rsidRPr="00B743FB" w:rsidRDefault="0069291D"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610503129"/>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Ich stimme der Verarbeitung meiner personenbezogenen Daten gemäß dieser Datenschutzerklärung und den in dieser Datenschutzerklärung dargestellten Zwecken zu.</w:instrText>
            </w:r>
          </w:p>
          <w:p w14:paraId="7725845E" w14:textId="77777777" w:rsidR="00657292" w:rsidRPr="00B743FB" w:rsidRDefault="00657292" w:rsidP="005F1BFC">
            <w:pPr>
              <w:spacing w:before="0"/>
              <w:rPr>
                <w:rFonts w:asciiTheme="majorHAnsi" w:hAnsiTheme="majorHAnsi" w:cstheme="majorHAnsi"/>
                <w:szCs w:val="22"/>
              </w:rPr>
            </w:pPr>
          </w:p>
          <w:p w14:paraId="755405C7" w14:textId="77777777" w:rsidR="00657292" w:rsidRPr="00B743FB" w:rsidRDefault="0069291D"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378004785"/>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 xml:space="preserve">Ich stimme </w:instrText>
            </w:r>
            <w:r w:rsidR="00657292" w:rsidRPr="00B743FB">
              <w:rPr>
                <w:rFonts w:asciiTheme="majorHAnsi" w:eastAsiaTheme="minorHAnsi" w:hAnsiTheme="majorHAnsi" w:cstheme="majorHAnsi"/>
                <w:b/>
                <w:iCs/>
                <w:color w:val="000000" w:themeColor="text1"/>
                <w:szCs w:val="22"/>
              </w:rPr>
              <w:instrText>nicht</w:instrText>
            </w:r>
            <w:r w:rsidR="00657292" w:rsidRPr="00B743FB">
              <w:rPr>
                <w:rFonts w:asciiTheme="majorHAnsi" w:eastAsiaTheme="minorHAnsi" w:hAnsiTheme="majorHAnsi" w:cstheme="majorHAnsi"/>
                <w:iCs/>
                <w:color w:val="000000" w:themeColor="text1"/>
                <w:szCs w:val="22"/>
              </w:rPr>
              <w:instrText xml:space="preserve"> zu.</w:instrText>
            </w:r>
          </w:p>
          <w:p w14:paraId="336EA6A5" w14:textId="77777777" w:rsidR="00657292" w:rsidRPr="00B743FB" w:rsidRDefault="00657292" w:rsidP="005F1BFC">
            <w:pPr>
              <w:spacing w:before="0"/>
              <w:rPr>
                <w:rFonts w:asciiTheme="majorHAnsi" w:hAnsiTheme="majorHAnsi" w:cstheme="majorHAnsi"/>
                <w:b/>
                <w:szCs w:val="22"/>
              </w:rPr>
            </w:pPr>
          </w:p>
          <w:p w14:paraId="36FBCB74" w14:textId="77777777" w:rsidR="00657292" w:rsidRPr="00B743FB" w:rsidRDefault="00657292" w:rsidP="005F1BFC">
            <w:pPr>
              <w:spacing w:before="0"/>
              <w:rPr>
                <w:rFonts w:asciiTheme="majorHAnsi" w:eastAsiaTheme="minorHAnsi" w:hAnsiTheme="majorHAnsi" w:cstheme="majorHAnsi"/>
                <w:b/>
                <w:iCs/>
                <w:color w:val="000000" w:themeColor="text1"/>
                <w:szCs w:val="22"/>
              </w:rPr>
            </w:pPr>
            <w:r w:rsidRPr="00B743FB">
              <w:rPr>
                <w:rFonts w:asciiTheme="majorHAnsi" w:eastAsiaTheme="minorHAnsi" w:hAnsiTheme="majorHAnsi" w:cstheme="majorHAnsi"/>
                <w:b/>
                <w:iCs/>
                <w:color w:val="000000" w:themeColor="text1"/>
                <w:szCs w:val="22"/>
              </w:rPr>
              <w:instrText xml:space="preserve">Ich bin darauf hingewiesen worden, dass die Zustimmung dieser Einwilligungserklärung freiwillig ist und dass mir keine Nachteile entstehen, wenn ich dieser Erklärung nicht zustimme. </w:instrText>
            </w:r>
          </w:p>
          <w:p w14:paraId="74B8EDDD" w14:textId="77777777" w:rsidR="00657292" w:rsidRPr="00B743FB" w:rsidRDefault="00657292" w:rsidP="005F1BFC">
            <w:pPr>
              <w:spacing w:before="0"/>
              <w:rPr>
                <w:rFonts w:asciiTheme="majorHAnsi" w:eastAsiaTheme="minorHAnsi" w:hAnsiTheme="majorHAnsi" w:cstheme="majorHAnsi"/>
                <w:b/>
                <w:iCs/>
                <w:color w:val="000000" w:themeColor="text1"/>
                <w:szCs w:val="22"/>
              </w:rPr>
            </w:pPr>
          </w:p>
          <w:p w14:paraId="5171337C" w14:textId="77777777" w:rsidR="00657292" w:rsidRPr="00B743FB" w:rsidRDefault="00657292" w:rsidP="005F1BFC">
            <w:pPr>
              <w:spacing w:before="0"/>
              <w:rPr>
                <w:rFonts w:asciiTheme="majorHAnsi" w:hAnsiTheme="majorHAnsi" w:cstheme="majorHAnsi"/>
                <w:b/>
                <w:szCs w:val="22"/>
              </w:rPr>
            </w:pPr>
          </w:p>
          <w:p w14:paraId="527F8828" w14:textId="40871FD6" w:rsidR="00657292" w:rsidRDefault="00657292" w:rsidP="005F1BFC">
            <w:pPr>
              <w:tabs>
                <w:tab w:val="left" w:pos="720"/>
                <w:tab w:val="left" w:pos="1440"/>
                <w:tab w:val="left" w:pos="2160"/>
                <w:tab w:val="left" w:pos="2880"/>
                <w:tab w:val="left" w:pos="6598"/>
              </w:tabs>
              <w:spacing w:before="0" w:line="288" w:lineRule="auto"/>
              <w:jc w:val="both"/>
              <w:rPr>
                <w:rFonts w:cs="Arial"/>
                <w:b/>
                <w:bCs/>
                <w:color w:val="000000" w:themeColor="text1"/>
                <w:szCs w:val="22"/>
              </w:rPr>
            </w:pPr>
            <w:r>
              <w:rPr>
                <w:rFonts w:asciiTheme="majorHAnsi" w:hAnsiTheme="majorHAnsi" w:cstheme="majorHAnsi"/>
                <w:szCs w:val="22"/>
              </w:rPr>
              <w:instrText>_______________</w:instrText>
            </w:r>
            <w:r>
              <w:rPr>
                <w:rFonts w:asciiTheme="majorHAnsi" w:hAnsiTheme="majorHAnsi" w:cstheme="majorHAnsi"/>
                <w:szCs w:val="22"/>
              </w:rPr>
              <w:tab/>
            </w:r>
            <w:r>
              <w:rPr>
                <w:rFonts w:asciiTheme="majorHAnsi" w:hAnsiTheme="majorHAnsi" w:cstheme="majorHAnsi"/>
                <w:szCs w:val="22"/>
              </w:rPr>
              <w:tab/>
              <w:instrText xml:space="preserve">                         </w:instrText>
            </w:r>
            <w:r w:rsidRPr="00B743FB">
              <w:rPr>
                <w:rFonts w:asciiTheme="majorHAnsi" w:hAnsiTheme="majorHAnsi" w:cstheme="majorHAnsi"/>
                <w:szCs w:val="22"/>
              </w:rPr>
              <w:instrText>_______________________________</w:instrText>
            </w:r>
            <w:r>
              <w:rPr>
                <w:rFonts w:asciiTheme="majorHAnsi" w:hAnsiTheme="majorHAnsi" w:cstheme="majorHAnsi"/>
                <w:szCs w:val="22"/>
              </w:rPr>
              <w:instrText>_______</w:instrText>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(Ort, Datum)</w:instrText>
            </w:r>
            <w:r w:rsidRPr="00B743FB">
              <w:rPr>
                <w:rFonts w:asciiTheme="majorHAnsi" w:eastAsiaTheme="minorHAnsi" w:hAnsiTheme="majorHAnsi" w:cstheme="majorHAnsi"/>
                <w:iCs/>
                <w:color w:val="000000" w:themeColor="text1"/>
                <w:szCs w:val="22"/>
              </w:rPr>
              <w:tab/>
            </w:r>
            <w:r w:rsidR="008F4449">
              <w:rPr>
                <w:rFonts w:asciiTheme="majorHAnsi" w:hAnsiTheme="majorHAnsi" w:cstheme="majorHAnsi"/>
                <w:szCs w:val="22"/>
              </w:rPr>
              <w:tab/>
            </w:r>
            <w:r w:rsidR="008F4449">
              <w:rPr>
                <w:rFonts w:asciiTheme="majorHAnsi" w:hAnsiTheme="majorHAnsi" w:cstheme="majorHAnsi"/>
                <w:szCs w:val="22"/>
              </w:rPr>
              <w:tab/>
              <w:instrText xml:space="preserve">                         (</w:instrText>
            </w:r>
            <w:r w:rsidRPr="00B743FB">
              <w:rPr>
                <w:rFonts w:asciiTheme="majorHAnsi" w:eastAsiaTheme="minorHAnsi" w:hAnsiTheme="majorHAnsi" w:cstheme="majorHAnsi"/>
                <w:iCs/>
                <w:color w:val="000000" w:themeColor="text1"/>
                <w:szCs w:val="22"/>
              </w:rPr>
              <w:instrText>Unterschrift)</w:instrText>
            </w:r>
          </w:p>
          <w:p w14:paraId="019746F8" w14:textId="77777777" w:rsidR="00657292" w:rsidRDefault="00657292" w:rsidP="005F1BFC">
            <w:pPr>
              <w:spacing w:before="0"/>
            </w:pPr>
          </w:p>
        </w:tc>
      </w:tr>
    </w:tbl>
    <w:p w14:paraId="25B34C0C" w14:textId="0A31A0D9" w:rsidR="00234669" w:rsidRPr="00B743FB" w:rsidRDefault="00657292" w:rsidP="00657292">
      <w:pPr>
        <w:pStyle w:val="Title"/>
        <w:pBdr>
          <w:bottom w:val="none" w:sz="0" w:space="0" w:color="auto"/>
        </w:pBdr>
        <w:spacing w:before="0"/>
        <w:rPr>
          <w:rFonts w:asciiTheme="majorHAnsi" w:hAnsiTheme="majorHAnsi" w:cstheme="majorHAnsi"/>
          <w:szCs w:val="22"/>
        </w:rPr>
      </w:pPr>
      <w:r>
        <w:rPr>
          <w:bCs/>
          <w:color w:val="000000" w:themeColor="text1"/>
          <w:sz w:val="22"/>
          <w:szCs w:val="22"/>
        </w:rPr>
        <w:lastRenderedPageBreak/>
        <w:instrText xml:space="preserve">"\* MERGEFORMAT </w:instrText>
      </w:r>
      <w:r>
        <w:rPr>
          <w:b w:val="0"/>
          <w:bCs/>
          <w:color w:val="000000" w:themeColor="text1"/>
          <w:sz w:val="22"/>
          <w:szCs w:val="22"/>
        </w:rPr>
        <w:fldChar w:fldCharType="separate"/>
      </w:r>
      <w:r>
        <w:rPr>
          <w:noProof/>
          <w:color w:val="000000" w:themeColor="text1"/>
          <w:sz w:val="22"/>
          <w:szCs w:val="22"/>
          <w:lang w:val="en-US"/>
        </w:rPr>
        <w:t>Error! Missing test condition.</w:t>
      </w:r>
      <w:r>
        <w:rPr>
          <w:b w:val="0"/>
          <w:bCs/>
          <w:color w:val="000000" w:themeColor="text1"/>
          <w:sz w:val="22"/>
          <w:szCs w:val="22"/>
        </w:rPr>
        <w:fldChar w:fldCharType="end"/>
      </w:r>
    </w:p>
    <w:p w14:paraId="25B34C0D" w14:textId="77777777" w:rsidR="00234669" w:rsidRPr="00B743FB" w:rsidRDefault="00234669" w:rsidP="00234669">
      <w:pPr>
        <w:autoSpaceDE w:val="0"/>
        <w:autoSpaceDN w:val="0"/>
        <w:adjustRightInd w:val="0"/>
        <w:rPr>
          <w:rFonts w:asciiTheme="majorHAnsi" w:hAnsiTheme="majorHAnsi" w:cstheme="majorHAnsi"/>
          <w:b/>
          <w:bCs/>
          <w:color w:val="000000" w:themeColor="text1"/>
          <w:szCs w:val="22"/>
        </w:rPr>
      </w:pPr>
    </w:p>
    <w:p w14:paraId="25B34C0E" w14:textId="77777777" w:rsidR="00234669" w:rsidRPr="00B743FB" w:rsidRDefault="00234669" w:rsidP="00234669">
      <w:pPr>
        <w:rPr>
          <w:rFonts w:asciiTheme="majorHAnsi" w:hAnsiTheme="majorHAnsi" w:cstheme="majorHAnsi"/>
          <w:color w:val="1F497D"/>
          <w:szCs w:val="22"/>
        </w:rPr>
      </w:pPr>
    </w:p>
    <w:p w14:paraId="25B34C10" w14:textId="77777777" w:rsidR="00234669" w:rsidRPr="00B743FB" w:rsidRDefault="00234669" w:rsidP="00234669">
      <w:pPr>
        <w:rPr>
          <w:rFonts w:asciiTheme="majorHAnsi" w:hAnsiTheme="majorHAnsi" w:cstheme="majorHAnsi"/>
          <w:b/>
          <w:bCs/>
          <w:color w:val="000000" w:themeColor="text1"/>
          <w:szCs w:val="22"/>
        </w:rPr>
      </w:pPr>
      <w:r w:rsidRPr="00B743FB">
        <w:rPr>
          <w:rFonts w:asciiTheme="majorHAnsi" w:hAnsiTheme="majorHAnsi" w:cstheme="majorHAnsi"/>
          <w:b/>
          <w:bCs/>
          <w:color w:val="000000" w:themeColor="text1"/>
          <w:szCs w:val="22"/>
        </w:rPr>
        <w:br w:type="page"/>
      </w:r>
    </w:p>
    <w:p w14:paraId="25B34C11" w14:textId="77777777" w:rsidR="000F7A4A" w:rsidRPr="00B743FB" w:rsidRDefault="000F7A4A" w:rsidP="00CF7845">
      <w:pPr>
        <w:pStyle w:val="Title"/>
        <w:rPr>
          <w:rFonts w:asciiTheme="majorHAnsi" w:hAnsiTheme="majorHAnsi" w:cstheme="majorHAnsi"/>
          <w:sz w:val="22"/>
          <w:szCs w:val="22"/>
        </w:rPr>
      </w:pPr>
      <w:r w:rsidRPr="00B743FB">
        <w:rPr>
          <w:rFonts w:asciiTheme="majorHAnsi" w:hAnsiTheme="majorHAnsi" w:cstheme="majorHAnsi"/>
          <w:sz w:val="22"/>
          <w:szCs w:val="22"/>
        </w:rPr>
        <w:lastRenderedPageBreak/>
        <w:t>Vertrag</w:t>
      </w:r>
      <w:r w:rsidR="00193618" w:rsidRPr="00B743FB">
        <w:rPr>
          <w:rFonts w:asciiTheme="majorHAnsi" w:hAnsiTheme="majorHAnsi" w:cstheme="majorHAnsi"/>
          <w:sz w:val="22"/>
          <w:szCs w:val="22"/>
        </w:rPr>
        <w:t>s</w:t>
      </w:r>
      <w:r w:rsidR="007F0567" w:rsidRPr="00B743FB">
        <w:rPr>
          <w:rFonts w:asciiTheme="majorHAnsi" w:hAnsiTheme="majorHAnsi" w:cstheme="majorHAnsi"/>
          <w:sz w:val="22"/>
          <w:szCs w:val="22"/>
        </w:rPr>
        <w:t>erstellung</w:t>
      </w:r>
      <w:r w:rsidRPr="00B743FB">
        <w:rPr>
          <w:rFonts w:asciiTheme="majorHAnsi" w:hAnsiTheme="majorHAnsi" w:cstheme="majorHAnsi"/>
          <w:sz w:val="22"/>
          <w:szCs w:val="22"/>
        </w:rPr>
        <w:t xml:space="preserve"> und Zahlungsinformationen</w:t>
      </w:r>
    </w:p>
    <w:p w14:paraId="40D1987D" w14:textId="77777777" w:rsidR="00024AF8" w:rsidRDefault="000F7A4A" w:rsidP="00BF00D1">
      <w:pPr>
        <w:pStyle w:val="BodyText"/>
        <w:jc w:val="both"/>
        <w:rPr>
          <w:rFonts w:asciiTheme="majorHAnsi" w:hAnsiTheme="majorHAnsi" w:cstheme="majorHAnsi"/>
          <w:szCs w:val="22"/>
        </w:rPr>
      </w:pPr>
      <w:r w:rsidRPr="00B743FB">
        <w:rPr>
          <w:rFonts w:asciiTheme="majorHAnsi" w:hAnsiTheme="majorHAnsi" w:cstheme="majorHAnsi"/>
          <w:szCs w:val="22"/>
        </w:rPr>
        <w:t>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 sich bitte an</w:t>
      </w:r>
      <w:r w:rsidR="00024AF8">
        <w:rPr>
          <w:rFonts w:asciiTheme="majorHAnsi" w:hAnsiTheme="majorHAnsi" w:cstheme="majorHAnsi"/>
          <w:szCs w:val="22"/>
        </w:rPr>
        <w:t>:</w:t>
      </w:r>
    </w:p>
    <w:p w14:paraId="76EBE381" w14:textId="7096DC7A" w:rsidR="00024AF8" w:rsidRPr="00425EB7" w:rsidRDefault="003557D7" w:rsidP="00024AF8">
      <w:pPr>
        <w:pStyle w:val="BodyText"/>
        <w:rPr>
          <w:rFonts w:asciiTheme="majorHAnsi" w:eastAsiaTheme="minorHAnsi" w:hAnsiTheme="majorHAnsi" w:cstheme="majorHAnsi"/>
          <w:iCs/>
          <w:szCs w:val="22"/>
          <w:lang w:val="en-US"/>
        </w:rPr>
      </w:pPr>
      <w:r w:rsidRPr="00425EB7">
        <w:rPr>
          <w:rFonts w:asciiTheme="majorHAnsi" w:eastAsiaTheme="minorHAnsi" w:hAnsiTheme="majorHAnsi" w:cstheme="majorHAnsi"/>
          <w:iCs/>
          <w:szCs w:val="22"/>
          <w:lang w:val="en-US"/>
        </w:rPr>
        <w:t xml:space="preserve">Fax: </w:t>
      </w:r>
      <w:r w:rsidR="00DC1D32" w:rsidRPr="00425EB7">
        <w:rPr>
          <w:rFonts w:asciiTheme="majorHAnsi" w:eastAsiaTheme="minorHAnsi" w:hAnsiTheme="majorHAnsi" w:cstheme="majorHAnsi"/>
          <w:iCs/>
          <w:szCs w:val="22"/>
          <w:lang w:val="en-US"/>
        </w:rPr>
        <w:t>+49 69 29 -</w:t>
      </w:r>
      <w:r w:rsidRPr="00425EB7">
        <w:rPr>
          <w:rFonts w:asciiTheme="majorHAnsi" w:eastAsiaTheme="minorHAnsi" w:hAnsiTheme="majorHAnsi" w:cstheme="majorHAnsi"/>
          <w:iCs/>
          <w:szCs w:val="22"/>
          <w:lang w:val="en-US"/>
        </w:rPr>
        <w:t xml:space="preserve"> 9 57 18 48</w:t>
      </w:r>
      <w:r w:rsidR="00024AF8" w:rsidRPr="00425EB7">
        <w:rPr>
          <w:rFonts w:asciiTheme="majorHAnsi" w:eastAsiaTheme="minorHAnsi" w:hAnsiTheme="majorHAnsi" w:cstheme="majorHAnsi"/>
          <w:iCs/>
          <w:szCs w:val="22"/>
          <w:lang w:val="en-US"/>
        </w:rPr>
        <w:t>;</w:t>
      </w:r>
      <w:r w:rsidRPr="00425EB7">
        <w:rPr>
          <w:rFonts w:asciiTheme="majorHAnsi" w:eastAsiaTheme="minorHAnsi" w:hAnsiTheme="majorHAnsi" w:cstheme="majorHAnsi"/>
          <w:iCs/>
          <w:szCs w:val="22"/>
          <w:lang w:val="en-US"/>
        </w:rPr>
        <w:t xml:space="preserve"> Tel: +49 69 29 -</w:t>
      </w:r>
      <w:r w:rsidR="00DC1D32"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9 57 18 47</w:t>
      </w:r>
    </w:p>
    <w:p w14:paraId="25B34C12" w14:textId="5283C0C0" w:rsidR="000F7A4A" w:rsidRPr="00425EB7" w:rsidRDefault="003557D7" w:rsidP="00024AF8">
      <w:pPr>
        <w:pStyle w:val="BodyText"/>
        <w:rPr>
          <w:rFonts w:asciiTheme="majorHAnsi" w:hAnsiTheme="majorHAnsi" w:cstheme="majorHAnsi"/>
          <w:szCs w:val="22"/>
          <w:lang w:val="en-US"/>
        </w:rPr>
      </w:pPr>
      <w:r w:rsidRPr="00425EB7">
        <w:rPr>
          <w:rFonts w:asciiTheme="majorHAnsi" w:eastAsiaTheme="minorHAnsi" w:hAnsiTheme="majorHAnsi" w:cstheme="majorHAnsi"/>
          <w:iCs/>
          <w:szCs w:val="22"/>
          <w:lang w:val="en-US"/>
        </w:rPr>
        <w:t>Email:</w:t>
      </w:r>
      <w:r w:rsidR="00D21918"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Lilly_Deutschland_CMS@lilly.com</w:t>
      </w:r>
    </w:p>
    <w:p w14:paraId="780856E0" w14:textId="77777777" w:rsidR="00470E93" w:rsidRDefault="00470E93" w:rsidP="00470E93">
      <w:pPr>
        <w:pStyle w:val="Zwischenberschrift"/>
        <w:spacing w:before="0"/>
        <w:rPr>
          <w:rFonts w:asciiTheme="majorHAnsi" w:hAnsiTheme="majorHAnsi" w:cstheme="majorHAnsi"/>
          <w:szCs w:val="22"/>
        </w:rPr>
      </w:pPr>
    </w:p>
    <w:p w14:paraId="25B34C13" w14:textId="77777777" w:rsidR="000F7A4A" w:rsidRPr="00B743FB" w:rsidRDefault="0028034B" w:rsidP="00470E93">
      <w:pPr>
        <w:pStyle w:val="Zwischenberschrift"/>
        <w:spacing w:before="0"/>
        <w:rPr>
          <w:rFonts w:asciiTheme="majorHAnsi" w:hAnsiTheme="majorHAnsi" w:cstheme="majorHAnsi"/>
          <w:szCs w:val="22"/>
        </w:rPr>
      </w:pPr>
      <w:r w:rsidRPr="00B743FB">
        <w:rPr>
          <w:rFonts w:asciiTheme="majorHAnsi" w:hAnsiTheme="majorHAnsi" w:cstheme="majorHAnsi"/>
          <w:szCs w:val="22"/>
        </w:rPr>
        <w:t>Kontaktinformationen</w:t>
      </w:r>
    </w:p>
    <w:p w14:paraId="25B34C14" w14:textId="77777777" w:rsidR="00BC0988" w:rsidRDefault="000F7A4A" w:rsidP="00470E93">
      <w:pPr>
        <w:spacing w:before="0"/>
        <w:rPr>
          <w:rFonts w:asciiTheme="majorHAnsi" w:hAnsiTheme="majorHAnsi" w:cstheme="majorHAnsi"/>
          <w:szCs w:val="22"/>
        </w:rPr>
      </w:pPr>
      <w:r w:rsidRPr="00B743FB">
        <w:rPr>
          <w:rFonts w:asciiTheme="majorHAnsi" w:hAnsiTheme="majorHAnsi" w:cstheme="majorHAnsi"/>
          <w:szCs w:val="22"/>
        </w:rPr>
        <w:t xml:space="preserve">(zum Zweck der Vertragserstellung und der </w:t>
      </w:r>
      <w:r w:rsidR="00990BEB" w:rsidRPr="00B743FB">
        <w:rPr>
          <w:rFonts w:asciiTheme="majorHAnsi" w:hAnsiTheme="majorHAnsi" w:cstheme="majorHAnsi"/>
          <w:szCs w:val="22"/>
        </w:rPr>
        <w:t>Veranstaltungslogistik)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03"/>
        <w:gridCol w:w="283"/>
        <w:gridCol w:w="4424"/>
      </w:tblGrid>
      <w:tr w:rsidR="008F4449" w:rsidRPr="008F4449" w14:paraId="114E0DCC" w14:textId="77777777" w:rsidTr="00373904">
        <w:trPr>
          <w:trHeight w:val="567"/>
        </w:trPr>
        <w:tc>
          <w:tcPr>
            <w:tcW w:w="9210" w:type="dxa"/>
            <w:gridSpan w:val="3"/>
            <w:tcBorders>
              <w:bottom w:val="single" w:sz="4" w:space="0" w:color="auto"/>
            </w:tcBorders>
            <w:vAlign w:val="bottom"/>
          </w:tcPr>
          <w:p w14:paraId="2EF53DBB" w14:textId="47EF25A5"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5"/>
                  <w:enabled/>
                  <w:calcOnExit w:val="0"/>
                  <w:textInput/>
                </w:ffData>
              </w:fldChar>
            </w:r>
            <w:bookmarkStart w:id="1" w:name="Text5"/>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1"/>
          </w:p>
        </w:tc>
      </w:tr>
      <w:tr w:rsidR="008F4449" w:rsidRPr="008F4449" w14:paraId="4EBB5502" w14:textId="77777777" w:rsidTr="00373904">
        <w:tc>
          <w:tcPr>
            <w:tcW w:w="9210" w:type="dxa"/>
            <w:gridSpan w:val="3"/>
            <w:tcBorders>
              <w:top w:val="single" w:sz="4" w:space="0" w:color="auto"/>
            </w:tcBorders>
          </w:tcPr>
          <w:p w14:paraId="7A73FCE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Name</w:t>
            </w:r>
          </w:p>
        </w:tc>
      </w:tr>
      <w:tr w:rsidR="008F4449" w:rsidRPr="008F4449" w14:paraId="6E698011" w14:textId="77777777" w:rsidTr="00373904">
        <w:trPr>
          <w:trHeight w:val="493"/>
        </w:trPr>
        <w:tc>
          <w:tcPr>
            <w:tcW w:w="9210" w:type="dxa"/>
            <w:gridSpan w:val="3"/>
            <w:tcBorders>
              <w:bottom w:val="single" w:sz="4" w:space="0" w:color="auto"/>
            </w:tcBorders>
            <w:vAlign w:val="bottom"/>
          </w:tcPr>
          <w:p w14:paraId="03B9150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6"/>
                  <w:enabled/>
                  <w:calcOnExit w:val="0"/>
                  <w:textInput/>
                </w:ffData>
              </w:fldChar>
            </w:r>
            <w:bookmarkStart w:id="2" w:name="Text6"/>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2"/>
          </w:p>
        </w:tc>
      </w:tr>
      <w:tr w:rsidR="008F4449" w:rsidRPr="008F4449" w14:paraId="50DF0E01" w14:textId="77777777" w:rsidTr="00373904">
        <w:tc>
          <w:tcPr>
            <w:tcW w:w="9210" w:type="dxa"/>
            <w:gridSpan w:val="3"/>
            <w:tcBorders>
              <w:top w:val="single" w:sz="4" w:space="0" w:color="auto"/>
            </w:tcBorders>
          </w:tcPr>
          <w:p w14:paraId="6062FF0A"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Adresse (Straße, PLZ / Ort)</w:t>
            </w:r>
          </w:p>
        </w:tc>
      </w:tr>
      <w:tr w:rsidR="008F4449" w:rsidRPr="008F4449" w14:paraId="1099F8FB" w14:textId="77777777" w:rsidTr="00373904">
        <w:trPr>
          <w:trHeight w:val="454"/>
        </w:trPr>
        <w:tc>
          <w:tcPr>
            <w:tcW w:w="4503" w:type="dxa"/>
            <w:tcBorders>
              <w:bottom w:val="single" w:sz="4" w:space="0" w:color="auto"/>
            </w:tcBorders>
            <w:vAlign w:val="bottom"/>
          </w:tcPr>
          <w:p w14:paraId="1829215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7"/>
                  <w:enabled/>
                  <w:calcOnExit w:val="0"/>
                  <w:textInput/>
                </w:ffData>
              </w:fldChar>
            </w:r>
            <w:bookmarkStart w:id="3" w:name="Text7"/>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3"/>
          </w:p>
        </w:tc>
        <w:tc>
          <w:tcPr>
            <w:tcW w:w="283" w:type="dxa"/>
            <w:vAlign w:val="bottom"/>
          </w:tcPr>
          <w:p w14:paraId="7CF1E74A" w14:textId="77777777" w:rsidR="008F4449" w:rsidRPr="008F4449" w:rsidRDefault="008F4449" w:rsidP="00373904">
            <w:pPr>
              <w:pStyle w:val="Standard0vor"/>
              <w:rPr>
                <w:rFonts w:asciiTheme="majorHAnsi" w:hAnsiTheme="majorHAnsi" w:cstheme="majorHAnsi"/>
                <w:szCs w:val="22"/>
              </w:rPr>
            </w:pPr>
          </w:p>
        </w:tc>
        <w:tc>
          <w:tcPr>
            <w:tcW w:w="4424" w:type="dxa"/>
            <w:tcBorders>
              <w:bottom w:val="single" w:sz="4" w:space="0" w:color="auto"/>
            </w:tcBorders>
            <w:vAlign w:val="bottom"/>
          </w:tcPr>
          <w:p w14:paraId="67430169"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8"/>
                  <w:enabled/>
                  <w:calcOnExit w:val="0"/>
                  <w:textInput/>
                </w:ffData>
              </w:fldChar>
            </w:r>
            <w:bookmarkStart w:id="4" w:name="Text8"/>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4"/>
          </w:p>
        </w:tc>
      </w:tr>
      <w:tr w:rsidR="008F4449" w:rsidRPr="008F4449" w14:paraId="2E8D3FD3" w14:textId="77777777" w:rsidTr="00373904">
        <w:tc>
          <w:tcPr>
            <w:tcW w:w="4503" w:type="dxa"/>
            <w:tcBorders>
              <w:top w:val="single" w:sz="4" w:space="0" w:color="auto"/>
            </w:tcBorders>
          </w:tcPr>
          <w:p w14:paraId="7DF174D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Telefon</w:t>
            </w:r>
          </w:p>
        </w:tc>
        <w:tc>
          <w:tcPr>
            <w:tcW w:w="283" w:type="dxa"/>
          </w:tcPr>
          <w:p w14:paraId="331D77FD" w14:textId="77777777" w:rsidR="008F4449" w:rsidRPr="008F4449" w:rsidRDefault="008F4449" w:rsidP="00373904">
            <w:pPr>
              <w:pStyle w:val="Tab-Beschriftung"/>
              <w:rPr>
                <w:rFonts w:asciiTheme="majorHAnsi" w:hAnsiTheme="majorHAnsi" w:cstheme="majorHAnsi"/>
                <w:sz w:val="22"/>
                <w:szCs w:val="22"/>
              </w:rPr>
            </w:pPr>
          </w:p>
        </w:tc>
        <w:tc>
          <w:tcPr>
            <w:tcW w:w="4424" w:type="dxa"/>
          </w:tcPr>
          <w:p w14:paraId="0C90EAD2"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Mobiltelefon</w:t>
            </w:r>
          </w:p>
        </w:tc>
      </w:tr>
      <w:tr w:rsidR="008F4449" w:rsidRPr="008F4449" w14:paraId="66FCDF6A" w14:textId="77777777" w:rsidTr="00373904">
        <w:trPr>
          <w:trHeight w:val="454"/>
        </w:trPr>
        <w:tc>
          <w:tcPr>
            <w:tcW w:w="9210" w:type="dxa"/>
            <w:gridSpan w:val="3"/>
            <w:tcBorders>
              <w:bottom w:val="single" w:sz="4" w:space="0" w:color="auto"/>
            </w:tcBorders>
            <w:vAlign w:val="bottom"/>
          </w:tcPr>
          <w:p w14:paraId="7BD64AB4"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bookmarkStart w:id="5" w:name="Text9"/>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5"/>
          </w:p>
        </w:tc>
      </w:tr>
      <w:tr w:rsidR="008F4449" w:rsidRPr="008F4449" w14:paraId="26F10762" w14:textId="77777777" w:rsidTr="00373904">
        <w:tc>
          <w:tcPr>
            <w:tcW w:w="9210" w:type="dxa"/>
            <w:gridSpan w:val="3"/>
            <w:tcBorders>
              <w:top w:val="single" w:sz="4" w:space="0" w:color="auto"/>
            </w:tcBorders>
          </w:tcPr>
          <w:p w14:paraId="0E13C173"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eMail-Adresse für Kommunikationszwecke und Zahlungsbestätigung</w:t>
            </w:r>
          </w:p>
        </w:tc>
      </w:tr>
      <w:tr w:rsidR="008F4449" w:rsidRPr="008F4449" w14:paraId="48C14604"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9210" w:type="dxa"/>
            <w:gridSpan w:val="3"/>
            <w:tcBorders>
              <w:top w:val="nil"/>
              <w:left w:val="nil"/>
              <w:bottom w:val="single" w:sz="4" w:space="0" w:color="000000" w:themeColor="text1"/>
              <w:right w:val="nil"/>
            </w:tcBorders>
          </w:tcPr>
          <w:p w14:paraId="07B513B2"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F4449" w:rsidRPr="008F4449" w14:paraId="78D6C7C7"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9210" w:type="dxa"/>
            <w:gridSpan w:val="3"/>
            <w:tcBorders>
              <w:left w:val="nil"/>
              <w:bottom w:val="nil"/>
              <w:right w:val="nil"/>
            </w:tcBorders>
          </w:tcPr>
          <w:p w14:paraId="39A7E3B1"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Fax</w:t>
            </w:r>
          </w:p>
        </w:tc>
      </w:tr>
    </w:tbl>
    <w:p w14:paraId="62BB0C43" w14:textId="77777777" w:rsidR="008F4449" w:rsidRPr="008F4449" w:rsidRDefault="008F4449" w:rsidP="008F4449">
      <w:pPr>
        <w:jc w:val="both"/>
        <w:rPr>
          <w:rFonts w:asciiTheme="majorHAnsi" w:hAnsiTheme="majorHAnsi" w:cstheme="majorHAnsi"/>
          <w:szCs w:val="22"/>
        </w:rPr>
      </w:pPr>
    </w:p>
    <w:p w14:paraId="3CD240A1" w14:textId="77777777" w:rsidR="008F4449" w:rsidRPr="008F4449" w:rsidRDefault="008F4449" w:rsidP="008F4449">
      <w:pPr>
        <w:jc w:val="both"/>
        <w:rPr>
          <w:rFonts w:asciiTheme="majorHAnsi" w:hAnsiTheme="majorHAnsi" w:cstheme="majorHAnsi"/>
          <w:szCs w:val="22"/>
        </w:rPr>
      </w:pPr>
      <w:r w:rsidRPr="008F4449">
        <w:rPr>
          <w:rFonts w:asciiTheme="majorHAnsi" w:hAnsiTheme="majorHAnsi" w:cstheme="majorHAnsi"/>
          <w:szCs w:val="22"/>
        </w:rPr>
        <w:t>Bitte teilen Sie uns Ihren präferierten Kommunikationskanal mit Lilly mit, wenn es um die Vertragserstellung und die Veranstaltungslogistik geht.</w:t>
      </w:r>
    </w:p>
    <w:p w14:paraId="6906359B" w14:textId="77777777" w:rsidR="008F4449" w:rsidRPr="008F4449" w:rsidRDefault="008F4449" w:rsidP="008F4449">
      <w:pPr>
        <w:jc w:val="both"/>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3"/>
        <w:gridCol w:w="2303"/>
      </w:tblGrid>
      <w:tr w:rsidR="008F4449" w:rsidRPr="008F4449" w14:paraId="52E32DAA" w14:textId="77777777" w:rsidTr="00373904">
        <w:tc>
          <w:tcPr>
            <w:tcW w:w="2302" w:type="dxa"/>
          </w:tcPr>
          <w:p w14:paraId="2E436256"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bookmarkStart w:id="6" w:name="Kontrollkästchen4"/>
            <w:r w:rsidRPr="008F4449">
              <w:rPr>
                <w:rFonts w:asciiTheme="majorHAnsi" w:hAnsiTheme="majorHAnsi" w:cstheme="majorHAnsi"/>
                <w:szCs w:val="22"/>
              </w:rPr>
              <w:instrText xml:space="preserve"> FORMCHECKBOX </w:instrText>
            </w:r>
            <w:r w:rsidR="0069291D">
              <w:rPr>
                <w:rFonts w:asciiTheme="majorHAnsi" w:hAnsiTheme="majorHAnsi" w:cstheme="majorHAnsi"/>
                <w:szCs w:val="22"/>
              </w:rPr>
            </w:r>
            <w:r w:rsidR="0069291D">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6"/>
            <w:r w:rsidRPr="008F4449">
              <w:rPr>
                <w:rFonts w:asciiTheme="majorHAnsi" w:hAnsiTheme="majorHAnsi" w:cstheme="majorHAnsi"/>
                <w:szCs w:val="22"/>
              </w:rPr>
              <w:t xml:space="preserve"> Email</w:t>
            </w:r>
          </w:p>
        </w:tc>
        <w:tc>
          <w:tcPr>
            <w:tcW w:w="2302" w:type="dxa"/>
          </w:tcPr>
          <w:p w14:paraId="6A204D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1"/>
                  <w:enabled/>
                  <w:calcOnExit w:val="0"/>
                  <w:checkBox>
                    <w:sizeAuto/>
                    <w:default w:val="0"/>
                  </w:checkBox>
                </w:ffData>
              </w:fldChar>
            </w:r>
            <w:bookmarkStart w:id="7" w:name="Kontrollkästchen1"/>
            <w:r w:rsidRPr="008F4449">
              <w:rPr>
                <w:rFonts w:asciiTheme="majorHAnsi" w:hAnsiTheme="majorHAnsi" w:cstheme="majorHAnsi"/>
                <w:szCs w:val="22"/>
              </w:rPr>
              <w:instrText xml:space="preserve"> FORMCHECKBOX </w:instrText>
            </w:r>
            <w:r w:rsidR="0069291D">
              <w:rPr>
                <w:rFonts w:asciiTheme="majorHAnsi" w:hAnsiTheme="majorHAnsi" w:cstheme="majorHAnsi"/>
                <w:szCs w:val="22"/>
              </w:rPr>
            </w:r>
            <w:r w:rsidR="0069291D">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7"/>
            <w:r w:rsidRPr="008F4449">
              <w:rPr>
                <w:rFonts w:asciiTheme="majorHAnsi" w:hAnsiTheme="majorHAnsi" w:cstheme="majorHAnsi"/>
                <w:szCs w:val="22"/>
              </w:rPr>
              <w:t xml:space="preserve"> Telefon</w:t>
            </w:r>
          </w:p>
        </w:tc>
        <w:tc>
          <w:tcPr>
            <w:tcW w:w="2303" w:type="dxa"/>
          </w:tcPr>
          <w:p w14:paraId="7452427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2"/>
                  <w:enabled/>
                  <w:calcOnExit w:val="0"/>
                  <w:checkBox>
                    <w:sizeAuto/>
                    <w:default w:val="0"/>
                  </w:checkBox>
                </w:ffData>
              </w:fldChar>
            </w:r>
            <w:bookmarkStart w:id="8" w:name="Kontrollkästchen2"/>
            <w:r w:rsidRPr="008F4449">
              <w:rPr>
                <w:rFonts w:asciiTheme="majorHAnsi" w:hAnsiTheme="majorHAnsi" w:cstheme="majorHAnsi"/>
                <w:szCs w:val="22"/>
              </w:rPr>
              <w:instrText xml:space="preserve"> FORMCHECKBOX </w:instrText>
            </w:r>
            <w:r w:rsidR="0069291D">
              <w:rPr>
                <w:rFonts w:asciiTheme="majorHAnsi" w:hAnsiTheme="majorHAnsi" w:cstheme="majorHAnsi"/>
                <w:szCs w:val="22"/>
              </w:rPr>
            </w:r>
            <w:r w:rsidR="0069291D">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8"/>
            <w:r w:rsidRPr="008F4449">
              <w:rPr>
                <w:rFonts w:asciiTheme="majorHAnsi" w:hAnsiTheme="majorHAnsi" w:cstheme="majorHAnsi"/>
                <w:szCs w:val="22"/>
              </w:rPr>
              <w:t xml:space="preserve"> Mobiltelefon</w:t>
            </w:r>
          </w:p>
        </w:tc>
        <w:tc>
          <w:tcPr>
            <w:tcW w:w="2303" w:type="dxa"/>
          </w:tcPr>
          <w:p w14:paraId="12CCB908"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3"/>
                  <w:enabled/>
                  <w:calcOnExit w:val="0"/>
                  <w:checkBox>
                    <w:sizeAuto/>
                    <w:default w:val="0"/>
                  </w:checkBox>
                </w:ffData>
              </w:fldChar>
            </w:r>
            <w:bookmarkStart w:id="9" w:name="Kontrollkästchen3"/>
            <w:r w:rsidRPr="008F4449">
              <w:rPr>
                <w:rFonts w:asciiTheme="majorHAnsi" w:hAnsiTheme="majorHAnsi" w:cstheme="majorHAnsi"/>
                <w:szCs w:val="22"/>
              </w:rPr>
              <w:instrText xml:space="preserve"> FORMCHECKBOX </w:instrText>
            </w:r>
            <w:r w:rsidR="0069291D">
              <w:rPr>
                <w:rFonts w:asciiTheme="majorHAnsi" w:hAnsiTheme="majorHAnsi" w:cstheme="majorHAnsi"/>
                <w:szCs w:val="22"/>
              </w:rPr>
            </w:r>
            <w:r w:rsidR="0069291D">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9"/>
            <w:r w:rsidRPr="008F4449">
              <w:rPr>
                <w:rFonts w:asciiTheme="majorHAnsi" w:hAnsiTheme="majorHAnsi" w:cstheme="majorHAnsi"/>
                <w:szCs w:val="22"/>
              </w:rPr>
              <w:t xml:space="preserve"> Fax</w:t>
            </w:r>
          </w:p>
        </w:tc>
      </w:tr>
      <w:tr w:rsidR="008F4449" w:rsidRPr="008F4449" w14:paraId="501275CB" w14:textId="77777777" w:rsidTr="00373904">
        <w:tc>
          <w:tcPr>
            <w:tcW w:w="2302" w:type="dxa"/>
          </w:tcPr>
          <w:p w14:paraId="705BB0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r w:rsidRPr="008F4449">
              <w:rPr>
                <w:rFonts w:asciiTheme="majorHAnsi" w:hAnsiTheme="majorHAnsi" w:cstheme="majorHAnsi"/>
                <w:szCs w:val="22"/>
              </w:rPr>
              <w:instrText xml:space="preserve"> FORMCHECKBOX </w:instrText>
            </w:r>
            <w:r w:rsidR="0069291D">
              <w:rPr>
                <w:rFonts w:asciiTheme="majorHAnsi" w:hAnsiTheme="majorHAnsi" w:cstheme="majorHAnsi"/>
                <w:szCs w:val="22"/>
              </w:rPr>
            </w:r>
            <w:r w:rsidR="0069291D">
              <w:rPr>
                <w:rFonts w:asciiTheme="majorHAnsi" w:hAnsiTheme="majorHAnsi" w:cstheme="majorHAnsi"/>
                <w:szCs w:val="22"/>
              </w:rPr>
              <w:fldChar w:fldCharType="separate"/>
            </w:r>
            <w:r w:rsidRPr="008F4449">
              <w:rPr>
                <w:rFonts w:asciiTheme="majorHAnsi" w:hAnsiTheme="majorHAnsi" w:cstheme="majorHAnsi"/>
                <w:szCs w:val="22"/>
              </w:rPr>
              <w:fldChar w:fldCharType="end"/>
            </w:r>
            <w:r w:rsidRPr="008F4449">
              <w:rPr>
                <w:rFonts w:asciiTheme="majorHAnsi" w:hAnsiTheme="majorHAnsi" w:cstheme="majorHAnsi"/>
                <w:szCs w:val="22"/>
              </w:rPr>
              <w:t xml:space="preserve"> Post</w:t>
            </w:r>
          </w:p>
        </w:tc>
        <w:tc>
          <w:tcPr>
            <w:tcW w:w="2302" w:type="dxa"/>
          </w:tcPr>
          <w:p w14:paraId="08975425" w14:textId="77777777" w:rsidR="008F4449" w:rsidRPr="008F4449" w:rsidRDefault="008F4449" w:rsidP="00373904">
            <w:pPr>
              <w:rPr>
                <w:rFonts w:asciiTheme="majorHAnsi" w:hAnsiTheme="majorHAnsi" w:cstheme="majorHAnsi"/>
                <w:szCs w:val="22"/>
              </w:rPr>
            </w:pPr>
          </w:p>
        </w:tc>
        <w:tc>
          <w:tcPr>
            <w:tcW w:w="2303" w:type="dxa"/>
          </w:tcPr>
          <w:p w14:paraId="3083C611" w14:textId="77777777" w:rsidR="008F4449" w:rsidRPr="008F4449" w:rsidRDefault="008F4449" w:rsidP="00373904">
            <w:pPr>
              <w:rPr>
                <w:rFonts w:asciiTheme="majorHAnsi" w:hAnsiTheme="majorHAnsi" w:cstheme="majorHAnsi"/>
                <w:szCs w:val="22"/>
              </w:rPr>
            </w:pPr>
          </w:p>
        </w:tc>
        <w:tc>
          <w:tcPr>
            <w:tcW w:w="2303" w:type="dxa"/>
          </w:tcPr>
          <w:p w14:paraId="4A523D9C" w14:textId="77777777" w:rsidR="008F4449" w:rsidRPr="008F4449" w:rsidRDefault="008F4449" w:rsidP="00373904">
            <w:pPr>
              <w:rPr>
                <w:rFonts w:asciiTheme="majorHAnsi" w:hAnsiTheme="majorHAnsi" w:cstheme="majorHAnsi"/>
                <w:szCs w:val="22"/>
              </w:rPr>
            </w:pPr>
          </w:p>
        </w:tc>
      </w:tr>
    </w:tbl>
    <w:p w14:paraId="6E3D023E" w14:textId="11FCF6B6" w:rsidR="00470E93" w:rsidRDefault="00470E93" w:rsidP="00842B70">
      <w:pPr>
        <w:tabs>
          <w:tab w:val="left" w:pos="851"/>
        </w:tabs>
        <w:rPr>
          <w:rFonts w:asciiTheme="majorHAnsi" w:hAnsiTheme="majorHAnsi" w:cstheme="majorHAnsi"/>
          <w:b/>
          <w:szCs w:val="22"/>
        </w:rPr>
      </w:pPr>
      <w:r>
        <w:rPr>
          <w:rFonts w:asciiTheme="majorHAnsi" w:hAnsiTheme="majorHAnsi" w:cstheme="majorHAnsi"/>
          <w:b/>
          <w:szCs w:val="22"/>
        </w:rPr>
        <w:br w:type="page"/>
      </w:r>
    </w:p>
    <w:p w14:paraId="25B34C32" w14:textId="00CDB247" w:rsidR="000F7A4A" w:rsidRPr="00120410" w:rsidRDefault="000F7A4A" w:rsidP="00707855">
      <w:pPr>
        <w:spacing w:before="0"/>
        <w:rPr>
          <w:rFonts w:asciiTheme="majorHAnsi" w:hAnsiTheme="majorHAnsi" w:cstheme="majorHAnsi"/>
          <w:szCs w:val="22"/>
        </w:rPr>
      </w:pPr>
      <w:r w:rsidRPr="00707855">
        <w:rPr>
          <w:rFonts w:asciiTheme="majorHAnsi" w:hAnsiTheme="majorHAnsi" w:cstheme="majorHAnsi"/>
          <w:b/>
          <w:szCs w:val="22"/>
        </w:rPr>
        <w:lastRenderedPageBreak/>
        <w:t>Dienstleistungsvertrag</w:t>
      </w:r>
    </w:p>
    <w:p w14:paraId="25B34C33" w14:textId="77777777" w:rsidR="000F7A4A" w:rsidRPr="00B743FB" w:rsidRDefault="000F7A4A" w:rsidP="00990BEB">
      <w:pPr>
        <w:rPr>
          <w:rFonts w:asciiTheme="majorHAnsi" w:hAnsiTheme="majorHAnsi" w:cstheme="majorHAnsi"/>
          <w:szCs w:val="22"/>
        </w:rPr>
      </w:pPr>
      <w:r w:rsidRPr="00B743FB">
        <w:rPr>
          <w:rFonts w:asciiTheme="majorHAnsi" w:hAnsiTheme="majorHAnsi" w:cstheme="majorHAnsi"/>
          <w:szCs w:val="22"/>
        </w:rPr>
        <w:t>Damit Lilly den Dienstleistungsvertrag entsprechend vorbereiten kann, wählen Sie bitte alle Vertragspartner aus, die den Vertrag unte</w:t>
      </w:r>
      <w:r w:rsidR="00356701" w:rsidRPr="00B743FB">
        <w:rPr>
          <w:rFonts w:asciiTheme="majorHAnsi" w:hAnsiTheme="majorHAnsi" w:cstheme="majorHAnsi"/>
          <w:szCs w:val="22"/>
        </w:rPr>
        <w:t>rschreiben müssen.</w:t>
      </w:r>
    </w:p>
    <w:p w14:paraId="25B34C34" w14:textId="77777777" w:rsidR="000F7A4A"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Vertragspartner</w:t>
      </w:r>
    </w:p>
    <w:p w14:paraId="03BCF561" w14:textId="77777777" w:rsidR="00425EB7" w:rsidRPr="00B743FB" w:rsidRDefault="00425EB7" w:rsidP="00425EB7">
      <w:pPr>
        <w:pStyle w:val="Zwischenberschrift"/>
        <w:spacing w:before="0"/>
        <w:rPr>
          <w:rFonts w:asciiTheme="majorHAnsi" w:hAnsiTheme="majorHAnsi" w:cstheme="majorHAnsi"/>
          <w:szCs w:val="22"/>
        </w:rPr>
      </w:pPr>
    </w:p>
    <w:tbl>
      <w:tblPr>
        <w:tblStyle w:val="TableGrid"/>
        <w:tblW w:w="0" w:type="auto"/>
        <w:tblInd w:w="709" w:type="dxa"/>
        <w:tblCellMar>
          <w:top w:w="28" w:type="dxa"/>
          <w:bottom w:w="28" w:type="dxa"/>
        </w:tblCellMar>
        <w:tblLook w:val="04A0" w:firstRow="1" w:lastRow="0" w:firstColumn="1" w:lastColumn="0" w:noHBand="0" w:noVBand="1"/>
      </w:tblPr>
      <w:tblGrid>
        <w:gridCol w:w="1667"/>
        <w:gridCol w:w="6910"/>
      </w:tblGrid>
      <w:tr w:rsidR="00BC0988" w:rsidRPr="00B743FB" w14:paraId="25B34C37" w14:textId="77777777" w:rsidTr="005A3BAA">
        <w:trPr>
          <w:cantSplit/>
        </w:trPr>
        <w:tc>
          <w:tcPr>
            <w:tcW w:w="1667" w:type="dxa"/>
            <w:tcBorders>
              <w:top w:val="nil"/>
              <w:left w:val="nil"/>
              <w:bottom w:val="nil"/>
              <w:right w:val="nil"/>
            </w:tcBorders>
          </w:tcPr>
          <w:p w14:paraId="25B34C35" w14:textId="77777777" w:rsidR="00BC0988" w:rsidRPr="00B743FB" w:rsidRDefault="00BC0988" w:rsidP="006E63F6">
            <w:pPr>
              <w:spacing w:after="60"/>
              <w:ind w:left="-709" w:firstLine="709"/>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69291D">
              <w:rPr>
                <w:rFonts w:asciiTheme="majorHAnsi" w:hAnsiTheme="majorHAnsi" w:cstheme="majorHAnsi"/>
                <w:szCs w:val="22"/>
              </w:rPr>
            </w:r>
            <w:r w:rsidR="0069291D">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6"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Ich selbst</w:t>
            </w:r>
            <w:r w:rsidR="00BC0988" w:rsidRPr="00B743FB">
              <w:rPr>
                <w:rFonts w:asciiTheme="majorHAnsi" w:hAnsiTheme="majorHAnsi" w:cstheme="majorHAnsi"/>
                <w:szCs w:val="22"/>
              </w:rPr>
              <w:t xml:space="preserve"> (Adresse wie oben angegeben)</w:t>
            </w:r>
          </w:p>
        </w:tc>
      </w:tr>
      <w:tr w:rsidR="00BC0988" w:rsidRPr="00B743FB" w14:paraId="25B34C3A" w14:textId="77777777" w:rsidTr="005A3BAA">
        <w:trPr>
          <w:cantSplit/>
        </w:trPr>
        <w:tc>
          <w:tcPr>
            <w:tcW w:w="1667" w:type="dxa"/>
            <w:tcBorders>
              <w:top w:val="nil"/>
              <w:left w:val="nil"/>
              <w:bottom w:val="nil"/>
              <w:right w:val="nil"/>
            </w:tcBorders>
          </w:tcPr>
          <w:p w14:paraId="25B34C38"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69291D">
              <w:rPr>
                <w:rFonts w:asciiTheme="majorHAnsi" w:hAnsiTheme="majorHAnsi" w:cstheme="majorHAnsi"/>
                <w:szCs w:val="22"/>
              </w:rPr>
            </w:r>
            <w:r w:rsidR="0069291D">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9"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3D" w14:textId="77777777" w:rsidTr="005A3BAA">
        <w:trPr>
          <w:cantSplit/>
          <w:trHeight w:val="454"/>
        </w:trPr>
        <w:tc>
          <w:tcPr>
            <w:tcW w:w="1667" w:type="dxa"/>
            <w:tcBorders>
              <w:top w:val="nil"/>
              <w:left w:val="nil"/>
              <w:bottom w:val="nil"/>
              <w:right w:val="nil"/>
            </w:tcBorders>
            <w:vAlign w:val="bottom"/>
          </w:tcPr>
          <w:p w14:paraId="25B34C3B" w14:textId="77777777" w:rsidR="00BC0988" w:rsidRPr="00B743FB" w:rsidRDefault="00BC0988" w:rsidP="00202611">
            <w:pPr>
              <w:pStyle w:val="Standard0vor"/>
              <w:rPr>
                <w:rFonts w:asciiTheme="majorHAnsi" w:hAnsiTheme="majorHAnsi" w:cstheme="majorHAnsi"/>
                <w:szCs w:val="22"/>
              </w:rPr>
            </w:pPr>
          </w:p>
        </w:tc>
        <w:tc>
          <w:tcPr>
            <w:tcW w:w="6910" w:type="dxa"/>
            <w:tcBorders>
              <w:top w:val="nil"/>
              <w:left w:val="nil"/>
              <w:bottom w:val="single" w:sz="4" w:space="0" w:color="auto"/>
              <w:right w:val="nil"/>
            </w:tcBorders>
            <w:vAlign w:val="bottom"/>
          </w:tcPr>
          <w:p w14:paraId="25B34C3C"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0"/>
                  <w:enabled/>
                  <w:calcOnExit w:val="0"/>
                  <w:textInput/>
                </w:ffData>
              </w:fldChar>
            </w:r>
            <w:bookmarkStart w:id="10" w:name="Text10"/>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0"/>
          </w:p>
        </w:tc>
      </w:tr>
      <w:tr w:rsidR="00BC0988" w:rsidRPr="00B743FB" w14:paraId="25B34C40" w14:textId="77777777" w:rsidTr="005A3BAA">
        <w:trPr>
          <w:cantSplit/>
        </w:trPr>
        <w:tc>
          <w:tcPr>
            <w:tcW w:w="1667" w:type="dxa"/>
            <w:tcBorders>
              <w:top w:val="nil"/>
              <w:left w:val="nil"/>
              <w:bottom w:val="nil"/>
              <w:right w:val="nil"/>
            </w:tcBorders>
          </w:tcPr>
          <w:p w14:paraId="25B34C3E"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left w:val="nil"/>
              <w:bottom w:val="nil"/>
              <w:right w:val="nil"/>
            </w:tcBorders>
          </w:tcPr>
          <w:p w14:paraId="25B34C3F"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r w:rsidR="00BC0988" w:rsidRPr="00B743FB" w14:paraId="25B34C43" w14:textId="77777777" w:rsidTr="008F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808"/>
        </w:trPr>
        <w:tc>
          <w:tcPr>
            <w:tcW w:w="1667" w:type="dxa"/>
          </w:tcPr>
          <w:p w14:paraId="25B34C41"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69291D">
              <w:rPr>
                <w:rFonts w:asciiTheme="majorHAnsi" w:hAnsiTheme="majorHAnsi" w:cstheme="majorHAnsi"/>
                <w:szCs w:val="22"/>
              </w:rPr>
            </w:r>
            <w:r w:rsidR="0069291D">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4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r w:rsidR="00BC0988" w:rsidRPr="00B743FB" w14:paraId="25B34C46"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1667" w:type="dxa"/>
            <w:vAlign w:val="bottom"/>
          </w:tcPr>
          <w:p w14:paraId="25B34C44" w14:textId="77777777" w:rsidR="00BC0988" w:rsidRPr="00B743FB" w:rsidRDefault="00BC0988" w:rsidP="00202611">
            <w:pPr>
              <w:pStyle w:val="Standard0vor"/>
              <w:rPr>
                <w:rFonts w:asciiTheme="majorHAnsi" w:hAnsiTheme="majorHAnsi" w:cstheme="majorHAnsi"/>
                <w:szCs w:val="22"/>
              </w:rPr>
            </w:pPr>
          </w:p>
        </w:tc>
        <w:tc>
          <w:tcPr>
            <w:tcW w:w="6910" w:type="dxa"/>
            <w:tcBorders>
              <w:bottom w:val="single" w:sz="4" w:space="0" w:color="auto"/>
            </w:tcBorders>
            <w:vAlign w:val="bottom"/>
          </w:tcPr>
          <w:p w14:paraId="25B34C45"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1"/>
                  <w:enabled/>
                  <w:calcOnExit w:val="0"/>
                  <w:textInput/>
                </w:ffData>
              </w:fldChar>
            </w:r>
            <w:bookmarkStart w:id="11" w:name="Text11"/>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1"/>
          </w:p>
        </w:tc>
      </w:tr>
      <w:tr w:rsidR="00BC0988" w:rsidRPr="00B743FB" w14:paraId="25B34C49"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667" w:type="dxa"/>
          </w:tcPr>
          <w:p w14:paraId="25B34C47"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tcBorders>
          </w:tcPr>
          <w:p w14:paraId="25B34C48"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bl>
    <w:p w14:paraId="25B34C4A"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Zahlungsempfänger</w:t>
      </w:r>
    </w:p>
    <w:p w14:paraId="25B34C4B" w14:textId="77777777" w:rsidR="000F7A4A" w:rsidRPr="00B743FB" w:rsidRDefault="000F7A4A" w:rsidP="007A51C2">
      <w:pPr>
        <w:pStyle w:val="ListParagraph"/>
        <w:spacing w:after="0"/>
        <w:rPr>
          <w:rFonts w:asciiTheme="majorHAnsi" w:hAnsiTheme="majorHAnsi" w:cstheme="majorHAnsi"/>
          <w:lang w:val="de-DE"/>
        </w:rPr>
      </w:pPr>
      <w:r w:rsidRPr="00B743FB">
        <w:rPr>
          <w:rFonts w:asciiTheme="majorHAnsi" w:hAnsiTheme="majorHAnsi" w:cstheme="majorHAnsi"/>
          <w:lang w:val="de-DE"/>
        </w:rPr>
        <w:t xml:space="preserve">Bitte geben Sie an, welcher Vertragspartner die Zahlungen erhalten soll. </w:t>
      </w:r>
    </w:p>
    <w:tbl>
      <w:tblPr>
        <w:tblStyle w:val="TableGrid"/>
        <w:tblW w:w="0" w:type="auto"/>
        <w:tblInd w:w="709" w:type="dxa"/>
        <w:tblLook w:val="04A0" w:firstRow="1" w:lastRow="0" w:firstColumn="1" w:lastColumn="0" w:noHBand="0" w:noVBand="1"/>
      </w:tblPr>
      <w:tblGrid>
        <w:gridCol w:w="1667"/>
        <w:gridCol w:w="6910"/>
      </w:tblGrid>
      <w:tr w:rsidR="00BC0988" w:rsidRPr="00B743FB" w14:paraId="25B34C4E" w14:textId="77777777" w:rsidTr="005A3BAA">
        <w:tc>
          <w:tcPr>
            <w:tcW w:w="1667" w:type="dxa"/>
            <w:tcBorders>
              <w:top w:val="nil"/>
              <w:left w:val="nil"/>
              <w:bottom w:val="nil"/>
              <w:right w:val="nil"/>
            </w:tcBorders>
          </w:tcPr>
          <w:p w14:paraId="25B34C4C"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69291D">
              <w:rPr>
                <w:rFonts w:asciiTheme="majorHAnsi" w:hAnsiTheme="majorHAnsi" w:cstheme="majorHAnsi"/>
                <w:szCs w:val="22"/>
              </w:rPr>
            </w:r>
            <w:r w:rsidR="0069291D">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4D"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w:t>
            </w:r>
            <w:r w:rsidR="00BC0988" w:rsidRPr="00B743FB">
              <w:rPr>
                <w:rFonts w:asciiTheme="majorHAnsi" w:hAnsiTheme="majorHAnsi" w:cstheme="majorHAnsi"/>
                <w:szCs w:val="22"/>
              </w:rPr>
              <w:t>ch selbst</w:t>
            </w:r>
          </w:p>
        </w:tc>
      </w:tr>
      <w:tr w:rsidR="00BC0988" w:rsidRPr="00B743FB" w14:paraId="25B34C51" w14:textId="77777777" w:rsidTr="005A3BAA">
        <w:tc>
          <w:tcPr>
            <w:tcW w:w="1667" w:type="dxa"/>
            <w:tcBorders>
              <w:top w:val="nil"/>
              <w:left w:val="nil"/>
              <w:bottom w:val="nil"/>
              <w:right w:val="nil"/>
            </w:tcBorders>
          </w:tcPr>
          <w:p w14:paraId="25B34C4F"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69291D">
              <w:rPr>
                <w:rFonts w:asciiTheme="majorHAnsi" w:hAnsiTheme="majorHAnsi" w:cstheme="majorHAnsi"/>
                <w:szCs w:val="22"/>
              </w:rPr>
            </w:r>
            <w:r w:rsidR="0069291D">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50"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54"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Pr>
        <w:tc>
          <w:tcPr>
            <w:tcW w:w="1667" w:type="dxa"/>
          </w:tcPr>
          <w:p w14:paraId="25B34C5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69291D">
              <w:rPr>
                <w:rFonts w:asciiTheme="majorHAnsi" w:hAnsiTheme="majorHAnsi" w:cstheme="majorHAnsi"/>
                <w:szCs w:val="22"/>
              </w:rPr>
            </w:r>
            <w:r w:rsidR="0069291D">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53"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bl>
    <w:p w14:paraId="7B8175C6" w14:textId="3D8576D9" w:rsidR="00470E93" w:rsidRDefault="00470E93" w:rsidP="00CB11E5">
      <w:pPr>
        <w:pStyle w:val="Zwischenberschrift"/>
        <w:rPr>
          <w:rFonts w:asciiTheme="majorHAnsi" w:hAnsiTheme="majorHAnsi" w:cstheme="majorHAnsi"/>
          <w:szCs w:val="22"/>
        </w:rPr>
      </w:pPr>
    </w:p>
    <w:p w14:paraId="442D3D7F" w14:textId="77777777" w:rsidR="00470E93" w:rsidRDefault="00470E93">
      <w:pPr>
        <w:spacing w:before="0"/>
        <w:rPr>
          <w:rFonts w:asciiTheme="majorHAnsi" w:hAnsiTheme="majorHAnsi" w:cstheme="majorHAnsi"/>
          <w:b/>
          <w:szCs w:val="22"/>
        </w:rPr>
      </w:pPr>
      <w:r>
        <w:rPr>
          <w:rFonts w:asciiTheme="majorHAnsi" w:hAnsiTheme="majorHAnsi" w:cstheme="majorHAnsi"/>
          <w:szCs w:val="22"/>
        </w:rPr>
        <w:br w:type="page"/>
      </w:r>
    </w:p>
    <w:p w14:paraId="25B34C55"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lastRenderedPageBreak/>
        <w:t>Bankinf</w:t>
      </w:r>
      <w:r w:rsidR="00BC0988" w:rsidRPr="00B743FB">
        <w:rPr>
          <w:rFonts w:asciiTheme="majorHAnsi" w:hAnsiTheme="majorHAnsi" w:cstheme="majorHAnsi"/>
          <w:szCs w:val="22"/>
        </w:rPr>
        <w:t>ormation des Zahlungsempfängers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515"/>
        <w:gridCol w:w="7051"/>
      </w:tblGrid>
      <w:tr w:rsidR="00BC0988" w:rsidRPr="00B743FB" w14:paraId="25B34C58" w14:textId="77777777" w:rsidTr="007A51C2">
        <w:trPr>
          <w:trHeight w:val="454"/>
        </w:trPr>
        <w:tc>
          <w:tcPr>
            <w:tcW w:w="1515" w:type="dxa"/>
            <w:vAlign w:val="bottom"/>
          </w:tcPr>
          <w:p w14:paraId="25B34C56"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IBAN</w:t>
            </w:r>
            <w:r w:rsidR="007A51C2" w:rsidRPr="00B743FB">
              <w:rPr>
                <w:rFonts w:asciiTheme="majorHAnsi" w:hAnsiTheme="majorHAnsi" w:cstheme="majorHAnsi"/>
                <w:szCs w:val="22"/>
              </w:rPr>
              <w:t>:</w:t>
            </w:r>
          </w:p>
        </w:tc>
        <w:tc>
          <w:tcPr>
            <w:tcW w:w="7051" w:type="dxa"/>
            <w:tcBorders>
              <w:bottom w:val="single" w:sz="4" w:space="0" w:color="auto"/>
            </w:tcBorders>
            <w:vAlign w:val="bottom"/>
          </w:tcPr>
          <w:p w14:paraId="25B34C57"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2"/>
                  <w:enabled/>
                  <w:calcOnExit w:val="0"/>
                  <w:textInput/>
                </w:ffData>
              </w:fldChar>
            </w:r>
            <w:bookmarkStart w:id="12" w:name="Text12"/>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2"/>
          </w:p>
        </w:tc>
      </w:tr>
      <w:tr w:rsidR="00BC0988" w:rsidRPr="00B743FB" w14:paraId="25B34C5B" w14:textId="77777777" w:rsidTr="007A51C2">
        <w:trPr>
          <w:trHeight w:val="454"/>
        </w:trPr>
        <w:tc>
          <w:tcPr>
            <w:tcW w:w="1515" w:type="dxa"/>
            <w:vAlign w:val="bottom"/>
          </w:tcPr>
          <w:p w14:paraId="25B34C59"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BIC</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A"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3"/>
                  <w:enabled/>
                  <w:calcOnExit w:val="0"/>
                  <w:textInput/>
                </w:ffData>
              </w:fldChar>
            </w:r>
            <w:bookmarkStart w:id="13" w:name="Text13"/>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3"/>
          </w:p>
        </w:tc>
      </w:tr>
      <w:tr w:rsidR="00BC0988" w:rsidRPr="00B743FB" w14:paraId="25B34C5E" w14:textId="77777777" w:rsidTr="007A51C2">
        <w:trPr>
          <w:trHeight w:val="454"/>
        </w:trPr>
        <w:tc>
          <w:tcPr>
            <w:tcW w:w="1515" w:type="dxa"/>
            <w:vAlign w:val="bottom"/>
          </w:tcPr>
          <w:p w14:paraId="25B34C5C"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Name</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D"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4"/>
                  <w:enabled/>
                  <w:calcOnExit w:val="0"/>
                  <w:textInput/>
                </w:ffData>
              </w:fldChar>
            </w:r>
            <w:bookmarkStart w:id="14" w:name="Text14"/>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4"/>
          </w:p>
        </w:tc>
      </w:tr>
    </w:tbl>
    <w:p w14:paraId="25B34C5F"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Steuernummer des Zahlungsempfängers (sofern umsatzsteuerpflichtig)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07"/>
        <w:gridCol w:w="6059"/>
      </w:tblGrid>
      <w:tr w:rsidR="00BC0988" w:rsidRPr="00B743FB" w14:paraId="25B34C62" w14:textId="77777777" w:rsidTr="007A51C2">
        <w:trPr>
          <w:trHeight w:val="454"/>
        </w:trPr>
        <w:tc>
          <w:tcPr>
            <w:tcW w:w="2507" w:type="dxa"/>
            <w:vAlign w:val="bottom"/>
          </w:tcPr>
          <w:p w14:paraId="25B34C60"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Umsatzsteuernummer</w:t>
            </w:r>
            <w:r w:rsidR="007A51C2" w:rsidRPr="00B743FB">
              <w:rPr>
                <w:rFonts w:asciiTheme="majorHAnsi" w:hAnsiTheme="majorHAnsi" w:cstheme="majorHAnsi"/>
                <w:szCs w:val="22"/>
              </w:rPr>
              <w:t>:</w:t>
            </w:r>
          </w:p>
        </w:tc>
        <w:tc>
          <w:tcPr>
            <w:tcW w:w="6059" w:type="dxa"/>
            <w:tcBorders>
              <w:bottom w:val="single" w:sz="4" w:space="0" w:color="auto"/>
            </w:tcBorders>
            <w:vAlign w:val="bottom"/>
          </w:tcPr>
          <w:p w14:paraId="25B34C61"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7"/>
                  <w:enabled/>
                  <w:calcOnExit w:val="0"/>
                  <w:textInput/>
                </w:ffData>
              </w:fldChar>
            </w:r>
            <w:bookmarkStart w:id="15" w:name="Text17"/>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5"/>
          </w:p>
        </w:tc>
      </w:tr>
    </w:tbl>
    <w:p w14:paraId="25B34C63" w14:textId="77777777" w:rsidR="000F7A4A" w:rsidRPr="00B743FB" w:rsidRDefault="000F7A4A" w:rsidP="00AC2D36">
      <w:pPr>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AC2D36" w:rsidRPr="00B743FB" w14:paraId="25B34C67" w14:textId="77777777" w:rsidTr="001E1BFA">
        <w:trPr>
          <w:trHeight w:val="851"/>
        </w:trPr>
        <w:tc>
          <w:tcPr>
            <w:tcW w:w="4503" w:type="dxa"/>
            <w:tcBorders>
              <w:bottom w:val="single" w:sz="4" w:space="0" w:color="auto"/>
            </w:tcBorders>
            <w:vAlign w:val="bottom"/>
          </w:tcPr>
          <w:p w14:paraId="25B34C64" w14:textId="77777777" w:rsidR="00AC2D36" w:rsidRPr="00B743FB" w:rsidRDefault="00AC2D36" w:rsidP="001E1BFA">
            <w:pPr>
              <w:rPr>
                <w:rFonts w:asciiTheme="majorHAnsi" w:hAnsiTheme="majorHAnsi" w:cstheme="majorHAnsi"/>
                <w:szCs w:val="22"/>
              </w:rPr>
            </w:pPr>
          </w:p>
        </w:tc>
        <w:tc>
          <w:tcPr>
            <w:tcW w:w="283" w:type="dxa"/>
            <w:vAlign w:val="bottom"/>
          </w:tcPr>
          <w:p w14:paraId="25B34C65" w14:textId="77777777" w:rsidR="00AC2D36" w:rsidRPr="00B743FB" w:rsidRDefault="00AC2D36" w:rsidP="001E1BFA">
            <w:pPr>
              <w:rPr>
                <w:rFonts w:asciiTheme="majorHAnsi" w:hAnsiTheme="majorHAnsi" w:cstheme="majorHAnsi"/>
                <w:szCs w:val="22"/>
              </w:rPr>
            </w:pPr>
          </w:p>
        </w:tc>
        <w:tc>
          <w:tcPr>
            <w:tcW w:w="4424" w:type="dxa"/>
            <w:tcBorders>
              <w:bottom w:val="single" w:sz="4" w:space="0" w:color="auto"/>
            </w:tcBorders>
            <w:vAlign w:val="bottom"/>
          </w:tcPr>
          <w:p w14:paraId="25B34C66" w14:textId="77777777" w:rsidR="00AC2D36" w:rsidRPr="00B743FB" w:rsidRDefault="007A51C2" w:rsidP="001E1BFA">
            <w:pPr>
              <w:rPr>
                <w:rFonts w:asciiTheme="majorHAnsi" w:hAnsiTheme="majorHAnsi" w:cstheme="majorHAnsi"/>
                <w:szCs w:val="22"/>
              </w:rPr>
            </w:pPr>
            <w:r w:rsidRPr="00B743FB">
              <w:rPr>
                <w:rFonts w:asciiTheme="majorHAnsi" w:hAnsiTheme="majorHAnsi" w:cstheme="majorHAnsi"/>
                <w:szCs w:val="22"/>
              </w:rPr>
              <w:fldChar w:fldCharType="begin">
                <w:ffData>
                  <w:name w:val="Text16"/>
                  <w:enabled/>
                  <w:calcOnExit w:val="0"/>
                  <w:textInput/>
                </w:ffData>
              </w:fldChar>
            </w:r>
            <w:bookmarkStart w:id="16" w:name="Text16"/>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6"/>
          </w:p>
        </w:tc>
      </w:tr>
      <w:tr w:rsidR="00AC2D36" w:rsidRPr="00B743FB" w14:paraId="25B34C6B" w14:textId="77777777" w:rsidTr="00AC2D36">
        <w:tc>
          <w:tcPr>
            <w:tcW w:w="4503" w:type="dxa"/>
            <w:tcBorders>
              <w:top w:val="single" w:sz="4" w:space="0" w:color="auto"/>
            </w:tcBorders>
          </w:tcPr>
          <w:p w14:paraId="25B34C68" w14:textId="77777777" w:rsidR="00AC2D36" w:rsidRPr="00B743FB" w:rsidRDefault="00AC2D36"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Unterschrift</w:t>
            </w:r>
          </w:p>
        </w:tc>
        <w:tc>
          <w:tcPr>
            <w:tcW w:w="283" w:type="dxa"/>
          </w:tcPr>
          <w:p w14:paraId="25B34C69" w14:textId="77777777" w:rsidR="00AC2D36" w:rsidRPr="00B743FB" w:rsidRDefault="00AC2D36" w:rsidP="00613343">
            <w:pPr>
              <w:pStyle w:val="Tab-Beschriftung"/>
              <w:spacing w:after="0"/>
              <w:rPr>
                <w:rFonts w:asciiTheme="majorHAnsi" w:hAnsiTheme="majorHAnsi" w:cstheme="majorHAnsi"/>
                <w:sz w:val="22"/>
                <w:szCs w:val="22"/>
              </w:rPr>
            </w:pPr>
          </w:p>
        </w:tc>
        <w:tc>
          <w:tcPr>
            <w:tcW w:w="4424" w:type="dxa"/>
            <w:tcBorders>
              <w:top w:val="single" w:sz="4" w:space="0" w:color="auto"/>
            </w:tcBorders>
          </w:tcPr>
          <w:p w14:paraId="25B34C6A" w14:textId="77777777" w:rsidR="00AC2D36" w:rsidRPr="00B743FB" w:rsidRDefault="00BF00D1"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 xml:space="preserve">Ort, </w:t>
            </w:r>
            <w:r w:rsidR="00AC2D36" w:rsidRPr="00B743FB">
              <w:rPr>
                <w:rFonts w:asciiTheme="majorHAnsi" w:hAnsiTheme="majorHAnsi" w:cstheme="majorHAnsi"/>
                <w:sz w:val="22"/>
                <w:szCs w:val="22"/>
              </w:rPr>
              <w:t>Datum</w:t>
            </w:r>
          </w:p>
        </w:tc>
      </w:tr>
    </w:tbl>
    <w:p w14:paraId="25B34C6C" w14:textId="77777777" w:rsidR="00AC2D36" w:rsidRPr="00A80435" w:rsidRDefault="00AC2D36" w:rsidP="00613343">
      <w:pPr>
        <w:spacing w:before="0"/>
        <w:rPr>
          <w:rFonts w:ascii="DIN-Regular" w:hAnsi="DIN-Regular"/>
          <w:sz w:val="8"/>
          <w:szCs w:val="8"/>
        </w:rPr>
      </w:pPr>
    </w:p>
    <w:sectPr w:rsidR="00AC2D36" w:rsidRPr="00A80435" w:rsidSect="00D926FC">
      <w:headerReference w:type="first" r:id="rId19"/>
      <w:pgSz w:w="11906" w:h="16838" w:code="9"/>
      <w:pgMar w:top="2552" w:right="1418" w:bottom="907" w:left="1418" w:header="680" w:footer="1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C7D1C" w14:textId="77777777" w:rsidR="008D0B0B" w:rsidRDefault="008D0B0B" w:rsidP="00AC2D36">
      <w:r>
        <w:separator/>
      </w:r>
    </w:p>
  </w:endnote>
  <w:endnote w:type="continuationSeparator" w:id="0">
    <w:p w14:paraId="6FDB4750" w14:textId="77777777" w:rsidR="008D0B0B" w:rsidRDefault="008D0B0B" w:rsidP="00AC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
    <w:altName w:val="Arial"/>
    <w:charset w:val="00"/>
    <w:family w:val="swiss"/>
    <w:pitch w:val="variable"/>
    <w:sig w:usb0="00000007" w:usb1="00000000" w:usb2="00000000" w:usb3="00000000" w:csb0="00000093" w:csb1="00000000"/>
  </w:font>
  <w:font w:name="DIN Offc">
    <w:altName w:val="Segoe Script"/>
    <w:charset w:val="00"/>
    <w:family w:val="swiss"/>
    <w:pitch w:val="variable"/>
    <w:sig w:usb0="00000003" w:usb1="4000207B" w:usb2="00000008"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2CD3A" w14:textId="77777777" w:rsidR="0069291D" w:rsidRDefault="006929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7B5855E8" w14:textId="77777777" w:rsidTr="00361609">
      <w:tc>
        <w:tcPr>
          <w:tcW w:w="4490" w:type="dxa"/>
        </w:tcPr>
        <w:p w14:paraId="171642AC" w14:textId="66D94201" w:rsidR="00E70A53" w:rsidRPr="00AC44BE" w:rsidRDefault="0069291D" w:rsidP="00361609">
          <w:pPr>
            <w:pStyle w:val="Footer"/>
            <w:rPr>
              <w:rFonts w:cs="Arial"/>
              <w:sz w:val="18"/>
              <w:szCs w:val="18"/>
            </w:rPr>
          </w:pPr>
          <w:r w:rsidRPr="00CA35E9">
            <w:rPr>
              <w:rFonts w:cs="Arial"/>
              <w:sz w:val="18"/>
              <w:szCs w:val="18"/>
            </w:rPr>
            <w:t>&lt;&lt;</w:t>
          </w:r>
          <w:r>
            <w:rPr>
              <w:rFonts w:cs="Arial"/>
              <w:sz w:val="18"/>
              <w:szCs w:val="18"/>
            </w:rPr>
            <w:t>form_salutation</w:t>
          </w:r>
          <w:r w:rsidRPr="00CA35E9">
            <w:rPr>
              <w:rFonts w:cs="Arial"/>
              <w:sz w:val="18"/>
              <w:szCs w:val="18"/>
            </w:rPr>
            <w:t>&gt;&gt;</w:t>
          </w:r>
          <w:r>
            <w:rPr>
              <w:rFonts w:cs="Arial"/>
              <w:sz w:val="18"/>
              <w:szCs w:val="18"/>
            </w:rPr>
            <w:t xml:space="preserve"> </w:t>
          </w:r>
          <w:bookmarkStart w:id="0" w:name="_GoBack"/>
          <w:bookmarkEnd w:id="0"/>
          <w:r w:rsidR="00E70A53" w:rsidRPr="00CA35E9">
            <w:rPr>
              <w:rFonts w:cs="Arial"/>
              <w:sz w:val="18"/>
              <w:szCs w:val="18"/>
            </w:rPr>
            <w:t>&lt;&lt;Account_LastName&gt;&gt; - &lt;&lt;Account_Cust_Id_GLBL&gt;&gt;</w:t>
          </w:r>
        </w:p>
      </w:tc>
      <w:tc>
        <w:tcPr>
          <w:tcW w:w="5257" w:type="dxa"/>
        </w:tcPr>
        <w:p w14:paraId="4C087409" w14:textId="77777777" w:rsidR="00E70A53" w:rsidRPr="006F194D" w:rsidRDefault="00E70A53" w:rsidP="00361609">
          <w:pPr>
            <w:pStyle w:val="Footer"/>
            <w:jc w:val="center"/>
            <w:rPr>
              <w:rFonts w:cs="Arial"/>
              <w:sz w:val="18"/>
              <w:szCs w:val="18"/>
              <w:lang w:val="en-US"/>
            </w:rPr>
          </w:pPr>
          <w:r>
            <w:rPr>
              <w:rFonts w:eastAsiaTheme="majorEastAsia" w:cs="Arial"/>
              <w:sz w:val="18"/>
              <w:szCs w:val="18"/>
              <w:lang w:val="en-US"/>
            </w:rPr>
            <w:br/>
          </w:r>
          <w:proofErr w:type="spellStart"/>
          <w:r>
            <w:rPr>
              <w:rFonts w:eastAsiaTheme="majorEastAsia" w:cs="Arial"/>
              <w:sz w:val="18"/>
              <w:szCs w:val="18"/>
              <w:lang w:val="en-US"/>
            </w:rPr>
            <w:t>S</w:t>
          </w:r>
          <w:r w:rsidRPr="00CA35E9">
            <w:rPr>
              <w:rFonts w:eastAsiaTheme="majorEastAsia"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0069291D" w:rsidRPr="0069291D">
            <w:rPr>
              <w:rFonts w:eastAsiaTheme="majorEastAsia" w:cs="Arial"/>
              <w:noProof/>
              <w:sz w:val="18"/>
              <w:szCs w:val="18"/>
              <w:lang w:val="en-US"/>
            </w:rPr>
            <w:t>3</w:t>
          </w:r>
          <w:r w:rsidRPr="00CA35E9">
            <w:rPr>
              <w:rFonts w:eastAsiaTheme="majorEastAsia" w:cs="Arial"/>
              <w:noProof/>
              <w:sz w:val="18"/>
              <w:szCs w:val="18"/>
              <w:lang w:val="en-US"/>
            </w:rPr>
            <w:fldChar w:fldCharType="end"/>
          </w:r>
        </w:p>
      </w:tc>
    </w:tr>
  </w:tbl>
  <w:p w14:paraId="25B34C76" w14:textId="77777777" w:rsidR="00120410" w:rsidRDefault="00120410" w:rsidP="00AC2D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6AB79CDE" w14:textId="77777777" w:rsidTr="00361609">
      <w:tc>
        <w:tcPr>
          <w:tcW w:w="4490" w:type="dxa"/>
        </w:tcPr>
        <w:p w14:paraId="33317146" w14:textId="24DF405A" w:rsidR="00E70A53" w:rsidRPr="00AC44BE" w:rsidRDefault="00E70A53" w:rsidP="0069291D">
          <w:pPr>
            <w:pStyle w:val="Footer"/>
            <w:rPr>
              <w:rFonts w:cs="Arial"/>
              <w:sz w:val="18"/>
              <w:szCs w:val="18"/>
            </w:rPr>
          </w:pPr>
          <w:r w:rsidRPr="00CA35E9">
            <w:rPr>
              <w:rFonts w:cs="Arial"/>
              <w:sz w:val="18"/>
              <w:szCs w:val="18"/>
            </w:rPr>
            <w:t>&lt;&lt;</w:t>
          </w:r>
          <w:r w:rsidR="0069291D">
            <w:rPr>
              <w:rFonts w:cs="Arial"/>
              <w:sz w:val="18"/>
              <w:szCs w:val="18"/>
            </w:rPr>
            <w:t>form_salutation</w:t>
          </w:r>
          <w:r w:rsidRPr="00CA35E9">
            <w:rPr>
              <w:rFonts w:cs="Arial"/>
              <w:sz w:val="18"/>
              <w:szCs w:val="18"/>
            </w:rPr>
            <w:t>&gt;&gt;</w:t>
          </w:r>
          <w:r>
            <w:rPr>
              <w:rFonts w:cs="Arial"/>
              <w:sz w:val="18"/>
              <w:szCs w:val="18"/>
            </w:rPr>
            <w:t xml:space="preserve"> </w:t>
          </w:r>
          <w:r w:rsidRPr="00CA35E9">
            <w:rPr>
              <w:rFonts w:cs="Arial"/>
              <w:sz w:val="18"/>
              <w:szCs w:val="18"/>
            </w:rPr>
            <w:t>&lt;&lt;Account_LastName&gt;&gt; - &lt;&lt;Account_Cust_Id_GLBL&gt;&gt;</w:t>
          </w:r>
        </w:p>
      </w:tc>
      <w:tc>
        <w:tcPr>
          <w:tcW w:w="5257" w:type="dxa"/>
        </w:tcPr>
        <w:p w14:paraId="0AD36433" w14:textId="77777777" w:rsidR="00E70A53" w:rsidRPr="006F194D" w:rsidRDefault="00E70A53" w:rsidP="00361609">
          <w:pPr>
            <w:pStyle w:val="Footer"/>
            <w:jc w:val="center"/>
            <w:rPr>
              <w:rFonts w:cs="Arial"/>
              <w:sz w:val="18"/>
              <w:szCs w:val="18"/>
              <w:lang w:val="en-US"/>
            </w:rPr>
          </w:pPr>
          <w:r>
            <w:rPr>
              <w:rFonts w:eastAsiaTheme="majorEastAsia" w:cs="Arial"/>
              <w:sz w:val="18"/>
              <w:szCs w:val="18"/>
              <w:lang w:val="en-US"/>
            </w:rPr>
            <w:br/>
          </w:r>
          <w:proofErr w:type="spellStart"/>
          <w:r>
            <w:rPr>
              <w:rFonts w:eastAsiaTheme="majorEastAsia" w:cs="Arial"/>
              <w:sz w:val="18"/>
              <w:szCs w:val="18"/>
              <w:lang w:val="en-US"/>
            </w:rPr>
            <w:t>S</w:t>
          </w:r>
          <w:r w:rsidRPr="00CA35E9">
            <w:rPr>
              <w:rFonts w:eastAsiaTheme="majorEastAsia"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0069291D" w:rsidRPr="0069291D">
            <w:rPr>
              <w:rFonts w:eastAsiaTheme="majorEastAsia" w:cs="Arial"/>
              <w:noProof/>
              <w:sz w:val="18"/>
              <w:szCs w:val="18"/>
              <w:lang w:val="en-US"/>
            </w:rPr>
            <w:t>2</w:t>
          </w:r>
          <w:r w:rsidRPr="00CA35E9">
            <w:rPr>
              <w:rFonts w:eastAsiaTheme="majorEastAsia" w:cs="Arial"/>
              <w:noProof/>
              <w:sz w:val="18"/>
              <w:szCs w:val="18"/>
              <w:lang w:val="en-US"/>
            </w:rPr>
            <w:fldChar w:fldCharType="end"/>
          </w:r>
        </w:p>
      </w:tc>
    </w:tr>
  </w:tbl>
  <w:p w14:paraId="25B34C8E" w14:textId="77777777" w:rsidR="00120410" w:rsidRPr="00D026E3" w:rsidRDefault="00120410" w:rsidP="00E70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2BA08" w14:textId="77777777" w:rsidR="008D0B0B" w:rsidRDefault="008D0B0B" w:rsidP="00AC2D36">
      <w:r>
        <w:separator/>
      </w:r>
    </w:p>
  </w:footnote>
  <w:footnote w:type="continuationSeparator" w:id="0">
    <w:p w14:paraId="0C7BE168" w14:textId="77777777" w:rsidR="008D0B0B" w:rsidRDefault="008D0B0B" w:rsidP="00AC2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07278" w14:textId="77777777" w:rsidR="0069291D" w:rsidRDefault="006929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71" w14:textId="799D57E8" w:rsidR="00120410" w:rsidRDefault="00105875" w:rsidP="00AC2D36">
    <w:pPr>
      <w:pStyle w:val="Header"/>
    </w:pPr>
    <w:r w:rsidRPr="00CD6BF4">
      <w:rPr>
        <w:noProof/>
        <w:lang w:val="en-US" w:eastAsia="en-US"/>
      </w:rPr>
      <w:drawing>
        <wp:anchor distT="0" distB="0" distL="114300" distR="114300" simplePos="0" relativeHeight="251672576" behindDoc="1" locked="0" layoutInCell="1" allowOverlap="1" wp14:anchorId="2442646E" wp14:editId="661E3DE3">
          <wp:simplePos x="0" y="0"/>
          <wp:positionH relativeFrom="page">
            <wp:posOffset>5638165</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84" w14:textId="5B390F15" w:rsidR="00120410" w:rsidRDefault="00105875" w:rsidP="00AC2D36">
    <w:pPr>
      <w:pStyle w:val="Header"/>
    </w:pPr>
    <w:r>
      <w:rPr>
        <w:noProof/>
        <w:sz w:val="24"/>
        <w:szCs w:val="24"/>
        <w:lang w:val="en-US" w:eastAsia="en-US"/>
      </w:rPr>
      <mc:AlternateContent>
        <mc:Choice Requires="wps">
          <w:drawing>
            <wp:anchor distT="0" distB="0" distL="114300" distR="114300" simplePos="0" relativeHeight="251670528" behindDoc="0" locked="0" layoutInCell="1" allowOverlap="1" wp14:anchorId="326F27EA" wp14:editId="72A3B2E7">
              <wp:simplePos x="0" y="0"/>
              <wp:positionH relativeFrom="column">
                <wp:posOffset>4630420</wp:posOffset>
              </wp:positionH>
              <wp:positionV relativeFrom="paragraph">
                <wp:posOffset>709295</wp:posOffset>
              </wp:positionV>
              <wp:extent cx="17316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16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Werner-</w:t>
                          </w:r>
                          <w:proofErr w:type="spellStart"/>
                          <w:r w:rsidRPr="00E3388C">
                            <w:rPr>
                              <w:rFonts w:cs="Arial"/>
                              <w:sz w:val="16"/>
                              <w:szCs w:val="16"/>
                              <w:lang w:val="en-US"/>
                            </w:rPr>
                            <w:t>Reimers</w:t>
                          </w:r>
                          <w:proofErr w:type="spellEnd"/>
                          <w:r w:rsidRPr="00E3388C">
                            <w:rPr>
                              <w:rFonts w:cs="Arial"/>
                              <w:sz w:val="16"/>
                              <w:szCs w:val="16"/>
                              <w:lang w:val="en-US"/>
                            </w:rPr>
                            <w:t>-</w:t>
                          </w:r>
                          <w:proofErr w:type="spellStart"/>
                          <w:r w:rsidRPr="00E3388C">
                            <w:rPr>
                              <w:rFonts w:cs="Arial"/>
                              <w:sz w:val="16"/>
                              <w:szCs w:val="16"/>
                              <w:lang w:val="en-US"/>
                            </w:rPr>
                            <w:t>Straße</w:t>
                          </w:r>
                          <w:proofErr w:type="spellEnd"/>
                          <w:r w:rsidRPr="00E3388C">
                            <w:rPr>
                              <w:rFonts w:cs="Arial"/>
                              <w:sz w:val="16"/>
                              <w:szCs w:val="16"/>
                              <w:lang w:val="en-US"/>
                            </w:rPr>
                            <w:t xml:space="preserv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4.6pt;margin-top:55.85pt;width:136.35pt;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" filled="f" stroked="f">
              <v:path arrowok="t"/>
              <v:textbo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 xml:space="preserve">Werner-Reimers-Straße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v:textbox>
            </v:shape>
          </w:pict>
        </mc:Fallback>
      </mc:AlternateContent>
    </w:r>
    <w:r w:rsidR="00E3388C" w:rsidRPr="00CD6BF4">
      <w:rPr>
        <w:noProof/>
        <w:lang w:val="en-US" w:eastAsia="en-US"/>
      </w:rPr>
      <w:drawing>
        <wp:anchor distT="0" distB="0" distL="114300" distR="114300" simplePos="0" relativeHeight="251664384" behindDoc="1" locked="0" layoutInCell="1" allowOverlap="1" wp14:anchorId="527AAD12" wp14:editId="09AE0D51">
          <wp:simplePos x="0" y="0"/>
          <wp:positionH relativeFrom="page">
            <wp:posOffset>5638165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EAB66" w14:textId="5B4147F1" w:rsidR="00D026E3" w:rsidRDefault="00D026E3" w:rsidP="00AC2D36">
    <w:pPr>
      <w:pStyle w:val="Header"/>
    </w:pPr>
    <w:r w:rsidRPr="00CD6BF4">
      <w:rPr>
        <w:noProof/>
        <w:lang w:val="en-US" w:eastAsia="en-US"/>
      </w:rPr>
      <w:drawing>
        <wp:anchor distT="0" distB="0" distL="114300" distR="114300" simplePos="0" relativeHeight="251668480" behindDoc="1" locked="0" layoutInCell="1" allowOverlap="1" wp14:anchorId="45774CD8" wp14:editId="7271CDC7">
          <wp:simplePos x="0" y="0"/>
          <wp:positionH relativeFrom="page">
            <wp:posOffset>5617845</wp:posOffset>
          </wp:positionH>
          <wp:positionV relativeFrom="page">
            <wp:posOffset>505460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060D8C"/>
    <w:lvl w:ilvl="0">
      <w:start w:val="1"/>
      <w:numFmt w:val="decimal"/>
      <w:lvlText w:val="%1."/>
      <w:lvlJc w:val="left"/>
      <w:pPr>
        <w:tabs>
          <w:tab w:val="num" w:pos="1492"/>
        </w:tabs>
        <w:ind w:left="1492" w:hanging="360"/>
      </w:pPr>
    </w:lvl>
  </w:abstractNum>
  <w:abstractNum w:abstractNumId="1">
    <w:nsid w:val="FFFFFF7D"/>
    <w:multiLevelType w:val="singleLevel"/>
    <w:tmpl w:val="73866D76"/>
    <w:lvl w:ilvl="0">
      <w:start w:val="1"/>
      <w:numFmt w:val="decimal"/>
      <w:lvlText w:val="%1."/>
      <w:lvlJc w:val="left"/>
      <w:pPr>
        <w:tabs>
          <w:tab w:val="num" w:pos="1209"/>
        </w:tabs>
        <w:ind w:left="1209" w:hanging="360"/>
      </w:pPr>
    </w:lvl>
  </w:abstractNum>
  <w:abstractNum w:abstractNumId="2">
    <w:nsid w:val="FFFFFF7E"/>
    <w:multiLevelType w:val="singleLevel"/>
    <w:tmpl w:val="19BECE04"/>
    <w:lvl w:ilvl="0">
      <w:start w:val="1"/>
      <w:numFmt w:val="decimal"/>
      <w:lvlText w:val="%1."/>
      <w:lvlJc w:val="left"/>
      <w:pPr>
        <w:tabs>
          <w:tab w:val="num" w:pos="926"/>
        </w:tabs>
        <w:ind w:left="926" w:hanging="360"/>
      </w:pPr>
    </w:lvl>
  </w:abstractNum>
  <w:abstractNum w:abstractNumId="3">
    <w:nsid w:val="FFFFFF7F"/>
    <w:multiLevelType w:val="singleLevel"/>
    <w:tmpl w:val="3604A27C"/>
    <w:lvl w:ilvl="0">
      <w:start w:val="1"/>
      <w:numFmt w:val="decimal"/>
      <w:lvlText w:val="%1."/>
      <w:lvlJc w:val="left"/>
      <w:pPr>
        <w:tabs>
          <w:tab w:val="num" w:pos="643"/>
        </w:tabs>
        <w:ind w:left="643" w:hanging="360"/>
      </w:pPr>
    </w:lvl>
  </w:abstractNum>
  <w:abstractNum w:abstractNumId="4">
    <w:nsid w:val="FFFFFF80"/>
    <w:multiLevelType w:val="singleLevel"/>
    <w:tmpl w:val="BCB03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1CF37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0E1B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F0CC0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7789090"/>
    <w:lvl w:ilvl="0">
      <w:start w:val="1"/>
      <w:numFmt w:val="decimal"/>
      <w:lvlText w:val="%1."/>
      <w:lvlJc w:val="left"/>
      <w:pPr>
        <w:tabs>
          <w:tab w:val="num" w:pos="360"/>
        </w:tabs>
        <w:ind w:left="360" w:hanging="360"/>
      </w:pPr>
    </w:lvl>
  </w:abstractNum>
  <w:abstractNum w:abstractNumId="9">
    <w:nsid w:val="FFFFFF89"/>
    <w:multiLevelType w:val="singleLevel"/>
    <w:tmpl w:val="32B2674E"/>
    <w:lvl w:ilvl="0">
      <w:start w:val="1"/>
      <w:numFmt w:val="bullet"/>
      <w:lvlText w:val=""/>
      <w:lvlJc w:val="left"/>
      <w:pPr>
        <w:tabs>
          <w:tab w:val="num" w:pos="360"/>
        </w:tabs>
        <w:ind w:left="360" w:hanging="360"/>
      </w:pPr>
      <w:rPr>
        <w:rFonts w:ascii="Symbol" w:hAnsi="Symbol" w:hint="default"/>
      </w:rPr>
    </w:lvl>
  </w:abstractNum>
  <w:abstractNum w:abstractNumId="10">
    <w:nsid w:val="06A64292"/>
    <w:multiLevelType w:val="hybridMultilevel"/>
    <w:tmpl w:val="E18C4E1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62A8C"/>
    <w:multiLevelType w:val="hybridMultilevel"/>
    <w:tmpl w:val="EA6CE9C6"/>
    <w:lvl w:ilvl="0" w:tplc="F6526568">
      <w:start w:val="1"/>
      <w:numFmt w:val="bullet"/>
      <w:pStyle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005F83"/>
    <w:multiLevelType w:val="singleLevel"/>
    <w:tmpl w:val="1D3CE172"/>
    <w:lvl w:ilvl="0">
      <w:start w:val="1"/>
      <w:numFmt w:val="decimal"/>
      <w:lvlText w:val="%1."/>
      <w:lvlJc w:val="left"/>
      <w:pPr>
        <w:tabs>
          <w:tab w:val="num" w:pos="360"/>
        </w:tabs>
        <w:ind w:left="360" w:hanging="360"/>
      </w:pPr>
    </w:lvl>
  </w:abstractNum>
  <w:abstractNum w:abstractNumId="13">
    <w:nsid w:val="0BA1467C"/>
    <w:multiLevelType w:val="hybridMultilevel"/>
    <w:tmpl w:val="CB10B392"/>
    <w:lvl w:ilvl="0" w:tplc="0142A3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0BE162BA"/>
    <w:multiLevelType w:val="multilevel"/>
    <w:tmpl w:val="CCD82C6E"/>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6">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8">
    <w:nsid w:val="1FB51975"/>
    <w:multiLevelType w:val="hybridMultilevel"/>
    <w:tmpl w:val="93B63A8E"/>
    <w:lvl w:ilvl="0" w:tplc="D15AF4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0CA2CA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66647B"/>
    <w:multiLevelType w:val="hybridMultilevel"/>
    <w:tmpl w:val="50C04B7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716C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4D00FA"/>
    <w:multiLevelType w:val="hybridMultilevel"/>
    <w:tmpl w:val="4CA27096"/>
    <w:lvl w:ilvl="0" w:tplc="04070003">
      <w:start w:val="1"/>
      <w:numFmt w:val="bullet"/>
      <w:lvlText w:val="o"/>
      <w:lvlJc w:val="left"/>
      <w:pPr>
        <w:tabs>
          <w:tab w:val="num" w:pos="1440"/>
        </w:tabs>
        <w:ind w:left="1440" w:hanging="360"/>
      </w:pPr>
      <w:rPr>
        <w:rFonts w:ascii="Courier New" w:hAnsi="Courier New" w:cs="Courier New" w:hint="default"/>
      </w:rPr>
    </w:lvl>
    <w:lvl w:ilvl="1" w:tplc="04070003">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24">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0A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8">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D15CE1"/>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7DA1230"/>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B506158"/>
    <w:multiLevelType w:val="hybridMultilevel"/>
    <w:tmpl w:val="0FD0E6F4"/>
    <w:lvl w:ilvl="0" w:tplc="BB6A4A98">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D0844D7"/>
    <w:multiLevelType w:val="hybridMultilevel"/>
    <w:tmpl w:val="72AA4FA2"/>
    <w:lvl w:ilvl="0" w:tplc="523AEFC4">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49A3F3A"/>
    <w:multiLevelType w:val="hybridMultilevel"/>
    <w:tmpl w:val="994684FC"/>
    <w:lvl w:ilvl="0" w:tplc="04070001">
      <w:start w:val="1"/>
      <w:numFmt w:val="bullet"/>
      <w:lvlText w:val=""/>
      <w:lvlJc w:val="left"/>
      <w:pPr>
        <w:tabs>
          <w:tab w:val="num" w:pos="0"/>
        </w:tabs>
        <w:ind w:left="0" w:hanging="360"/>
      </w:pPr>
      <w:rPr>
        <w:rFonts w:ascii="Symbol" w:hAnsi="Symbol" w:hint="default"/>
      </w:rPr>
    </w:lvl>
    <w:lvl w:ilvl="1" w:tplc="0A12C228">
      <w:numFmt w:val="bullet"/>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34">
    <w:nsid w:val="7CA76F10"/>
    <w:multiLevelType w:val="hybridMultilevel"/>
    <w:tmpl w:val="2EB2B3E6"/>
    <w:lvl w:ilvl="0" w:tplc="F66403AE">
      <w:start w:val="1"/>
      <w:numFmt w:val="decimal"/>
      <w:pStyle w:val="Numm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4"/>
  </w:num>
  <w:num w:numId="4">
    <w:abstractNumId w:val="14"/>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26"/>
  </w:num>
  <w:num w:numId="18">
    <w:abstractNumId w:val="22"/>
  </w:num>
  <w:num w:numId="19">
    <w:abstractNumId w:val="19"/>
  </w:num>
  <w:num w:numId="20">
    <w:abstractNumId w:val="29"/>
  </w:num>
  <w:num w:numId="21">
    <w:abstractNumId w:val="30"/>
  </w:num>
  <w:num w:numId="22">
    <w:abstractNumId w:val="11"/>
  </w:num>
  <w:num w:numId="23">
    <w:abstractNumId w:val="27"/>
  </w:num>
  <w:num w:numId="24">
    <w:abstractNumId w:val="25"/>
  </w:num>
  <w:num w:numId="25">
    <w:abstractNumId w:val="28"/>
  </w:num>
  <w:num w:numId="26">
    <w:abstractNumId w:val="23"/>
  </w:num>
  <w:num w:numId="27">
    <w:abstractNumId w:val="17"/>
  </w:num>
  <w:num w:numId="28">
    <w:abstractNumId w:val="34"/>
  </w:num>
  <w:num w:numId="29">
    <w:abstractNumId w:val="34"/>
    <w:lvlOverride w:ilvl="0">
      <w:startOverride w:val="1"/>
    </w:lvlOverride>
  </w:num>
  <w:num w:numId="30">
    <w:abstractNumId w:val="15"/>
  </w:num>
  <w:num w:numId="31">
    <w:abstractNumId w:val="33"/>
  </w:num>
  <w:num w:numId="32">
    <w:abstractNumId w:val="20"/>
  </w:num>
  <w:num w:numId="33">
    <w:abstractNumId w:val="16"/>
  </w:num>
  <w:num w:numId="34">
    <w:abstractNumId w:val="21"/>
  </w:num>
  <w:num w:numId="35">
    <w:abstractNumId w:val="32"/>
  </w:num>
  <w:num w:numId="36">
    <w:abstractNumId w:val="31"/>
  </w:num>
  <w:num w:numId="37">
    <w:abstractNumId w:val="10"/>
  </w:num>
  <w:num w:numId="38">
    <w:abstractNumId w:val="1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SortMethod w:val="000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4A"/>
    <w:rsid w:val="000053B9"/>
    <w:rsid w:val="00024AF8"/>
    <w:rsid w:val="0003038B"/>
    <w:rsid w:val="00074BCD"/>
    <w:rsid w:val="00087470"/>
    <w:rsid w:val="000901D0"/>
    <w:rsid w:val="000A30AF"/>
    <w:rsid w:val="000B1181"/>
    <w:rsid w:val="000D0D75"/>
    <w:rsid w:val="000E1D59"/>
    <w:rsid w:val="000E65A4"/>
    <w:rsid w:val="000F7700"/>
    <w:rsid w:val="000F7A4A"/>
    <w:rsid w:val="00101E29"/>
    <w:rsid w:val="00105875"/>
    <w:rsid w:val="0011094C"/>
    <w:rsid w:val="0011161B"/>
    <w:rsid w:val="00115B2B"/>
    <w:rsid w:val="00120410"/>
    <w:rsid w:val="00136BC0"/>
    <w:rsid w:val="001551C5"/>
    <w:rsid w:val="00161C16"/>
    <w:rsid w:val="00162D58"/>
    <w:rsid w:val="00176FF6"/>
    <w:rsid w:val="00183A9A"/>
    <w:rsid w:val="00193618"/>
    <w:rsid w:val="001A39CB"/>
    <w:rsid w:val="001B002F"/>
    <w:rsid w:val="001B139E"/>
    <w:rsid w:val="001B1C6E"/>
    <w:rsid w:val="001C4061"/>
    <w:rsid w:val="001E1BFA"/>
    <w:rsid w:val="001E7B1A"/>
    <w:rsid w:val="001F2E52"/>
    <w:rsid w:val="001F3496"/>
    <w:rsid w:val="001F749C"/>
    <w:rsid w:val="001F7AA0"/>
    <w:rsid w:val="00202611"/>
    <w:rsid w:val="0020724F"/>
    <w:rsid w:val="002109A1"/>
    <w:rsid w:val="00213CB8"/>
    <w:rsid w:val="00213DB8"/>
    <w:rsid w:val="00223BDA"/>
    <w:rsid w:val="00234669"/>
    <w:rsid w:val="00244829"/>
    <w:rsid w:val="00250728"/>
    <w:rsid w:val="002519CD"/>
    <w:rsid w:val="00255AAF"/>
    <w:rsid w:val="00264CC3"/>
    <w:rsid w:val="0028034B"/>
    <w:rsid w:val="00294123"/>
    <w:rsid w:val="002A329F"/>
    <w:rsid w:val="002B65AF"/>
    <w:rsid w:val="002D01D8"/>
    <w:rsid w:val="00305863"/>
    <w:rsid w:val="003214A1"/>
    <w:rsid w:val="003254E5"/>
    <w:rsid w:val="00352A1C"/>
    <w:rsid w:val="003557D7"/>
    <w:rsid w:val="00356419"/>
    <w:rsid w:val="00356701"/>
    <w:rsid w:val="00366126"/>
    <w:rsid w:val="003908B8"/>
    <w:rsid w:val="003B6802"/>
    <w:rsid w:val="003C2C32"/>
    <w:rsid w:val="003E58A5"/>
    <w:rsid w:val="003F4DAA"/>
    <w:rsid w:val="004168B5"/>
    <w:rsid w:val="00417A8F"/>
    <w:rsid w:val="00425EB7"/>
    <w:rsid w:val="00427E1A"/>
    <w:rsid w:val="00442933"/>
    <w:rsid w:val="00470E93"/>
    <w:rsid w:val="004852ED"/>
    <w:rsid w:val="004A38DA"/>
    <w:rsid w:val="004D0777"/>
    <w:rsid w:val="004D16F8"/>
    <w:rsid w:val="00504ACC"/>
    <w:rsid w:val="00511EFE"/>
    <w:rsid w:val="00514522"/>
    <w:rsid w:val="005164B3"/>
    <w:rsid w:val="00540C9C"/>
    <w:rsid w:val="00543165"/>
    <w:rsid w:val="00556557"/>
    <w:rsid w:val="00556A6B"/>
    <w:rsid w:val="00560305"/>
    <w:rsid w:val="00570575"/>
    <w:rsid w:val="0059518D"/>
    <w:rsid w:val="005A1C03"/>
    <w:rsid w:val="005A3BAA"/>
    <w:rsid w:val="005A4466"/>
    <w:rsid w:val="005B1934"/>
    <w:rsid w:val="005B7887"/>
    <w:rsid w:val="005D3A6F"/>
    <w:rsid w:val="005D4DFC"/>
    <w:rsid w:val="005E3754"/>
    <w:rsid w:val="00613343"/>
    <w:rsid w:val="00627F48"/>
    <w:rsid w:val="00630275"/>
    <w:rsid w:val="006305C9"/>
    <w:rsid w:val="0063529A"/>
    <w:rsid w:val="0064562E"/>
    <w:rsid w:val="006569D6"/>
    <w:rsid w:val="00657292"/>
    <w:rsid w:val="00681B53"/>
    <w:rsid w:val="0069291D"/>
    <w:rsid w:val="00695FD9"/>
    <w:rsid w:val="006B0EFC"/>
    <w:rsid w:val="006B4652"/>
    <w:rsid w:val="006B4C6F"/>
    <w:rsid w:val="006C24FA"/>
    <w:rsid w:val="006C62D8"/>
    <w:rsid w:val="006D15E6"/>
    <w:rsid w:val="006E63F6"/>
    <w:rsid w:val="006F6ACE"/>
    <w:rsid w:val="00701612"/>
    <w:rsid w:val="00707855"/>
    <w:rsid w:val="0072179D"/>
    <w:rsid w:val="00760270"/>
    <w:rsid w:val="00774260"/>
    <w:rsid w:val="00784A9C"/>
    <w:rsid w:val="007A51C2"/>
    <w:rsid w:val="007A68D1"/>
    <w:rsid w:val="007A7400"/>
    <w:rsid w:val="007A7EB6"/>
    <w:rsid w:val="007D0D8D"/>
    <w:rsid w:val="007E3092"/>
    <w:rsid w:val="007F0567"/>
    <w:rsid w:val="007F2245"/>
    <w:rsid w:val="00806D95"/>
    <w:rsid w:val="00821CCD"/>
    <w:rsid w:val="00821F11"/>
    <w:rsid w:val="00842B70"/>
    <w:rsid w:val="008434AC"/>
    <w:rsid w:val="00894AA1"/>
    <w:rsid w:val="0089508F"/>
    <w:rsid w:val="008A33BE"/>
    <w:rsid w:val="008A63AA"/>
    <w:rsid w:val="008B2580"/>
    <w:rsid w:val="008D0A9C"/>
    <w:rsid w:val="008D0B0B"/>
    <w:rsid w:val="008D171C"/>
    <w:rsid w:val="008F2E85"/>
    <w:rsid w:val="008F3534"/>
    <w:rsid w:val="008F4449"/>
    <w:rsid w:val="008F76C3"/>
    <w:rsid w:val="00935835"/>
    <w:rsid w:val="00956A41"/>
    <w:rsid w:val="00957F8D"/>
    <w:rsid w:val="00990BEB"/>
    <w:rsid w:val="0099197C"/>
    <w:rsid w:val="0099231A"/>
    <w:rsid w:val="009A0F5F"/>
    <w:rsid w:val="009A11D4"/>
    <w:rsid w:val="009B0C95"/>
    <w:rsid w:val="009B34EE"/>
    <w:rsid w:val="009B6FBE"/>
    <w:rsid w:val="009B737E"/>
    <w:rsid w:val="009C2559"/>
    <w:rsid w:val="009E341B"/>
    <w:rsid w:val="009E35EA"/>
    <w:rsid w:val="009E587A"/>
    <w:rsid w:val="009F53EB"/>
    <w:rsid w:val="00A04B13"/>
    <w:rsid w:val="00A07854"/>
    <w:rsid w:val="00A12FA0"/>
    <w:rsid w:val="00A27CF7"/>
    <w:rsid w:val="00A3719B"/>
    <w:rsid w:val="00A401ED"/>
    <w:rsid w:val="00A431A0"/>
    <w:rsid w:val="00A43530"/>
    <w:rsid w:val="00A458A7"/>
    <w:rsid w:val="00A760E9"/>
    <w:rsid w:val="00A80435"/>
    <w:rsid w:val="00A94823"/>
    <w:rsid w:val="00AA0202"/>
    <w:rsid w:val="00AB0151"/>
    <w:rsid w:val="00AB2CDF"/>
    <w:rsid w:val="00AC2D36"/>
    <w:rsid w:val="00AC3AD4"/>
    <w:rsid w:val="00AE3A89"/>
    <w:rsid w:val="00AE48B4"/>
    <w:rsid w:val="00AF530E"/>
    <w:rsid w:val="00AF7239"/>
    <w:rsid w:val="00B071DE"/>
    <w:rsid w:val="00B21687"/>
    <w:rsid w:val="00B218B8"/>
    <w:rsid w:val="00B31325"/>
    <w:rsid w:val="00B31EC1"/>
    <w:rsid w:val="00B448F6"/>
    <w:rsid w:val="00B743FB"/>
    <w:rsid w:val="00BB6079"/>
    <w:rsid w:val="00BC0988"/>
    <w:rsid w:val="00BC3F84"/>
    <w:rsid w:val="00BD5AE6"/>
    <w:rsid w:val="00BF00D1"/>
    <w:rsid w:val="00BF3076"/>
    <w:rsid w:val="00BF42F7"/>
    <w:rsid w:val="00BF5D48"/>
    <w:rsid w:val="00C17EC8"/>
    <w:rsid w:val="00C25891"/>
    <w:rsid w:val="00C31292"/>
    <w:rsid w:val="00C33A33"/>
    <w:rsid w:val="00C40ECC"/>
    <w:rsid w:val="00C45E23"/>
    <w:rsid w:val="00C51951"/>
    <w:rsid w:val="00C75089"/>
    <w:rsid w:val="00C7530B"/>
    <w:rsid w:val="00C946B8"/>
    <w:rsid w:val="00C955AF"/>
    <w:rsid w:val="00CA3185"/>
    <w:rsid w:val="00CA6AA4"/>
    <w:rsid w:val="00CB11E5"/>
    <w:rsid w:val="00CB5D84"/>
    <w:rsid w:val="00CD6AA1"/>
    <w:rsid w:val="00CD6BF4"/>
    <w:rsid w:val="00CE211D"/>
    <w:rsid w:val="00CE2CF2"/>
    <w:rsid w:val="00CE66D4"/>
    <w:rsid w:val="00CF7845"/>
    <w:rsid w:val="00D026E3"/>
    <w:rsid w:val="00D21918"/>
    <w:rsid w:val="00D24691"/>
    <w:rsid w:val="00D26F98"/>
    <w:rsid w:val="00D46B4D"/>
    <w:rsid w:val="00D85653"/>
    <w:rsid w:val="00D926FC"/>
    <w:rsid w:val="00D949D1"/>
    <w:rsid w:val="00DA3E34"/>
    <w:rsid w:val="00DC0056"/>
    <w:rsid w:val="00DC1493"/>
    <w:rsid w:val="00DC1D32"/>
    <w:rsid w:val="00DD5966"/>
    <w:rsid w:val="00DF00FB"/>
    <w:rsid w:val="00DF7464"/>
    <w:rsid w:val="00E01E12"/>
    <w:rsid w:val="00E03B35"/>
    <w:rsid w:val="00E05B74"/>
    <w:rsid w:val="00E202DE"/>
    <w:rsid w:val="00E3388C"/>
    <w:rsid w:val="00E37886"/>
    <w:rsid w:val="00E4332E"/>
    <w:rsid w:val="00E4425A"/>
    <w:rsid w:val="00E469FE"/>
    <w:rsid w:val="00E517A6"/>
    <w:rsid w:val="00E63FB2"/>
    <w:rsid w:val="00E66A37"/>
    <w:rsid w:val="00E66BBF"/>
    <w:rsid w:val="00E70A53"/>
    <w:rsid w:val="00E72DCB"/>
    <w:rsid w:val="00E809B5"/>
    <w:rsid w:val="00E84A50"/>
    <w:rsid w:val="00E93F21"/>
    <w:rsid w:val="00EA4EEA"/>
    <w:rsid w:val="00EC57F8"/>
    <w:rsid w:val="00ED6CD6"/>
    <w:rsid w:val="00EE1934"/>
    <w:rsid w:val="00F23660"/>
    <w:rsid w:val="00F25555"/>
    <w:rsid w:val="00F36BCA"/>
    <w:rsid w:val="00F43864"/>
    <w:rsid w:val="00F47D67"/>
    <w:rsid w:val="00F53A20"/>
    <w:rsid w:val="00F77581"/>
    <w:rsid w:val="00F800FD"/>
    <w:rsid w:val="00F80805"/>
    <w:rsid w:val="00F902E3"/>
    <w:rsid w:val="00F91745"/>
    <w:rsid w:val="00F93F6C"/>
    <w:rsid w:val="00F94507"/>
    <w:rsid w:val="00F967A6"/>
    <w:rsid w:val="00FA3DF4"/>
    <w:rsid w:val="00FB0CA6"/>
    <w:rsid w:val="00FB175A"/>
    <w:rsid w:val="00FB68B5"/>
    <w:rsid w:val="00FC38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5"/>
    <o:shapelayout v:ext="edit">
      <o:idmap v:ext="edit" data="1"/>
    </o:shapelayout>
  </w:shapeDefaults>
  <w:decimalSymbol w:val="."/>
  <w:listSeparator w:val=","/>
  <w14:docId w14:val="25B3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g04549\AppData\Roaming\Microsoft\Templates\LLYBrand\AAA__LLY_Briefboge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E3227-517B-4F96-A67E-1C2C71299CDC}"/>
</file>

<file path=customXml/itemProps2.xml><?xml version="1.0" encoding="utf-8"?>
<ds:datastoreItem xmlns:ds="http://schemas.openxmlformats.org/officeDocument/2006/customXml" ds:itemID="{07C4748A-892A-4223-8963-3E92F4DED0CB}"/>
</file>

<file path=customXml/itemProps3.xml><?xml version="1.0" encoding="utf-8"?>
<ds:datastoreItem xmlns:ds="http://schemas.openxmlformats.org/officeDocument/2006/customXml" ds:itemID="{97C71BBB-BE3F-412B-BE0C-0B55970ED107}"/>
</file>

<file path=customXml/itemProps4.xml><?xml version="1.0" encoding="utf-8"?>
<ds:datastoreItem xmlns:ds="http://schemas.openxmlformats.org/officeDocument/2006/customXml" ds:itemID="{360F9BAF-3332-4218-B06D-14715DF3A337}"/>
</file>

<file path=customXml/itemProps5.xml><?xml version="1.0" encoding="utf-8"?>
<ds:datastoreItem xmlns:ds="http://schemas.openxmlformats.org/officeDocument/2006/customXml" ds:itemID="{C076D034-0586-4368-B7F5-ED2DC7E6EF6C}"/>
</file>

<file path=docProps/app.xml><?xml version="1.0" encoding="utf-8"?>
<Properties xmlns="http://schemas.openxmlformats.org/officeDocument/2006/extended-properties" xmlns:vt="http://schemas.openxmlformats.org/officeDocument/2006/docPropsVTypes">
  <Template>AAA__LLY_Briefbogen</Template>
  <TotalTime>1</TotalTime>
  <Pages>7</Pages>
  <Words>408</Words>
  <Characters>7864</Characters>
  <Application>Microsoft Office Word</Application>
  <DocSecurity>0</DocSecurity>
  <Lines>65</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LLY Basis</vt:lpstr>
      <vt:lpstr>LLY Basis</vt:lpstr>
    </vt:vector>
  </TitlesOfParts>
  <Company>Eli Lilly and Company</Company>
  <LinksUpToDate>false</LinksUpToDate>
  <CharactersWithSpaces>8256</CharactersWithSpaces>
  <SharedDoc>false</SharedDoc>
  <HLinks>
    <vt:vector size="12" baseType="variant">
      <vt:variant>
        <vt:i4>2555957</vt:i4>
      </vt:variant>
      <vt:variant>
        <vt:i4>1152</vt:i4>
      </vt:variant>
      <vt:variant>
        <vt:i4>1025</vt:i4>
      </vt:variant>
      <vt:variant>
        <vt:i4>1</vt:i4>
      </vt:variant>
      <vt:variant>
        <vt:lpwstr>\\Xksvr01\xg172\53\DinA4_LillySignatur300.bmp</vt:lpwstr>
      </vt:variant>
      <vt:variant>
        <vt:lpwstr/>
      </vt:variant>
      <vt:variant>
        <vt:i4>2555957</vt:i4>
      </vt:variant>
      <vt:variant>
        <vt:i4>1155</vt:i4>
      </vt:variant>
      <vt:variant>
        <vt:i4>1026</vt:i4>
      </vt:variant>
      <vt:variant>
        <vt:i4>1</vt:i4>
      </vt:variant>
      <vt:variant>
        <vt:lpwstr>\\Xksvr01\xg172\53\DinA4_LillySignatur300.bmp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LLY Basis</dc:title>
  <dc:creator>Katja Preugschat</dc:creator>
  <cp:lastModifiedBy>Sarra Emche</cp:lastModifiedBy>
  <cp:revision>4</cp:revision>
  <cp:lastPrinted>2014-05-20T13:32:00Z</cp:lastPrinted>
  <dcterms:created xsi:type="dcterms:W3CDTF">2014-10-13T16:57:00Z</dcterms:created>
  <dcterms:modified xsi:type="dcterms:W3CDTF">2014-10-13T17:00:00Z</dcterms:modified>
  <cp:contentStatus>Okt 2010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EnterpriseSensitivityClassificationTaxHTField0">
    <vt:lpwstr>GREEN|ec74153f-63be-46a4-ae5f-1b86c809897d</vt:lpwstr>
  </property>
</Properties>
</file>