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9"/>
        <w:gridCol w:w="140"/>
        <w:gridCol w:w="425"/>
        <w:gridCol w:w="1559"/>
        <w:gridCol w:w="1701"/>
      </w:tblGrid>
      <w:tr w:rsidR="00A82E17" w:rsidRPr="00777AD1" w14:paraId="48F21A45" w14:textId="77777777" w:rsidTr="00560DE3">
        <w:trPr>
          <w:trHeight w:val="1843"/>
        </w:trPr>
        <w:tc>
          <w:tcPr>
            <w:tcW w:w="5529" w:type="dxa"/>
            <w:gridSpan w:val="2"/>
          </w:tcPr>
          <w:p w14:paraId="7886E434" w14:textId="3B9BA198" w:rsidR="00A82E17" w:rsidRPr="00240E37" w:rsidRDefault="00210572" w:rsidP="00CF66C8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Account_Title_Desc_Glbl</w:t>
            </w:r>
            <w:proofErr w:type="spellEnd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384957" w:rsidRPr="00240E3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82E17"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="00A82E17" w:rsidRPr="00240E37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="00A82E17" w:rsidRPr="00240E3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1488C821" w14:textId="77777777" w:rsidR="00054CD7" w:rsidRPr="00240E37" w:rsidRDefault="00054CD7" w:rsidP="00054CD7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49682EE" w14:textId="79FB133E" w:rsidR="00054CD7" w:rsidRPr="00240E37" w:rsidRDefault="00054CD7" w:rsidP="00054CD7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7D29E1D0" w14:textId="77777777" w:rsidR="00054CD7" w:rsidRPr="00240E37" w:rsidRDefault="00054CD7" w:rsidP="00054CD7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5AEFAF5A" w14:textId="7EDD2373" w:rsidR="00A82E17" w:rsidRPr="00777AD1" w:rsidRDefault="00A82E17" w:rsidP="00054CD7">
            <w:pPr>
              <w:pStyle w:val="Adresse"/>
              <w:jc w:val="both"/>
              <w:rPr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38270735" w14:textId="77777777" w:rsidR="00A82E17" w:rsidRPr="00777AD1" w:rsidRDefault="00A82E17" w:rsidP="00CF66C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gridSpan w:val="2"/>
          </w:tcPr>
          <w:p w14:paraId="4C4C4B3A" w14:textId="77310E75" w:rsidR="00A82E17" w:rsidRPr="00497FA1" w:rsidRDefault="00A82E17" w:rsidP="00CF66C8">
            <w:pPr>
              <w:pStyle w:val="Adresse"/>
              <w:rPr>
                <w:szCs w:val="22"/>
                <w:lang w:val="en-US"/>
              </w:rPr>
            </w:pPr>
          </w:p>
          <w:p w14:paraId="29A563CB" w14:textId="351356DF" w:rsidR="00A82E17" w:rsidRPr="00777AD1" w:rsidRDefault="00A82E17" w:rsidP="00CF66C8">
            <w:pPr>
              <w:pStyle w:val="Adresse"/>
              <w:rPr>
                <w:szCs w:val="22"/>
                <w:lang w:val="en-US"/>
              </w:rPr>
            </w:pPr>
          </w:p>
        </w:tc>
      </w:tr>
      <w:tr w:rsidR="00A82E17" w:rsidRPr="00777AD1" w14:paraId="3676D029" w14:textId="77777777" w:rsidTr="00FB13BA">
        <w:trPr>
          <w:trHeight w:val="260"/>
        </w:trPr>
        <w:tc>
          <w:tcPr>
            <w:tcW w:w="5389" w:type="dxa"/>
          </w:tcPr>
          <w:p w14:paraId="0AE69366" w14:textId="77777777" w:rsidR="00A82E17" w:rsidRPr="00777AD1" w:rsidRDefault="00A82E17" w:rsidP="00CF66C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124" w:type="dxa"/>
            <w:gridSpan w:val="3"/>
            <w:vAlign w:val="bottom"/>
          </w:tcPr>
          <w:p w14:paraId="4AB16AB9" w14:textId="77777777" w:rsidR="00A82E17" w:rsidRPr="00777AD1" w:rsidRDefault="00A82E17" w:rsidP="00145B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vAlign w:val="bottom"/>
          </w:tcPr>
          <w:p w14:paraId="7945E563" w14:textId="77777777" w:rsidR="00B93DF7" w:rsidRDefault="00B93DF7" w:rsidP="009F5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32FD76" w14:textId="77777777" w:rsidR="00B93DF7" w:rsidRDefault="00B93DF7" w:rsidP="009F5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581DAA" w14:textId="77777777" w:rsidR="00A82E17" w:rsidRPr="00777AD1" w:rsidRDefault="00A82E17" w:rsidP="009F59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12B953A" w14:textId="77777777" w:rsidR="00A82E17" w:rsidRDefault="00A82E17" w:rsidP="00535452">
      <w:pPr>
        <w:rPr>
          <w:rFonts w:ascii="Arial" w:hAnsi="Arial" w:cs="Arial"/>
          <w:sz w:val="22"/>
          <w:szCs w:val="22"/>
          <w:highlight w:val="green"/>
          <w:lang w:val="en-US"/>
        </w:rPr>
      </w:pPr>
    </w:p>
    <w:p w14:paraId="44EC3345" w14:textId="77777777" w:rsidR="00535452" w:rsidRPr="00A82E17" w:rsidRDefault="00535452" w:rsidP="00535452">
      <w:pPr>
        <w:rPr>
          <w:rFonts w:ascii="Arial" w:hAnsi="Arial" w:cs="Arial"/>
          <w:sz w:val="22"/>
          <w:szCs w:val="22"/>
        </w:rPr>
      </w:pPr>
    </w:p>
    <w:p w14:paraId="169EAE20" w14:textId="77777777" w:rsidR="002D4C48" w:rsidRPr="00695EB1" w:rsidRDefault="002D4C48" w:rsidP="002D4C48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695EB1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695EB1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695EB1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608ACA4E" w14:textId="77777777" w:rsidR="002D4C48" w:rsidRDefault="002D4C48" w:rsidP="002D4C48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512CB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512CB9">
        <w:rPr>
          <w:rFonts w:ascii="Arial" w:hAnsi="Arial" w:cs="Arial"/>
          <w:sz w:val="22"/>
          <w:szCs w:val="22"/>
          <w:lang w:val="en-US"/>
        </w:rPr>
        <w:t>Me</w:t>
      </w:r>
      <w:r>
        <w:rPr>
          <w:rFonts w:ascii="Arial" w:hAnsi="Arial" w:cs="Arial"/>
          <w:sz w:val="22"/>
          <w:szCs w:val="22"/>
          <w:lang w:val="en-US"/>
        </w:rPr>
        <w:t>eting_MERC_Date_of_Event_MERC__s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</w:t>
      </w:r>
    </w:p>
    <w:p w14:paraId="477FF385" w14:textId="77777777" w:rsidR="002D4C48" w:rsidRPr="00512CB9" w:rsidRDefault="002D4C48" w:rsidP="002D4C48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512CB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512CB9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512CB9">
        <w:rPr>
          <w:rFonts w:ascii="Arial" w:hAnsi="Arial" w:cs="Arial"/>
          <w:sz w:val="22"/>
          <w:szCs w:val="22"/>
          <w:lang w:val="en-US"/>
        </w:rPr>
        <w:t>&gt;&gt;</w:t>
      </w:r>
    </w:p>
    <w:p w14:paraId="12ADFF59" w14:textId="77777777" w:rsidR="002D4C48" w:rsidRPr="00176E32" w:rsidRDefault="002D4C48" w:rsidP="002D4C48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3829BE7E" w14:textId="77777777" w:rsidR="002D4C48" w:rsidRPr="00A95CAB" w:rsidRDefault="002D4C48" w:rsidP="002D4C48">
      <w:pPr>
        <w:pStyle w:val="BodyText"/>
        <w:rPr>
          <w:rFonts w:ascii="Arial" w:hAnsi="Arial" w:cs="Arial"/>
        </w:rPr>
      </w:pPr>
    </w:p>
    <w:p w14:paraId="347DB45A" w14:textId="5C930E06" w:rsidR="002D4C48" w:rsidRPr="00CB2E14" w:rsidRDefault="002D4C48" w:rsidP="002D4C4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CB2E14">
        <w:rPr>
          <w:rFonts w:ascii="Arial" w:hAnsi="Arial" w:cs="Arial"/>
          <w:sz w:val="22"/>
          <w:szCs w:val="22"/>
          <w:lang w:val="en-US" w:bidi="he-IL"/>
        </w:rPr>
        <w:t>Sehr</w:t>
      </w:r>
      <w:proofErr w:type="spellEnd"/>
      <w:r w:rsidRPr="00CB2E14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Pr="00CB2E14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Pr="00CB2E14">
        <w:rPr>
          <w:rFonts w:ascii="Arial" w:hAnsi="Arial" w:cs="Arial"/>
          <w:sz w:val="22"/>
          <w:szCs w:val="22"/>
          <w:lang w:val="en-US" w:bidi="he-IL"/>
        </w:rPr>
        <w:t xml:space="preserve">/r </w:t>
      </w:r>
      <w:r w:rsidR="00384957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84957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384957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384957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86646">
        <w:rPr>
          <w:rFonts w:ascii="Arial" w:hAnsi="Arial" w:cs="Arial"/>
          <w:sz w:val="22"/>
          <w:szCs w:val="22"/>
          <w:lang w:val="es-AR"/>
        </w:rPr>
        <w:t>Ac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557CAC99" w14:textId="77777777" w:rsidR="002D4C48" w:rsidRPr="00CB2E14" w:rsidRDefault="002D4C48" w:rsidP="002D4C4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2AF6437F" w14:textId="6E3EBE86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herzlich Willkommen im Namen von Lilly in</w:t>
      </w:r>
      <w:r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CB2E14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 zur/zum </w:t>
      </w:r>
      <w:r w:rsidRPr="00CB2E14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. </w:t>
      </w:r>
    </w:p>
    <w:p w14:paraId="448837C7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</w:p>
    <w:p w14:paraId="38D0A290" w14:textId="23736A73" w:rsidR="002D4C48" w:rsidRDefault="002D4C48" w:rsidP="002D4C48">
      <w:pPr>
        <w:rPr>
          <w:rFonts w:ascii="Arial" w:hAnsi="Arial" w:cs="Arial"/>
          <w:szCs w:val="22"/>
          <w:lang w:val="de-DE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 xml:space="preserve">Detaillierte Informationen zum wissenschaftlichen Programm </w:t>
      </w:r>
      <w:r w:rsidR="000F52E9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A95CAB">
        <w:rPr>
          <w:rFonts w:ascii="Arial" w:hAnsi="Arial" w:cs="Arial"/>
          <w:sz w:val="22"/>
          <w:szCs w:val="22"/>
          <w:lang w:val="de-DE" w:bidi="he-IL"/>
        </w:rPr>
        <w:t>entnehmen Sie bitte der Ko</w:t>
      </w:r>
      <w:r w:rsidRPr="00A95CAB">
        <w:rPr>
          <w:rFonts w:ascii="Arial" w:hAnsi="Arial" w:cs="Arial"/>
          <w:sz w:val="22"/>
          <w:szCs w:val="22"/>
          <w:lang w:val="de-DE" w:bidi="he-IL"/>
        </w:rPr>
        <w:t>n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gressbroschüre bzw. finden Sie </w:t>
      </w:r>
      <w:r w:rsidRPr="00A95CAB">
        <w:rPr>
          <w:rFonts w:ascii="Arial" w:hAnsi="Arial" w:cs="Arial"/>
          <w:sz w:val="22"/>
          <w:szCs w:val="22"/>
          <w:lang w:val="de-DE"/>
        </w:rPr>
        <w:t>unter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Pr="005F56CD">
        <w:rPr>
          <w:rFonts w:ascii="Arial" w:hAnsi="Arial" w:cs="Arial"/>
          <w:sz w:val="22"/>
          <w:szCs w:val="22"/>
          <w:lang w:val="de-DE"/>
        </w:rPr>
        <w:t>&lt;&lt;Form_Congresswebsite&gt;&gt;</w:t>
      </w:r>
    </w:p>
    <w:p w14:paraId="36F93CEA" w14:textId="77777777" w:rsidR="002D4C48" w:rsidRPr="00A95CAB" w:rsidRDefault="002D4C48" w:rsidP="002D4C48">
      <w:pPr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12A2A53E" w14:textId="77777777" w:rsidR="002D4C48" w:rsidRPr="00A95CAB" w:rsidRDefault="002D4C48" w:rsidP="002D4C48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Um Ihren Aufenthalt so komfortabel und interessant wie möglich zu gestalten, haben wir be</w:t>
      </w:r>
      <w:r w:rsidRPr="00A95CAB">
        <w:rPr>
          <w:rFonts w:ascii="Arial" w:hAnsi="Arial" w:cs="Arial"/>
          <w:sz w:val="22"/>
          <w:szCs w:val="22"/>
          <w:lang w:val="de-DE" w:bidi="he-IL"/>
        </w:rPr>
        <w:t>i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liegend einige wichtige Informationen für </w:t>
      </w:r>
      <w:bookmarkStart w:id="0" w:name="_GoBack"/>
      <w:bookmarkEnd w:id="0"/>
      <w:r w:rsidRPr="00A95CAB">
        <w:rPr>
          <w:rFonts w:ascii="Arial" w:hAnsi="Arial" w:cs="Arial"/>
          <w:sz w:val="22"/>
          <w:szCs w:val="22"/>
          <w:lang w:val="de-DE" w:bidi="he-IL"/>
        </w:rPr>
        <w:t>Sie zusammengestellt.</w:t>
      </w:r>
    </w:p>
    <w:p w14:paraId="04A9F2E6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</w:p>
    <w:p w14:paraId="06D81DF3" w14:textId="77777777" w:rsidR="002D4C48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Für weitere Unterstützung kontaktieren Sie jederzeit gerne</w:t>
      </w:r>
      <w:r>
        <w:rPr>
          <w:rFonts w:ascii="Arial" w:hAnsi="Arial" w:cs="Arial"/>
          <w:sz w:val="22"/>
          <w:szCs w:val="22"/>
          <w:lang w:val="de-DE" w:bidi="he-IL"/>
        </w:rPr>
        <w:t>:</w:t>
      </w:r>
    </w:p>
    <w:p w14:paraId="2C01B631" w14:textId="77777777" w:rsidR="002D4C48" w:rsidRDefault="002D4C48" w:rsidP="002D4C48">
      <w:pPr>
        <w:rPr>
          <w:rFonts w:ascii="Arial" w:hAnsi="Arial" w:cs="Arial"/>
          <w:b/>
          <w:sz w:val="22"/>
          <w:szCs w:val="22"/>
          <w:lang w:val="de-DE" w:bidi="he-IL"/>
        </w:rPr>
      </w:pPr>
    </w:p>
    <w:p w14:paraId="10D747A9" w14:textId="77777777" w:rsidR="00FB76AB" w:rsidRPr="00240E37" w:rsidRDefault="00FB76AB" w:rsidP="00FB76AB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de-DE" w:bidi="he-IL"/>
        </w:rPr>
        <w:t>&lt;&lt;User_Name&gt;&gt;</w:t>
      </w:r>
    </w:p>
    <w:p w14:paraId="2DE4E31B" w14:textId="3740F502" w:rsidR="00FB76AB" w:rsidRPr="00240E37" w:rsidRDefault="00FB76AB" w:rsidP="00FB76AB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de-DE" w:bidi="he-IL"/>
        </w:rPr>
        <w:t xml:space="preserve">Tel: </w:t>
      </w:r>
      <w:r w:rsidR="00E5159F" w:rsidRPr="00240E37">
        <w:rPr>
          <w:rFonts w:ascii="Arial" w:hAnsi="Arial" w:cs="Arial"/>
          <w:sz w:val="22"/>
          <w:szCs w:val="22"/>
          <w:lang w:val="de-DE" w:bidi="he-IL"/>
        </w:rPr>
        <w:t>+43 1 2060-92473</w:t>
      </w:r>
    </w:p>
    <w:p w14:paraId="40E94BF0" w14:textId="44119E72" w:rsidR="00FB76AB" w:rsidRPr="00240E37" w:rsidRDefault="00FB76AB" w:rsidP="00FB76AB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de-DE" w:bidi="he-IL"/>
        </w:rPr>
        <w:t xml:space="preserve">Fax: </w:t>
      </w:r>
      <w:r w:rsidR="00E5159F" w:rsidRPr="00240E37">
        <w:rPr>
          <w:rFonts w:ascii="Arial" w:hAnsi="Arial" w:cs="Arial"/>
          <w:sz w:val="22"/>
          <w:szCs w:val="22"/>
          <w:lang w:val="de-DE" w:bidi="he-IL"/>
        </w:rPr>
        <w:t>+43 1 71178 552</w:t>
      </w:r>
    </w:p>
    <w:p w14:paraId="51BC97EC" w14:textId="77777777" w:rsidR="00240E37" w:rsidRPr="00240E37" w:rsidRDefault="00240E37" w:rsidP="00240E37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it-IT" w:bidi="he-IL"/>
        </w:rPr>
        <w:t>Lilly_Austria_CMS@lilly.com</w:t>
      </w:r>
    </w:p>
    <w:p w14:paraId="34C420F0" w14:textId="77777777" w:rsidR="00FB76AB" w:rsidRPr="00A95CAB" w:rsidRDefault="00FB76AB" w:rsidP="00FB76AB">
      <w:pPr>
        <w:rPr>
          <w:rFonts w:ascii="Arial" w:hAnsi="Arial" w:cs="Arial"/>
          <w:sz w:val="22"/>
          <w:szCs w:val="22"/>
          <w:lang w:val="de-DE" w:bidi="he-IL"/>
        </w:rPr>
      </w:pPr>
    </w:p>
    <w:p w14:paraId="5DD26747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Wir freuen uns über Ihre Teilnahme!</w:t>
      </w:r>
    </w:p>
    <w:p w14:paraId="6BD0E868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</w:p>
    <w:p w14:paraId="4870C0E9" w14:textId="203E03B7" w:rsidR="002D4C48" w:rsidRPr="00A95CAB" w:rsidRDefault="002D4C48" w:rsidP="002D4C48">
      <w:pPr>
        <w:rPr>
          <w:rFonts w:ascii="Arial" w:hAnsi="Arial" w:cs="Arial"/>
          <w:sz w:val="22"/>
          <w:szCs w:val="22"/>
          <w:lang w:val="de-DE" w:bidi="he-IL"/>
        </w:rPr>
      </w:pPr>
    </w:p>
    <w:p w14:paraId="28A59079" w14:textId="77777777" w:rsidR="002D4C48" w:rsidRPr="00A95CAB" w:rsidRDefault="002D4C48" w:rsidP="002D4C48">
      <w:pPr>
        <w:rPr>
          <w:rFonts w:ascii="Arial" w:hAnsi="Arial" w:cs="Arial"/>
          <w:sz w:val="22"/>
          <w:szCs w:val="22"/>
          <w:lang w:val="de-DE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Mit freundlichen Grüßen,</w:t>
      </w:r>
    </w:p>
    <w:p w14:paraId="72A44606" w14:textId="77777777" w:rsidR="002D4C48" w:rsidRDefault="002D4C48" w:rsidP="002D4C4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231F4CBE" w14:textId="1B7610DB" w:rsidR="002D4C48" w:rsidRPr="000A02F9" w:rsidRDefault="00210572" w:rsidP="002D4C4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&lt;&lt;Form_titleofmeetingowner&gt;&gt;</w:t>
      </w:r>
    </w:p>
    <w:p w14:paraId="67815A19" w14:textId="5EF47BFD" w:rsidR="00B93DF7" w:rsidRPr="00210572" w:rsidRDefault="00210572" w:rsidP="00B93DF7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21057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210572">
        <w:rPr>
          <w:rFonts w:ascii="Arial" w:hAnsi="Arial" w:cs="Arial"/>
          <w:sz w:val="22"/>
          <w:szCs w:val="22"/>
          <w:lang w:val="en-US"/>
        </w:rPr>
        <w:t>Form_Meetingowner</w:t>
      </w:r>
      <w:proofErr w:type="spellEnd"/>
      <w:r w:rsidRPr="00210572">
        <w:rPr>
          <w:rFonts w:ascii="Arial" w:hAnsi="Arial" w:cs="Arial"/>
          <w:sz w:val="22"/>
          <w:szCs w:val="22"/>
          <w:lang w:val="en-US"/>
        </w:rPr>
        <w:t>&gt;&gt;</w:t>
      </w:r>
    </w:p>
    <w:p w14:paraId="63B3A350" w14:textId="6A533ED7" w:rsidR="007751C2" w:rsidRPr="00A82E17" w:rsidRDefault="007751C2" w:rsidP="002D4C48">
      <w:pPr>
        <w:jc w:val="center"/>
        <w:rPr>
          <w:rFonts w:ascii="Arial" w:hAnsi="Arial" w:cs="Arial"/>
          <w:sz w:val="22"/>
          <w:szCs w:val="22"/>
          <w:lang w:val="en-US"/>
        </w:rPr>
      </w:pPr>
    </w:p>
    <w:sectPr w:rsidR="007751C2" w:rsidRPr="00A82E17" w:rsidSect="00210572">
      <w:headerReference w:type="default" r:id="rId12"/>
      <w:footerReference w:type="default" r:id="rId13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DEFFC" w14:textId="77777777" w:rsidR="0066746F" w:rsidRDefault="0066746F">
      <w:r>
        <w:separator/>
      </w:r>
    </w:p>
  </w:endnote>
  <w:endnote w:type="continuationSeparator" w:id="0">
    <w:p w14:paraId="23D1E195" w14:textId="77777777" w:rsidR="0066746F" w:rsidRDefault="0066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B93DF7" w:rsidRPr="00AC44BE" w14:paraId="561A84F4" w14:textId="77777777" w:rsidTr="00B93DF7">
      <w:tc>
        <w:tcPr>
          <w:tcW w:w="9111" w:type="dxa"/>
        </w:tcPr>
        <w:p w14:paraId="1258073E" w14:textId="4F03F70A" w:rsidR="00B93DF7" w:rsidRPr="00AC44BE" w:rsidRDefault="00B93DF7" w:rsidP="00207FB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497FA1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497FA1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497FA1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="00497FA1">
            <w:rPr>
              <w:rFonts w:ascii="Arial" w:hAnsi="Arial" w:cs="Arial"/>
              <w:sz w:val="18"/>
              <w:szCs w:val="18"/>
            </w:rPr>
            <w:t xml:space="preserve"> 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63B3A359" w14:textId="5A359312" w:rsidR="004E2727" w:rsidRDefault="004E2727" w:rsidP="00895C58">
    <w:pPr>
      <w:pStyle w:val="Footer"/>
      <w:tabs>
        <w:tab w:val="clear" w:pos="4320"/>
        <w:tab w:val="clear" w:pos="8640"/>
        <w:tab w:val="left" w:pos="144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C6019" w14:textId="77777777" w:rsidR="0066746F" w:rsidRDefault="0066746F">
      <w:r>
        <w:separator/>
      </w:r>
    </w:p>
  </w:footnote>
  <w:footnote w:type="continuationSeparator" w:id="0">
    <w:p w14:paraId="0F1949E2" w14:textId="77777777" w:rsidR="0066746F" w:rsidRDefault="00667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3A357" w14:textId="03FD2BC1" w:rsidR="004E2727" w:rsidRPr="00895C58" w:rsidRDefault="00210572" w:rsidP="00895C58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48E3DB" wp14:editId="03BE8DB1">
              <wp:simplePos x="0" y="0"/>
              <wp:positionH relativeFrom="column">
                <wp:posOffset>4669790</wp:posOffset>
              </wp:positionH>
              <wp:positionV relativeFrom="paragraph">
                <wp:posOffset>710565</wp:posOffset>
              </wp:positionV>
              <wp:extent cx="16200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0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675A3F78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4007B7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0C41C28D" w14:textId="77777777" w:rsidR="00045031" w:rsidRPr="00497FA1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497FA1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Kölblgasse 8-10</w:t>
                          </w:r>
                        </w:p>
                        <w:p w14:paraId="51D15A89" w14:textId="06F14B4E" w:rsidR="00045031" w:rsidRPr="00497FA1" w:rsidRDefault="00B93DF7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497FA1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A-</w:t>
                          </w:r>
                          <w:r w:rsidR="00045031" w:rsidRPr="00497FA1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1030 Wien</w:t>
                          </w:r>
                        </w:p>
                        <w:p w14:paraId="678B2643" w14:textId="77777777" w:rsidR="00045031" w:rsidRPr="00497FA1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497FA1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Austria</w:t>
                          </w:r>
                        </w:p>
                        <w:p w14:paraId="6047D924" w14:textId="77777777" w:rsidR="00045031" w:rsidRPr="00497FA1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497FA1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Tel: +43 1 2060 92473</w:t>
                          </w:r>
                        </w:p>
                        <w:p w14:paraId="3F621D22" w14:textId="77777777" w:rsidR="00045031" w:rsidRPr="00497FA1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497FA1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www.lilly.at</w:t>
                          </w:r>
                        </w:p>
                        <w:p w14:paraId="71B48FEF" w14:textId="77777777" w:rsidR="00045031" w:rsidRPr="00497FA1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497FA1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Firmenbuchgericht: Wien</w:t>
                          </w:r>
                        </w:p>
                        <w:p w14:paraId="3702C022" w14:textId="71E29BD7" w:rsidR="00045031" w:rsidRPr="00497FA1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497FA1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Firmenbuchnummer: 112976t</w:t>
                          </w:r>
                        </w:p>
                        <w:p w14:paraId="7F919903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0FA7FEEE" w14:textId="77777777" w:rsidR="00045031" w:rsidRPr="004007B7" w:rsidRDefault="00045031" w:rsidP="004007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07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95pt;width:127.5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" filled="f" stroked="f">
              <v:path arrowok="t"/>
              <v:textbox>
                <w:txbxContent>
                  <w:p w14:paraId="675A3F78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4007B7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0C41C28D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51D15A89" w14:textId="06F14B4E" w:rsidR="00045031" w:rsidRPr="004007B7" w:rsidRDefault="00B93DF7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045031"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678B2643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047D924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3F621D22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71B48FEF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3702C022" w14:textId="71E29BD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Firmenbuchnummer</w:t>
                    </w:r>
                    <w:proofErr w:type="spellEnd"/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112976t</w:t>
                    </w:r>
                  </w:p>
                  <w:p w14:paraId="7F919903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0FA7FEEE" w14:textId="77777777" w:rsidR="00045031" w:rsidRPr="004007B7" w:rsidRDefault="00045031" w:rsidP="004007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07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  <w:r w:rsidR="004007B7" w:rsidRPr="00895C5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C297755" wp14:editId="404E82A9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45EA"/>
    <w:multiLevelType w:val="hybridMultilevel"/>
    <w:tmpl w:val="EDEE7246"/>
    <w:lvl w:ilvl="0" w:tplc="563226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15433"/>
    <w:rsid w:val="000258CE"/>
    <w:rsid w:val="00045031"/>
    <w:rsid w:val="00045BB0"/>
    <w:rsid w:val="0005330E"/>
    <w:rsid w:val="00054CD7"/>
    <w:rsid w:val="000B50E7"/>
    <w:rsid w:val="000F037E"/>
    <w:rsid w:val="000F52E9"/>
    <w:rsid w:val="00100403"/>
    <w:rsid w:val="00101C41"/>
    <w:rsid w:val="00126ED7"/>
    <w:rsid w:val="00145BFD"/>
    <w:rsid w:val="00147F6C"/>
    <w:rsid w:val="001E0B79"/>
    <w:rsid w:val="00210572"/>
    <w:rsid w:val="00240E37"/>
    <w:rsid w:val="002669F0"/>
    <w:rsid w:val="00274029"/>
    <w:rsid w:val="002D4C48"/>
    <w:rsid w:val="00305F71"/>
    <w:rsid w:val="00347566"/>
    <w:rsid w:val="00384957"/>
    <w:rsid w:val="003A2DC7"/>
    <w:rsid w:val="003B6145"/>
    <w:rsid w:val="004007B7"/>
    <w:rsid w:val="004857DA"/>
    <w:rsid w:val="00497FA1"/>
    <w:rsid w:val="004E2727"/>
    <w:rsid w:val="004F5AA8"/>
    <w:rsid w:val="00535452"/>
    <w:rsid w:val="00560DE3"/>
    <w:rsid w:val="005760B6"/>
    <w:rsid w:val="005E6F60"/>
    <w:rsid w:val="005F5521"/>
    <w:rsid w:val="006303CA"/>
    <w:rsid w:val="0066746F"/>
    <w:rsid w:val="006B6279"/>
    <w:rsid w:val="006E0341"/>
    <w:rsid w:val="00754C32"/>
    <w:rsid w:val="00772D2D"/>
    <w:rsid w:val="007751C2"/>
    <w:rsid w:val="008807C8"/>
    <w:rsid w:val="00895C58"/>
    <w:rsid w:val="008F14AD"/>
    <w:rsid w:val="00911ED8"/>
    <w:rsid w:val="00956D6C"/>
    <w:rsid w:val="00964907"/>
    <w:rsid w:val="00987F37"/>
    <w:rsid w:val="00996B96"/>
    <w:rsid w:val="009A4F1D"/>
    <w:rsid w:val="009F5997"/>
    <w:rsid w:val="009F7DA7"/>
    <w:rsid w:val="00A17B3E"/>
    <w:rsid w:val="00A82E17"/>
    <w:rsid w:val="00A91D49"/>
    <w:rsid w:val="00B007DA"/>
    <w:rsid w:val="00B117AB"/>
    <w:rsid w:val="00B93DF7"/>
    <w:rsid w:val="00BE7D85"/>
    <w:rsid w:val="00BF5530"/>
    <w:rsid w:val="00BF5CFD"/>
    <w:rsid w:val="00C031D9"/>
    <w:rsid w:val="00C5737C"/>
    <w:rsid w:val="00CB7C09"/>
    <w:rsid w:val="00CC4DF7"/>
    <w:rsid w:val="00D72516"/>
    <w:rsid w:val="00D77AB3"/>
    <w:rsid w:val="00DA6F74"/>
    <w:rsid w:val="00DD73D0"/>
    <w:rsid w:val="00E137C2"/>
    <w:rsid w:val="00E1758B"/>
    <w:rsid w:val="00E3245A"/>
    <w:rsid w:val="00E5159F"/>
    <w:rsid w:val="00E560DD"/>
    <w:rsid w:val="00E71334"/>
    <w:rsid w:val="00E72852"/>
    <w:rsid w:val="00E77BBB"/>
    <w:rsid w:val="00EA3944"/>
    <w:rsid w:val="00F4795E"/>
    <w:rsid w:val="00F87E93"/>
    <w:rsid w:val="00FB13BA"/>
    <w:rsid w:val="00FB6DCB"/>
    <w:rsid w:val="00FB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3A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table" w:styleId="TableGrid">
    <w:name w:val="Table Grid"/>
    <w:basedOn w:val="TableNormal"/>
    <w:uiPriority w:val="59"/>
    <w:rsid w:val="00A82E1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82E1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table" w:styleId="TableGrid">
    <w:name w:val="Table Grid"/>
    <w:basedOn w:val="TableNormal"/>
    <w:uiPriority w:val="59"/>
    <w:rsid w:val="00A82E1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82E1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78BD2-AB52-44CE-B958-B9A15C405627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1E730A2-F658-4F95-9BA7-5F1E92F42C7C}"/>
</file>

<file path=customXml/itemProps4.xml><?xml version="1.0" encoding="utf-8"?>
<ds:datastoreItem xmlns:ds="http://schemas.openxmlformats.org/officeDocument/2006/customXml" ds:itemID="{747F5B99-0CAB-4F4C-AA97-1FA43EBA91B7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Heinrich Kuhfuss</cp:lastModifiedBy>
  <cp:revision>2</cp:revision>
  <cp:lastPrinted>2014-07-01T13:55:00Z</cp:lastPrinted>
  <dcterms:created xsi:type="dcterms:W3CDTF">2014-09-02T14:50:00Z</dcterms:created>
  <dcterms:modified xsi:type="dcterms:W3CDTF">2014-09-02T14:50:00Z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