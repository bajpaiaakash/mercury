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709"/>
        <w:gridCol w:w="1984"/>
      </w:tblGrid>
      <w:tr w:rsidR="00803637" w:rsidRPr="007427E1" w14:paraId="005A7454" w14:textId="77777777" w:rsidTr="00E62C0F">
        <w:tc>
          <w:tcPr>
            <w:tcW w:w="9639" w:type="dxa"/>
            <w:gridSpan w:val="3"/>
          </w:tcPr>
          <w:p w14:paraId="16737110" w14:textId="6823B811" w:rsidR="00803637" w:rsidRPr="00AC3517" w:rsidRDefault="004B2583" w:rsidP="00D1474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Account_Merc_Title_Desc_Glbl</w:t>
            </w:r>
            <w:proofErr w:type="spellEnd"/>
            <w:r w:rsidRPr="00697F3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t xml:space="preserve"> &lt;&lt;</w:t>
            </w:r>
            <w:proofErr w:type="spellStart"/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803637" w:rsidRPr="004B2583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="00803637"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5C51E6B" w14:textId="77777777" w:rsidR="00803637" w:rsidRDefault="00803637" w:rsidP="00D1474B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AC351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62CE422" w14:textId="77777777" w:rsidR="00803637" w:rsidRDefault="00803637" w:rsidP="00D1474B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38D075" w14:textId="77777777" w:rsidR="00803637" w:rsidRDefault="00803637" w:rsidP="00D1474B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CDC70F" w14:textId="644D5DAE" w:rsidR="00803637" w:rsidRPr="008A447A" w:rsidRDefault="00803637" w:rsidP="00117951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7427E1" w:rsidRPr="000F6E2F" w14:paraId="7355E53E" w14:textId="77777777" w:rsidTr="00866E23">
        <w:tc>
          <w:tcPr>
            <w:tcW w:w="6946" w:type="dxa"/>
          </w:tcPr>
          <w:p w14:paraId="292D60E1" w14:textId="77777777" w:rsidR="007427E1" w:rsidRPr="008A447A" w:rsidRDefault="007427E1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4CEA7194" w14:textId="77777777" w:rsidR="007427E1" w:rsidRPr="008A447A" w:rsidRDefault="007427E1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59141AD3" w14:textId="77777777" w:rsidR="007427E1" w:rsidRPr="000F6E2F" w:rsidRDefault="007427E1" w:rsidP="000235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2EFB8D" w14:textId="5BB757C3" w:rsidR="00045BB0" w:rsidRPr="00842AF1" w:rsidRDefault="005026B0" w:rsidP="00045BB0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sz w:val="22"/>
          <w:szCs w:val="22"/>
          <w:lang w:val="en-US"/>
        </w:rPr>
        <w:t>Vertrag</w:t>
      </w:r>
      <w:proofErr w:type="spellEnd"/>
    </w:p>
    <w:p w14:paraId="25FDBEB9" w14:textId="77777777" w:rsidR="006A5914" w:rsidRPr="00842AF1" w:rsidRDefault="006A5914" w:rsidP="00842AF1">
      <w:pPr>
        <w:pStyle w:val="BodyText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6281D057" w:rsidR="00E71334" w:rsidRDefault="00AE47EE" w:rsidP="005031A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 w:bidi="he-IL"/>
        </w:rPr>
        <w:t>Form_Salutations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>&gt;&gt;</w:t>
      </w:r>
      <w:r w:rsidR="009038EA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9038EA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9038EA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C8162A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C8162A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C8162A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C8162A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4B6F532D" w14:textId="77777777" w:rsidR="00C8162A" w:rsidRPr="00842AF1" w:rsidRDefault="00C8162A" w:rsidP="005031AB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</w:p>
    <w:p w14:paraId="528DDF01" w14:textId="626F2C42" w:rsidR="00AB75FD" w:rsidRPr="00842AF1" w:rsidRDefault="003D5746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842AF1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842AF1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842AF1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842AF1">
        <w:rPr>
          <w:rFonts w:ascii="Arial" w:hAnsi="Arial" w:cs="Arial"/>
          <w:sz w:val="22"/>
          <w:szCs w:val="22"/>
          <w:lang w:val="de-DE"/>
        </w:rPr>
        <w:t>.</w:t>
      </w:r>
    </w:p>
    <w:p w14:paraId="0EBA9C7F" w14:textId="77777777" w:rsidR="00763202" w:rsidRPr="00842AF1" w:rsidRDefault="00763202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72DE57EE" w14:textId="46127D4C" w:rsidR="00012750" w:rsidRPr="00012750" w:rsidRDefault="009D2346" w:rsidP="00012750">
      <w:pPr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  <w:r w:rsidRPr="00012750">
        <w:rPr>
          <w:rFonts w:ascii="Arial" w:hAnsi="Arial" w:cs="Arial"/>
          <w:sz w:val="22"/>
          <w:szCs w:val="22"/>
          <w:lang w:val="de-DE"/>
        </w:rPr>
        <w:t>Be</w:t>
      </w:r>
      <w:r w:rsidR="00EB75BD" w:rsidRPr="00012750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012750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012750">
        <w:rPr>
          <w:rFonts w:ascii="Arial" w:hAnsi="Arial" w:cs="Arial"/>
          <w:sz w:val="22"/>
          <w:szCs w:val="22"/>
          <w:lang w:val="de-DE"/>
        </w:rPr>
        <w:t>Vertragsu</w:t>
      </w:r>
      <w:r w:rsidR="007427E1" w:rsidRPr="00012750">
        <w:rPr>
          <w:rFonts w:ascii="Arial" w:hAnsi="Arial" w:cs="Arial"/>
          <w:sz w:val="22"/>
          <w:szCs w:val="22"/>
          <w:lang w:val="de-DE"/>
        </w:rPr>
        <w:t xml:space="preserve">nterlagen für die </w:t>
      </w:r>
      <w:r w:rsidR="00012750" w:rsidRPr="00012750">
        <w:rPr>
          <w:rFonts w:ascii="Arial" w:hAnsi="Arial" w:cs="Arial"/>
          <w:sz w:val="22"/>
          <w:szCs w:val="22"/>
          <w:lang w:val="fr-CH"/>
        </w:rPr>
        <w:t>&lt;&lt;Contracttype</w:t>
      </w:r>
      <w:r w:rsidR="00012750" w:rsidRPr="00012750">
        <w:rPr>
          <w:rFonts w:ascii="Arial" w:hAnsi="Arial" w:cs="Arial"/>
          <w:sz w:val="22"/>
          <w:szCs w:val="22"/>
          <w:lang w:val="fr-CH"/>
        </w:rPr>
        <w:t>1</w:t>
      </w:r>
      <w:r w:rsidR="00012750" w:rsidRPr="00012750">
        <w:rPr>
          <w:rFonts w:ascii="Arial" w:hAnsi="Arial" w:cs="Arial"/>
          <w:sz w:val="22"/>
          <w:szCs w:val="22"/>
          <w:lang w:val="fr-CH"/>
        </w:rPr>
        <w:t>&gt;&gt;</w:t>
      </w:r>
      <w:r w:rsidR="00012750">
        <w:rPr>
          <w:rFonts w:ascii="Arial" w:hAnsi="Arial" w:cs="Arial"/>
          <w:sz w:val="22"/>
          <w:szCs w:val="22"/>
          <w:lang w:val="fr-CH"/>
        </w:rPr>
        <w:t>:</w:t>
      </w:r>
    </w:p>
    <w:p w14:paraId="1DE1AFB3" w14:textId="77777777" w:rsidR="000D15BD" w:rsidRDefault="000D15BD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755790CA" w14:textId="77777777" w:rsidR="00B55C05" w:rsidRPr="00AC3517" w:rsidRDefault="00B55C05" w:rsidP="005031AB">
      <w:pPr>
        <w:autoSpaceDE w:val="0"/>
        <w:autoSpaceDN w:val="0"/>
        <w:spacing w:line="276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C3517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C3517">
        <w:rPr>
          <w:rFonts w:ascii="Arial" w:hAnsi="Arial" w:cs="Arial"/>
          <w:b/>
          <w:sz w:val="22"/>
          <w:szCs w:val="22"/>
          <w:lang w:val="en-US"/>
        </w:rPr>
        <w:t>Meeting_Name_MERC_Name</w:t>
      </w:r>
      <w:proofErr w:type="spellEnd"/>
      <w:r w:rsidRPr="00AC3517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EE66F18" w14:textId="1C1737BE" w:rsidR="007427E1" w:rsidRDefault="00B55C05" w:rsidP="005031AB">
      <w:pPr>
        <w:autoSpaceDE w:val="0"/>
        <w:autoSpaceDN w:val="0"/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80363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803637">
        <w:rPr>
          <w:rFonts w:ascii="Arial" w:hAnsi="Arial" w:cs="Arial"/>
          <w:sz w:val="22"/>
          <w:szCs w:val="22"/>
          <w:lang w:val="en-US"/>
        </w:rPr>
        <w:t>Meeting_Name_MERC_Date_of_Event_MERC</w:t>
      </w:r>
      <w:proofErr w:type="spellEnd"/>
      <w:r w:rsidRPr="00803637">
        <w:rPr>
          <w:rFonts w:ascii="Arial" w:hAnsi="Arial" w:cs="Arial"/>
          <w:sz w:val="22"/>
          <w:szCs w:val="22"/>
          <w:lang w:val="en-US"/>
        </w:rPr>
        <w:t>&gt;&gt;</w:t>
      </w:r>
    </w:p>
    <w:p w14:paraId="28B0FA25" w14:textId="2879290C" w:rsidR="00803637" w:rsidRPr="00803637" w:rsidRDefault="00803637" w:rsidP="005031AB">
      <w:pPr>
        <w:autoSpaceDE w:val="0"/>
        <w:autoSpaceDN w:val="0"/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DE0C4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DE0C4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DE0C45">
        <w:rPr>
          <w:rFonts w:ascii="Arial" w:hAnsi="Arial" w:cs="Arial"/>
          <w:sz w:val="22"/>
          <w:szCs w:val="22"/>
          <w:lang w:val="en-US"/>
        </w:rPr>
        <w:t>&gt;&gt;</w:t>
      </w:r>
    </w:p>
    <w:p w14:paraId="4DDECAEE" w14:textId="77777777" w:rsidR="00B53041" w:rsidRPr="00803637" w:rsidRDefault="00B53041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37B5802" w14:textId="030B6738" w:rsidR="00EB75BD" w:rsidRPr="00012750" w:rsidRDefault="00012750" w:rsidP="005031AB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012750">
        <w:rPr>
          <w:rFonts w:ascii="Arial" w:hAnsi="Arial" w:cs="Arial"/>
          <w:sz w:val="22"/>
          <w:szCs w:val="22"/>
          <w:lang w:val="de-DE"/>
        </w:rPr>
        <w:t>&lt;&lt;Form_contracttype2&gt;&gt;</w:t>
      </w:r>
    </w:p>
    <w:p w14:paraId="004FE20B" w14:textId="77777777" w:rsidR="00916072" w:rsidRPr="00916072" w:rsidRDefault="00916072" w:rsidP="005031AB">
      <w:pPr>
        <w:pStyle w:val="ListParagraph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916072">
        <w:rPr>
          <w:rFonts w:ascii="Arial" w:hAnsi="Arial" w:cs="Arial"/>
          <w:sz w:val="22"/>
          <w:szCs w:val="22"/>
          <w:lang w:val="de-DE"/>
        </w:rPr>
        <w:t>Spesenabrechnungsformular</w:t>
      </w:r>
    </w:p>
    <w:p w14:paraId="75383E47" w14:textId="77777777" w:rsidR="0018451B" w:rsidRPr="00257D48" w:rsidRDefault="0018451B" w:rsidP="0018451B">
      <w:pPr>
        <w:pStyle w:val="ListParagraph"/>
        <w:numPr>
          <w:ilvl w:val="0"/>
          <w:numId w:val="1"/>
        </w:num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de-DE"/>
        </w:rPr>
      </w:pPr>
      <w:r w:rsidRPr="00257D48">
        <w:rPr>
          <w:rFonts w:ascii="Arial" w:hAnsi="Arial" w:cs="Arial"/>
          <w:sz w:val="22"/>
          <w:szCs w:val="22"/>
          <w:lang w:val="de-DE"/>
        </w:rPr>
        <w:fldChar w:fldCharType="begin"/>
      </w:r>
      <w:r w:rsidRPr="00257D48"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257D48">
        <w:instrText xml:space="preserve"> </w:instrText>
      </w:r>
      <w:r w:rsidRPr="00257D48">
        <w:rPr>
          <w:rFonts w:ascii="Arial" w:hAnsi="Arial" w:cs="Arial"/>
          <w:sz w:val="22"/>
          <w:szCs w:val="22"/>
          <w:lang w:val="de-DE"/>
        </w:rPr>
        <w:instrText>&lt;&lt;Meeting_Participant_MERC_Video_Audio_Recording_MERC&gt;&gt;"=</w:instrText>
      </w:r>
      <w:r>
        <w:rPr>
          <w:rFonts w:ascii="Arial" w:hAnsi="Arial" w:cs="Arial"/>
          <w:sz w:val="22"/>
          <w:szCs w:val="22"/>
          <w:lang w:val="de-DE"/>
        </w:rPr>
        <w:instrText>"Yes</w:instrText>
      </w:r>
      <w:r w:rsidRPr="00257D48">
        <w:rPr>
          <w:rFonts w:ascii="Arial" w:hAnsi="Arial" w:cs="Arial"/>
          <w:sz w:val="22"/>
          <w:szCs w:val="22"/>
          <w:lang w:val="de-DE"/>
        </w:rPr>
        <w:instrText xml:space="preserve">""Vortragsfreigabe" \* MERGEFORMAT </w:instrText>
      </w:r>
      <w:r w:rsidRPr="00257D48">
        <w:rPr>
          <w:rFonts w:ascii="Arial" w:hAnsi="Arial" w:cs="Arial"/>
          <w:sz w:val="22"/>
          <w:szCs w:val="22"/>
          <w:lang w:val="de-DE"/>
        </w:rPr>
        <w:fldChar w:fldCharType="separate"/>
      </w:r>
      <w:r w:rsidRPr="00257D48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257D48">
        <w:rPr>
          <w:rFonts w:ascii="Arial" w:hAnsi="Arial" w:cs="Arial"/>
          <w:sz w:val="22"/>
          <w:szCs w:val="22"/>
          <w:lang w:val="de-DE"/>
        </w:rPr>
        <w:fldChar w:fldCharType="end"/>
      </w:r>
    </w:p>
    <w:bookmarkStart w:id="0" w:name="_GoBack"/>
    <w:bookmarkEnd w:id="0"/>
    <w:p w14:paraId="7FE90626" w14:textId="77777777" w:rsidR="00B53041" w:rsidRPr="00BF5E27" w:rsidRDefault="00B53041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"="Master Service Agreement"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B53041" w14:paraId="25E73E16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299DCDA7" w14:textId="2738CBB5" w:rsidR="00B53041" w:rsidRPr="00B53041" w:rsidRDefault="00B53041" w:rsidP="005031AB">
            <w:pPr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53041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Wir schicken Ihnen zwei Verträge, </w:instrText>
            </w:r>
            <w:r w:rsidR="005031AB">
              <w:rPr>
                <w:rFonts w:ascii="Arial" w:hAnsi="Arial" w:cs="Arial"/>
                <w:sz w:val="22"/>
                <w:szCs w:val="22"/>
                <w:lang w:val="de-DE"/>
              </w:rPr>
              <w:instrText>einen</w:instrText>
            </w:r>
            <w:r w:rsidRPr="00B53041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 Dienstleistungsrahmenvertrag, welcher allgemeine Aspekte festlegt, sowie einen Einzelvertrag für die oben genannte Dienstleistung.</w:instrText>
            </w:r>
            <w:r w:rsidR="005A0DAD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 </w:instrText>
            </w:r>
            <w:r w:rsidRPr="00B53041">
              <w:rPr>
                <w:rFonts w:ascii="Arial" w:hAnsi="Arial" w:cs="Arial"/>
                <w:sz w:val="22"/>
                <w:szCs w:val="22"/>
                <w:lang w:val="de-DE"/>
              </w:rPr>
              <w:instrText>Bitte senden Sie uns jeweils ein unterzeichnetes Exemplar zurück:</w:instrText>
            </w:r>
          </w:p>
        </w:tc>
      </w:tr>
    </w:tbl>
    <w:p w14:paraId="3345913C" w14:textId="77777777" w:rsidR="00B53041" w:rsidRPr="00BF5E27" w:rsidRDefault="00B53041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"="Single Event Contract"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B53041" w14:paraId="78AAE0EC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EE169F7" w14:textId="6D1BEC30" w:rsidR="00B53041" w:rsidRPr="00C9763D" w:rsidRDefault="00B53041" w:rsidP="005031A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D257E8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Bitte senden Sie uns 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>ein unterzeichnetes Exemplar des Vertrags zurück:</w:instrText>
            </w:r>
          </w:p>
        </w:tc>
      </w:tr>
    </w:tbl>
    <w:p w14:paraId="4E83C6C7" w14:textId="77777777" w:rsidR="00B53041" w:rsidRPr="00BF5E27" w:rsidRDefault="00B53041" w:rsidP="005031AB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IF "</w:instrText>
      </w:r>
      <w:r w:rsidRPr="00B91612">
        <w:rPr>
          <w:rFonts w:ascii="Arial" w:hAnsi="Arial" w:cs="Arial"/>
          <w:sz w:val="22"/>
          <w:szCs w:val="22"/>
          <w:lang w:val="de-DE"/>
        </w:rPr>
        <w:instrText>&lt;&lt;HCP_Contract_MERC_RecordType&gt;&gt;</w:instrText>
      </w:r>
      <w:r>
        <w:rPr>
          <w:rFonts w:ascii="Arial" w:hAnsi="Arial" w:cs="Arial"/>
          <w:sz w:val="22"/>
          <w:szCs w:val="22"/>
          <w:lang w:val="de-DE"/>
        </w:rPr>
        <w:instrText>"="Work Order"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B53041" w14:paraId="79068D47" w14:textId="77777777" w:rsidTr="0056111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306DA2AD" w14:textId="6085BEDC" w:rsidR="00B53041" w:rsidRDefault="00B53041" w:rsidP="005031A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7E8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Bitte senden Sie uns </w:instrTex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instrText>ein unterzeichnetes Exemplar des Vertrags zurück:</w:instrText>
            </w:r>
          </w:p>
        </w:tc>
      </w:tr>
    </w:tbl>
    <w:p w14:paraId="0B66D31C" w14:textId="77777777" w:rsidR="00B53041" w:rsidRDefault="00B53041" w:rsidP="005031AB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instrText xml:space="preserve">"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 w:rsidRPr="00BF5E27">
        <w:rPr>
          <w:rFonts w:ascii="Arial" w:hAnsi="Arial" w:cs="Arial"/>
          <w:b/>
          <w:bCs/>
          <w:noProof/>
          <w:sz w:val="22"/>
          <w:szCs w:val="22"/>
          <w:lang w:val="de-DE"/>
        </w:rPr>
        <w:t>Error! Missing test condition.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4CFF799B" w14:textId="77777777" w:rsidR="00B53041" w:rsidRPr="00B53041" w:rsidRDefault="00B53041" w:rsidP="005031AB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522EFB98" w14:textId="4B286F66" w:rsidR="00D054AC" w:rsidRPr="00B53041" w:rsidRDefault="00B27523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Po</w:t>
      </w:r>
      <w:r w:rsidR="00D054AC"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st</w:t>
      </w:r>
      <w:r w:rsidR="00393FBF"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:</w:t>
      </w:r>
    </w:p>
    <w:p w14:paraId="3671AC66" w14:textId="77777777" w:rsidR="00802FC5" w:rsidRPr="00AE47EE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AE47EE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Eli Lilly (Suisse) SA</w:t>
      </w:r>
    </w:p>
    <w:p w14:paraId="41EF83D8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Lilly Customer Meeting Service Team </w:t>
      </w:r>
    </w:p>
    <w:p w14:paraId="1CA1D78D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Chemin des Coquelicots 16 </w:t>
      </w:r>
    </w:p>
    <w:p w14:paraId="07D70D26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CH-1214 Vernier /Genf </w:t>
      </w:r>
    </w:p>
    <w:p w14:paraId="602024DF" w14:textId="77777777" w:rsidR="00802FC5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E-mail: lilly_schweiz_cms@lilly.com</w:t>
      </w:r>
    </w:p>
    <w:p w14:paraId="5C38618C" w14:textId="4E995558" w:rsidR="007427E1" w:rsidRPr="00B53041" w:rsidRDefault="00802FC5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</w:pP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Fax: +41 22 306</w:t>
      </w:r>
      <w:r w:rsidR="00B55C05"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 </w:t>
      </w: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04</w:t>
      </w:r>
      <w:r w:rsidR="00B55C05"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 xml:space="preserve"> </w:t>
      </w:r>
      <w:r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AT"/>
        </w:rPr>
        <w:t>72</w:t>
      </w:r>
    </w:p>
    <w:p w14:paraId="7B0607F3" w14:textId="77777777" w:rsidR="00802FC5" w:rsidRPr="00B53041" w:rsidRDefault="00802FC5" w:rsidP="005031AB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de-CH"/>
        </w:rPr>
      </w:pPr>
    </w:p>
    <w:p w14:paraId="75D3555D" w14:textId="186881CB" w:rsidR="004F7571" w:rsidRPr="00B53041" w:rsidRDefault="00B53041" w:rsidP="005031AB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B53041">
        <w:rPr>
          <w:rFonts w:ascii="Arial" w:hAnsi="Arial" w:cs="Arial"/>
          <w:color w:val="000000"/>
          <w:sz w:val="22"/>
          <w:szCs w:val="22"/>
          <w:lang w:val="de-AT" w:eastAsia="en-IE"/>
        </w:rPr>
        <w:lastRenderedPageBreak/>
        <w:t xml:space="preserve">Wir werden Sie für etwaige Flug-, Bahn- bzw. Hotelbuchungen kontaktieren, damit wir die notwendigen Reservierungen für Sie durchführen können. </w:t>
      </w:r>
      <w:r w:rsidR="004F7571" w:rsidRPr="00B53041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Selbst initiierte Buchungen können leider nicht erstattet werden.</w:t>
      </w:r>
    </w:p>
    <w:p w14:paraId="1D54DD88" w14:textId="77777777" w:rsidR="00B53041" w:rsidRPr="00B53041" w:rsidRDefault="00B53041" w:rsidP="005031AB">
      <w:pPr>
        <w:spacing w:line="276" w:lineRule="auto"/>
        <w:jc w:val="both"/>
        <w:rPr>
          <w:rFonts w:ascii="Arial" w:hAnsi="Arial" w:cs="Arial"/>
          <w:b/>
          <w:lang w:val="de-CH"/>
        </w:rPr>
      </w:pPr>
    </w:p>
    <w:p w14:paraId="4C4F86E7" w14:textId="1E000BDE" w:rsidR="003041FB" w:rsidRPr="00842AF1" w:rsidRDefault="003041FB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842AF1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842AF1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842AF1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842AF1" w:rsidRDefault="00763202" w:rsidP="005031AB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1FE4E8D5" w14:textId="1A3A4449" w:rsidR="007427E1" w:rsidRDefault="009D2346" w:rsidP="005031AB">
      <w:pPr>
        <w:spacing w:line="276" w:lineRule="auto"/>
        <w:rPr>
          <w:rFonts w:ascii="Arial" w:hAnsi="Arial" w:cs="Arial"/>
          <w:sz w:val="22"/>
          <w:szCs w:val="22"/>
          <w:lang w:val="de-DE" w:bidi="he-IL"/>
        </w:rPr>
      </w:pPr>
      <w:r w:rsidRPr="00842AF1">
        <w:rPr>
          <w:rFonts w:ascii="Arial" w:hAnsi="Arial" w:cs="Arial"/>
          <w:sz w:val="22"/>
          <w:szCs w:val="22"/>
          <w:lang w:val="de-DE"/>
        </w:rPr>
        <w:t>M</w:t>
      </w:r>
      <w:r w:rsidR="00B27523" w:rsidRPr="00842AF1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842AF1">
        <w:rPr>
          <w:rFonts w:ascii="Arial" w:hAnsi="Arial" w:cs="Arial"/>
          <w:sz w:val="22"/>
          <w:szCs w:val="22"/>
          <w:lang w:val="de-DE"/>
        </w:rPr>
        <w:t>Grü</w:t>
      </w:r>
      <w:r w:rsidR="008F0E6D" w:rsidRPr="00842AF1">
        <w:rPr>
          <w:rFonts w:ascii="Arial" w:hAnsi="Arial" w:cs="Arial"/>
          <w:sz w:val="22"/>
          <w:szCs w:val="22"/>
          <w:lang w:val="de-DE"/>
        </w:rPr>
        <w:t>ss</w:t>
      </w:r>
      <w:r w:rsidR="004F7571" w:rsidRPr="00842AF1">
        <w:rPr>
          <w:rFonts w:ascii="Arial" w:hAnsi="Arial" w:cs="Arial"/>
          <w:sz w:val="22"/>
          <w:szCs w:val="22"/>
          <w:lang w:val="de-DE"/>
        </w:rPr>
        <w:t>en</w:t>
      </w:r>
      <w:r w:rsidR="00F16D1E">
        <w:rPr>
          <w:rFonts w:ascii="Arial" w:hAnsi="Arial" w:cs="Arial"/>
          <w:sz w:val="22"/>
          <w:szCs w:val="22"/>
          <w:lang w:val="de-DE"/>
        </w:rPr>
        <w:t>,</w:t>
      </w:r>
    </w:p>
    <w:p w14:paraId="1AC4AD6F" w14:textId="77777777" w:rsidR="00F16D1E" w:rsidRPr="001776D9" w:rsidRDefault="00F16D1E" w:rsidP="005031AB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2D1ABF2D" w14:textId="77777777" w:rsidR="00C8162A" w:rsidRDefault="00C8162A" w:rsidP="005031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22EFBA6" w14:textId="2B4D467B" w:rsidR="00E71334" w:rsidRPr="000D15BD" w:rsidRDefault="007427E1" w:rsidP="005031A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  <w:r w:rsidR="001776D9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AC3517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E71334" w:rsidRPr="000D15BD" w:rsidSect="001776D9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4974B" w14:textId="77777777" w:rsidR="0054103F" w:rsidRDefault="0054103F">
      <w:r>
        <w:separator/>
      </w:r>
    </w:p>
  </w:endnote>
  <w:endnote w:type="continuationSeparator" w:id="0">
    <w:p w14:paraId="4566FC3A" w14:textId="77777777" w:rsidR="0054103F" w:rsidRDefault="0054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7389C" w14:textId="77777777" w:rsidR="00FB6461" w:rsidRPr="00BE71BF" w:rsidRDefault="00FB6461" w:rsidP="00FB6461">
    <w:pPr>
      <w:pStyle w:val="Footer"/>
      <w:jc w:val="right"/>
      <w:rPr>
        <w:rFonts w:ascii="Arial" w:hAnsi="Arial" w:cs="Arial"/>
        <w:sz w:val="18"/>
        <w:szCs w:val="18"/>
      </w:rPr>
    </w:pPr>
    <w:r w:rsidRPr="00BE71BF">
      <w:rPr>
        <w:rFonts w:ascii="Arial" w:hAnsi="Arial" w:cs="Arial"/>
        <w:sz w:val="18"/>
        <w:szCs w:val="18"/>
      </w:rPr>
      <w:t>&lt;&lt;</w:t>
    </w:r>
    <w:proofErr w:type="spellStart"/>
    <w:r w:rsidRPr="00BE71BF">
      <w:rPr>
        <w:rFonts w:ascii="Arial" w:hAnsi="Arial" w:cs="Arial"/>
        <w:sz w:val="18"/>
        <w:szCs w:val="18"/>
      </w:rPr>
      <w:t>Account_LastName</w:t>
    </w:r>
    <w:proofErr w:type="spellEnd"/>
    <w:r w:rsidRPr="00BE71BF">
      <w:rPr>
        <w:rFonts w:ascii="Arial" w:hAnsi="Arial" w:cs="Arial"/>
        <w:sz w:val="18"/>
        <w:szCs w:val="18"/>
      </w:rPr>
      <w:t>&gt;&gt; - &lt;&lt;</w:t>
    </w:r>
    <w:proofErr w:type="spellStart"/>
    <w:r w:rsidRPr="00BE71BF">
      <w:rPr>
        <w:rFonts w:ascii="Arial" w:hAnsi="Arial" w:cs="Arial"/>
        <w:sz w:val="18"/>
        <w:szCs w:val="18"/>
      </w:rPr>
      <w:t>Account_Cust_Id_GLBL</w:t>
    </w:r>
    <w:proofErr w:type="spellEnd"/>
    <w:r w:rsidRPr="00BE71BF">
      <w:rPr>
        <w:rFonts w:ascii="Arial" w:hAnsi="Arial" w:cs="Arial"/>
        <w:sz w:val="18"/>
        <w:szCs w:val="18"/>
      </w:rPr>
      <w:t>&gt;&gt;</w:t>
    </w:r>
    <w:r w:rsidRPr="00BE71BF">
      <w:rPr>
        <w:rFonts w:ascii="Arial" w:hAnsi="Arial" w:cs="Arial"/>
        <w:sz w:val="18"/>
        <w:szCs w:val="18"/>
        <w:highlight w:val="yellow"/>
      </w:rPr>
      <w:t xml:space="preserve"> </w:t>
    </w:r>
  </w:p>
  <w:p w14:paraId="522EFBAF" w14:textId="17AC4A9D" w:rsidR="003D4F4D" w:rsidRPr="00FB6461" w:rsidRDefault="003D4F4D" w:rsidP="00FB64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97"/>
    </w:tblGrid>
    <w:tr w:rsidR="008D0B2A" w:rsidRPr="00AC44BE" w14:paraId="4E11B559" w14:textId="77777777" w:rsidTr="008D0B2A">
      <w:tc>
        <w:tcPr>
          <w:tcW w:w="8897" w:type="dxa"/>
        </w:tcPr>
        <w:p w14:paraId="1A80DFE5" w14:textId="44C5A0E2" w:rsidR="008D0B2A" w:rsidRPr="00AC44BE" w:rsidRDefault="001048E4" w:rsidP="00F16D1E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16D1E">
            <w:rPr>
              <w:rFonts w:ascii="Arial" w:hAnsi="Arial" w:cs="Arial"/>
              <w:sz w:val="18"/>
              <w:szCs w:val="18"/>
              <w:lang w:val="en-US"/>
            </w:rPr>
            <w:t>&lt;&lt;</w:t>
          </w:r>
          <w:proofErr w:type="spellStart"/>
          <w:r w:rsidRPr="00F16D1E">
            <w:rPr>
              <w:rFonts w:ascii="Arial" w:hAnsi="Arial" w:cs="Arial"/>
              <w:sz w:val="18"/>
              <w:szCs w:val="18"/>
              <w:lang w:val="en-US"/>
            </w:rPr>
            <w:t>Meeting_MERC_Therapeutic_Area_MERC</w:t>
          </w:r>
          <w:proofErr w:type="spellEnd"/>
          <w:r w:rsidRPr="00F16D1E">
            <w:rPr>
              <w:rFonts w:ascii="Arial" w:hAnsi="Arial" w:cs="Arial"/>
              <w:sz w:val="18"/>
              <w:szCs w:val="18"/>
              <w:lang w:val="en-US"/>
            </w:rPr>
            <w:t>&gt;&gt;</w:t>
          </w:r>
          <w:r w:rsidR="00F16D1E" w:rsidRPr="00F16D1E">
            <w:rPr>
              <w:rFonts w:ascii="Arial" w:hAnsi="Arial" w:cs="Arial"/>
              <w:sz w:val="18"/>
              <w:szCs w:val="18"/>
              <w:lang w:val="en-US"/>
            </w:rPr>
            <w:t xml:space="preserve"> - &lt;&lt;</w:t>
          </w:r>
          <w:proofErr w:type="spellStart"/>
          <w:r w:rsidR="00F16D1E" w:rsidRPr="00F16D1E">
            <w:rPr>
              <w:rFonts w:ascii="Arial" w:hAnsi="Arial" w:cs="Arial"/>
              <w:sz w:val="18"/>
              <w:szCs w:val="18"/>
              <w:lang w:val="en-US"/>
            </w:rPr>
            <w:t>Account_Merc_Title_Desc_Glbl</w:t>
          </w:r>
          <w:proofErr w:type="spellEnd"/>
          <w:r w:rsidR="00F16D1E" w:rsidRPr="00F16D1E">
            <w:rPr>
              <w:rFonts w:ascii="Arial" w:hAnsi="Arial" w:cs="Arial"/>
              <w:sz w:val="18"/>
              <w:szCs w:val="18"/>
              <w:lang w:val="en-US"/>
            </w:rPr>
            <w:t>&gt;&gt;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1970473915"/>
              <w:docPartObj>
                <w:docPartGallery w:val="Page Numbers (Top of Page)"/>
                <w:docPartUnique/>
              </w:docPartObj>
            </w:sdtPr>
            <w:sdtEndPr>
              <w:rPr>
                <w:lang w:val="en-GB"/>
              </w:rPr>
            </w:sdtEndPr>
            <w:sdtContent>
              <w:sdt>
                <w:sdtPr>
                  <w:rPr>
                    <w:rFonts w:ascii="Arial" w:hAnsi="Arial" w:cs="Arial"/>
                    <w:sz w:val="18"/>
                    <w:szCs w:val="18"/>
                    <w:lang w:val="en-US"/>
                  </w:rPr>
                  <w:id w:val="1095820641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lang w:val="en-GB"/>
                  </w:rPr>
                </w:sdtEndPr>
                <w:sdtContent>
                  <w:r w:rsidRPr="00F16D1E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Account_MERC_LastName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&gt;&gt;</w:t>
                  </w:r>
                  <w:r w:rsidR="00F16D1E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- &lt;&lt;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Account_MERC_Cust_Id_GLBL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&gt;&gt;</w:t>
                  </w:r>
                </w:sdtContent>
              </w:sdt>
            </w:sdtContent>
          </w:sdt>
        </w:p>
      </w:tc>
    </w:tr>
  </w:tbl>
  <w:p w14:paraId="1F2866A5" w14:textId="77777777" w:rsidR="001776D9" w:rsidRDefault="00177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B2837" w14:textId="77777777" w:rsidR="0054103F" w:rsidRDefault="0054103F">
      <w:r>
        <w:separator/>
      </w:r>
    </w:p>
  </w:footnote>
  <w:footnote w:type="continuationSeparator" w:id="0">
    <w:p w14:paraId="4F7F5ABA" w14:textId="77777777" w:rsidR="0054103F" w:rsidRDefault="00541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0BAB2" w14:textId="77326A2A" w:rsidR="00346FB1" w:rsidRDefault="00346FB1">
    <w:pPr>
      <w:pStyle w:val="Header"/>
    </w:pPr>
  </w:p>
  <w:p w14:paraId="43BD6887" w14:textId="18B51D51" w:rsidR="00346FB1" w:rsidRDefault="00346FB1">
    <w:pPr>
      <w:pStyle w:val="Header"/>
    </w:pPr>
  </w:p>
  <w:p w14:paraId="522EFBAD" w14:textId="5A888E06" w:rsidR="003D4F4D" w:rsidRDefault="003D4F4D">
    <w:pPr>
      <w:pStyle w:val="Address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5444" w14:textId="59DE6F8F" w:rsidR="001776D9" w:rsidRDefault="00866E23">
    <w:pPr>
      <w:pStyle w:val="Header"/>
    </w:pPr>
    <w:r w:rsidRPr="001776D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9EB2CF" wp14:editId="43CA9064">
          <wp:simplePos x="0" y="0"/>
          <wp:positionH relativeFrom="page">
            <wp:posOffset>5946613</wp:posOffset>
          </wp:positionH>
          <wp:positionV relativeFrom="page">
            <wp:posOffset>530225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6D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C508C" wp14:editId="456A958B">
              <wp:simplePos x="0" y="0"/>
              <wp:positionH relativeFrom="column">
                <wp:posOffset>4821393</wp:posOffset>
              </wp:positionH>
              <wp:positionV relativeFrom="paragraph">
                <wp:posOffset>710565</wp:posOffset>
              </wp:positionV>
              <wp:extent cx="148844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844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F12DAD1" w14:textId="77777777" w:rsidR="001776D9" w:rsidRPr="00803637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lang w:val="de-AT"/>
                            </w:rPr>
                          </w:pPr>
                          <w:r w:rsidRPr="00803637">
                            <w:rPr>
                              <w:rFonts w:ascii="DIN-Bold" w:hAnsi="DIN-Bold"/>
                              <w:lang w:val="de-AT"/>
                            </w:rPr>
                            <w:t>Eli Lilly (Suisse) SA</w:t>
                          </w:r>
                        </w:p>
                        <w:p w14:paraId="11618F72" w14:textId="77777777" w:rsidR="001776D9" w:rsidRPr="00803637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803637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Chemin des Coquelicots 16</w:t>
                          </w:r>
                        </w:p>
                        <w:p w14:paraId="66C8C448" w14:textId="77777777" w:rsidR="001776D9" w:rsidRPr="00803637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803637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1214 Vernier/Genf</w:t>
                          </w:r>
                        </w:p>
                        <w:p w14:paraId="3F1EDD04" w14:textId="77777777" w:rsidR="001776D9" w:rsidRDefault="001776D9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6744850" w14:textId="77777777" w:rsidR="00CB12B2" w:rsidRDefault="00CB12B2" w:rsidP="00866E23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CB12B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29321DC4" w14:textId="4607099E" w:rsidR="001776D9" w:rsidRDefault="001776D9" w:rsidP="00866E23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9.65pt;margin-top:55.95pt;width:117.2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" filled="f" stroked="f">
              <v:path arrowok="t"/>
              <v:textbox>
                <w:txbxContent>
                  <w:p w14:paraId="7F12DAD1" w14:textId="77777777" w:rsidR="001776D9" w:rsidRPr="00803637" w:rsidRDefault="001776D9" w:rsidP="00866E23">
                    <w:pPr>
                      <w:jc w:val="both"/>
                      <w:rPr>
                        <w:rFonts w:ascii="DIN-Bold" w:hAnsi="DIN-Bold"/>
                        <w:lang w:val="de-AT"/>
                      </w:rPr>
                    </w:pPr>
                    <w:r w:rsidRPr="00803637">
                      <w:rPr>
                        <w:rFonts w:ascii="DIN-Bold" w:hAnsi="DIN-Bold"/>
                        <w:lang w:val="de-AT"/>
                      </w:rPr>
                      <w:t>Eli Lilly (Suisse) SA</w:t>
                    </w:r>
                  </w:p>
                  <w:p w14:paraId="11618F72" w14:textId="77777777" w:rsidR="001776D9" w:rsidRPr="00803637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803637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Chemin des Coquelicots 16</w:t>
                    </w:r>
                  </w:p>
                  <w:p w14:paraId="66C8C448" w14:textId="77777777" w:rsidR="001776D9" w:rsidRPr="00803637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803637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1214 Vernier/Genf</w:t>
                    </w:r>
                  </w:p>
                  <w:p w14:paraId="3F1EDD04" w14:textId="77777777" w:rsidR="001776D9" w:rsidRDefault="001776D9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6744850" w14:textId="77777777" w:rsidR="00CB12B2" w:rsidRDefault="00CB12B2" w:rsidP="00866E23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CB12B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29321DC4" w14:textId="4607099E" w:rsidR="001776D9" w:rsidRDefault="001776D9" w:rsidP="00866E23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60E76"/>
    <w:multiLevelType w:val="hybridMultilevel"/>
    <w:tmpl w:val="D02CC3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47E08"/>
    <w:multiLevelType w:val="hybridMultilevel"/>
    <w:tmpl w:val="BFCA58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03C8"/>
    <w:rsid w:val="00012750"/>
    <w:rsid w:val="00013E3D"/>
    <w:rsid w:val="00045BB0"/>
    <w:rsid w:val="00061C04"/>
    <w:rsid w:val="00093CBC"/>
    <w:rsid w:val="000D15BD"/>
    <w:rsid w:val="00101C41"/>
    <w:rsid w:val="001048E4"/>
    <w:rsid w:val="001051E9"/>
    <w:rsid w:val="00117951"/>
    <w:rsid w:val="00150C5A"/>
    <w:rsid w:val="00155C9C"/>
    <w:rsid w:val="00160C3E"/>
    <w:rsid w:val="001776D9"/>
    <w:rsid w:val="0018451B"/>
    <w:rsid w:val="001C074C"/>
    <w:rsid w:val="001D4C99"/>
    <w:rsid w:val="00271874"/>
    <w:rsid w:val="00272E49"/>
    <w:rsid w:val="002811E4"/>
    <w:rsid w:val="002A73D3"/>
    <w:rsid w:val="002A7ECC"/>
    <w:rsid w:val="002B4199"/>
    <w:rsid w:val="003041FB"/>
    <w:rsid w:val="00305F71"/>
    <w:rsid w:val="00346FB1"/>
    <w:rsid w:val="00393FBF"/>
    <w:rsid w:val="00397F1C"/>
    <w:rsid w:val="003A2DC7"/>
    <w:rsid w:val="003D4F4D"/>
    <w:rsid w:val="003D5746"/>
    <w:rsid w:val="004B2583"/>
    <w:rsid w:val="004D668E"/>
    <w:rsid w:val="004D7189"/>
    <w:rsid w:val="004F7571"/>
    <w:rsid w:val="005026B0"/>
    <w:rsid w:val="005031AB"/>
    <w:rsid w:val="0054103F"/>
    <w:rsid w:val="00582F20"/>
    <w:rsid w:val="005A0DAD"/>
    <w:rsid w:val="0062020E"/>
    <w:rsid w:val="006633CF"/>
    <w:rsid w:val="006861DD"/>
    <w:rsid w:val="006A20CE"/>
    <w:rsid w:val="006A5914"/>
    <w:rsid w:val="006D3903"/>
    <w:rsid w:val="006E5DBF"/>
    <w:rsid w:val="00727CED"/>
    <w:rsid w:val="00730968"/>
    <w:rsid w:val="007427E1"/>
    <w:rsid w:val="007538D6"/>
    <w:rsid w:val="00763202"/>
    <w:rsid w:val="00802E64"/>
    <w:rsid w:val="00802FC5"/>
    <w:rsid w:val="00803637"/>
    <w:rsid w:val="00842AF1"/>
    <w:rsid w:val="00845FE9"/>
    <w:rsid w:val="00866E23"/>
    <w:rsid w:val="00872E4E"/>
    <w:rsid w:val="008A447A"/>
    <w:rsid w:val="008B148A"/>
    <w:rsid w:val="008B4B03"/>
    <w:rsid w:val="008D0B2A"/>
    <w:rsid w:val="008F0E6D"/>
    <w:rsid w:val="008F4717"/>
    <w:rsid w:val="009038EA"/>
    <w:rsid w:val="00916072"/>
    <w:rsid w:val="009175F6"/>
    <w:rsid w:val="00922470"/>
    <w:rsid w:val="00940A4E"/>
    <w:rsid w:val="00956D6C"/>
    <w:rsid w:val="009D2346"/>
    <w:rsid w:val="00A20ED7"/>
    <w:rsid w:val="00A44DD9"/>
    <w:rsid w:val="00A60EEF"/>
    <w:rsid w:val="00A87D7E"/>
    <w:rsid w:val="00AB189E"/>
    <w:rsid w:val="00AB75FD"/>
    <w:rsid w:val="00AC3517"/>
    <w:rsid w:val="00AD5A00"/>
    <w:rsid w:val="00AE47EE"/>
    <w:rsid w:val="00B27523"/>
    <w:rsid w:val="00B40AA6"/>
    <w:rsid w:val="00B53041"/>
    <w:rsid w:val="00B55C05"/>
    <w:rsid w:val="00B57C47"/>
    <w:rsid w:val="00B61978"/>
    <w:rsid w:val="00BD7571"/>
    <w:rsid w:val="00C02380"/>
    <w:rsid w:val="00C5737C"/>
    <w:rsid w:val="00C8162A"/>
    <w:rsid w:val="00CB12B2"/>
    <w:rsid w:val="00CB390A"/>
    <w:rsid w:val="00CB3BFE"/>
    <w:rsid w:val="00CC4DF7"/>
    <w:rsid w:val="00CD118A"/>
    <w:rsid w:val="00D054AC"/>
    <w:rsid w:val="00D1474B"/>
    <w:rsid w:val="00D22FD8"/>
    <w:rsid w:val="00D257E8"/>
    <w:rsid w:val="00D337DB"/>
    <w:rsid w:val="00D95EB6"/>
    <w:rsid w:val="00DA24EE"/>
    <w:rsid w:val="00DA6F74"/>
    <w:rsid w:val="00E137C2"/>
    <w:rsid w:val="00E71334"/>
    <w:rsid w:val="00EA06F0"/>
    <w:rsid w:val="00EA3944"/>
    <w:rsid w:val="00EB75BD"/>
    <w:rsid w:val="00F16D1E"/>
    <w:rsid w:val="00F80D08"/>
    <w:rsid w:val="00F86F9A"/>
    <w:rsid w:val="00FB6461"/>
    <w:rsid w:val="00FC73EE"/>
    <w:rsid w:val="00FD6164"/>
    <w:rsid w:val="00FF1E31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F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F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FE9"/>
    <w:rPr>
      <w:b/>
      <w:bCs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18451B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B75B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6FB1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427E1"/>
    <w:rPr>
      <w:sz w:val="24"/>
      <w:lang w:val="en-GB" w:eastAsia="en-US"/>
    </w:rPr>
  </w:style>
  <w:style w:type="table" w:styleId="TableGrid">
    <w:name w:val="Table Grid"/>
    <w:basedOn w:val="TableNormal"/>
    <w:rsid w:val="007427E1"/>
    <w:rPr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resse">
    <w:name w:val="Adresse"/>
    <w:basedOn w:val="Normal"/>
    <w:qFormat/>
    <w:rsid w:val="007427E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7427E1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427E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F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F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FE9"/>
    <w:rPr>
      <w:b/>
      <w:bCs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18451B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D7BB1A86-87C5-4ABE-B006-146A033FFB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88806A4-76C4-4E73-B572-CB2F62ECB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B35937-FFE7-429A-8FA3-DFD70584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27AED3-E37F-49BE-889F-9E491335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33</cp:revision>
  <cp:lastPrinted>2000-04-05T13:26:00Z</cp:lastPrinted>
  <dcterms:created xsi:type="dcterms:W3CDTF">2014-07-12T12:52:00Z</dcterms:created>
  <dcterms:modified xsi:type="dcterms:W3CDTF">2014-10-23T23:14:00Z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