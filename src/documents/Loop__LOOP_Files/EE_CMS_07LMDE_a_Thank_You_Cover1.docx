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86426" w14:textId="77777777" w:rsidR="003A2DC7" w:rsidRDefault="003A2DC7">
      <w:pPr>
        <w:pStyle w:val="BodyText"/>
      </w:pPr>
    </w:p>
    <w:p w14:paraId="6F086427" w14:textId="77777777" w:rsidR="00DA6F74" w:rsidRDefault="00DA6F74">
      <w:pPr>
        <w:pStyle w:val="BodyText"/>
      </w:pPr>
    </w:p>
    <w:p w14:paraId="6F086428" w14:textId="77777777" w:rsidR="00E71334" w:rsidRDefault="00E71334">
      <w:pPr>
        <w:pStyle w:val="BodyText"/>
      </w:pPr>
    </w:p>
    <w:p w14:paraId="6F08642A" w14:textId="699F4B4B" w:rsidR="00045BB0" w:rsidRDefault="006A245C" w:rsidP="00045BB0">
      <w:pPr>
        <w:pStyle w:val="BodyText"/>
        <w:rPr>
          <w:rFonts w:ascii="Arial" w:hAnsi="Arial" w:cs="Arial"/>
          <w:sz w:val="22"/>
          <w:szCs w:val="22"/>
        </w:rPr>
      </w:pPr>
      <w:r w:rsidRPr="006A245C">
        <w:rPr>
          <w:rFonts w:ascii="Arial" w:hAnsi="Arial" w:cs="Arial"/>
          <w:sz w:val="22"/>
          <w:szCs w:val="22"/>
        </w:rPr>
        <w:t>&lt;&lt;</w:t>
      </w:r>
      <w:proofErr w:type="spellStart"/>
      <w:r w:rsidRPr="006A245C">
        <w:rPr>
          <w:rFonts w:ascii="Arial" w:hAnsi="Arial" w:cs="Arial"/>
          <w:sz w:val="22"/>
          <w:szCs w:val="22"/>
        </w:rPr>
        <w:t>Today__s</w:t>
      </w:r>
      <w:proofErr w:type="spellEnd"/>
      <w:r w:rsidRPr="006A245C">
        <w:rPr>
          <w:rFonts w:ascii="Arial" w:hAnsi="Arial" w:cs="Arial"/>
          <w:sz w:val="22"/>
          <w:szCs w:val="22"/>
        </w:rPr>
        <w:t>&gt;&gt;</w:t>
      </w:r>
    </w:p>
    <w:p w14:paraId="6F08642B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6F08642C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6F08642D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6F08642E" w14:textId="77777777" w:rsidR="00045BB0" w:rsidRDefault="00045BB0" w:rsidP="00045BB0">
      <w:pPr>
        <w:pStyle w:val="BodyText"/>
      </w:pPr>
    </w:p>
    <w:p w14:paraId="6F08642F" w14:textId="77777777" w:rsidR="00045BB0" w:rsidRDefault="00045BB0" w:rsidP="00045BB0">
      <w:pPr>
        <w:pStyle w:val="BodyText"/>
      </w:pPr>
    </w:p>
    <w:p w14:paraId="6F086430" w14:textId="2AABB7D9" w:rsidR="004220EA" w:rsidRDefault="00E62B3C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t>Lugupeetud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6A245C" w:rsidRPr="006A245C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6A245C" w:rsidRPr="006A245C">
        <w:rPr>
          <w:rFonts w:ascii="Arial" w:hAnsi="Arial" w:cs="Arial"/>
          <w:sz w:val="22"/>
          <w:szCs w:val="22"/>
          <w:lang w:val="en-US" w:bidi="he-IL"/>
        </w:rPr>
        <w:t>Account_Title_Desc_Glbl</w:t>
      </w:r>
      <w:proofErr w:type="spellEnd"/>
      <w:r w:rsidR="006A245C" w:rsidRPr="006A245C">
        <w:rPr>
          <w:rFonts w:ascii="Arial" w:hAnsi="Arial" w:cs="Arial"/>
          <w:sz w:val="22"/>
          <w:szCs w:val="22"/>
          <w:lang w:val="en-US" w:bidi="he-IL"/>
        </w:rPr>
        <w:t>&gt;&gt; &lt;&lt;</w:t>
      </w:r>
      <w:proofErr w:type="spellStart"/>
      <w:r w:rsidR="006A245C" w:rsidRPr="006A245C">
        <w:rPr>
          <w:rFonts w:ascii="Arial" w:hAnsi="Arial" w:cs="Arial"/>
          <w:sz w:val="22"/>
          <w:szCs w:val="22"/>
          <w:lang w:val="en-US" w:bidi="he-IL"/>
        </w:rPr>
        <w:t>Account_Sfx_Nm_GLBL</w:t>
      </w:r>
      <w:proofErr w:type="spellEnd"/>
      <w:r w:rsidR="006A245C" w:rsidRPr="006A245C">
        <w:rPr>
          <w:rFonts w:ascii="Arial" w:hAnsi="Arial" w:cs="Arial"/>
          <w:sz w:val="22"/>
          <w:szCs w:val="22"/>
          <w:lang w:val="en-US" w:bidi="he-IL"/>
        </w:rPr>
        <w:t>&gt;&gt; &lt;&lt;</w:t>
      </w:r>
      <w:proofErr w:type="spellStart"/>
      <w:r w:rsidR="006A245C" w:rsidRPr="006A245C">
        <w:rPr>
          <w:rFonts w:ascii="Arial" w:hAnsi="Arial" w:cs="Arial"/>
          <w:sz w:val="22"/>
          <w:szCs w:val="22"/>
          <w:lang w:val="en-US" w:bidi="he-IL"/>
        </w:rPr>
        <w:t>Account_LastName</w:t>
      </w:r>
      <w:proofErr w:type="spellEnd"/>
      <w:r w:rsidR="006A245C" w:rsidRPr="006A245C">
        <w:rPr>
          <w:rFonts w:ascii="Arial" w:hAnsi="Arial" w:cs="Arial"/>
          <w:sz w:val="22"/>
          <w:szCs w:val="22"/>
          <w:lang w:val="en-US" w:bidi="he-IL"/>
        </w:rPr>
        <w:t>&gt;&gt;,</w:t>
      </w:r>
      <w:r w:rsidR="004220EA">
        <w:rPr>
          <w:rFonts w:ascii="Arial" w:hAnsi="Arial" w:cs="Arial"/>
          <w:sz w:val="22"/>
          <w:szCs w:val="22"/>
          <w:lang w:val="en-US" w:bidi="he-IL"/>
        </w:rPr>
        <w:t xml:space="preserve"> </w:t>
      </w:r>
    </w:p>
    <w:p w14:paraId="6F086431" w14:textId="77777777" w:rsidR="004220EA" w:rsidRDefault="004220EA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6F086432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6F086433" w14:textId="77777777" w:rsidR="004220EA" w:rsidRDefault="004220EA" w:rsidP="004220EA">
      <w:pPr>
        <w:pStyle w:val="Default"/>
        <w:rPr>
          <w:sz w:val="22"/>
          <w:szCs w:val="22"/>
          <w:lang w:val="en-US"/>
        </w:rPr>
      </w:pPr>
    </w:p>
    <w:p w14:paraId="6F086434" w14:textId="0C219E4F" w:rsidR="004220EA" w:rsidRDefault="00E62B3C" w:rsidP="008E2A8F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Eli Lilly (Suisse) S. A.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Eesti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filiaal</w:t>
      </w:r>
      <w:proofErr w:type="spellEnd"/>
      <w:r w:rsidR="008E2A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soovib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Teid</w:t>
      </w:r>
      <w:proofErr w:type="spellEnd"/>
      <w:r w:rsidR="008E2A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tänada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gramStart"/>
      <w:r>
        <w:rPr>
          <w:rFonts w:ascii="Arial" w:hAnsi="Arial" w:cs="Arial"/>
          <w:sz w:val="22"/>
          <w:szCs w:val="22"/>
          <w:lang w:val="en-US"/>
        </w:rPr>
        <w:t>et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osalesite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meie</w:t>
      </w:r>
      <w:proofErr w:type="spellEnd"/>
      <w:r w:rsidR="008E2A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korraldatud</w:t>
      </w:r>
      <w:proofErr w:type="spellEnd"/>
      <w:r w:rsidR="008E2A8F">
        <w:rPr>
          <w:rFonts w:ascii="Arial" w:hAnsi="Arial" w:cs="Arial"/>
          <w:sz w:val="22"/>
          <w:szCs w:val="22"/>
          <w:lang w:val="en-US"/>
        </w:rPr>
        <w:t xml:space="preserve"> </w:t>
      </w:r>
      <w:r w:rsidR="006A245C" w:rsidRPr="006A245C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A245C" w:rsidRPr="006A245C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6A245C" w:rsidRPr="006A245C">
        <w:rPr>
          <w:rFonts w:ascii="Arial" w:hAnsi="Arial" w:cs="Arial"/>
          <w:sz w:val="22"/>
          <w:szCs w:val="22"/>
          <w:lang w:val="en-US"/>
        </w:rPr>
        <w:t>&gt;&gt;</w:t>
      </w:r>
      <w:r w:rsidR="006A245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teemalisel</w:t>
      </w:r>
      <w:proofErr w:type="spellEnd"/>
      <w:r w:rsidR="008E2A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seminaril</w:t>
      </w:r>
      <w:proofErr w:type="spellEnd"/>
      <w:r w:rsidR="008E2A8F">
        <w:rPr>
          <w:rFonts w:ascii="Arial" w:hAnsi="Arial" w:cs="Arial"/>
          <w:sz w:val="22"/>
          <w:szCs w:val="22"/>
          <w:lang w:val="en-US"/>
        </w:rPr>
        <w:t xml:space="preserve">/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konverentsil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  <w:r w:rsidR="008E2A8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Loodame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et </w:t>
      </w:r>
      <w:r w:rsidR="006A245C" w:rsidRPr="006A245C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A245C" w:rsidRPr="006A245C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="006A245C" w:rsidRPr="006A245C">
        <w:rPr>
          <w:rFonts w:ascii="Arial" w:hAnsi="Arial" w:cs="Arial"/>
          <w:sz w:val="22"/>
          <w:szCs w:val="22"/>
          <w:lang w:val="en-US"/>
        </w:rPr>
        <w:t xml:space="preserve">&gt;&gt;,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toimunud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seminar/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konverents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oli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Teie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jaoks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huvitav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2A8F">
        <w:rPr>
          <w:rFonts w:ascii="Arial" w:hAnsi="Arial" w:cs="Arial"/>
          <w:sz w:val="22"/>
          <w:szCs w:val="22"/>
          <w:lang w:val="en-US"/>
        </w:rPr>
        <w:t>informatiivne</w:t>
      </w:r>
      <w:proofErr w:type="spellEnd"/>
      <w:r w:rsidR="004220EA">
        <w:rPr>
          <w:rFonts w:ascii="Arial" w:hAnsi="Arial" w:cs="Arial"/>
          <w:sz w:val="22"/>
          <w:szCs w:val="22"/>
          <w:lang w:val="en-US"/>
        </w:rPr>
        <w:t>.</w:t>
      </w:r>
    </w:p>
    <w:p w14:paraId="6F086435" w14:textId="77777777" w:rsidR="004220EA" w:rsidRDefault="004220EA" w:rsidP="008E2A8F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6F086436" w14:textId="77777777" w:rsidR="004220EA" w:rsidRDefault="00E62B3C" w:rsidP="008E2A8F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Küsimustel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võtke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meiega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ühendust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Oleme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hea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meelega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valmis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Tei</w:t>
      </w:r>
      <w:r w:rsidR="00AA3E24">
        <w:rPr>
          <w:rFonts w:ascii="Arial" w:hAnsi="Arial" w:cs="Arial"/>
          <w:sz w:val="22"/>
          <w:szCs w:val="22"/>
          <w:lang w:val="en-US"/>
        </w:rPr>
        <w:t>e</w:t>
      </w:r>
      <w:proofErr w:type="spellEnd"/>
      <w:r w:rsidR="00AA3E2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A3E24">
        <w:rPr>
          <w:rFonts w:ascii="Arial" w:hAnsi="Arial" w:cs="Arial"/>
          <w:sz w:val="22"/>
          <w:szCs w:val="22"/>
          <w:lang w:val="en-US"/>
        </w:rPr>
        <w:t>küsimustele</w:t>
      </w:r>
      <w:proofErr w:type="spellEnd"/>
      <w:r w:rsidR="00AA3E2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A3E24">
        <w:rPr>
          <w:rFonts w:ascii="Arial" w:hAnsi="Arial" w:cs="Arial"/>
          <w:sz w:val="22"/>
          <w:szCs w:val="22"/>
          <w:lang w:val="en-US"/>
        </w:rPr>
        <w:t>vastama</w:t>
      </w:r>
      <w:proofErr w:type="spellEnd"/>
      <w:r w:rsidR="00AA3E24">
        <w:rPr>
          <w:rFonts w:ascii="Arial" w:hAnsi="Arial" w:cs="Arial"/>
          <w:sz w:val="22"/>
          <w:szCs w:val="22"/>
          <w:lang w:val="en-US"/>
        </w:rPr>
        <w:t>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F086437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6F086438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F086439" w14:textId="77777777" w:rsidR="004220EA" w:rsidRDefault="00E62B3C" w:rsidP="004220EA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Lugupidamisega</w:t>
      </w:r>
      <w:proofErr w:type="spellEnd"/>
      <w:r>
        <w:rPr>
          <w:rFonts w:ascii="Arial" w:hAnsi="Arial" w:cs="Arial"/>
          <w:sz w:val="22"/>
          <w:szCs w:val="22"/>
          <w:lang w:val="en-US"/>
        </w:rPr>
        <w:t>,</w:t>
      </w:r>
    </w:p>
    <w:p w14:paraId="6F08643A" w14:textId="77777777" w:rsidR="004220EA" w:rsidRDefault="004220EA" w:rsidP="004220EA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6F08643B" w14:textId="77777777" w:rsidR="004220EA" w:rsidRDefault="004220EA" w:rsidP="004220EA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6F08643C" w14:textId="00C2FF64" w:rsidR="00E62B3C" w:rsidRPr="006A245C" w:rsidRDefault="00E62B3C" w:rsidP="004220EA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6A245C">
        <w:rPr>
          <w:rFonts w:ascii="Arial" w:hAnsi="Arial" w:cs="Arial"/>
          <w:sz w:val="22"/>
          <w:szCs w:val="22"/>
          <w:lang w:val="en-US"/>
        </w:rPr>
        <w:t>Marika</w:t>
      </w:r>
      <w:proofErr w:type="spellEnd"/>
      <w:r w:rsidRPr="006A245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A245C">
        <w:rPr>
          <w:rFonts w:ascii="Arial" w:hAnsi="Arial" w:cs="Arial"/>
          <w:sz w:val="22"/>
          <w:szCs w:val="22"/>
          <w:lang w:val="en-US"/>
        </w:rPr>
        <w:t>Toom</w:t>
      </w:r>
      <w:proofErr w:type="spellEnd"/>
    </w:p>
    <w:p w14:paraId="6F08643D" w14:textId="5439B91B" w:rsidR="004220EA" w:rsidRPr="006A245C" w:rsidRDefault="00E62B3C" w:rsidP="004220EA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6A245C">
        <w:rPr>
          <w:rFonts w:ascii="Arial" w:hAnsi="Arial" w:cs="Arial"/>
          <w:sz w:val="22"/>
          <w:szCs w:val="22"/>
          <w:lang w:val="en-US"/>
        </w:rPr>
        <w:t>Administratiivtöö</w:t>
      </w:r>
      <w:proofErr w:type="spellEnd"/>
      <w:r w:rsidRPr="006A245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A245C">
        <w:rPr>
          <w:rFonts w:ascii="Arial" w:hAnsi="Arial" w:cs="Arial"/>
          <w:sz w:val="22"/>
          <w:szCs w:val="22"/>
          <w:lang w:val="en-US"/>
        </w:rPr>
        <w:t>koordinaator</w:t>
      </w:r>
      <w:proofErr w:type="spellEnd"/>
    </w:p>
    <w:p w14:paraId="6F08643E" w14:textId="77777777" w:rsidR="004220EA" w:rsidRPr="00E62B3C" w:rsidRDefault="00E62B3C" w:rsidP="004220EA">
      <w:pPr>
        <w:rPr>
          <w:rFonts w:ascii="Arial" w:hAnsi="Arial" w:cs="Arial"/>
          <w:sz w:val="22"/>
          <w:szCs w:val="22"/>
          <w:lang w:val="en-US"/>
        </w:rPr>
      </w:pPr>
      <w:r w:rsidRPr="006A245C">
        <w:rPr>
          <w:rFonts w:ascii="Arial" w:hAnsi="Arial" w:cs="Arial"/>
          <w:sz w:val="22"/>
          <w:szCs w:val="22"/>
          <w:lang w:val="en-US"/>
        </w:rPr>
        <w:t xml:space="preserve">Eli Lilly (Suisse) S.A. </w:t>
      </w:r>
      <w:proofErr w:type="spellStart"/>
      <w:r w:rsidRPr="006A245C">
        <w:rPr>
          <w:rFonts w:ascii="Arial" w:hAnsi="Arial" w:cs="Arial"/>
          <w:sz w:val="22"/>
          <w:szCs w:val="22"/>
          <w:lang w:val="en-US"/>
        </w:rPr>
        <w:t>Eesti</w:t>
      </w:r>
      <w:proofErr w:type="spellEnd"/>
      <w:r w:rsidRPr="006A245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A245C">
        <w:rPr>
          <w:rFonts w:ascii="Arial" w:hAnsi="Arial" w:cs="Arial"/>
          <w:sz w:val="22"/>
          <w:szCs w:val="22"/>
          <w:lang w:val="en-US"/>
        </w:rPr>
        <w:t>filiaal</w:t>
      </w:r>
      <w:proofErr w:type="spellEnd"/>
    </w:p>
    <w:p w14:paraId="6F08643F" w14:textId="77777777" w:rsidR="00E62B3C" w:rsidRDefault="00E62B3C" w:rsidP="00DD639A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t>A.H. Tammsaare tee 47, 11316 Tallinn</w:t>
      </w:r>
    </w:p>
    <w:p w14:paraId="6F086440" w14:textId="77777777" w:rsidR="0017100C" w:rsidRPr="0017100C" w:rsidRDefault="00E62B3C" w:rsidP="00DD639A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tab/>
      </w:r>
      <w:r w:rsidR="00DD639A">
        <w:rPr>
          <w:rFonts w:ascii="Arial" w:hAnsi="Arial" w:cs="Arial"/>
          <w:sz w:val="22"/>
          <w:szCs w:val="22"/>
          <w:lang w:val="en-US" w:eastAsia="it-IT"/>
        </w:rPr>
        <w:br/>
      </w:r>
      <w:r w:rsidR="00DD639A">
        <w:rPr>
          <w:rFonts w:ascii="Arial" w:hAnsi="Arial" w:cs="Arial"/>
          <w:sz w:val="22"/>
          <w:szCs w:val="22"/>
          <w:lang w:val="en-US" w:eastAsia="it-IT"/>
        </w:rPr>
        <w:br/>
      </w:r>
      <w:proofErr w:type="spellStart"/>
      <w:r w:rsidR="008E2A8F">
        <w:rPr>
          <w:rFonts w:ascii="Arial" w:hAnsi="Arial" w:cs="Arial"/>
          <w:sz w:val="22"/>
          <w:szCs w:val="22"/>
          <w:lang w:val="en-US" w:eastAsia="it-IT"/>
        </w:rPr>
        <w:t>Telefon</w:t>
      </w:r>
      <w:proofErr w:type="spellEnd"/>
      <w:r w:rsidR="008E2A8F">
        <w:rPr>
          <w:rFonts w:ascii="Arial" w:hAnsi="Arial" w:cs="Arial"/>
          <w:sz w:val="22"/>
          <w:szCs w:val="22"/>
          <w:lang w:val="en-US" w:eastAsia="it-IT"/>
        </w:rPr>
        <w:t>: 372 6817280</w:t>
      </w:r>
      <w:r w:rsidR="00DD639A">
        <w:rPr>
          <w:rFonts w:ascii="Arial" w:hAnsi="Arial" w:cs="Arial"/>
          <w:sz w:val="22"/>
          <w:szCs w:val="22"/>
          <w:lang w:val="en-US" w:eastAsia="it-IT"/>
        </w:rPr>
        <w:br/>
        <w:t xml:space="preserve">Email: </w:t>
      </w:r>
      <w:r w:rsidR="008E2A8F">
        <w:rPr>
          <w:rFonts w:ascii="Arial" w:hAnsi="Arial" w:cs="Arial"/>
          <w:sz w:val="22"/>
          <w:szCs w:val="22"/>
          <w:lang w:val="en-US" w:eastAsia="it-IT"/>
        </w:rPr>
        <w:t>Toom_Marika@lilly.com</w:t>
      </w:r>
    </w:p>
    <w:p w14:paraId="6F086441" w14:textId="77777777" w:rsidR="004220EA" w:rsidRPr="0017100C" w:rsidRDefault="004220EA" w:rsidP="004220EA">
      <w:pPr>
        <w:rPr>
          <w:rFonts w:ascii="Arial" w:hAnsi="Arial" w:cs="Arial"/>
          <w:sz w:val="22"/>
          <w:szCs w:val="22"/>
        </w:rPr>
      </w:pPr>
    </w:p>
    <w:p w14:paraId="6F086442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6F086443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6F086444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sectPr w:rsidR="004220EA" w:rsidSect="006A245C">
      <w:headerReference w:type="default" r:id="rId12"/>
      <w:footerReference w:type="default" r:id="rId13"/>
      <w:pgSz w:w="11909" w:h="16834" w:code="9"/>
      <w:pgMar w:top="2376" w:right="1440" w:bottom="1440" w:left="1701" w:header="936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86449" w14:textId="77777777" w:rsidR="00307526" w:rsidRDefault="00307526">
      <w:r>
        <w:separator/>
      </w:r>
    </w:p>
  </w:endnote>
  <w:endnote w:type="continuationSeparator" w:id="0">
    <w:p w14:paraId="6F08644A" w14:textId="77777777" w:rsidR="00307526" w:rsidRDefault="003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F08644F" w14:textId="770AAF9F" w:rsidR="00CC4DF7" w:rsidRPr="00CC4DF7" w:rsidRDefault="006A245C" w:rsidP="006A245C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245C">
              <w:rPr>
                <w:rFonts w:ascii="Arial" w:hAnsi="Arial" w:cs="Arial"/>
                <w:sz w:val="18"/>
                <w:szCs w:val="18"/>
                <w:lang w:val="en-US"/>
              </w:rPr>
              <w:t>&lt;&lt;</w:t>
            </w:r>
            <w:proofErr w:type="spellStart"/>
            <w:r w:rsidRPr="006A245C">
              <w:rPr>
                <w:rFonts w:ascii="Arial" w:hAnsi="Arial" w:cs="Arial"/>
                <w:sz w:val="18"/>
                <w:szCs w:val="18"/>
                <w:lang w:val="en-US"/>
              </w:rPr>
              <w:t>Account_MERC_LastName</w:t>
            </w:r>
            <w:proofErr w:type="spellEnd"/>
            <w:r w:rsidRPr="006A245C">
              <w:rPr>
                <w:rFonts w:ascii="Arial" w:hAnsi="Arial" w:cs="Arial"/>
                <w:sz w:val="18"/>
                <w:szCs w:val="18"/>
                <w:lang w:val="en-US"/>
              </w:rPr>
              <w:t>&gt;&gt; - &lt;&lt;</w:t>
            </w:r>
            <w:proofErr w:type="spellStart"/>
            <w:r w:rsidRPr="006A245C">
              <w:rPr>
                <w:rFonts w:ascii="Arial" w:hAnsi="Arial" w:cs="Arial"/>
                <w:sz w:val="18"/>
                <w:szCs w:val="18"/>
                <w:lang w:val="en-US"/>
              </w:rPr>
              <w:t>Account_MERC_Cust_Id_GLBL</w:t>
            </w:r>
            <w:proofErr w:type="spellEnd"/>
            <w:r w:rsidRPr="006A245C">
              <w:rPr>
                <w:rFonts w:ascii="Arial" w:hAnsi="Arial" w:cs="Arial"/>
                <w:sz w:val="18"/>
                <w:szCs w:val="18"/>
                <w:lang w:val="en-US"/>
              </w:rPr>
              <w:t>&gt;&gt;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86447" w14:textId="77777777" w:rsidR="00307526" w:rsidRDefault="00307526">
      <w:r>
        <w:separator/>
      </w:r>
    </w:p>
  </w:footnote>
  <w:footnote w:type="continuationSeparator" w:id="0">
    <w:p w14:paraId="6F086448" w14:textId="77777777" w:rsidR="00307526" w:rsidRDefault="00307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8644D" w14:textId="56BE8692" w:rsidR="00E137C2" w:rsidRPr="006A245C" w:rsidRDefault="006A245C" w:rsidP="006A245C">
    <w:pPr>
      <w:pStyle w:val="Header"/>
    </w:pPr>
    <w:r w:rsidRPr="006A245C">
      <w:drawing>
        <wp:anchor distT="0" distB="0" distL="114300" distR="114300" simplePos="0" relativeHeight="251659264" behindDoc="1" locked="0" layoutInCell="1" allowOverlap="1" wp14:anchorId="53335EC1" wp14:editId="341BF582">
          <wp:simplePos x="0" y="0"/>
          <wp:positionH relativeFrom="page">
            <wp:posOffset>5484495</wp:posOffset>
          </wp:positionH>
          <wp:positionV relativeFrom="page">
            <wp:posOffset>448310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245C">
      <mc:AlternateContent>
        <mc:Choice Requires="wps">
          <w:drawing>
            <wp:anchor distT="0" distB="0" distL="114300" distR="114300" simplePos="0" relativeHeight="251659776" behindDoc="0" locked="0" layoutInCell="1" allowOverlap="1" wp14:anchorId="0CCCF309" wp14:editId="7D2A106B">
              <wp:simplePos x="0" y="0"/>
              <wp:positionH relativeFrom="column">
                <wp:posOffset>4338320</wp:posOffset>
              </wp:positionH>
              <wp:positionV relativeFrom="paragraph">
                <wp:posOffset>692785</wp:posOffset>
              </wp:positionV>
              <wp:extent cx="203009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009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67FBA3E" w14:textId="77777777" w:rsidR="006A245C" w:rsidRPr="0005205C" w:rsidRDefault="006A245C" w:rsidP="006A245C">
                          <w:pPr>
                            <w:spacing w:after="160"/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>Eli Lilly (Suisse) SA Eesti Fi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liaal</w:t>
                          </w:r>
                        </w:p>
                        <w:p w14:paraId="0D1895D9" w14:textId="77777777" w:rsidR="006A245C" w:rsidRPr="006A245C" w:rsidRDefault="006A245C" w:rsidP="006A245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6A245C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Tammsaare Businees Center</w:t>
                          </w:r>
                        </w:p>
                        <w:p w14:paraId="03395797" w14:textId="77777777" w:rsidR="006A245C" w:rsidRDefault="006A245C" w:rsidP="006A245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A.H. 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Tammsaare</w:t>
                          </w:r>
                          <w:proofErr w:type="spellEnd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tee 47, C-Tower</w:t>
                          </w:r>
                        </w:p>
                        <w:p w14:paraId="49E1E058" w14:textId="77777777" w:rsidR="006A245C" w:rsidRDefault="006A245C" w:rsidP="006A245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11316 Tallinn</w:t>
                          </w:r>
                        </w:p>
                        <w:p w14:paraId="79687B6A" w14:textId="77777777" w:rsidR="006A245C" w:rsidRDefault="006A245C" w:rsidP="006A245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Estonia</w:t>
                          </w:r>
                        </w:p>
                        <w:p w14:paraId="3853947C" w14:textId="77777777" w:rsidR="006A245C" w:rsidRDefault="006A245C" w:rsidP="006A245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79742000" w14:textId="77777777" w:rsidR="006A245C" w:rsidRDefault="006A245C" w:rsidP="006A245C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1.6pt;margin-top:54.55pt;width:159.85pt;height:9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" filled="f" stroked="f">
              <v:path arrowok="t"/>
              <v:textbox>
                <w:txbxContent>
                  <w:p w14:paraId="267FBA3E" w14:textId="77777777" w:rsidR="006A245C" w:rsidRPr="0005205C" w:rsidRDefault="006A245C" w:rsidP="006A245C">
                    <w:pPr>
                      <w:spacing w:after="160"/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>Eli Lilly (Suisse) SA Eesti Fi</w:t>
                    </w:r>
                    <w:r>
                      <w:rPr>
                        <w:rFonts w:ascii="DIN-Bold" w:hAnsi="DIN-Bold"/>
                        <w:lang w:val="da-DK"/>
                      </w:rPr>
                      <w:t>liaal</w:t>
                    </w:r>
                  </w:p>
                  <w:p w14:paraId="0D1895D9" w14:textId="77777777" w:rsidR="006A245C" w:rsidRPr="006A245C" w:rsidRDefault="006A245C" w:rsidP="006A245C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6A245C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Tammsaare Businees Center</w:t>
                    </w:r>
                  </w:p>
                  <w:p w14:paraId="03395797" w14:textId="77777777" w:rsidR="006A245C" w:rsidRDefault="006A245C" w:rsidP="006A245C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A.H. </w:t>
                    </w: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Tammsaare</w:t>
                    </w:r>
                    <w:proofErr w:type="spellEnd"/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tee 47, C-Tower</w:t>
                    </w:r>
                  </w:p>
                  <w:p w14:paraId="49E1E058" w14:textId="77777777" w:rsidR="006A245C" w:rsidRDefault="006A245C" w:rsidP="006A245C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11316 Tallinn</w:t>
                    </w:r>
                  </w:p>
                  <w:p w14:paraId="79687B6A" w14:textId="77777777" w:rsidR="006A245C" w:rsidRDefault="006A245C" w:rsidP="006A245C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Estonia</w:t>
                    </w:r>
                  </w:p>
                  <w:p w14:paraId="3853947C" w14:textId="77777777" w:rsidR="006A245C" w:rsidRDefault="006A245C" w:rsidP="006A245C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372 6817280</w:t>
                    </w:r>
                  </w:p>
                  <w:p w14:paraId="79742000" w14:textId="77777777" w:rsidR="006A245C" w:rsidRDefault="006A245C" w:rsidP="006A245C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D3FF5"/>
    <w:rsid w:val="00101C41"/>
    <w:rsid w:val="00152D80"/>
    <w:rsid w:val="0017100C"/>
    <w:rsid w:val="00206A1D"/>
    <w:rsid w:val="0023597A"/>
    <w:rsid w:val="00305F71"/>
    <w:rsid w:val="00307526"/>
    <w:rsid w:val="00347959"/>
    <w:rsid w:val="003A2DC7"/>
    <w:rsid w:val="003A7130"/>
    <w:rsid w:val="003D7270"/>
    <w:rsid w:val="003F059E"/>
    <w:rsid w:val="004220EA"/>
    <w:rsid w:val="004464FD"/>
    <w:rsid w:val="004A7F1D"/>
    <w:rsid w:val="006A245C"/>
    <w:rsid w:val="007032D2"/>
    <w:rsid w:val="007B3564"/>
    <w:rsid w:val="008B2270"/>
    <w:rsid w:val="008E2A8F"/>
    <w:rsid w:val="00903DA0"/>
    <w:rsid w:val="00956D6C"/>
    <w:rsid w:val="00974409"/>
    <w:rsid w:val="009D7222"/>
    <w:rsid w:val="009E3145"/>
    <w:rsid w:val="00AA3E24"/>
    <w:rsid w:val="00B14E04"/>
    <w:rsid w:val="00B51E38"/>
    <w:rsid w:val="00B57B95"/>
    <w:rsid w:val="00BC415F"/>
    <w:rsid w:val="00BD3DD4"/>
    <w:rsid w:val="00C5737C"/>
    <w:rsid w:val="00CC4DF7"/>
    <w:rsid w:val="00CF16DB"/>
    <w:rsid w:val="00D60C21"/>
    <w:rsid w:val="00DA6F74"/>
    <w:rsid w:val="00DD639A"/>
    <w:rsid w:val="00E137C2"/>
    <w:rsid w:val="00E43C0F"/>
    <w:rsid w:val="00E62B3C"/>
    <w:rsid w:val="00E71334"/>
    <w:rsid w:val="00EA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F086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1894B-F427-4B64-8119-1B84AB044633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4F34DCB-A4B4-4054-B700-6042889E653E}"/>
</file>

<file path=customXml/itemProps4.xml><?xml version="1.0" encoding="utf-8"?>
<ds:datastoreItem xmlns:ds="http://schemas.openxmlformats.org/officeDocument/2006/customXml" ds:itemID="{442A2618-6882-4E4E-9FB3-867B2D653CF6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</TotalTime>
  <Pages>1</Pages>
  <Words>68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3</cp:revision>
  <cp:lastPrinted>2014-04-11T14:55:00Z</cp:lastPrinted>
  <dcterms:created xsi:type="dcterms:W3CDTF">2014-08-13T08:26:00Z</dcterms:created>
  <dcterms:modified xsi:type="dcterms:W3CDTF">2014-08-13T08:26:00Z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