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5F" w:rsidRPr="00E63645" w:rsidRDefault="0069765F" w:rsidP="00045BB0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6379"/>
        <w:gridCol w:w="992"/>
        <w:gridCol w:w="1701"/>
      </w:tblGrid>
      <w:tr w:rsidR="00EF60D8" w:rsidRPr="000130F3" w:rsidTr="002E0688">
        <w:tc>
          <w:tcPr>
            <w:tcW w:w="6379" w:type="dxa"/>
            <w:shd w:val="clear" w:color="auto" w:fill="auto"/>
          </w:tcPr>
          <w:p w:rsidR="00EF60D8" w:rsidRPr="000130F3" w:rsidRDefault="001D42AA" w:rsidP="000130F3">
            <w:pPr>
              <w:spacing w:line="280" w:lineRule="exact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16655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16655">
              <w:rPr>
                <w:rFonts w:ascii="Arial" w:hAnsi="Arial" w:cs="Arial"/>
                <w:sz w:val="22"/>
                <w:szCs w:val="22"/>
                <w:lang w:val="en-US"/>
              </w:rPr>
              <w:t>Account_Title_Desc_Glbl</w:t>
            </w:r>
            <w:proofErr w:type="spellEnd"/>
            <w:r w:rsidRPr="001D42AA">
              <w:rPr>
                <w:rFonts w:ascii="Arial" w:hAnsi="Arial" w:cs="Arial"/>
                <w:sz w:val="22"/>
                <w:szCs w:val="22"/>
                <w:lang w:val="en-US"/>
              </w:rPr>
              <w:t xml:space="preserve">&gt;&gt; </w:t>
            </w:r>
            <w:r w:rsidR="00EF60D8" w:rsidRPr="001D42AA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="00EF60D8" w:rsidRPr="001D42AA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="00EF60D8" w:rsidRPr="001D42AA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:rsidR="00EF60D8" w:rsidRPr="0053449C" w:rsidRDefault="00EF60D8" w:rsidP="000130F3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3449C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:rsidR="00EF60D8" w:rsidRDefault="00EF60D8" w:rsidP="0053449C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  <w:r w:rsidRPr="0053449C">
              <w:rPr>
                <w:rFonts w:ascii="Arial" w:hAnsi="Arial" w:cs="Arial"/>
                <w:sz w:val="22"/>
                <w:szCs w:val="22"/>
                <w:lang w:val="en-US" w:eastAsia="de-DE"/>
              </w:rPr>
              <w:t>&lt;&lt;</w:t>
            </w:r>
            <w:proofErr w:type="spellStart"/>
            <w:r w:rsidRPr="0053449C">
              <w:rPr>
                <w:rFonts w:ascii="Arial" w:hAnsi="Arial" w:cs="Arial"/>
                <w:sz w:val="22"/>
                <w:szCs w:val="22"/>
                <w:lang w:val="en-US" w:eastAsia="de-DE"/>
              </w:rPr>
              <w:t>Address_GLBL_Zip_Postal_Code_GL</w:t>
            </w:r>
            <w:r w:rsidR="0053449C" w:rsidRPr="0053449C">
              <w:rPr>
                <w:rFonts w:ascii="Arial" w:hAnsi="Arial" w:cs="Arial"/>
                <w:sz w:val="22"/>
                <w:szCs w:val="22"/>
                <w:lang w:val="en-US" w:eastAsia="de-DE"/>
              </w:rPr>
              <w:t>BL</w:t>
            </w:r>
            <w:proofErr w:type="spellEnd"/>
            <w:r w:rsidR="0053449C" w:rsidRPr="0053449C">
              <w:rPr>
                <w:rFonts w:ascii="Arial" w:hAnsi="Arial" w:cs="Arial"/>
                <w:sz w:val="22"/>
                <w:szCs w:val="22"/>
                <w:lang w:val="en-US" w:eastAsia="de-DE"/>
              </w:rPr>
              <w:t>&gt;&gt; &lt;&lt;</w:t>
            </w:r>
            <w:proofErr w:type="spellStart"/>
            <w:r w:rsidR="0053449C" w:rsidRPr="0053449C">
              <w:rPr>
                <w:rFonts w:ascii="Arial" w:hAnsi="Arial" w:cs="Arial"/>
                <w:sz w:val="22"/>
                <w:szCs w:val="22"/>
                <w:lang w:val="en-US" w:eastAsia="de-DE"/>
              </w:rPr>
              <w:t>Address_GLBL_City_GLBL</w:t>
            </w:r>
            <w:proofErr w:type="spellEnd"/>
            <w:r w:rsidR="0053449C" w:rsidRPr="0053449C">
              <w:rPr>
                <w:rFonts w:ascii="Arial" w:hAnsi="Arial" w:cs="Arial"/>
                <w:sz w:val="22"/>
                <w:szCs w:val="22"/>
                <w:lang w:val="en-US" w:eastAsia="de-DE"/>
              </w:rPr>
              <w:t>&gt;&gt;</w:t>
            </w:r>
          </w:p>
          <w:p w:rsidR="001D42AA" w:rsidRPr="000130F3" w:rsidRDefault="001D42AA" w:rsidP="0053449C">
            <w:pPr>
              <w:pStyle w:val="BodyText"/>
              <w:jc w:val="both"/>
              <w:rPr>
                <w:rFonts w:ascii="Arial" w:hAnsi="Arial" w:cs="Arial"/>
                <w:b/>
                <w:sz w:val="22"/>
                <w:szCs w:val="22"/>
                <w:lang w:val="en-US" w:eastAsia="de-DE"/>
              </w:rPr>
            </w:pPr>
          </w:p>
        </w:tc>
        <w:tc>
          <w:tcPr>
            <w:tcW w:w="992" w:type="dxa"/>
            <w:shd w:val="clear" w:color="auto" w:fill="auto"/>
          </w:tcPr>
          <w:p w:rsidR="00EF60D8" w:rsidRPr="000130F3" w:rsidRDefault="00EF60D8">
            <w:pPr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EF60D8" w:rsidRPr="000130F3" w:rsidRDefault="00EF60D8" w:rsidP="000130F3">
            <w:pPr>
              <w:pStyle w:val="Adresse"/>
              <w:rPr>
                <w:b/>
                <w:szCs w:val="22"/>
                <w:lang w:val="en-US" w:eastAsia="de-DE"/>
              </w:rPr>
            </w:pPr>
          </w:p>
        </w:tc>
      </w:tr>
      <w:tr w:rsidR="00EF60D8" w:rsidRPr="000130F3" w:rsidTr="002E0688">
        <w:tc>
          <w:tcPr>
            <w:tcW w:w="6379" w:type="dxa"/>
            <w:shd w:val="clear" w:color="auto" w:fill="auto"/>
          </w:tcPr>
          <w:p w:rsidR="00EF60D8" w:rsidRPr="000130F3" w:rsidRDefault="00EF60D8" w:rsidP="000130F3">
            <w:pPr>
              <w:pStyle w:val="Adresse"/>
              <w:rPr>
                <w:szCs w:val="22"/>
                <w:lang w:val="en-US" w:eastAsia="de-DE"/>
              </w:rPr>
            </w:pPr>
          </w:p>
        </w:tc>
        <w:tc>
          <w:tcPr>
            <w:tcW w:w="992" w:type="dxa"/>
            <w:shd w:val="clear" w:color="auto" w:fill="auto"/>
          </w:tcPr>
          <w:p w:rsidR="00EF60D8" w:rsidRPr="000130F3" w:rsidRDefault="00EF60D8">
            <w:pPr>
              <w:rPr>
                <w:rFonts w:ascii="Cambria" w:hAnsi="Cambria" w:cs="Cambria"/>
                <w:szCs w:val="22"/>
                <w:lang w:val="en-US" w:eastAsia="de-DE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1D42AA" w:rsidRDefault="001D42AA" w:rsidP="00EC5FC4">
            <w:pPr>
              <w:rPr>
                <w:rFonts w:ascii="Arial" w:hAnsi="Arial" w:cs="Arial"/>
                <w:sz w:val="22"/>
                <w:szCs w:val="22"/>
              </w:rPr>
            </w:pPr>
          </w:p>
          <w:p w:rsidR="00C956F0" w:rsidRDefault="00C956F0" w:rsidP="00EC5FC4">
            <w:pPr>
              <w:rPr>
                <w:rFonts w:ascii="Arial" w:hAnsi="Arial" w:cs="Arial"/>
                <w:sz w:val="22"/>
                <w:szCs w:val="22"/>
              </w:rPr>
            </w:pPr>
          </w:p>
          <w:p w:rsidR="00EF60D8" w:rsidRPr="000130F3" w:rsidRDefault="00EF60D8" w:rsidP="00EC5FC4">
            <w:pPr>
              <w:rPr>
                <w:rFonts w:ascii="Arial" w:hAnsi="Arial" w:cs="Arial"/>
                <w:sz w:val="22"/>
                <w:szCs w:val="22"/>
                <w:lang w:val="de-DE" w:eastAsia="de-DE"/>
              </w:rPr>
            </w:pPr>
            <w:r w:rsidRPr="000130F3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130F3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0130F3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:rsidR="00C4668F" w:rsidRPr="00E63645" w:rsidRDefault="00C4668F" w:rsidP="00045BB0">
      <w:pPr>
        <w:rPr>
          <w:rFonts w:ascii="Arial" w:hAnsi="Arial" w:cs="Arial"/>
          <w:lang w:val="en-US"/>
        </w:rPr>
      </w:pPr>
    </w:p>
    <w:p w:rsidR="0069765F" w:rsidRPr="00E63645" w:rsidRDefault="0069765F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:rsidR="0069765F" w:rsidRPr="00F47373" w:rsidRDefault="00762FED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 w:bidi="he-IL"/>
        </w:rPr>
        <w:t>&lt;&lt;Form_Salutations&gt;&gt;</w:t>
      </w:r>
      <w:r w:rsidR="00EF60D8">
        <w:rPr>
          <w:rFonts w:ascii="Arial" w:hAnsi="Arial" w:cs="Arial"/>
          <w:sz w:val="22"/>
          <w:szCs w:val="22"/>
          <w:lang w:val="en-US" w:bidi="he-IL"/>
        </w:rPr>
        <w:t>,</w:t>
      </w:r>
    </w:p>
    <w:p w:rsidR="00F47373" w:rsidRDefault="00F47373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:rsidR="00D275B0" w:rsidRDefault="00D275B0" w:rsidP="00D275B0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  <w:r>
        <w:rPr>
          <w:rFonts w:ascii="Arial" w:hAnsi="Arial" w:cs="Arial"/>
          <w:sz w:val="22"/>
          <w:szCs w:val="22"/>
          <w:lang w:val="de-AT"/>
        </w:rPr>
        <w:fldChar w:fldCharType="begin"/>
      </w:r>
      <w:r>
        <w:rPr>
          <w:rFonts w:ascii="Arial" w:hAnsi="Arial" w:cs="Arial"/>
          <w:sz w:val="22"/>
          <w:szCs w:val="22"/>
          <w:lang w:val="de-AT"/>
        </w:rPr>
        <w:instrText xml:space="preserve"> IF "</w:instrText>
      </w:r>
      <w:r w:rsidRPr="004A0BD3">
        <w:rPr>
          <w:rFonts w:ascii="Arial" w:hAnsi="Arial" w:cs="Arial"/>
          <w:sz w:val="22"/>
          <w:szCs w:val="22"/>
          <w:lang w:val="de-AT"/>
        </w:rPr>
        <w:instrText>&lt;&lt;Meeting_Participant_MERC_RecordType&gt;&gt;</w:instrText>
      </w:r>
      <w:r>
        <w:rPr>
          <w:rFonts w:ascii="Arial" w:hAnsi="Arial" w:cs="Arial"/>
          <w:sz w:val="22"/>
          <w:szCs w:val="22"/>
          <w:lang w:val="de-AT"/>
        </w:rPr>
        <w:instrText>"="Delegate""</w:instrTex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8"/>
      </w:tblGrid>
      <w:tr w:rsidR="00D275B0" w:rsidTr="00946430"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</w:tcPr>
          <w:p w:rsidR="00D275B0" w:rsidRPr="00D275B0" w:rsidRDefault="00D275B0" w:rsidP="00D275B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bidi="he-IL"/>
              </w:rPr>
            </w:pPr>
            <w:r w:rsidRPr="008E6BD6">
              <w:rPr>
                <w:rFonts w:ascii="Arial" w:hAnsi="Arial" w:cs="Arial"/>
                <w:sz w:val="22"/>
                <w:szCs w:val="22"/>
                <w:lang w:val="en-US" w:bidi="he-IL"/>
              </w:rPr>
              <w:instrText>Nous nous réjouissons de votre participation a l'événement suivant:</w:instrText>
            </w:r>
          </w:p>
        </w:tc>
      </w:tr>
    </w:tbl>
    <w:p w:rsidR="00D275B0" w:rsidRDefault="00D275B0" w:rsidP="00D275B0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  <w:r>
        <w:rPr>
          <w:rFonts w:ascii="Arial" w:hAnsi="Arial" w:cs="Arial"/>
          <w:sz w:val="22"/>
          <w:szCs w:val="22"/>
          <w:lang w:val="de-AT"/>
        </w:rPr>
        <w:instrText xml:space="preserve"> "\* MERGEFORMAT </w:instrText>
      </w:r>
      <w:r>
        <w:rPr>
          <w:rFonts w:ascii="Arial" w:hAnsi="Arial" w:cs="Arial"/>
          <w:sz w:val="22"/>
          <w:szCs w:val="22"/>
          <w:lang w:val="de-AT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>
        <w:rPr>
          <w:rFonts w:ascii="Arial" w:hAnsi="Arial" w:cs="Arial"/>
          <w:sz w:val="22"/>
          <w:szCs w:val="22"/>
          <w:lang w:val="de-AT"/>
        </w:rPr>
        <w:fldChar w:fldCharType="end"/>
      </w:r>
      <w:r>
        <w:rPr>
          <w:rFonts w:ascii="Arial" w:hAnsi="Arial" w:cs="Arial"/>
          <w:sz w:val="22"/>
          <w:szCs w:val="22"/>
          <w:lang w:val="de-AT"/>
        </w:rPr>
        <w:fldChar w:fldCharType="begin"/>
      </w:r>
      <w:r>
        <w:rPr>
          <w:rFonts w:ascii="Arial" w:hAnsi="Arial" w:cs="Arial"/>
          <w:sz w:val="22"/>
          <w:szCs w:val="22"/>
          <w:lang w:val="de-AT"/>
        </w:rPr>
        <w:instrText xml:space="preserve"> IF "</w:instrText>
      </w:r>
      <w:r w:rsidRPr="004A0BD3">
        <w:rPr>
          <w:rFonts w:ascii="Arial" w:hAnsi="Arial" w:cs="Arial"/>
          <w:sz w:val="22"/>
          <w:szCs w:val="22"/>
          <w:lang w:val="de-AT"/>
        </w:rPr>
        <w:instrText>&lt;&lt;Meeting_Participant_MERC_RecordType&gt;&gt;</w:instrText>
      </w:r>
      <w:r>
        <w:rPr>
          <w:rFonts w:ascii="Arial" w:hAnsi="Arial" w:cs="Arial"/>
          <w:sz w:val="22"/>
          <w:szCs w:val="22"/>
          <w:lang w:val="de-AT"/>
        </w:rPr>
        <w:instrText>"="Service Provider""</w:instrTex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8"/>
      </w:tblGrid>
      <w:tr w:rsidR="00D275B0" w:rsidTr="00946430"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</w:tcPr>
          <w:p w:rsidR="00D275B0" w:rsidRPr="00D275B0" w:rsidRDefault="00D275B0" w:rsidP="00D275B0">
            <w:pPr>
              <w:rPr>
                <w:rFonts w:ascii="Arial" w:hAnsi="Arial" w:cs="Arial"/>
                <w:sz w:val="22"/>
                <w:szCs w:val="22"/>
                <w:lang w:val="fr-CH"/>
              </w:rPr>
            </w:pPr>
            <w:r w:rsidRPr="00E63645"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Nous </w:instrTex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instrText>v</w:instrText>
            </w:r>
            <w:r w:rsidRPr="00E63645">
              <w:rPr>
                <w:rFonts w:ascii="Arial" w:hAnsi="Arial" w:cs="Arial"/>
                <w:sz w:val="22"/>
                <w:szCs w:val="22"/>
                <w:lang w:val="fr-CH"/>
              </w:rPr>
              <w:instrText>ous r</w:instrTex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emercions de votre </w:instrText>
            </w:r>
            <w:r w:rsidRPr="00E63645">
              <w:rPr>
                <w:rFonts w:ascii="Arial" w:hAnsi="Arial" w:cs="Arial"/>
                <w:sz w:val="22"/>
                <w:szCs w:val="22"/>
                <w:lang w:val="fr-CH"/>
              </w:rPr>
              <w:instrText>intérêt</w:instrTex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 en tant qu’orateur/consultant pour l’événement suivant:</w:instrText>
            </w:r>
          </w:p>
        </w:tc>
      </w:tr>
    </w:tbl>
    <w:p w:rsidR="00D275B0" w:rsidRDefault="00D275B0" w:rsidP="00D275B0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  <w:r>
        <w:rPr>
          <w:rFonts w:ascii="Arial" w:hAnsi="Arial" w:cs="Arial"/>
          <w:sz w:val="22"/>
          <w:szCs w:val="22"/>
          <w:lang w:val="de-AT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AT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>
        <w:rPr>
          <w:rFonts w:ascii="Arial" w:hAnsi="Arial" w:cs="Arial"/>
          <w:sz w:val="22"/>
          <w:szCs w:val="22"/>
          <w:lang w:val="de-AT"/>
        </w:rPr>
        <w:fldChar w:fldCharType="end"/>
      </w:r>
      <w:r>
        <w:rPr>
          <w:rFonts w:ascii="Arial" w:hAnsi="Arial" w:cs="Arial"/>
          <w:sz w:val="22"/>
          <w:szCs w:val="22"/>
          <w:lang w:val="de-AT"/>
        </w:rPr>
        <w:fldChar w:fldCharType="begin"/>
      </w:r>
      <w:r>
        <w:rPr>
          <w:rFonts w:ascii="Arial" w:hAnsi="Arial" w:cs="Arial"/>
          <w:sz w:val="22"/>
          <w:szCs w:val="22"/>
          <w:lang w:val="de-AT"/>
        </w:rPr>
        <w:instrText xml:space="preserve"> IF "</w:instrText>
      </w:r>
      <w:r w:rsidRPr="004A0BD3">
        <w:rPr>
          <w:rFonts w:ascii="Arial" w:hAnsi="Arial" w:cs="Arial"/>
          <w:sz w:val="22"/>
          <w:szCs w:val="22"/>
          <w:lang w:val="de-AT"/>
        </w:rPr>
        <w:instrText>&lt;&lt;Meeting_Participant_MERC_RecordType&gt;&gt;</w:instrText>
      </w:r>
      <w:r>
        <w:rPr>
          <w:rFonts w:ascii="Arial" w:hAnsi="Arial" w:cs="Arial"/>
          <w:sz w:val="22"/>
          <w:szCs w:val="22"/>
          <w:lang w:val="de-AT"/>
        </w:rPr>
        <w:instrText>"="Consulting""</w:instrTex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8"/>
      </w:tblGrid>
      <w:tr w:rsidR="00D275B0" w:rsidTr="00946430"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</w:tcPr>
          <w:p w:rsidR="00D275B0" w:rsidRPr="00D275B0" w:rsidRDefault="00D275B0" w:rsidP="00D275B0">
            <w:pPr>
              <w:rPr>
                <w:rFonts w:ascii="Arial" w:hAnsi="Arial" w:cs="Arial"/>
                <w:sz w:val="22"/>
                <w:szCs w:val="22"/>
                <w:lang w:val="fr-CH"/>
              </w:rPr>
            </w:pPr>
            <w:r w:rsidRPr="00E63645"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Nous </w:instrTex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instrText>v</w:instrText>
            </w:r>
            <w:r w:rsidRPr="00E63645">
              <w:rPr>
                <w:rFonts w:ascii="Arial" w:hAnsi="Arial" w:cs="Arial"/>
                <w:sz w:val="22"/>
                <w:szCs w:val="22"/>
                <w:lang w:val="fr-CH"/>
              </w:rPr>
              <w:instrText>ous r</w:instrTex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emercions de votre </w:instrText>
            </w:r>
            <w:r w:rsidRPr="00E63645">
              <w:rPr>
                <w:rFonts w:ascii="Arial" w:hAnsi="Arial" w:cs="Arial"/>
                <w:sz w:val="22"/>
                <w:szCs w:val="22"/>
                <w:lang w:val="fr-CH"/>
              </w:rPr>
              <w:instrText>intérêt</w:instrTex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 en tant qu’orateur/consultant pour l’événement suivant:</w:instrText>
            </w:r>
          </w:p>
        </w:tc>
      </w:tr>
    </w:tbl>
    <w:p w:rsidR="00D275B0" w:rsidRDefault="00D275B0" w:rsidP="00D275B0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  <w:r>
        <w:rPr>
          <w:rFonts w:ascii="Arial" w:hAnsi="Arial" w:cs="Arial"/>
          <w:sz w:val="22"/>
          <w:szCs w:val="22"/>
          <w:lang w:val="de-AT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AT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>
        <w:rPr>
          <w:rFonts w:ascii="Arial" w:hAnsi="Arial" w:cs="Arial"/>
          <w:sz w:val="22"/>
          <w:szCs w:val="22"/>
          <w:lang w:val="de-AT"/>
        </w:rPr>
        <w:fldChar w:fldCharType="end"/>
      </w:r>
    </w:p>
    <w:p w:rsidR="00EF60D8" w:rsidRPr="0053449C" w:rsidRDefault="00EF60D8" w:rsidP="00EF60D8">
      <w:pPr>
        <w:jc w:val="center"/>
        <w:rPr>
          <w:rFonts w:ascii="Arial" w:eastAsia="Calibri" w:hAnsi="Arial"/>
          <w:b/>
          <w:sz w:val="22"/>
          <w:lang w:val="en-US" w:eastAsia="de-DE"/>
        </w:rPr>
      </w:pPr>
      <w:r w:rsidRPr="0053449C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53449C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53449C">
        <w:rPr>
          <w:rFonts w:ascii="Arial" w:hAnsi="Arial" w:cs="Arial"/>
          <w:b/>
          <w:sz w:val="22"/>
          <w:szCs w:val="22"/>
          <w:lang w:val="en-US"/>
        </w:rPr>
        <w:t>&gt;&gt;</w:t>
      </w:r>
    </w:p>
    <w:p w:rsidR="00EF60D8" w:rsidRPr="00BA0DE7" w:rsidRDefault="00EF60D8" w:rsidP="00EF60D8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BA0DE7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BA0DE7">
        <w:rPr>
          <w:rFonts w:ascii="Arial" w:hAnsi="Arial" w:cs="Arial"/>
          <w:sz w:val="22"/>
          <w:szCs w:val="22"/>
          <w:lang w:val="en-US"/>
        </w:rPr>
        <w:t>Meeting_MERC_Date_of_Event_MERC__s</w:t>
      </w:r>
      <w:proofErr w:type="spellEnd"/>
      <w:r w:rsidRPr="00BA0DE7">
        <w:rPr>
          <w:rFonts w:ascii="Arial" w:hAnsi="Arial" w:cs="Arial"/>
          <w:sz w:val="22"/>
          <w:szCs w:val="22"/>
          <w:lang w:val="en-US"/>
        </w:rPr>
        <w:t>&gt;&gt;</w:t>
      </w:r>
    </w:p>
    <w:p w:rsidR="0069765F" w:rsidRPr="00BA0DE7" w:rsidRDefault="00EF60D8" w:rsidP="00EF60D8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BA0DE7">
        <w:rPr>
          <w:rFonts w:ascii="Arial" w:hAnsi="Arial" w:cs="Arial"/>
          <w:sz w:val="22"/>
          <w:szCs w:val="22"/>
          <w:lang w:val="en-US"/>
        </w:rPr>
        <w:t xml:space="preserve">&lt;&lt; </w:t>
      </w:r>
      <w:proofErr w:type="spellStart"/>
      <w:r w:rsidRPr="00BA0DE7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BA0DE7">
        <w:rPr>
          <w:rFonts w:ascii="Arial" w:hAnsi="Arial" w:cs="Arial"/>
          <w:sz w:val="22"/>
          <w:szCs w:val="22"/>
          <w:lang w:val="en-US"/>
        </w:rPr>
        <w:t>&gt;&gt;</w:t>
      </w:r>
    </w:p>
    <w:p w:rsidR="001C32D3" w:rsidRDefault="0069765F" w:rsidP="00D46E33">
      <w:pPr>
        <w:spacing w:before="120"/>
        <w:jc w:val="both"/>
        <w:rPr>
          <w:rFonts w:ascii="Arial" w:hAnsi="Arial" w:cs="Arial"/>
          <w:sz w:val="22"/>
          <w:lang w:val="fr-FR"/>
        </w:rPr>
      </w:pPr>
      <w:r w:rsidRPr="00FB483F">
        <w:rPr>
          <w:rFonts w:ascii="Arial" w:hAnsi="Arial" w:cs="Arial"/>
          <w:sz w:val="22"/>
          <w:lang w:val="fr-FR"/>
        </w:rPr>
        <w:t>Lilly s'est engagé</w:t>
      </w:r>
      <w:r w:rsidR="004E12EC">
        <w:rPr>
          <w:rFonts w:ascii="Arial" w:hAnsi="Arial" w:cs="Arial"/>
          <w:sz w:val="22"/>
          <w:lang w:val="fr-FR"/>
        </w:rPr>
        <w:t>e</w:t>
      </w:r>
      <w:r w:rsidRPr="00FB483F">
        <w:rPr>
          <w:rFonts w:ascii="Arial" w:hAnsi="Arial" w:cs="Arial"/>
          <w:sz w:val="22"/>
          <w:lang w:val="fr-FR"/>
        </w:rPr>
        <w:t xml:space="preserve"> à a</w:t>
      </w:r>
      <w:r w:rsidR="007B35B3" w:rsidRPr="00FB483F">
        <w:rPr>
          <w:rFonts w:ascii="Arial" w:hAnsi="Arial" w:cs="Arial"/>
          <w:sz w:val="22"/>
          <w:lang w:val="fr-FR"/>
        </w:rPr>
        <w:t>dopter</w:t>
      </w:r>
      <w:r w:rsidRPr="003C241F">
        <w:rPr>
          <w:rFonts w:ascii="Arial" w:hAnsi="Arial" w:cs="Arial"/>
          <w:sz w:val="22"/>
          <w:lang w:val="fr-FR"/>
        </w:rPr>
        <w:t xml:space="preserve"> une conduite éthique lors de ses </w:t>
      </w:r>
      <w:r w:rsidR="0064119E" w:rsidRPr="003C241F">
        <w:rPr>
          <w:rFonts w:ascii="Arial" w:hAnsi="Arial" w:cs="Arial"/>
          <w:sz w:val="22"/>
          <w:lang w:val="fr-FR"/>
        </w:rPr>
        <w:t>activités commerciales</w:t>
      </w:r>
      <w:r w:rsidR="001C32D3">
        <w:rPr>
          <w:rFonts w:ascii="Arial" w:hAnsi="Arial" w:cs="Arial"/>
          <w:sz w:val="22"/>
          <w:lang w:val="fr-FR"/>
        </w:rPr>
        <w:t xml:space="preserve"> et </w:t>
      </w:r>
      <w:r w:rsidR="0064119E" w:rsidRPr="00E63645">
        <w:rPr>
          <w:rFonts w:ascii="Arial" w:hAnsi="Arial" w:cs="Arial"/>
          <w:sz w:val="22"/>
          <w:lang w:val="fr-FR"/>
        </w:rPr>
        <w:t xml:space="preserve">à </w:t>
      </w:r>
      <w:r w:rsidRPr="00E63645">
        <w:rPr>
          <w:rFonts w:ascii="Arial" w:hAnsi="Arial" w:cs="Arial"/>
          <w:sz w:val="22"/>
          <w:lang w:val="fr-FR"/>
        </w:rPr>
        <w:t xml:space="preserve">agir avec intégrité </w:t>
      </w:r>
      <w:r w:rsidR="001C32D3">
        <w:rPr>
          <w:rFonts w:ascii="Arial" w:hAnsi="Arial" w:cs="Arial"/>
          <w:sz w:val="22"/>
          <w:lang w:val="fr-FR"/>
        </w:rPr>
        <w:t xml:space="preserve">dans le </w:t>
      </w:r>
      <w:r w:rsidRPr="00E63645">
        <w:rPr>
          <w:rFonts w:ascii="Arial" w:hAnsi="Arial" w:cs="Arial"/>
          <w:sz w:val="22"/>
          <w:lang w:val="fr-FR"/>
        </w:rPr>
        <w:t xml:space="preserve">respect </w:t>
      </w:r>
      <w:r w:rsidR="000D651E">
        <w:rPr>
          <w:rFonts w:ascii="Arial" w:hAnsi="Arial" w:cs="Arial"/>
          <w:sz w:val="22"/>
          <w:lang w:val="fr-FR"/>
        </w:rPr>
        <w:t>d</w:t>
      </w:r>
      <w:r w:rsidRPr="00E63645">
        <w:rPr>
          <w:rFonts w:ascii="Arial" w:hAnsi="Arial" w:cs="Arial"/>
          <w:sz w:val="22"/>
          <w:lang w:val="fr-FR"/>
        </w:rPr>
        <w:t>es lois et règlements en vi</w:t>
      </w:r>
      <w:r w:rsidRPr="003C241F">
        <w:rPr>
          <w:rFonts w:ascii="Arial" w:hAnsi="Arial" w:cs="Arial"/>
          <w:sz w:val="22"/>
          <w:lang w:val="fr-FR"/>
        </w:rPr>
        <w:t xml:space="preserve">gueur. </w:t>
      </w:r>
    </w:p>
    <w:p w:rsidR="002B4CD7" w:rsidRDefault="002B4CD7" w:rsidP="00D46E33">
      <w:pPr>
        <w:spacing w:before="120"/>
        <w:jc w:val="both"/>
        <w:rPr>
          <w:rFonts w:ascii="Arial" w:hAnsi="Arial"/>
          <w:sz w:val="22"/>
          <w:lang w:val="fr-FR"/>
        </w:rPr>
      </w:pPr>
      <w:r w:rsidRPr="002B4CD7">
        <w:rPr>
          <w:rFonts w:ascii="Arial" w:hAnsi="Arial"/>
          <w:sz w:val="22"/>
          <w:lang w:val="fr-FR"/>
        </w:rPr>
        <w:t>Dans le cadre cette obligation, Lilly tient les établissements de santé informés lorsque nous soutenons ou travaillons financièrement avec leurs collaborateurs.</w:t>
      </w:r>
    </w:p>
    <w:p w:rsidR="0069765F" w:rsidRPr="00E63645" w:rsidRDefault="0064119E" w:rsidP="00D46E33">
      <w:pPr>
        <w:spacing w:before="120"/>
        <w:jc w:val="both"/>
        <w:rPr>
          <w:rFonts w:ascii="Arial" w:hAnsi="Arial" w:cs="Arial"/>
          <w:sz w:val="22"/>
          <w:lang w:val="fr-FR"/>
        </w:rPr>
      </w:pPr>
      <w:r w:rsidRPr="00E63645">
        <w:rPr>
          <w:rFonts w:ascii="Arial" w:hAnsi="Arial" w:cs="Arial"/>
          <w:sz w:val="22"/>
          <w:lang w:val="fr-FR"/>
        </w:rPr>
        <w:t>Dans un souci</w:t>
      </w:r>
      <w:r w:rsidR="0069765F" w:rsidRPr="00E63645">
        <w:rPr>
          <w:rFonts w:ascii="Arial" w:hAnsi="Arial" w:cs="Arial"/>
          <w:sz w:val="22"/>
          <w:lang w:val="fr-FR"/>
        </w:rPr>
        <w:t xml:space="preserve"> de transparence, nous considérons</w:t>
      </w:r>
      <w:r w:rsidRPr="00E63645">
        <w:rPr>
          <w:rFonts w:ascii="Arial" w:hAnsi="Arial" w:cs="Arial"/>
          <w:sz w:val="22"/>
          <w:lang w:val="fr-FR"/>
        </w:rPr>
        <w:t xml:space="preserve"> que cette démarche est nécessaire</w:t>
      </w:r>
      <w:r w:rsidR="0069765F" w:rsidRPr="00E63645">
        <w:rPr>
          <w:rFonts w:ascii="Arial" w:hAnsi="Arial" w:cs="Arial"/>
          <w:sz w:val="22"/>
          <w:lang w:val="fr-FR"/>
        </w:rPr>
        <w:t xml:space="preserve"> afin d'éviter de donner l'impression que vos décisions thérapeutiques puissent être</w:t>
      </w:r>
      <w:r w:rsidRPr="00E63645">
        <w:rPr>
          <w:rFonts w:ascii="Arial" w:hAnsi="Arial" w:cs="Arial"/>
          <w:sz w:val="22"/>
          <w:lang w:val="fr-FR"/>
        </w:rPr>
        <w:t xml:space="preserve"> indûment</w:t>
      </w:r>
      <w:r w:rsidR="0069765F" w:rsidRPr="00E63645">
        <w:rPr>
          <w:rFonts w:ascii="Arial" w:hAnsi="Arial" w:cs="Arial"/>
          <w:sz w:val="22"/>
          <w:lang w:val="fr-FR"/>
        </w:rPr>
        <w:t xml:space="preserve"> influencées par Lilly ou </w:t>
      </w:r>
      <w:r w:rsidR="000D651E">
        <w:rPr>
          <w:rFonts w:ascii="Arial" w:hAnsi="Arial" w:cs="Arial"/>
          <w:sz w:val="22"/>
          <w:lang w:val="fr-FR"/>
        </w:rPr>
        <w:t>par notre</w:t>
      </w:r>
      <w:r w:rsidR="000D651E" w:rsidRPr="00E63645">
        <w:rPr>
          <w:rFonts w:ascii="Arial" w:hAnsi="Arial" w:cs="Arial"/>
          <w:sz w:val="22"/>
          <w:lang w:val="fr-FR"/>
        </w:rPr>
        <w:t xml:space="preserve"> </w:t>
      </w:r>
      <w:r w:rsidR="0069765F" w:rsidRPr="00E63645">
        <w:rPr>
          <w:rFonts w:ascii="Arial" w:hAnsi="Arial" w:cs="Arial"/>
          <w:sz w:val="22"/>
          <w:lang w:val="fr-FR"/>
        </w:rPr>
        <w:t xml:space="preserve">collaboration. En œuvrant pour cette transparence et </w:t>
      </w:r>
      <w:r w:rsidRPr="00E63645">
        <w:rPr>
          <w:rFonts w:ascii="Arial" w:hAnsi="Arial" w:cs="Arial"/>
          <w:sz w:val="22"/>
          <w:lang w:val="fr-FR"/>
        </w:rPr>
        <w:t>en nous engageant en faveur d’</w:t>
      </w:r>
      <w:r w:rsidR="0069765F" w:rsidRPr="00E63645">
        <w:rPr>
          <w:rFonts w:ascii="Arial" w:hAnsi="Arial" w:cs="Arial"/>
          <w:sz w:val="22"/>
          <w:lang w:val="fr-FR"/>
        </w:rPr>
        <w:t xml:space="preserve">une démarche </w:t>
      </w:r>
      <w:r w:rsidRPr="00E63645">
        <w:rPr>
          <w:rFonts w:ascii="Arial" w:hAnsi="Arial" w:cs="Arial"/>
          <w:sz w:val="22"/>
          <w:lang w:val="fr-FR"/>
        </w:rPr>
        <w:t xml:space="preserve">éthique et </w:t>
      </w:r>
      <w:r w:rsidR="0069765F" w:rsidRPr="00E63645">
        <w:rPr>
          <w:rFonts w:ascii="Arial" w:hAnsi="Arial" w:cs="Arial"/>
          <w:sz w:val="22"/>
          <w:lang w:val="fr-FR"/>
        </w:rPr>
        <w:t xml:space="preserve">responsable, nous souhaitons </w:t>
      </w:r>
      <w:r w:rsidR="00BD1639" w:rsidRPr="00E63645">
        <w:rPr>
          <w:rFonts w:ascii="Arial" w:hAnsi="Arial" w:cs="Arial"/>
          <w:sz w:val="22"/>
          <w:lang w:val="fr-FR"/>
        </w:rPr>
        <w:t xml:space="preserve">conserver et </w:t>
      </w:r>
      <w:r w:rsidR="0069765F" w:rsidRPr="00E63645">
        <w:rPr>
          <w:rFonts w:ascii="Arial" w:hAnsi="Arial" w:cs="Arial"/>
          <w:sz w:val="22"/>
          <w:lang w:val="fr-FR"/>
        </w:rPr>
        <w:t xml:space="preserve">renforcer la confiance des patients et de l'opinion publique </w:t>
      </w:r>
      <w:r w:rsidR="00BD1639" w:rsidRPr="00E63645">
        <w:rPr>
          <w:rFonts w:ascii="Arial" w:hAnsi="Arial" w:cs="Arial"/>
          <w:sz w:val="22"/>
          <w:lang w:val="fr-FR"/>
        </w:rPr>
        <w:t>vis-à-vis de</w:t>
      </w:r>
      <w:r w:rsidR="0069765F" w:rsidRPr="00E63645">
        <w:rPr>
          <w:rFonts w:ascii="Arial" w:hAnsi="Arial" w:cs="Arial"/>
          <w:sz w:val="22"/>
          <w:lang w:val="fr-FR"/>
        </w:rPr>
        <w:t xml:space="preserve"> notre secteur d'activité et </w:t>
      </w:r>
      <w:r w:rsidR="00BD1639" w:rsidRPr="00E63645">
        <w:rPr>
          <w:rFonts w:ascii="Arial" w:hAnsi="Arial" w:cs="Arial"/>
          <w:sz w:val="22"/>
          <w:lang w:val="fr-FR"/>
        </w:rPr>
        <w:t>du</w:t>
      </w:r>
      <w:r w:rsidR="00F07D16">
        <w:rPr>
          <w:rFonts w:ascii="Arial" w:hAnsi="Arial" w:cs="Arial"/>
          <w:sz w:val="22"/>
          <w:lang w:val="fr-FR"/>
        </w:rPr>
        <w:t xml:space="preserve"> système de santé.</w:t>
      </w:r>
    </w:p>
    <w:p w:rsidR="0069765F" w:rsidRPr="00C36E89" w:rsidRDefault="00716B25" w:rsidP="00D46E33">
      <w:pPr>
        <w:spacing w:before="120"/>
        <w:jc w:val="both"/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Le délai de transmission étant très court</w:t>
      </w:r>
      <w:r w:rsidR="00BD1639" w:rsidRPr="00E63645">
        <w:rPr>
          <w:rFonts w:ascii="Arial" w:hAnsi="Arial" w:cs="Arial"/>
          <w:sz w:val="22"/>
          <w:lang w:val="fr-FR"/>
        </w:rPr>
        <w:t>, nous vous demandons</w:t>
      </w:r>
      <w:r w:rsidR="0069765F" w:rsidRPr="00E63645">
        <w:rPr>
          <w:rFonts w:ascii="Arial" w:hAnsi="Arial" w:cs="Arial"/>
          <w:sz w:val="22"/>
          <w:lang w:val="fr-FR"/>
        </w:rPr>
        <w:t xml:space="preserve"> de bien vouloir faire </w:t>
      </w:r>
      <w:r w:rsidR="00BD1639" w:rsidRPr="00E63645">
        <w:rPr>
          <w:rFonts w:ascii="Arial" w:hAnsi="Arial" w:cs="Arial"/>
          <w:sz w:val="22"/>
          <w:lang w:val="fr-FR"/>
        </w:rPr>
        <w:t xml:space="preserve">signer le formulaire en annexe par </w:t>
      </w:r>
      <w:r w:rsidR="0069765F" w:rsidRPr="00E63645">
        <w:rPr>
          <w:rFonts w:ascii="Arial" w:hAnsi="Arial" w:cs="Arial"/>
          <w:sz w:val="22"/>
          <w:lang w:val="fr-FR"/>
        </w:rPr>
        <w:t xml:space="preserve">un représentant </w:t>
      </w:r>
      <w:r w:rsidR="00BD1639" w:rsidRPr="00E63645">
        <w:rPr>
          <w:rFonts w:ascii="Arial" w:hAnsi="Arial" w:cs="Arial"/>
          <w:sz w:val="22"/>
          <w:lang w:val="fr-FR"/>
        </w:rPr>
        <w:t xml:space="preserve">habilité de votre </w:t>
      </w:r>
      <w:r w:rsidR="000D651E">
        <w:rPr>
          <w:rFonts w:ascii="Arial" w:hAnsi="Arial" w:cs="Arial"/>
          <w:sz w:val="22"/>
          <w:lang w:val="fr-FR"/>
        </w:rPr>
        <w:t>institution</w:t>
      </w:r>
      <w:r w:rsidR="00BD1639" w:rsidRPr="00E63645">
        <w:rPr>
          <w:rFonts w:ascii="Arial" w:hAnsi="Arial" w:cs="Arial"/>
          <w:sz w:val="22"/>
          <w:lang w:val="fr-FR"/>
        </w:rPr>
        <w:t xml:space="preserve"> </w:t>
      </w:r>
      <w:r w:rsidR="0069765F" w:rsidRPr="00E63645">
        <w:rPr>
          <w:rFonts w:ascii="Arial" w:hAnsi="Arial" w:cs="Arial"/>
          <w:sz w:val="22"/>
          <w:lang w:val="fr-FR"/>
        </w:rPr>
        <w:t xml:space="preserve">et de nous le retourner </w:t>
      </w:r>
      <w:r w:rsidR="0069765F" w:rsidRPr="00C36E89">
        <w:rPr>
          <w:rFonts w:ascii="Arial" w:hAnsi="Arial" w:cs="Arial"/>
          <w:sz w:val="22"/>
          <w:lang w:val="fr-FR"/>
        </w:rPr>
        <w:t>dans les meilleurs délais</w:t>
      </w:r>
      <w:r w:rsidR="00F50004" w:rsidRPr="00C36E89">
        <w:rPr>
          <w:rFonts w:ascii="Arial" w:hAnsi="Arial" w:cs="Arial"/>
          <w:sz w:val="22"/>
          <w:lang w:val="fr-FR"/>
        </w:rPr>
        <w:t xml:space="preserve"> </w:t>
      </w:r>
      <w:r w:rsidR="00827A2C" w:rsidRPr="00C36E89">
        <w:rPr>
          <w:rFonts w:ascii="Arial" w:hAnsi="Arial" w:cs="Arial"/>
          <w:sz w:val="22"/>
          <w:lang w:val="fr-FR"/>
        </w:rPr>
        <w:t>avant l’évènement</w:t>
      </w:r>
      <w:r w:rsidR="0069765F" w:rsidRPr="00C36E89">
        <w:rPr>
          <w:rFonts w:ascii="Arial" w:hAnsi="Arial" w:cs="Arial"/>
          <w:sz w:val="22"/>
          <w:lang w:val="fr-FR"/>
        </w:rPr>
        <w:t>.</w:t>
      </w:r>
    </w:p>
    <w:p w:rsidR="0069765F" w:rsidRPr="00C36E89" w:rsidRDefault="0069765F" w:rsidP="00374784">
      <w:pPr>
        <w:spacing w:before="120"/>
        <w:jc w:val="both"/>
        <w:rPr>
          <w:rFonts w:ascii="Arial" w:hAnsi="Arial" w:cs="Arial"/>
          <w:sz w:val="22"/>
          <w:lang w:val="fr-FR" w:eastAsia="de-DE"/>
        </w:rPr>
      </w:pPr>
    </w:p>
    <w:p w:rsidR="0069765F" w:rsidRPr="00C36E89" w:rsidRDefault="002B4CD7" w:rsidP="00F47373">
      <w:pPr>
        <w:jc w:val="both"/>
        <w:rPr>
          <w:rFonts w:ascii="Arial" w:hAnsi="Arial" w:cs="Arial"/>
          <w:sz w:val="22"/>
          <w:szCs w:val="22"/>
          <w:lang w:val="fr-FR"/>
        </w:rPr>
      </w:pPr>
      <w:r w:rsidRPr="00C36E89">
        <w:rPr>
          <w:rFonts w:ascii="Arial" w:hAnsi="Arial" w:cs="Arial"/>
          <w:sz w:val="22"/>
          <w:lang w:val="fr-FR"/>
        </w:rPr>
        <w:t xml:space="preserve">Nous vous en remercions et vous présentons, </w:t>
      </w:r>
      <w:r w:rsidR="00F47373" w:rsidRPr="00C36E89">
        <w:rPr>
          <w:rFonts w:ascii="Arial" w:hAnsi="Arial" w:cs="Arial"/>
          <w:sz w:val="22"/>
          <w:lang w:val="fr-FR"/>
        </w:rPr>
        <w:t>c</w:t>
      </w:r>
      <w:r w:rsidRPr="00C36E89">
        <w:rPr>
          <w:rFonts w:ascii="Arial" w:hAnsi="Arial" w:cs="Arial"/>
          <w:sz w:val="22"/>
          <w:lang w:val="fr-FR"/>
        </w:rPr>
        <w:t>her</w:t>
      </w:r>
      <w:r w:rsidR="00F47373" w:rsidRPr="00C36E89">
        <w:rPr>
          <w:rFonts w:ascii="Arial" w:hAnsi="Arial" w:cs="Arial"/>
          <w:sz w:val="22"/>
          <w:lang w:val="fr-FR"/>
        </w:rPr>
        <w:t>/</w:t>
      </w:r>
      <w:r w:rsidR="00F47373" w:rsidRPr="00C36E89">
        <w:rPr>
          <w:rFonts w:ascii="Arial" w:hAnsi="Arial" w:cs="Arial"/>
          <w:sz w:val="22"/>
          <w:szCs w:val="22"/>
          <w:lang w:val="fr-FR" w:bidi="he-IL"/>
        </w:rPr>
        <w:t>chère</w:t>
      </w:r>
      <w:r w:rsidRPr="00C36E89">
        <w:rPr>
          <w:rFonts w:ascii="Arial" w:hAnsi="Arial" w:cs="Arial"/>
          <w:sz w:val="22"/>
          <w:lang w:val="fr-FR"/>
        </w:rPr>
        <w:t xml:space="preserve"> Docteur, nos salutations les meilleures</w:t>
      </w:r>
      <w:r w:rsidR="00F47373" w:rsidRPr="00C36E89">
        <w:rPr>
          <w:rFonts w:ascii="Arial" w:hAnsi="Arial" w:cs="Arial"/>
          <w:sz w:val="22"/>
          <w:lang w:val="fr-FR"/>
        </w:rPr>
        <w:t>.</w:t>
      </w:r>
    </w:p>
    <w:p w:rsidR="0069765F" w:rsidRPr="00C36E89" w:rsidRDefault="0069765F" w:rsidP="00374784">
      <w:pPr>
        <w:rPr>
          <w:rFonts w:ascii="Arial" w:hAnsi="Arial" w:cs="Arial"/>
          <w:sz w:val="22"/>
          <w:szCs w:val="22"/>
          <w:lang w:val="fr-FR"/>
        </w:rPr>
      </w:pPr>
    </w:p>
    <w:p w:rsidR="0053449C" w:rsidRPr="00C4668F" w:rsidRDefault="0053449C" w:rsidP="00374784">
      <w:pPr>
        <w:widowControl w:val="0"/>
        <w:jc w:val="both"/>
        <w:rPr>
          <w:rFonts w:ascii="Arial" w:hAnsi="Arial" w:cs="Arial"/>
          <w:sz w:val="22"/>
          <w:szCs w:val="22"/>
          <w:lang w:val="fr-FR" w:eastAsia="it-IT"/>
        </w:rPr>
      </w:pPr>
    </w:p>
    <w:p w:rsidR="00AF2275" w:rsidRDefault="0069765F" w:rsidP="00374784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r w:rsidRPr="00E63645">
        <w:rPr>
          <w:rFonts w:ascii="Arial" w:hAnsi="Arial" w:cs="Arial"/>
          <w:sz w:val="22"/>
          <w:szCs w:val="22"/>
          <w:lang w:val="en-US" w:eastAsia="it-IT"/>
        </w:rPr>
        <w:t>Lil</w:t>
      </w:r>
      <w:r w:rsidR="00A9269C">
        <w:rPr>
          <w:rFonts w:ascii="Arial" w:hAnsi="Arial" w:cs="Arial"/>
          <w:sz w:val="22"/>
          <w:szCs w:val="22"/>
          <w:lang w:val="en-US" w:eastAsia="it-IT"/>
        </w:rPr>
        <w:t>ly Customer Meeting Service Team</w:t>
      </w:r>
    </w:p>
    <w:p w:rsidR="00C4668F" w:rsidRDefault="00AF2275" w:rsidP="00374784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r>
        <w:rPr>
          <w:rFonts w:ascii="Arial" w:hAnsi="Arial" w:cs="Arial"/>
          <w:sz w:val="22"/>
          <w:szCs w:val="22"/>
          <w:lang w:val="en-US" w:eastAsia="it-IT"/>
        </w:rPr>
        <w:br w:type="page"/>
      </w:r>
    </w:p>
    <w:tbl>
      <w:tblPr>
        <w:tblW w:w="902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21"/>
      </w:tblGrid>
      <w:tr w:rsidR="0069765F" w:rsidRPr="00D275B0" w:rsidTr="00EA02A4">
        <w:trPr>
          <w:trHeight w:val="428"/>
        </w:trPr>
        <w:tc>
          <w:tcPr>
            <w:tcW w:w="9021" w:type="dxa"/>
            <w:shd w:val="clear" w:color="auto" w:fill="D9D9D9"/>
          </w:tcPr>
          <w:p w:rsidR="0069765F" w:rsidRPr="00E63645" w:rsidRDefault="00C4668F" w:rsidP="00D46E33">
            <w:pPr>
              <w:rPr>
                <w:rFonts w:ascii="Arial" w:hAnsi="Arial" w:cs="Arial"/>
                <w:color w:val="000000"/>
                <w:sz w:val="24"/>
                <w:szCs w:val="24"/>
                <w:lang w:val="fr-FR"/>
              </w:rPr>
            </w:pPr>
            <w:r w:rsidRPr="00762FED">
              <w:rPr>
                <w:rFonts w:ascii="Arial" w:hAnsi="Arial" w:cs="Arial"/>
                <w:sz w:val="22"/>
                <w:szCs w:val="22"/>
                <w:lang w:val="da-DK" w:eastAsia="it-IT"/>
              </w:rPr>
              <w:lastRenderedPageBreak/>
              <w:br w:type="page"/>
            </w:r>
            <w:r w:rsidR="00DC493C" w:rsidRPr="00762FED">
              <w:rPr>
                <w:rFonts w:ascii="Arial" w:hAnsi="Arial" w:cs="Arial"/>
                <w:sz w:val="22"/>
                <w:szCs w:val="22"/>
                <w:lang w:val="da-DK"/>
              </w:rPr>
              <w:br w:type="page"/>
            </w:r>
            <w:r w:rsidR="0069765F" w:rsidRPr="00E63645">
              <w:rPr>
                <w:rFonts w:ascii="Arial" w:hAnsi="Arial" w:cs="Arial"/>
                <w:sz w:val="22"/>
                <w:lang w:val="fr-FR"/>
              </w:rPr>
              <w:t>À compléter par un représentant habilité de l'</w:t>
            </w:r>
            <w:r w:rsidR="00CB50F9">
              <w:rPr>
                <w:rFonts w:ascii="Arial" w:hAnsi="Arial" w:cs="Arial"/>
                <w:sz w:val="22"/>
                <w:lang w:val="fr-FR"/>
              </w:rPr>
              <w:t>établissement de santé</w:t>
            </w:r>
            <w:r w:rsidR="0069765F" w:rsidRPr="00E63645">
              <w:rPr>
                <w:rFonts w:ascii="Arial" w:hAnsi="Arial" w:cs="Arial"/>
                <w:sz w:val="22"/>
                <w:lang w:val="fr-FR"/>
              </w:rPr>
              <w:t xml:space="preserve"> (personne de co</w:t>
            </w:r>
            <w:r w:rsidR="0069765F" w:rsidRPr="00E63645">
              <w:rPr>
                <w:rFonts w:ascii="Arial" w:hAnsi="Arial" w:cs="Arial"/>
                <w:sz w:val="22"/>
                <w:lang w:val="fr-FR"/>
              </w:rPr>
              <w:t>n</w:t>
            </w:r>
            <w:r w:rsidR="0069765F" w:rsidRPr="00E63645">
              <w:rPr>
                <w:rFonts w:ascii="Arial" w:hAnsi="Arial" w:cs="Arial"/>
                <w:sz w:val="22"/>
                <w:lang w:val="fr-FR"/>
              </w:rPr>
              <w:t>tact).</w:t>
            </w:r>
          </w:p>
        </w:tc>
      </w:tr>
      <w:tr w:rsidR="0069765F" w:rsidRPr="00E63645" w:rsidTr="00EA02A4">
        <w:trPr>
          <w:trHeight w:val="428"/>
        </w:trPr>
        <w:tc>
          <w:tcPr>
            <w:tcW w:w="9021" w:type="dxa"/>
          </w:tcPr>
          <w:p w:rsidR="0069765F" w:rsidRPr="00E63645" w:rsidRDefault="0069765F" w:rsidP="00A90C30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:rsidR="00985BD4" w:rsidRPr="00985BD4" w:rsidRDefault="00985BD4" w:rsidP="00985BD4">
            <w:pPr>
              <w:pStyle w:val="BodyText"/>
              <w:spacing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IF "</w:instrText>
            </w:r>
            <w:r w:rsidRPr="00985BD4">
              <w:rPr>
                <w:rFonts w:ascii="Arial" w:eastAsia="Calibri" w:hAnsi="Arial" w:cs="Arial"/>
                <w:sz w:val="18"/>
                <w:szCs w:val="18"/>
                <w:lang w:val="fr-CH" w:eastAsia="de-DE"/>
              </w:rPr>
              <w:instrText>&lt;&lt;Meeting_Participant_MERC_Types_of_Service_MERC&gt;&gt;</w:instrText>
            </w:r>
            <w:r w:rsidRPr="00985BD4">
              <w:rPr>
                <w:rFonts w:ascii="Arial" w:hAnsi="Arial" w:cs="Arial"/>
                <w:sz w:val="18"/>
                <w:szCs w:val="18"/>
              </w:rPr>
              <w:instrText>"="</w:instrText>
            </w:r>
            <w:r w:rsidRPr="00985BD4">
              <w:rPr>
                <w:rFonts w:ascii="Arial" w:eastAsia="Calibri" w:hAnsi="Arial" w:cs="Arial"/>
                <w:sz w:val="18"/>
                <w:szCs w:val="18"/>
                <w:lang w:val="fr-CH" w:eastAsia="de-DE"/>
              </w:rPr>
              <w:instrText>Speaking - Speaker</w:instrText>
            </w:r>
            <w:r w:rsidRPr="00985BD4">
              <w:rPr>
                <w:rFonts w:ascii="Arial" w:hAnsi="Arial" w:cs="Arial"/>
                <w:sz w:val="18"/>
                <w:szCs w:val="18"/>
              </w:rPr>
              <w:instrText>" "</w:instrText>
            </w:r>
          </w:p>
          <w:tbl>
            <w:tblPr>
              <w:tblW w:w="88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7"/>
            </w:tblGrid>
            <w:tr w:rsidR="00985BD4" w:rsidRPr="007564DA" w:rsidTr="002E0688">
              <w:tc>
                <w:tcPr>
                  <w:tcW w:w="8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85BD4" w:rsidRPr="007564DA" w:rsidRDefault="00985BD4" w:rsidP="00A802FB">
                  <w:pP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J'ai été informé que</w:instrText>
                  </w:r>
                  <w:r w:rsidRPr="007564DA">
                    <w:rPr>
                      <w:rFonts w:ascii="Arial" w:eastAsia="Calibri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instrText xml:space="preserve"> le </w:instrText>
                  </w:r>
                  <w:r w:rsidRPr="007564DA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&lt;&lt;Account_Title_Des</w:instrText>
                  </w:r>
                  <w:r w:rsidR="00EB4609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c_GLBL&gt;&gt;</w:instrText>
                  </w:r>
                  <w:r w:rsidRPr="007564DA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 xml:space="preserve"> &lt;&lt;Account_LastName&gt;&gt;</w:instrText>
                  </w:r>
                  <w:r w:rsidR="008E6BD6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conclu</w:instrText>
                  </w:r>
                  <w:r w:rsidR="008E6BD6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t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un contrat avec Lilly en tant que conférencier </w:instrText>
                  </w:r>
                  <w:r w:rsidR="003E148F" w:rsidRPr="003E148F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lors de formations continues.</w:instrText>
                  </w:r>
                </w:p>
              </w:tc>
            </w:tr>
          </w:tbl>
          <w:p w:rsidR="00EB4609" w:rsidRPr="00985BD4" w:rsidRDefault="00985BD4" w:rsidP="00EB4609">
            <w:pPr>
              <w:pStyle w:val="BodyText"/>
              <w:spacing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""" \* MERGEFORMAT </w:instrTex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85BD4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Error! Missing test condition.</w: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EB4609"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EB4609"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IF "</w:instrText>
            </w:r>
            <w:r w:rsidR="00EB4609" w:rsidRPr="00985BD4">
              <w:rPr>
                <w:rFonts w:ascii="Arial" w:eastAsia="Calibri" w:hAnsi="Arial" w:cs="Arial"/>
                <w:sz w:val="18"/>
                <w:szCs w:val="18"/>
                <w:lang w:val="fr-CH" w:eastAsia="de-DE"/>
              </w:rPr>
              <w:instrText>&lt;&lt;Meeting_Participant_MERC_Types_of_Service_MERC&gt;&gt;</w:instrText>
            </w:r>
            <w:r w:rsidR="00EB4609" w:rsidRPr="00985BD4">
              <w:rPr>
                <w:rFonts w:ascii="Arial" w:hAnsi="Arial" w:cs="Arial"/>
                <w:sz w:val="18"/>
                <w:szCs w:val="18"/>
              </w:rPr>
              <w:instrText>"="</w:instrText>
            </w:r>
            <w:r w:rsidR="00EB4609" w:rsidRPr="00985BD4">
              <w:rPr>
                <w:rFonts w:ascii="Arial" w:eastAsia="Calibri" w:hAnsi="Arial" w:cs="Arial"/>
                <w:sz w:val="18"/>
                <w:szCs w:val="18"/>
                <w:lang w:val="fr-CH" w:eastAsia="de-DE"/>
              </w:rPr>
              <w:instrText xml:space="preserve">Speaking - </w:instrText>
            </w:r>
            <w:r w:rsidR="00EB4609">
              <w:rPr>
                <w:rFonts w:ascii="Arial" w:eastAsia="Calibri" w:hAnsi="Arial" w:cs="Arial"/>
                <w:sz w:val="18"/>
                <w:szCs w:val="18"/>
                <w:lang w:val="fr-CH" w:eastAsia="de-DE"/>
              </w:rPr>
              <w:instrText>Chair</w:instrText>
            </w:r>
            <w:r w:rsidR="00EB4609" w:rsidRPr="00985BD4">
              <w:rPr>
                <w:rFonts w:ascii="Arial" w:hAnsi="Arial" w:cs="Arial"/>
                <w:sz w:val="18"/>
                <w:szCs w:val="18"/>
              </w:rPr>
              <w:instrText>" "</w:instrText>
            </w:r>
          </w:p>
          <w:tbl>
            <w:tblPr>
              <w:tblW w:w="88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7"/>
            </w:tblGrid>
            <w:tr w:rsidR="00EB4609" w:rsidRPr="007564DA" w:rsidTr="00F375A6">
              <w:tc>
                <w:tcPr>
                  <w:tcW w:w="8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B4609" w:rsidRPr="00722B3C" w:rsidRDefault="00EB4609" w:rsidP="00F375A6">
                  <w:pPr>
                    <w:rPr>
                      <w:sz w:val="24"/>
                      <w:szCs w:val="24"/>
                      <w:lang w:val="de-AT" w:eastAsia="de-AT"/>
                    </w:rPr>
                  </w:pP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J'ai été informé que</w:instrText>
                  </w:r>
                  <w:r w:rsidRPr="007564DA">
                    <w:rPr>
                      <w:rFonts w:ascii="Arial" w:eastAsia="Calibri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instrText xml:space="preserve"> le </w:instrText>
                  </w:r>
                  <w:r w:rsidRPr="007564DA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&lt;&lt;Account_Title_Des</w:instrTex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c_GLBL&gt;&gt;</w:instrText>
                  </w:r>
                  <w:r w:rsidRPr="007564DA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 xml:space="preserve"> &lt;&lt;Account_LastName&gt;&gt;</w:instrText>
                  </w:r>
                  <w:r w:rsidR="00722B3C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conclu</w:instrText>
                  </w:r>
                  <w:r w:rsidR="00722B3C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t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un contrat avec Lilly en tant que</w:instrText>
                  </w:r>
                  <w:r w:rsidR="00722B3C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</w:instrText>
                  </w:r>
                  <w:r w:rsidR="00CF1703" w:rsidRPr="00CF1703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conférencier et modérateur</w:instrText>
                  </w:r>
                  <w:r w:rsidR="00722B3C" w:rsidRPr="00722B3C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lors de formations continues</w:instrText>
                  </w:r>
                  <w:r w:rsidR="00722B3C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.</w:instrText>
                  </w:r>
                </w:p>
              </w:tc>
            </w:tr>
          </w:tbl>
          <w:p w:rsidR="00985BD4" w:rsidRPr="00985BD4" w:rsidRDefault="00EB4609" w:rsidP="00985BD4">
            <w:pPr>
              <w:pStyle w:val="BodyText"/>
              <w:spacing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""" \* MERGEFORMAT </w:instrTex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85BD4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Error! Missing test condition.</w: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985BD4"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985BD4"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IF "</w:instrText>
            </w:r>
            <w:r w:rsidR="00985BD4" w:rsidRPr="00985BD4">
              <w:rPr>
                <w:rFonts w:ascii="Arial" w:eastAsia="Calibri" w:hAnsi="Arial" w:cs="Arial"/>
                <w:sz w:val="18"/>
                <w:szCs w:val="18"/>
                <w:lang w:val="fr-CH" w:eastAsia="de-DE"/>
              </w:rPr>
              <w:instrText>&lt;&lt;Meeting_Participant_MERC_Types_of_Service_MERC&gt;&gt;</w:instrText>
            </w:r>
            <w:r>
              <w:rPr>
                <w:rFonts w:ascii="Arial" w:hAnsi="Arial" w:cs="Arial"/>
                <w:sz w:val="18"/>
                <w:szCs w:val="18"/>
              </w:rPr>
              <w:instrText>"="Consulting Project</w:instrText>
            </w:r>
            <w:r w:rsidR="00985BD4" w:rsidRPr="00985BD4">
              <w:rPr>
                <w:rFonts w:ascii="Arial" w:hAnsi="Arial" w:cs="Arial"/>
                <w:sz w:val="18"/>
                <w:szCs w:val="18"/>
              </w:rPr>
              <w:instrText>" "</w:instrTex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71"/>
            </w:tblGrid>
            <w:tr w:rsidR="00985BD4" w:rsidRPr="007564DA" w:rsidTr="00865337">
              <w:tc>
                <w:tcPr>
                  <w:tcW w:w="8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85BD4" w:rsidRPr="007564DA" w:rsidRDefault="00985BD4" w:rsidP="002E0688">
                  <w:pP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J'ai été informé que </w:instrText>
                  </w:r>
                  <w:r w:rsidRPr="007564DA">
                    <w:rPr>
                      <w:rFonts w:ascii="Arial" w:eastAsia="Calibri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instrText xml:space="preserve">le </w:instrText>
                  </w:r>
                  <w:r w:rsidRPr="007564DA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&lt;&lt;Account_Title_Desc</w:instrText>
                  </w:r>
                  <w:r w:rsidR="00EB4609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 xml:space="preserve">_GLBL&gt;&gt; </w:instrText>
                  </w:r>
                  <w:r w:rsidRPr="007564DA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&lt;&lt;Account_LastName&gt;&gt;</w:instrText>
                  </w:r>
                  <w:r w:rsidR="00E10C19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conclu</w:instrText>
                  </w:r>
                  <w:r w:rsidR="00E10C19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t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un contrat avec Lilly en tant que consultant.</w:instrText>
                  </w:r>
                </w:p>
              </w:tc>
            </w:tr>
          </w:tbl>
          <w:p w:rsidR="00985BD4" w:rsidRPr="00985BD4" w:rsidRDefault="00985BD4" w:rsidP="00985BD4">
            <w:pPr>
              <w:pStyle w:val="BodyText"/>
              <w:spacing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" \* MERGEFORMAT </w:instrTex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85BD4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Error! Missing test condition.</w: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IF "</w:instrText>
            </w:r>
            <w:r w:rsidRPr="00985BD4">
              <w:rPr>
                <w:rFonts w:ascii="Arial" w:hAnsi="Arial" w:cs="Arial"/>
                <w:sz w:val="18"/>
                <w:szCs w:val="18"/>
              </w:rPr>
              <w:instrText>&lt;&lt;Meeting_Participant_MERC_Types_of_Service_MERC&gt;&gt;"="Advisory Board - Chairman" "</w:instrTex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71"/>
            </w:tblGrid>
            <w:tr w:rsidR="00985BD4" w:rsidRPr="007564DA" w:rsidTr="00865337">
              <w:tc>
                <w:tcPr>
                  <w:tcW w:w="8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85BD4" w:rsidRPr="007564DA" w:rsidRDefault="00985BD4" w:rsidP="00EB4609">
                  <w:pP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J'ai été informé que</w:instrText>
                  </w:r>
                  <w:r w:rsidRPr="007564DA">
                    <w:rPr>
                      <w:rFonts w:ascii="Arial" w:eastAsia="Calibri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instrText xml:space="preserve"> le </w:instrText>
                  </w:r>
                  <w:r w:rsidRPr="007564DA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&lt;&lt;Account_Title_Desc_GLBL&gt;&gt; &lt;&lt;Account_LastName&gt;&gt;</w:instrText>
                  </w:r>
                  <w:r w:rsidR="00E10C19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c</w:instrText>
                  </w:r>
                  <w:r w:rsidR="003375E4" w:rsidRPr="003375E4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onclut avec Lilly un co</w:instrText>
                  </w:r>
                  <w:r w:rsidR="003375E4" w:rsidRPr="003375E4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n</w:instrText>
                  </w:r>
                  <w:r w:rsidR="003375E4" w:rsidRPr="003375E4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trat de consultant.</w:instrText>
                  </w:r>
                </w:p>
              </w:tc>
            </w:tr>
          </w:tbl>
          <w:p w:rsidR="00EB4609" w:rsidRPr="00985BD4" w:rsidRDefault="00985BD4" w:rsidP="00EB4609">
            <w:pPr>
              <w:pStyle w:val="BodyText"/>
              <w:spacing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""" \* MERGEFORMAT </w:instrTex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85BD4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Error! Missing test condition.</w: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EB4609"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EB4609"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IF "</w:instrText>
            </w:r>
            <w:r w:rsidR="00EB4609" w:rsidRPr="00985BD4">
              <w:rPr>
                <w:rFonts w:ascii="Arial" w:hAnsi="Arial" w:cs="Arial"/>
                <w:sz w:val="18"/>
                <w:szCs w:val="18"/>
              </w:rPr>
              <w:instrText xml:space="preserve">&lt;&lt;Meeting_Participant_MERC_Types_of_Service_MERC&gt;&gt;"="Advisory Board - </w:instrText>
            </w:r>
            <w:r w:rsidR="00EB4609">
              <w:rPr>
                <w:rFonts w:ascii="Arial" w:hAnsi="Arial" w:cs="Arial"/>
                <w:sz w:val="18"/>
                <w:szCs w:val="18"/>
              </w:rPr>
              <w:instrText>Participant</w:instrText>
            </w:r>
            <w:r w:rsidR="00EB4609" w:rsidRPr="00985BD4">
              <w:rPr>
                <w:rFonts w:ascii="Arial" w:hAnsi="Arial" w:cs="Arial"/>
                <w:sz w:val="18"/>
                <w:szCs w:val="18"/>
              </w:rPr>
              <w:instrText>" "</w:instrTex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71"/>
            </w:tblGrid>
            <w:tr w:rsidR="00EB4609" w:rsidRPr="007564DA" w:rsidTr="00865337">
              <w:tc>
                <w:tcPr>
                  <w:tcW w:w="8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B4609" w:rsidRPr="007564DA" w:rsidRDefault="00EB4609" w:rsidP="003375E4">
                  <w:pP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J'ai été informé que</w:instrText>
                  </w:r>
                  <w:r w:rsidRPr="007564DA">
                    <w:rPr>
                      <w:rFonts w:ascii="Arial" w:eastAsia="Calibri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instrText xml:space="preserve"> le </w:instrText>
                  </w:r>
                  <w:r w:rsidRPr="007564DA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&lt;&lt;Account_Title_Desc_GLBL&gt;&gt;  &lt;&lt;Account_LastName&gt;&gt;</w:instrText>
                  </w:r>
                  <w:r w:rsidR="003375E4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conclu</w:instrText>
                  </w:r>
                  <w:r w:rsidR="003375E4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t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avec Lilly un co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n</w:instrText>
                  </w:r>
                  <w:r w:rsidRPr="007564DA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trat de consultant.</w:instrText>
                  </w:r>
                </w:p>
              </w:tc>
            </w:tr>
          </w:tbl>
          <w:p w:rsidR="00EB4609" w:rsidRPr="00E313E2" w:rsidRDefault="00EB4609" w:rsidP="00EB4609"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""" \* MERGEFORMAT </w:instrTex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85BD4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Error! Missing test condition.</w:t>
            </w:r>
            <w:r w:rsidRPr="00985BD4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Pr="00E313E2">
              <w:rPr>
                <w:rFonts w:ascii="Arial" w:hAnsi="Arial" w:cs="Arial"/>
                <w:sz w:val="18"/>
                <w:szCs w:val="18"/>
                <w:lang w:val="da-DK"/>
              </w:rPr>
              <w:fldChar w:fldCharType="begin"/>
            </w:r>
            <w:r w:rsidRPr="00E313E2">
              <w:rPr>
                <w:rFonts w:ascii="Arial" w:hAnsi="Arial" w:cs="Arial"/>
                <w:sz w:val="18"/>
                <w:szCs w:val="18"/>
                <w:lang w:val="da-DK"/>
              </w:rPr>
              <w:instrText xml:space="preserve"> IF "</w:instrText>
            </w:r>
            <w:r w:rsidRPr="00E313E2">
              <w:rPr>
                <w:rFonts w:ascii="Arial" w:hAnsi="Arial" w:cs="Arial"/>
                <w:sz w:val="18"/>
                <w:szCs w:val="18"/>
              </w:rPr>
              <w:instrText>&lt;&lt;Meeting_Participant_MERC_Types_of_Service_MERC&gt;&gt;"="Speaker Trai</w:instrText>
            </w:r>
            <w:r w:rsidRPr="00E313E2">
              <w:rPr>
                <w:rFonts w:ascii="Arial" w:hAnsi="Arial" w:cs="Arial"/>
                <w:sz w:val="18"/>
                <w:szCs w:val="18"/>
              </w:rPr>
              <w:instrText>n</w:instrText>
            </w:r>
            <w:r w:rsidRPr="00E313E2">
              <w:rPr>
                <w:rFonts w:ascii="Arial" w:hAnsi="Arial" w:cs="Arial"/>
                <w:sz w:val="18"/>
                <w:szCs w:val="18"/>
              </w:rPr>
              <w:instrText>ing" "</w:instrTex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89"/>
            </w:tblGrid>
            <w:tr w:rsidR="00EB4609" w:rsidRPr="00E313E2" w:rsidTr="00F375A6">
              <w:tc>
                <w:tcPr>
                  <w:tcW w:w="8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B4609" w:rsidRPr="00E313E2" w:rsidRDefault="00EB4609" w:rsidP="00724AF5">
                  <w:pP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E313E2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J’ai été informé que </w:instrText>
                  </w:r>
                  <w:r w:rsidRPr="00E313E2">
                    <w:rPr>
                      <w:rFonts w:ascii="Arial" w:eastAsia="Calibri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instrText xml:space="preserve">le </w:instrText>
                  </w:r>
                  <w:r w:rsidRPr="00E313E2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&lt;&lt;Account_Title_Desc_GLBL&gt;&gt; &lt;&lt;Account_LastName&gt;&gt;</w:instrText>
                  </w:r>
                  <w:r w:rsidRPr="00E313E2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</w:instrText>
                  </w:r>
                  <w:r w:rsidR="003375E4" w:rsidRPr="00E313E2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sera soutenu par Lilly pour sa participation à la formation de conférenciers suivante: </w:instrText>
                  </w:r>
                  <w:r w:rsidRPr="00E313E2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&lt;&lt;Meeting_MERC_Name&gt;&gt;.</w:instrText>
                  </w:r>
                </w:p>
              </w:tc>
            </w:tr>
          </w:tbl>
          <w:p w:rsidR="00E313E2" w:rsidRPr="00D275B0" w:rsidRDefault="00EB4609" w:rsidP="00E313E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313E2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" </w:instrText>
            </w:r>
            <w:r w:rsidRPr="00E313E2">
              <w:rPr>
                <w:rFonts w:ascii="Arial" w:hAnsi="Arial" w:cs="Arial"/>
                <w:sz w:val="18"/>
                <w:szCs w:val="18"/>
                <w:lang w:val="da-DK"/>
              </w:rPr>
              <w:instrText xml:space="preserve">\* MERGEFORMAT </w:instrText>
            </w:r>
            <w:r w:rsidRPr="00E313E2">
              <w:rPr>
                <w:rFonts w:ascii="Arial" w:hAnsi="Arial" w:cs="Arial"/>
                <w:sz w:val="18"/>
                <w:szCs w:val="18"/>
                <w:lang w:val="da-DK"/>
              </w:rPr>
              <w:fldChar w:fldCharType="separate"/>
            </w:r>
            <w:r w:rsidRPr="00E313E2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Error! Missing test condition.</w:t>
            </w:r>
            <w:r w:rsidRPr="00E313E2">
              <w:rPr>
                <w:rFonts w:ascii="Arial" w:hAnsi="Arial" w:cs="Arial"/>
                <w:sz w:val="18"/>
                <w:szCs w:val="18"/>
                <w:lang w:val="da-DK"/>
              </w:rPr>
              <w:fldChar w:fldCharType="end"/>
            </w:r>
            <w:r w:rsidR="00E313E2" w:rsidRPr="008B459C">
              <w:rPr>
                <w:rFonts w:ascii="Arial" w:hAnsi="Arial" w:cs="Arial"/>
                <w:sz w:val="18"/>
                <w:szCs w:val="18"/>
                <w:lang w:val="da-DK"/>
              </w:rPr>
              <w:fldChar w:fldCharType="begin"/>
            </w:r>
            <w:r w:rsidR="00E313E2" w:rsidRPr="008B459C">
              <w:rPr>
                <w:rFonts w:ascii="Arial" w:hAnsi="Arial" w:cs="Arial"/>
                <w:sz w:val="18"/>
                <w:szCs w:val="18"/>
                <w:lang w:val="da-DK"/>
              </w:rPr>
              <w:instrText xml:space="preserve"> </w:instrText>
            </w:r>
            <w:r w:rsidR="00E313E2" w:rsidRPr="00D275B0">
              <w:rPr>
                <w:rFonts w:ascii="Arial" w:hAnsi="Arial" w:cs="Arial"/>
                <w:sz w:val="18"/>
                <w:szCs w:val="18"/>
                <w:lang w:val="da-DK"/>
              </w:rPr>
              <w:instrText>IF "</w:instrText>
            </w:r>
            <w:r w:rsidR="00D275B0" w:rsidRPr="00D275B0">
              <w:instrText xml:space="preserve"> </w:instrText>
            </w:r>
            <w:r w:rsidR="00D275B0" w:rsidRPr="00D275B0">
              <w:rPr>
                <w:rFonts w:ascii="Arial" w:hAnsi="Arial" w:cs="Arial"/>
                <w:sz w:val="18"/>
                <w:szCs w:val="18"/>
              </w:rPr>
              <w:instrText>&lt;&lt;Meeting_Participant_MERC_Record_Type_MERC&gt;&gt;</w:instrText>
            </w:r>
            <w:r w:rsidR="00E313E2" w:rsidRPr="00D275B0">
              <w:rPr>
                <w:rFonts w:ascii="Arial" w:hAnsi="Arial" w:cs="Arial"/>
                <w:sz w:val="18"/>
                <w:szCs w:val="18"/>
              </w:rPr>
              <w:instrText>"="</w:instrText>
            </w:r>
            <w:r w:rsidR="008B459C" w:rsidRPr="00D275B0">
              <w:rPr>
                <w:rFonts w:ascii="Arial" w:hAnsi="Arial" w:cs="Arial"/>
                <w:sz w:val="18"/>
                <w:szCs w:val="18"/>
              </w:rPr>
              <w:instrText>Delegate</w:instrText>
            </w:r>
            <w:r w:rsidR="00E313E2" w:rsidRPr="00D275B0">
              <w:rPr>
                <w:rFonts w:ascii="Arial" w:hAnsi="Arial" w:cs="Arial"/>
                <w:sz w:val="18"/>
                <w:szCs w:val="18"/>
              </w:rPr>
              <w:instrText>" "</w:instrTex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89"/>
            </w:tblGrid>
            <w:tr w:rsidR="00E313E2" w:rsidRPr="008B459C" w:rsidTr="00105F04">
              <w:tc>
                <w:tcPr>
                  <w:tcW w:w="8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313E2" w:rsidRPr="008B459C" w:rsidRDefault="00E313E2" w:rsidP="00105F04">
                  <w:pP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D275B0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J’ai été informé que </w:instrText>
                  </w:r>
                  <w:r w:rsidRPr="00D275B0">
                    <w:rPr>
                      <w:rFonts w:ascii="Arial" w:eastAsia="Calibri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instrText xml:space="preserve">le </w:instrText>
                  </w:r>
                  <w:r w:rsidRPr="00D275B0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CH" w:eastAsia="de-DE"/>
                    </w:rPr>
                    <w:instrText>&lt;&lt;Account_Title_Desc_GLBL&gt;&gt;  &lt;&lt;Account_LastName&gt;&gt;</w:instrText>
                  </w:r>
                  <w:r w:rsidRPr="00D275B0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bénéficiera d’un parrai</w:instrText>
                  </w:r>
                  <w:r w:rsidRPr="00D275B0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n</w:instrText>
                  </w:r>
                  <w:r w:rsidRPr="00D275B0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age à l’occasion de sa </w:instrText>
                  </w:r>
                  <w:r w:rsidR="004553F9" w:rsidRPr="00D275B0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>participation à l'évènement suivant:</w:instrText>
                  </w:r>
                  <w:r w:rsidRPr="00D275B0">
                    <w:rPr>
                      <w:rFonts w:ascii="Arial" w:eastAsia="Calibri" w:hAnsi="Arial" w:cs="Arial"/>
                      <w:color w:val="000000"/>
                      <w:sz w:val="18"/>
                      <w:szCs w:val="18"/>
                      <w:lang w:val="en-US"/>
                    </w:rPr>
                    <w:instrText xml:space="preserve"> &lt;&lt;Meeting_MERC_Name&gt;&gt;.</w:instrText>
                  </w:r>
                  <w:bookmarkStart w:id="0" w:name="_GoBack"/>
                  <w:bookmarkEnd w:id="0"/>
                </w:p>
              </w:tc>
            </w:tr>
          </w:tbl>
          <w:p w:rsidR="00EB4609" w:rsidRPr="00985BD4" w:rsidRDefault="00E313E2" w:rsidP="00EB4609">
            <w:pPr>
              <w:rPr>
                <w:rFonts w:ascii="Arial" w:hAnsi="Arial" w:cs="Arial"/>
                <w:sz w:val="18"/>
                <w:szCs w:val="18"/>
                <w:lang w:val="da-DK"/>
              </w:rPr>
            </w:pPr>
            <w:r w:rsidRPr="008B459C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" </w:instrText>
            </w:r>
            <w:r w:rsidRPr="008B459C">
              <w:rPr>
                <w:rFonts w:ascii="Arial" w:hAnsi="Arial" w:cs="Arial"/>
                <w:sz w:val="18"/>
                <w:szCs w:val="18"/>
                <w:lang w:val="da-DK"/>
              </w:rPr>
              <w:instrText xml:space="preserve">\* MERGEFORMAT </w:instrText>
            </w:r>
            <w:r w:rsidRPr="008B459C">
              <w:rPr>
                <w:rFonts w:ascii="Arial" w:hAnsi="Arial" w:cs="Arial"/>
                <w:sz w:val="18"/>
                <w:szCs w:val="18"/>
                <w:lang w:val="da-DK"/>
              </w:rPr>
              <w:fldChar w:fldCharType="separate"/>
            </w:r>
            <w:r w:rsidRPr="008B459C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/>
              </w:rPr>
              <w:t>Error! Missing test condition.</w:t>
            </w:r>
            <w:r w:rsidRPr="008B459C">
              <w:rPr>
                <w:rFonts w:ascii="Arial" w:hAnsi="Arial" w:cs="Arial"/>
                <w:sz w:val="18"/>
                <w:szCs w:val="18"/>
                <w:lang w:val="da-DK"/>
              </w:rPr>
              <w:fldChar w:fldCharType="end"/>
            </w:r>
          </w:p>
          <w:p w:rsidR="00985BD4" w:rsidRPr="00985BD4" w:rsidRDefault="00985BD4" w:rsidP="00985BD4">
            <w:pPr>
              <w:rPr>
                <w:rFonts w:ascii="Arial" w:hAnsi="Arial" w:cs="Arial"/>
                <w:sz w:val="18"/>
                <w:szCs w:val="18"/>
                <w:lang w:val="da-DK"/>
              </w:rPr>
            </w:pPr>
          </w:p>
          <w:p w:rsidR="0069765F" w:rsidRPr="00EF60D8" w:rsidRDefault="0069765F" w:rsidP="00A90C30">
            <w:pPr>
              <w:spacing w:line="240" w:lineRule="exact"/>
              <w:rPr>
                <w:rFonts w:ascii="Arial" w:hAnsi="Arial" w:cs="Arial"/>
                <w:spacing w:val="-4"/>
                <w:sz w:val="18"/>
                <w:lang w:val="fr-FR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E0688" w:rsidRPr="00D275B0" w:rsidTr="000221C2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E0688" w:rsidRPr="000221C2" w:rsidRDefault="002E0688" w:rsidP="000221C2">
                  <w:pPr>
                    <w:spacing w:line="240" w:lineRule="exact"/>
                    <w:rPr>
                      <w:rFonts w:ascii="Arial" w:hAnsi="Arial" w:cs="Arial"/>
                      <w:spacing w:val="-4"/>
                      <w:sz w:val="18"/>
                      <w:lang w:val="fr-FR"/>
                    </w:rPr>
                  </w:pPr>
                  <w:r w:rsidRPr="000221C2">
                    <w:rPr>
                      <w:rFonts w:ascii="Arial" w:hAnsi="Arial" w:cs="Arial"/>
                      <w:spacing w:val="-4"/>
                      <w:sz w:val="18"/>
                      <w:lang w:val="fr-FR"/>
                    </w:rPr>
                    <w:t>Lilly conserve vos informations personnelles afin de pouvoir vous contacter ultérieurement en tant que représe</w:t>
                  </w:r>
                  <w:r w:rsidRPr="000221C2">
                    <w:rPr>
                      <w:rFonts w:ascii="Arial" w:hAnsi="Arial" w:cs="Arial"/>
                      <w:spacing w:val="-4"/>
                      <w:sz w:val="18"/>
                      <w:lang w:val="fr-FR"/>
                    </w:rPr>
                    <w:t>n</w:t>
                  </w:r>
                  <w:r w:rsidRPr="000221C2">
                    <w:rPr>
                      <w:rFonts w:ascii="Arial" w:hAnsi="Arial" w:cs="Arial"/>
                      <w:spacing w:val="-4"/>
                      <w:sz w:val="18"/>
                      <w:lang w:val="fr-FR"/>
                    </w:rPr>
                    <w:t>tant habilité de votre institution. Merci de nous informer si vous souhaitez que nous ne conservions pas vos coo</w:t>
                  </w:r>
                  <w:r w:rsidRPr="000221C2">
                    <w:rPr>
                      <w:rFonts w:ascii="Arial" w:hAnsi="Arial" w:cs="Arial"/>
                      <w:spacing w:val="-4"/>
                      <w:sz w:val="18"/>
                      <w:lang w:val="fr-FR"/>
                    </w:rPr>
                    <w:t>r</w:t>
                  </w:r>
                  <w:r w:rsidRPr="000221C2">
                    <w:rPr>
                      <w:rFonts w:ascii="Arial" w:hAnsi="Arial" w:cs="Arial"/>
                      <w:spacing w:val="-4"/>
                      <w:sz w:val="18"/>
                      <w:lang w:val="fr-FR"/>
                    </w:rPr>
                    <w:t xml:space="preserve">données à cette fin. Nous supprimerons alors vos informations personnelles de nos bases de données. </w:t>
                  </w:r>
                </w:p>
              </w:tc>
            </w:tr>
          </w:tbl>
          <w:p w:rsidR="0069765F" w:rsidRDefault="0069765F" w:rsidP="00D46E33">
            <w:pPr>
              <w:rPr>
                <w:rFonts w:ascii="Arial" w:hAnsi="Arial" w:cs="Arial"/>
                <w:szCs w:val="24"/>
                <w:lang w:val="fr-FR"/>
              </w:rPr>
            </w:pPr>
          </w:p>
          <w:p w:rsidR="002E0688" w:rsidRPr="00E63645" w:rsidRDefault="002E0688" w:rsidP="00D46E33">
            <w:pPr>
              <w:rPr>
                <w:rFonts w:ascii="Arial" w:hAnsi="Arial" w:cs="Arial"/>
                <w:szCs w:val="24"/>
                <w:lang w:val="fr-FR"/>
              </w:rPr>
            </w:pPr>
          </w:p>
          <w:p w:rsidR="0069765F" w:rsidRPr="00C36E89" w:rsidRDefault="0069765F" w:rsidP="00D46E33">
            <w:pPr>
              <w:rPr>
                <w:rFonts w:ascii="Arial" w:hAnsi="Arial" w:cs="Arial"/>
                <w:szCs w:val="24"/>
                <w:lang w:val="fr-FR"/>
              </w:rPr>
            </w:pPr>
            <w:r w:rsidRPr="00C36E89">
              <w:rPr>
                <w:rFonts w:ascii="Arial" w:hAnsi="Arial" w:cs="Arial"/>
                <w:lang w:val="fr-FR"/>
              </w:rPr>
              <w:t>Signature</w:t>
            </w:r>
            <w:r w:rsidR="00F47373" w:rsidRPr="00C36E89">
              <w:rPr>
                <w:rFonts w:ascii="Arial" w:hAnsi="Arial" w:cs="Arial"/>
                <w:lang w:val="fr-FR"/>
              </w:rPr>
              <w:t xml:space="preserve"> </w:t>
            </w:r>
            <w:proofErr w:type="gramStart"/>
            <w:r w:rsidRPr="00C36E89">
              <w:rPr>
                <w:rFonts w:ascii="Arial" w:hAnsi="Arial" w:cs="Arial"/>
                <w:lang w:val="fr-FR"/>
              </w:rPr>
              <w:t>:_</w:t>
            </w:r>
            <w:proofErr w:type="gramEnd"/>
            <w:r w:rsidRPr="00C36E89">
              <w:rPr>
                <w:rFonts w:ascii="Arial" w:hAnsi="Arial" w:cs="Arial"/>
                <w:lang w:val="fr-FR"/>
              </w:rPr>
              <w:t>________________________________________________</w:t>
            </w:r>
            <w:r w:rsidRPr="00C36E89">
              <w:rPr>
                <w:rFonts w:ascii="Arial" w:hAnsi="Arial" w:cs="Arial"/>
                <w:lang w:val="fr-FR"/>
              </w:rPr>
              <w:br/>
            </w:r>
          </w:p>
          <w:p w:rsidR="0069765F" w:rsidRPr="00C36E89" w:rsidRDefault="0069765F" w:rsidP="00D46E33">
            <w:pPr>
              <w:rPr>
                <w:rFonts w:ascii="Arial" w:hAnsi="Arial" w:cs="Arial"/>
                <w:szCs w:val="24"/>
                <w:lang w:val="fr-FR"/>
              </w:rPr>
            </w:pPr>
          </w:p>
          <w:p w:rsidR="0069765F" w:rsidRPr="00C36E89" w:rsidRDefault="0069765F" w:rsidP="00D46E33">
            <w:pPr>
              <w:rPr>
                <w:rFonts w:ascii="Arial" w:hAnsi="Arial" w:cs="Arial"/>
                <w:szCs w:val="24"/>
                <w:lang w:val="fr-FR"/>
              </w:rPr>
            </w:pPr>
            <w:r w:rsidRPr="00C36E89">
              <w:rPr>
                <w:rFonts w:ascii="Arial" w:hAnsi="Arial" w:cs="Arial"/>
                <w:lang w:val="fr-FR"/>
              </w:rPr>
              <w:t>Date</w:t>
            </w:r>
            <w:r w:rsidR="00F47373" w:rsidRPr="00C36E89">
              <w:rPr>
                <w:rFonts w:ascii="Arial" w:hAnsi="Arial" w:cs="Arial"/>
                <w:lang w:val="fr-FR"/>
              </w:rPr>
              <w:t xml:space="preserve"> </w:t>
            </w:r>
            <w:proofErr w:type="gramStart"/>
            <w:r w:rsidRPr="00C36E89">
              <w:rPr>
                <w:rFonts w:ascii="Arial" w:hAnsi="Arial" w:cs="Arial"/>
                <w:lang w:val="fr-FR"/>
              </w:rPr>
              <w:t>:_</w:t>
            </w:r>
            <w:proofErr w:type="gramEnd"/>
            <w:r w:rsidRPr="00C36E89">
              <w:rPr>
                <w:rFonts w:ascii="Arial" w:hAnsi="Arial" w:cs="Arial"/>
                <w:lang w:val="fr-FR"/>
              </w:rPr>
              <w:t>____________________</w:t>
            </w:r>
          </w:p>
          <w:p w:rsidR="0069765F" w:rsidRPr="00C36E89" w:rsidRDefault="0069765F" w:rsidP="00D46E33">
            <w:pPr>
              <w:rPr>
                <w:rFonts w:ascii="Arial" w:hAnsi="Arial" w:cs="Arial"/>
                <w:szCs w:val="24"/>
                <w:lang w:val="fr-FR"/>
              </w:rPr>
            </w:pPr>
          </w:p>
          <w:p w:rsidR="0069765F" w:rsidRPr="00C36E89" w:rsidRDefault="0069765F" w:rsidP="00D46E33">
            <w:pPr>
              <w:rPr>
                <w:rFonts w:ascii="Arial" w:hAnsi="Arial" w:cs="Arial"/>
                <w:szCs w:val="24"/>
                <w:lang w:val="fr-FR"/>
              </w:rPr>
            </w:pPr>
          </w:p>
          <w:p w:rsidR="0069765F" w:rsidRPr="00C36E89" w:rsidRDefault="0069765F" w:rsidP="00D46E33">
            <w:pPr>
              <w:suppressAutoHyphens/>
              <w:spacing w:before="120"/>
              <w:ind w:right="90"/>
              <w:rPr>
                <w:rFonts w:ascii="Arial" w:hAnsi="Arial" w:cs="Arial"/>
                <w:szCs w:val="24"/>
                <w:lang w:val="fr-FR"/>
              </w:rPr>
            </w:pPr>
            <w:r w:rsidRPr="00C36E89">
              <w:rPr>
                <w:rFonts w:ascii="Arial" w:hAnsi="Arial" w:cs="Arial"/>
                <w:lang w:val="fr-FR"/>
              </w:rPr>
              <w:t xml:space="preserve">Nom et titre en </w:t>
            </w:r>
            <w:r w:rsidR="0083748A" w:rsidRPr="00C36E89">
              <w:rPr>
                <w:rFonts w:ascii="Arial" w:hAnsi="Arial" w:cs="Arial"/>
                <w:lang w:val="fr-FR"/>
              </w:rPr>
              <w:t xml:space="preserve">caractères </w:t>
            </w:r>
            <w:r w:rsidRPr="00C36E89">
              <w:rPr>
                <w:rFonts w:ascii="Arial" w:hAnsi="Arial" w:cs="Arial"/>
                <w:lang w:val="fr-FR"/>
              </w:rPr>
              <w:t>d'imprimerie</w:t>
            </w:r>
            <w:r w:rsidR="00F47373" w:rsidRPr="00C36E89">
              <w:rPr>
                <w:rFonts w:ascii="Arial" w:hAnsi="Arial" w:cs="Arial"/>
                <w:lang w:val="fr-FR"/>
              </w:rPr>
              <w:t xml:space="preserve"> </w:t>
            </w:r>
            <w:r w:rsidRPr="00C36E89">
              <w:rPr>
                <w:rFonts w:ascii="Arial" w:hAnsi="Arial" w:cs="Arial"/>
                <w:lang w:val="fr-FR"/>
              </w:rPr>
              <w:t>: _____________________________________________</w:t>
            </w:r>
          </w:p>
          <w:p w:rsidR="0069765F" w:rsidRPr="00C36E89" w:rsidRDefault="0069765F" w:rsidP="00D46E33">
            <w:pPr>
              <w:suppressAutoHyphens/>
              <w:spacing w:before="120"/>
              <w:ind w:right="90"/>
              <w:jc w:val="both"/>
              <w:rPr>
                <w:rFonts w:ascii="Arial" w:hAnsi="Arial" w:cs="Arial"/>
                <w:szCs w:val="24"/>
                <w:lang w:val="fr-FR"/>
              </w:rPr>
            </w:pPr>
          </w:p>
          <w:p w:rsidR="00902973" w:rsidRPr="00C36E89" w:rsidRDefault="0069765F" w:rsidP="00E63645">
            <w:pPr>
              <w:suppressAutoHyphens/>
              <w:spacing w:before="120"/>
              <w:ind w:right="90"/>
              <w:rPr>
                <w:rFonts w:ascii="Arial" w:hAnsi="Arial" w:cs="Arial"/>
                <w:szCs w:val="24"/>
                <w:lang w:val="fr-FR"/>
              </w:rPr>
            </w:pPr>
            <w:r w:rsidRPr="00C36E89">
              <w:rPr>
                <w:rFonts w:ascii="Arial" w:hAnsi="Arial" w:cs="Arial"/>
                <w:lang w:val="fr-FR"/>
              </w:rPr>
              <w:t xml:space="preserve">Fonction en </w:t>
            </w:r>
            <w:r w:rsidR="0083748A" w:rsidRPr="00C36E89">
              <w:rPr>
                <w:rFonts w:ascii="Arial" w:hAnsi="Arial" w:cs="Arial"/>
                <w:lang w:val="fr-FR"/>
              </w:rPr>
              <w:t>caractères</w:t>
            </w:r>
            <w:r w:rsidRPr="00C36E89">
              <w:rPr>
                <w:rFonts w:ascii="Arial" w:hAnsi="Arial" w:cs="Arial"/>
                <w:lang w:val="fr-FR"/>
              </w:rPr>
              <w:t xml:space="preserve"> </w:t>
            </w:r>
            <w:r w:rsidR="00902973" w:rsidRPr="00C36E89">
              <w:rPr>
                <w:rFonts w:ascii="Arial" w:hAnsi="Arial" w:cs="Arial"/>
                <w:lang w:val="fr-FR"/>
              </w:rPr>
              <w:t>d</w:t>
            </w:r>
            <w:r w:rsidRPr="00C36E89">
              <w:rPr>
                <w:rFonts w:ascii="Arial" w:hAnsi="Arial" w:cs="Arial"/>
                <w:lang w:val="fr-FR"/>
              </w:rPr>
              <w:t>'imprimerie</w:t>
            </w:r>
            <w:r w:rsidR="00F47373" w:rsidRPr="00C36E89">
              <w:rPr>
                <w:rFonts w:ascii="Arial" w:hAnsi="Arial" w:cs="Arial"/>
                <w:lang w:val="fr-FR"/>
              </w:rPr>
              <w:t xml:space="preserve"> </w:t>
            </w:r>
            <w:proofErr w:type="gramStart"/>
            <w:r w:rsidRPr="00C36E89">
              <w:rPr>
                <w:rFonts w:ascii="Arial" w:hAnsi="Arial" w:cs="Arial"/>
                <w:lang w:val="fr-FR"/>
              </w:rPr>
              <w:t>:_</w:t>
            </w:r>
            <w:proofErr w:type="gramEnd"/>
            <w:r w:rsidRPr="00C36E89">
              <w:rPr>
                <w:rFonts w:ascii="Arial" w:hAnsi="Arial" w:cs="Arial"/>
                <w:lang w:val="fr-FR"/>
              </w:rPr>
              <w:t>_______________________________________________</w:t>
            </w:r>
          </w:p>
          <w:p w:rsidR="0069765F" w:rsidRPr="00C36E89" w:rsidRDefault="0069765F" w:rsidP="00E63645">
            <w:pPr>
              <w:suppressAutoHyphens/>
              <w:spacing w:before="120"/>
              <w:ind w:right="90"/>
              <w:rPr>
                <w:rFonts w:ascii="Arial" w:hAnsi="Arial" w:cs="Arial"/>
                <w:szCs w:val="24"/>
                <w:lang w:val="fr-FR"/>
              </w:rPr>
            </w:pPr>
          </w:p>
          <w:p w:rsidR="00902973" w:rsidRPr="00C36E89" w:rsidRDefault="0069765F" w:rsidP="00D46E33">
            <w:pPr>
              <w:suppressAutoHyphens/>
              <w:ind w:right="86"/>
              <w:rPr>
                <w:rFonts w:ascii="Arial" w:hAnsi="Arial" w:cs="Arial"/>
                <w:lang w:val="fr-FR"/>
              </w:rPr>
            </w:pPr>
            <w:r w:rsidRPr="00C36E89">
              <w:rPr>
                <w:rFonts w:ascii="Arial" w:hAnsi="Arial" w:cs="Arial"/>
                <w:lang w:val="fr-FR"/>
              </w:rPr>
              <w:t>Nom de l'</w:t>
            </w:r>
            <w:r w:rsidR="00CB50F9" w:rsidRPr="00C36E89">
              <w:rPr>
                <w:rFonts w:ascii="Arial" w:hAnsi="Arial" w:cs="Arial"/>
                <w:lang w:val="fr-FR"/>
              </w:rPr>
              <w:t>établissement de santé</w:t>
            </w:r>
          </w:p>
          <w:p w:rsidR="0069765F" w:rsidRPr="00E63645" w:rsidRDefault="0083748A" w:rsidP="00D46E33">
            <w:pPr>
              <w:suppressAutoHyphens/>
              <w:ind w:right="86"/>
              <w:rPr>
                <w:rFonts w:ascii="Arial" w:hAnsi="Arial" w:cs="Arial"/>
                <w:szCs w:val="24"/>
                <w:lang w:val="fr-FR"/>
              </w:rPr>
            </w:pPr>
            <w:r w:rsidRPr="00C36E89">
              <w:rPr>
                <w:rFonts w:ascii="Arial" w:hAnsi="Arial" w:cs="Arial"/>
                <w:lang w:val="fr-FR"/>
              </w:rPr>
              <w:t xml:space="preserve">en caractères </w:t>
            </w:r>
            <w:r w:rsidR="0069765F" w:rsidRPr="00C36E89">
              <w:rPr>
                <w:rFonts w:ascii="Arial" w:hAnsi="Arial" w:cs="Arial"/>
                <w:lang w:val="fr-FR"/>
              </w:rPr>
              <w:t>d'imprimerie</w:t>
            </w:r>
            <w:r w:rsidR="00F47373" w:rsidRPr="00C36E89">
              <w:rPr>
                <w:rFonts w:ascii="Arial" w:hAnsi="Arial" w:cs="Arial"/>
                <w:lang w:val="fr-FR"/>
              </w:rPr>
              <w:t xml:space="preserve"> </w:t>
            </w:r>
            <w:r w:rsidR="0069765F" w:rsidRPr="00C36E89">
              <w:rPr>
                <w:rFonts w:ascii="Arial" w:hAnsi="Arial" w:cs="Arial"/>
                <w:lang w:val="fr-FR"/>
              </w:rPr>
              <w:t>: _________</w:t>
            </w:r>
            <w:r w:rsidR="00902973" w:rsidRPr="00C36E89">
              <w:rPr>
                <w:rFonts w:ascii="Arial" w:hAnsi="Arial" w:cs="Arial"/>
                <w:lang w:val="fr-FR"/>
              </w:rPr>
              <w:t>_______________</w:t>
            </w:r>
            <w:r w:rsidR="0069765F" w:rsidRPr="00C36E89">
              <w:rPr>
                <w:rFonts w:ascii="Arial" w:hAnsi="Arial" w:cs="Arial"/>
                <w:lang w:val="fr-FR"/>
              </w:rPr>
              <w:t>_______________________________</w:t>
            </w:r>
          </w:p>
          <w:p w:rsidR="0069765F" w:rsidRPr="00E63645" w:rsidRDefault="0069765F" w:rsidP="00A90C30">
            <w:pPr>
              <w:suppressAutoHyphens/>
              <w:ind w:right="86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:rsidR="0069765F" w:rsidRPr="00E63645" w:rsidRDefault="0069765F" w:rsidP="004220EA">
      <w:pPr>
        <w:rPr>
          <w:rFonts w:ascii="Arial" w:hAnsi="Arial" w:cs="Arial"/>
          <w:sz w:val="22"/>
          <w:szCs w:val="22"/>
          <w:lang w:val="fr-FR"/>
        </w:rPr>
      </w:pPr>
    </w:p>
    <w:sectPr w:rsidR="0069765F" w:rsidRPr="00E63645" w:rsidSect="007959F0">
      <w:footerReference w:type="default" r:id="rId13"/>
      <w:headerReference w:type="first" r:id="rId14"/>
      <w:footerReference w:type="first" r:id="rId15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56" w:rsidRDefault="005D7A56">
      <w:r>
        <w:separator/>
      </w:r>
    </w:p>
  </w:endnote>
  <w:endnote w:type="continuationSeparator" w:id="0">
    <w:p w:rsidR="005D7A56" w:rsidRDefault="005D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9F0" w:rsidRDefault="007959F0" w:rsidP="007959F0">
    <w:pPr>
      <w:jc w:val="right"/>
      <w:rPr>
        <w:rFonts w:ascii="Arial" w:hAnsi="Arial" w:cs="Arial"/>
        <w:sz w:val="18"/>
        <w:szCs w:val="18"/>
      </w:rPr>
    </w:pPr>
  </w:p>
  <w:tbl>
    <w:tblPr>
      <w:tblW w:w="9039" w:type="dxa"/>
      <w:tblLook w:val="04A0" w:firstRow="1" w:lastRow="0" w:firstColumn="1" w:lastColumn="0" w:noHBand="0" w:noVBand="1"/>
    </w:tblPr>
    <w:tblGrid>
      <w:gridCol w:w="5920"/>
      <w:gridCol w:w="3119"/>
    </w:tblGrid>
    <w:tr w:rsidR="007959F0" w:rsidRPr="00E949BA" w:rsidTr="00414C7B">
      <w:tc>
        <w:tcPr>
          <w:tcW w:w="5920" w:type="dxa"/>
          <w:shd w:val="clear" w:color="auto" w:fill="auto"/>
          <w:vAlign w:val="center"/>
        </w:tcPr>
        <w:p w:rsidR="007959F0" w:rsidRPr="00E949BA" w:rsidRDefault="00C4668F" w:rsidP="00414C7B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C4668F">
            <w:rPr>
              <w:rFonts w:ascii="Arial" w:hAnsi="Arial" w:cs="Arial"/>
              <w:sz w:val="16"/>
              <w:szCs w:val="16"/>
            </w:rPr>
            <w:t>&lt;&lt;</w:t>
          </w:r>
          <w:proofErr w:type="spellStart"/>
          <w:r w:rsidRPr="00C4668F">
            <w:rPr>
              <w:rFonts w:ascii="Arial" w:hAnsi="Arial" w:cs="Arial"/>
              <w:sz w:val="16"/>
              <w:szCs w:val="16"/>
            </w:rPr>
            <w:t>Meeting_MERC_Therapeutic_Area_MERC</w:t>
          </w:r>
          <w:proofErr w:type="spellEnd"/>
          <w:r w:rsidRPr="00C4668F">
            <w:rPr>
              <w:rFonts w:ascii="Arial" w:hAnsi="Arial" w:cs="Arial"/>
              <w:sz w:val="16"/>
              <w:szCs w:val="16"/>
            </w:rPr>
            <w:t>&gt;&gt; - &lt;&lt;Ac-</w:t>
          </w:r>
          <w:proofErr w:type="spellStart"/>
          <w:r w:rsidRPr="00C4668F">
            <w:rPr>
              <w:rFonts w:ascii="Arial" w:hAnsi="Arial" w:cs="Arial"/>
              <w:sz w:val="16"/>
              <w:szCs w:val="16"/>
            </w:rPr>
            <w:t>count_Title_Desc_GLBL</w:t>
          </w:r>
          <w:proofErr w:type="spellEnd"/>
          <w:r w:rsidRPr="00C4668F">
            <w:rPr>
              <w:rFonts w:ascii="Arial" w:hAnsi="Arial" w:cs="Arial"/>
              <w:sz w:val="16"/>
              <w:szCs w:val="16"/>
            </w:rPr>
            <w:t>&gt;&gt; &lt;&lt;</w:t>
          </w:r>
          <w:proofErr w:type="spellStart"/>
          <w:r w:rsidRPr="00C4668F">
            <w:rPr>
              <w:rFonts w:ascii="Arial" w:hAnsi="Arial" w:cs="Arial"/>
              <w:sz w:val="16"/>
              <w:szCs w:val="16"/>
            </w:rPr>
            <w:t>Account_LastName</w:t>
          </w:r>
          <w:proofErr w:type="spellEnd"/>
          <w:r w:rsidRPr="00C4668F">
            <w:rPr>
              <w:rFonts w:ascii="Arial" w:hAnsi="Arial" w:cs="Arial"/>
              <w:sz w:val="16"/>
              <w:szCs w:val="16"/>
            </w:rPr>
            <w:t>&gt;&gt; - &lt;&lt;Ac-</w:t>
          </w:r>
          <w:proofErr w:type="spellStart"/>
          <w:r w:rsidRPr="00C4668F">
            <w:rPr>
              <w:rFonts w:ascii="Arial" w:hAnsi="Arial" w:cs="Arial"/>
              <w:sz w:val="16"/>
              <w:szCs w:val="16"/>
            </w:rPr>
            <w:t>count_Cust_Id_GLBL</w:t>
          </w:r>
          <w:proofErr w:type="spellEnd"/>
          <w:r w:rsidRPr="00C4668F">
            <w:rPr>
              <w:rFonts w:ascii="Arial" w:hAnsi="Arial" w:cs="Arial"/>
              <w:sz w:val="16"/>
              <w:szCs w:val="16"/>
            </w:rPr>
            <w:t>&gt;&gt;</w:t>
          </w:r>
        </w:p>
      </w:tc>
      <w:tc>
        <w:tcPr>
          <w:tcW w:w="3119" w:type="dxa"/>
          <w:shd w:val="clear" w:color="auto" w:fill="auto"/>
          <w:vAlign w:val="center"/>
        </w:tcPr>
        <w:p w:rsidR="007959F0" w:rsidRPr="00E949BA" w:rsidRDefault="00414C7B" w:rsidP="00414C7B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5C3D10">
            <w:rPr>
              <w:rFonts w:ascii="Arial" w:hAnsi="Arial" w:cs="Arial"/>
              <w:sz w:val="16"/>
              <w:szCs w:val="16"/>
            </w:rPr>
            <w:t xml:space="preserve">Page </w:t>
          </w:r>
          <w:r w:rsidRPr="005C3D10">
            <w:rPr>
              <w:rFonts w:ascii="Arial" w:hAnsi="Arial" w:cs="Arial"/>
              <w:bCs/>
              <w:sz w:val="16"/>
              <w:szCs w:val="16"/>
            </w:rPr>
            <w:fldChar w:fldCharType="begin"/>
          </w:r>
          <w:r w:rsidRPr="005C3D10">
            <w:rPr>
              <w:rFonts w:ascii="Arial" w:hAnsi="Arial" w:cs="Arial"/>
              <w:bCs/>
              <w:sz w:val="16"/>
              <w:szCs w:val="16"/>
            </w:rPr>
            <w:instrText xml:space="preserve"> PAGE </w:instrText>
          </w:r>
          <w:r w:rsidRPr="005C3D10">
            <w:rPr>
              <w:rFonts w:ascii="Arial" w:hAnsi="Arial" w:cs="Arial"/>
              <w:bCs/>
              <w:sz w:val="16"/>
              <w:szCs w:val="16"/>
            </w:rPr>
            <w:fldChar w:fldCharType="separate"/>
          </w:r>
          <w:r w:rsidR="00D275B0">
            <w:rPr>
              <w:rFonts w:ascii="Arial" w:hAnsi="Arial" w:cs="Arial"/>
              <w:bCs/>
              <w:noProof/>
              <w:sz w:val="16"/>
              <w:szCs w:val="16"/>
            </w:rPr>
            <w:t>2</w:t>
          </w:r>
          <w:r w:rsidRPr="005C3D10">
            <w:rPr>
              <w:rFonts w:ascii="Arial" w:hAnsi="Arial" w:cs="Arial"/>
              <w:bCs/>
              <w:sz w:val="16"/>
              <w:szCs w:val="16"/>
            </w:rPr>
            <w:fldChar w:fldCharType="end"/>
          </w:r>
          <w:r w:rsidRPr="005C3D10">
            <w:rPr>
              <w:rFonts w:ascii="Arial" w:hAnsi="Arial" w:cs="Arial"/>
              <w:bCs/>
              <w:sz w:val="16"/>
              <w:szCs w:val="16"/>
            </w:rPr>
            <w:t xml:space="preserve"> </w:t>
          </w:r>
          <w:r w:rsidRPr="005C3D10">
            <w:rPr>
              <w:rFonts w:ascii="Arial" w:hAnsi="Arial" w:cs="Arial"/>
              <w:sz w:val="16"/>
              <w:szCs w:val="16"/>
            </w:rPr>
            <w:t xml:space="preserve">à </w:t>
          </w:r>
          <w:r w:rsidRPr="005C3D10">
            <w:rPr>
              <w:rFonts w:ascii="Arial" w:hAnsi="Arial" w:cs="Arial"/>
              <w:bCs/>
              <w:sz w:val="16"/>
              <w:szCs w:val="16"/>
            </w:rPr>
            <w:fldChar w:fldCharType="begin"/>
          </w:r>
          <w:r w:rsidRPr="005C3D10">
            <w:rPr>
              <w:rFonts w:ascii="Arial" w:hAnsi="Arial" w:cs="Arial"/>
              <w:bCs/>
              <w:sz w:val="16"/>
              <w:szCs w:val="16"/>
            </w:rPr>
            <w:instrText xml:space="preserve"> NUMPAGES  </w:instrText>
          </w:r>
          <w:r w:rsidRPr="005C3D10">
            <w:rPr>
              <w:rFonts w:ascii="Arial" w:hAnsi="Arial" w:cs="Arial"/>
              <w:bCs/>
              <w:sz w:val="16"/>
              <w:szCs w:val="16"/>
            </w:rPr>
            <w:fldChar w:fldCharType="separate"/>
          </w:r>
          <w:r w:rsidR="00D275B0">
            <w:rPr>
              <w:rFonts w:ascii="Arial" w:hAnsi="Arial" w:cs="Arial"/>
              <w:bCs/>
              <w:noProof/>
              <w:sz w:val="16"/>
              <w:szCs w:val="16"/>
            </w:rPr>
            <w:t>2</w:t>
          </w:r>
          <w:r w:rsidRPr="005C3D10">
            <w:rPr>
              <w:rFonts w:ascii="Arial" w:hAnsi="Arial" w:cs="Arial"/>
              <w:bCs/>
              <w:sz w:val="16"/>
              <w:szCs w:val="16"/>
            </w:rPr>
            <w:fldChar w:fldCharType="end"/>
          </w:r>
        </w:p>
      </w:tc>
    </w:tr>
  </w:tbl>
  <w:p w:rsidR="007959F0" w:rsidRDefault="007959F0" w:rsidP="007959F0">
    <w:pPr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9F0" w:rsidRDefault="007959F0" w:rsidP="007959F0">
    <w:pPr>
      <w:jc w:val="right"/>
      <w:rPr>
        <w:rFonts w:ascii="Arial" w:hAnsi="Arial" w:cs="Arial"/>
        <w:sz w:val="18"/>
        <w:szCs w:val="18"/>
      </w:rPr>
    </w:pPr>
  </w:p>
  <w:tbl>
    <w:tblPr>
      <w:tblW w:w="8897" w:type="dxa"/>
      <w:tblLook w:val="04A0" w:firstRow="1" w:lastRow="0" w:firstColumn="1" w:lastColumn="0" w:noHBand="0" w:noVBand="1"/>
    </w:tblPr>
    <w:tblGrid>
      <w:gridCol w:w="6062"/>
      <w:gridCol w:w="2835"/>
    </w:tblGrid>
    <w:tr w:rsidR="007959F0" w:rsidRPr="00E949BA" w:rsidTr="00414C7B">
      <w:tc>
        <w:tcPr>
          <w:tcW w:w="6062" w:type="dxa"/>
          <w:shd w:val="clear" w:color="auto" w:fill="auto"/>
          <w:vAlign w:val="center"/>
        </w:tcPr>
        <w:p w:rsidR="007959F0" w:rsidRPr="00C4668F" w:rsidRDefault="00C4668F" w:rsidP="00C466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C4668F">
            <w:rPr>
              <w:rFonts w:ascii="Arial" w:hAnsi="Arial" w:cs="Arial"/>
              <w:sz w:val="16"/>
              <w:szCs w:val="18"/>
            </w:rPr>
            <w:t>&lt;&lt;</w:t>
          </w:r>
          <w:proofErr w:type="spellStart"/>
          <w:r w:rsidRPr="00C4668F">
            <w:rPr>
              <w:rFonts w:ascii="Arial" w:hAnsi="Arial" w:cs="Arial"/>
              <w:sz w:val="16"/>
              <w:szCs w:val="18"/>
            </w:rPr>
            <w:t>Meeting_MERC_Therapeutic_Area_MERC</w:t>
          </w:r>
          <w:proofErr w:type="spellEnd"/>
          <w:r w:rsidRPr="00C4668F">
            <w:rPr>
              <w:rFonts w:ascii="Arial" w:hAnsi="Arial" w:cs="Arial"/>
              <w:sz w:val="16"/>
              <w:szCs w:val="18"/>
            </w:rPr>
            <w:t>&gt;&gt; - &lt;&lt;</w:t>
          </w:r>
          <w:proofErr w:type="spellStart"/>
          <w:r w:rsidRPr="00C4668F">
            <w:rPr>
              <w:rFonts w:ascii="Arial" w:hAnsi="Arial" w:cs="Arial"/>
              <w:sz w:val="16"/>
              <w:szCs w:val="18"/>
            </w:rPr>
            <w:t>Account_Title_Desc_GLBL</w:t>
          </w:r>
          <w:proofErr w:type="spellEnd"/>
          <w:r w:rsidRPr="00C4668F">
            <w:rPr>
              <w:rFonts w:ascii="Arial" w:hAnsi="Arial" w:cs="Arial"/>
              <w:sz w:val="16"/>
              <w:szCs w:val="18"/>
            </w:rPr>
            <w:t>&gt;&gt; &lt;&lt;</w:t>
          </w:r>
          <w:proofErr w:type="spellStart"/>
          <w:r w:rsidRPr="00C4668F">
            <w:rPr>
              <w:rFonts w:ascii="Arial" w:hAnsi="Arial" w:cs="Arial"/>
              <w:sz w:val="16"/>
              <w:szCs w:val="18"/>
            </w:rPr>
            <w:t>Account_LastName</w:t>
          </w:r>
          <w:proofErr w:type="spellEnd"/>
          <w:r w:rsidRPr="00C4668F">
            <w:rPr>
              <w:rFonts w:ascii="Arial" w:hAnsi="Arial" w:cs="Arial"/>
              <w:sz w:val="16"/>
              <w:szCs w:val="18"/>
            </w:rPr>
            <w:t>&gt;&gt; - &lt;&lt;</w:t>
          </w:r>
          <w:proofErr w:type="spellStart"/>
          <w:r w:rsidRPr="00C4668F">
            <w:rPr>
              <w:rFonts w:ascii="Arial" w:hAnsi="Arial" w:cs="Arial"/>
              <w:sz w:val="16"/>
              <w:szCs w:val="18"/>
            </w:rPr>
            <w:t>Account_Cust_Id_GLBL</w:t>
          </w:r>
          <w:proofErr w:type="spellEnd"/>
          <w:r w:rsidRPr="00C4668F">
            <w:rPr>
              <w:rFonts w:ascii="Arial" w:hAnsi="Arial" w:cs="Arial"/>
              <w:sz w:val="16"/>
              <w:szCs w:val="18"/>
            </w:rPr>
            <w:t>&gt;&gt;</w:t>
          </w:r>
        </w:p>
      </w:tc>
      <w:tc>
        <w:tcPr>
          <w:tcW w:w="2835" w:type="dxa"/>
          <w:shd w:val="clear" w:color="auto" w:fill="auto"/>
          <w:vAlign w:val="center"/>
        </w:tcPr>
        <w:p w:rsidR="007959F0" w:rsidRPr="00F07D16" w:rsidRDefault="007959F0" w:rsidP="00414C7B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:rsidR="007959F0" w:rsidRDefault="007959F0" w:rsidP="007959F0">
    <w:pPr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56" w:rsidRDefault="005D7A56">
      <w:r>
        <w:separator/>
      </w:r>
    </w:p>
  </w:footnote>
  <w:footnote w:type="continuationSeparator" w:id="0">
    <w:p w:rsidR="005D7A56" w:rsidRDefault="005D7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9F0" w:rsidRDefault="0056418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5770245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4634230</wp:posOffset>
              </wp:positionH>
              <wp:positionV relativeFrom="paragraph">
                <wp:posOffset>882015</wp:posOffset>
              </wp:positionV>
              <wp:extent cx="158305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305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:rsidR="00F47373" w:rsidRDefault="00F47373" w:rsidP="0053449C">
                          <w:pPr>
                            <w:rPr>
                              <w:rFonts w:ascii="DIN-Bold" w:hAnsi="DIN-Bold"/>
                              <w:lang w:val="fr-FR"/>
                            </w:rPr>
                          </w:pPr>
                          <w:r>
                            <w:rPr>
                              <w:rFonts w:ascii="DIN-Bold" w:hAnsi="DIN-Bold"/>
                              <w:lang w:val="fr-FR"/>
                            </w:rPr>
                            <w:t>Eli Lilly (Suisse) SA</w:t>
                          </w:r>
                        </w:p>
                        <w:p w:rsidR="00F47373" w:rsidRPr="00C36E89" w:rsidRDefault="00F47373" w:rsidP="00F4737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C36E89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Chemin des Coquelicots 16</w:t>
                          </w:r>
                        </w:p>
                        <w:p w:rsidR="00F47373" w:rsidRPr="00762FED" w:rsidRDefault="00F47373" w:rsidP="00F4737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62FED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1214 Vernier/ Genève</w:t>
                          </w:r>
                        </w:p>
                        <w:p w:rsidR="00F47373" w:rsidRPr="00762FED" w:rsidRDefault="00F47373" w:rsidP="00F4737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62FED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Suisse</w:t>
                          </w:r>
                        </w:p>
                        <w:p w:rsidR="00F47373" w:rsidRPr="00762FED" w:rsidRDefault="00F47373" w:rsidP="00F4737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62FED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+41 22 761 45 11</w:t>
                          </w:r>
                        </w:p>
                        <w:p w:rsidR="007959F0" w:rsidRPr="00762FED" w:rsidRDefault="00F47373" w:rsidP="00F4737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62FED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4.9pt;margin-top:69.45pt;width:124.65pt;height:9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" filled="f" stroked="f">
              <v:path arrowok="t"/>
              <v:textbox>
                <w:txbxContent>
                  <w:p w:rsidR="00F47373" w:rsidRDefault="00F47373" w:rsidP="0053449C">
                    <w:pPr>
                      <w:rPr>
                        <w:rFonts w:ascii="DIN-Bold" w:hAnsi="DIN-Bold"/>
                        <w:lang w:val="fr-FR"/>
                      </w:rPr>
                    </w:pPr>
                    <w:r>
                      <w:rPr>
                        <w:rFonts w:ascii="DIN-Bold" w:hAnsi="DIN-Bold"/>
                        <w:lang w:val="fr-FR"/>
                      </w:rPr>
                      <w:t>Eli Lilly (Suisse) SA</w:t>
                    </w:r>
                  </w:p>
                  <w:p w:rsidR="00F47373" w:rsidRPr="00C36E89" w:rsidRDefault="00F47373" w:rsidP="00F47373">
                    <w:pPr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C36E89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Chemin des Coquelicots 16</w:t>
                    </w:r>
                  </w:p>
                  <w:p w:rsidR="00F47373" w:rsidRPr="00762FED" w:rsidRDefault="00F47373" w:rsidP="00F4737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62FED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1214 Vernier/ Genève</w:t>
                    </w:r>
                  </w:p>
                  <w:p w:rsidR="00F47373" w:rsidRPr="00762FED" w:rsidRDefault="00F47373" w:rsidP="00F4737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62FED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Suisse</w:t>
                    </w:r>
                  </w:p>
                  <w:p w:rsidR="00F47373" w:rsidRPr="00762FED" w:rsidRDefault="00F47373" w:rsidP="00F4737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62FED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+41 22 761 45 11</w:t>
                    </w:r>
                  </w:p>
                  <w:p w:rsidR="007959F0" w:rsidRPr="00762FED" w:rsidRDefault="00F47373" w:rsidP="00F4737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62FED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width-relative:margin;mso-height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2BB7"/>
    <w:rsid w:val="000130F3"/>
    <w:rsid w:val="00013E3D"/>
    <w:rsid w:val="00020A0F"/>
    <w:rsid w:val="000221C2"/>
    <w:rsid w:val="00045BB0"/>
    <w:rsid w:val="00073E47"/>
    <w:rsid w:val="000834A6"/>
    <w:rsid w:val="000D3FF5"/>
    <w:rsid w:val="000D651E"/>
    <w:rsid w:val="000E3EAF"/>
    <w:rsid w:val="00101C41"/>
    <w:rsid w:val="00105F04"/>
    <w:rsid w:val="00106AC9"/>
    <w:rsid w:val="00141CF6"/>
    <w:rsid w:val="0015222D"/>
    <w:rsid w:val="001615DD"/>
    <w:rsid w:val="0017100C"/>
    <w:rsid w:val="001848C7"/>
    <w:rsid w:val="001937AC"/>
    <w:rsid w:val="001A063D"/>
    <w:rsid w:val="001B19EF"/>
    <w:rsid w:val="001C32D3"/>
    <w:rsid w:val="001D42AA"/>
    <w:rsid w:val="001E2B01"/>
    <w:rsid w:val="00206A1D"/>
    <w:rsid w:val="00274E38"/>
    <w:rsid w:val="00276DC1"/>
    <w:rsid w:val="002B4CD7"/>
    <w:rsid w:val="002C0243"/>
    <w:rsid w:val="002C7DF8"/>
    <w:rsid w:val="002E0688"/>
    <w:rsid w:val="00300CB3"/>
    <w:rsid w:val="00305F71"/>
    <w:rsid w:val="00331EA2"/>
    <w:rsid w:val="003375E4"/>
    <w:rsid w:val="00347959"/>
    <w:rsid w:val="00366743"/>
    <w:rsid w:val="00374784"/>
    <w:rsid w:val="0037705D"/>
    <w:rsid w:val="003978BF"/>
    <w:rsid w:val="003A2DC7"/>
    <w:rsid w:val="003A7130"/>
    <w:rsid w:val="003B48AC"/>
    <w:rsid w:val="003C241F"/>
    <w:rsid w:val="003D7270"/>
    <w:rsid w:val="003E148F"/>
    <w:rsid w:val="003F059E"/>
    <w:rsid w:val="00403F95"/>
    <w:rsid w:val="00414C7B"/>
    <w:rsid w:val="00415CE4"/>
    <w:rsid w:val="00417A47"/>
    <w:rsid w:val="004220EA"/>
    <w:rsid w:val="00435CB1"/>
    <w:rsid w:val="004464FD"/>
    <w:rsid w:val="004553F9"/>
    <w:rsid w:val="00476A5D"/>
    <w:rsid w:val="00481CB4"/>
    <w:rsid w:val="0048748A"/>
    <w:rsid w:val="004A7F1D"/>
    <w:rsid w:val="004E12EC"/>
    <w:rsid w:val="004E64AC"/>
    <w:rsid w:val="004F5E7F"/>
    <w:rsid w:val="00505359"/>
    <w:rsid w:val="00512C7F"/>
    <w:rsid w:val="0053449C"/>
    <w:rsid w:val="005422E6"/>
    <w:rsid w:val="0055452F"/>
    <w:rsid w:val="00564185"/>
    <w:rsid w:val="005722B1"/>
    <w:rsid w:val="005A4301"/>
    <w:rsid w:val="005A5A55"/>
    <w:rsid w:val="005B7A09"/>
    <w:rsid w:val="005D6A98"/>
    <w:rsid w:val="005D7A56"/>
    <w:rsid w:val="005E5442"/>
    <w:rsid w:val="00616454"/>
    <w:rsid w:val="006315B2"/>
    <w:rsid w:val="0064119E"/>
    <w:rsid w:val="0064680E"/>
    <w:rsid w:val="006631F7"/>
    <w:rsid w:val="00672976"/>
    <w:rsid w:val="0069765F"/>
    <w:rsid w:val="006E571D"/>
    <w:rsid w:val="006F3F19"/>
    <w:rsid w:val="006F7BDF"/>
    <w:rsid w:val="00712B7C"/>
    <w:rsid w:val="00716B25"/>
    <w:rsid w:val="00722B3C"/>
    <w:rsid w:val="00724AF5"/>
    <w:rsid w:val="007361DC"/>
    <w:rsid w:val="00744301"/>
    <w:rsid w:val="007564DA"/>
    <w:rsid w:val="00757E07"/>
    <w:rsid w:val="00762FED"/>
    <w:rsid w:val="007959F0"/>
    <w:rsid w:val="007B3564"/>
    <w:rsid w:val="007B35B3"/>
    <w:rsid w:val="007B7F76"/>
    <w:rsid w:val="008140C8"/>
    <w:rsid w:val="00827A2C"/>
    <w:rsid w:val="00831609"/>
    <w:rsid w:val="0083748A"/>
    <w:rsid w:val="00865337"/>
    <w:rsid w:val="008846A9"/>
    <w:rsid w:val="008B459C"/>
    <w:rsid w:val="008E6BD6"/>
    <w:rsid w:val="008F1F83"/>
    <w:rsid w:val="00902973"/>
    <w:rsid w:val="00903DA0"/>
    <w:rsid w:val="0095483F"/>
    <w:rsid w:val="00956D6C"/>
    <w:rsid w:val="00974409"/>
    <w:rsid w:val="00985BD4"/>
    <w:rsid w:val="009A0C1E"/>
    <w:rsid w:val="009A11E6"/>
    <w:rsid w:val="009D2CA5"/>
    <w:rsid w:val="009D7222"/>
    <w:rsid w:val="009E3145"/>
    <w:rsid w:val="00A1198A"/>
    <w:rsid w:val="00A217E6"/>
    <w:rsid w:val="00A21DE0"/>
    <w:rsid w:val="00A60EEF"/>
    <w:rsid w:val="00A802FB"/>
    <w:rsid w:val="00A81B74"/>
    <w:rsid w:val="00A90C30"/>
    <w:rsid w:val="00A9269C"/>
    <w:rsid w:val="00AA64AB"/>
    <w:rsid w:val="00AE270B"/>
    <w:rsid w:val="00AF1DE1"/>
    <w:rsid w:val="00AF2275"/>
    <w:rsid w:val="00AF53D3"/>
    <w:rsid w:val="00B0762B"/>
    <w:rsid w:val="00B14E04"/>
    <w:rsid w:val="00B51E38"/>
    <w:rsid w:val="00B60894"/>
    <w:rsid w:val="00B7780D"/>
    <w:rsid w:val="00B87DC3"/>
    <w:rsid w:val="00BA0DE7"/>
    <w:rsid w:val="00BA4C6B"/>
    <w:rsid w:val="00BC095E"/>
    <w:rsid w:val="00BC415F"/>
    <w:rsid w:val="00BD1158"/>
    <w:rsid w:val="00BD1639"/>
    <w:rsid w:val="00BD3DD4"/>
    <w:rsid w:val="00BE5E83"/>
    <w:rsid w:val="00BF1F20"/>
    <w:rsid w:val="00C031DC"/>
    <w:rsid w:val="00C34E47"/>
    <w:rsid w:val="00C36E89"/>
    <w:rsid w:val="00C4668F"/>
    <w:rsid w:val="00C5737C"/>
    <w:rsid w:val="00C64CB8"/>
    <w:rsid w:val="00C956F0"/>
    <w:rsid w:val="00CA1461"/>
    <w:rsid w:val="00CB50F9"/>
    <w:rsid w:val="00CC4DF7"/>
    <w:rsid w:val="00CF16DB"/>
    <w:rsid w:val="00CF1703"/>
    <w:rsid w:val="00D00A90"/>
    <w:rsid w:val="00D02AC1"/>
    <w:rsid w:val="00D275B0"/>
    <w:rsid w:val="00D4008A"/>
    <w:rsid w:val="00D45F9F"/>
    <w:rsid w:val="00D46E33"/>
    <w:rsid w:val="00D60C21"/>
    <w:rsid w:val="00D9241F"/>
    <w:rsid w:val="00DA2EE8"/>
    <w:rsid w:val="00DA6F74"/>
    <w:rsid w:val="00DC493C"/>
    <w:rsid w:val="00DD5131"/>
    <w:rsid w:val="00DE3F00"/>
    <w:rsid w:val="00E10C19"/>
    <w:rsid w:val="00E137C2"/>
    <w:rsid w:val="00E30536"/>
    <w:rsid w:val="00E313E2"/>
    <w:rsid w:val="00E36332"/>
    <w:rsid w:val="00E5798B"/>
    <w:rsid w:val="00E63645"/>
    <w:rsid w:val="00E71334"/>
    <w:rsid w:val="00E949BA"/>
    <w:rsid w:val="00EA02A4"/>
    <w:rsid w:val="00EA22A6"/>
    <w:rsid w:val="00EA3944"/>
    <w:rsid w:val="00EB4609"/>
    <w:rsid w:val="00EC5FC4"/>
    <w:rsid w:val="00ED2FE1"/>
    <w:rsid w:val="00ED300C"/>
    <w:rsid w:val="00EF60D8"/>
    <w:rsid w:val="00F04303"/>
    <w:rsid w:val="00F07D16"/>
    <w:rsid w:val="00F276A9"/>
    <w:rsid w:val="00F375A6"/>
    <w:rsid w:val="00F47373"/>
    <w:rsid w:val="00F50004"/>
    <w:rsid w:val="00F636B1"/>
    <w:rsid w:val="00F638B4"/>
    <w:rsid w:val="00F82E33"/>
    <w:rsid w:val="00FA3D4C"/>
    <w:rsid w:val="00FA3E43"/>
    <w:rsid w:val="00FB483F"/>
    <w:rsid w:val="00FD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270B"/>
    <w:rPr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9A11E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9A11E6"/>
    <w:rPr>
      <w:rFonts w:cs="Times New Roman"/>
    </w:rPr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link w:val="BodyText"/>
    <w:semiHidden/>
    <w:locked/>
    <w:rsid w:val="009A11E6"/>
    <w:rPr>
      <w:rFonts w:cs="Times New Roman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17A4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0D65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51E"/>
  </w:style>
  <w:style w:type="character" w:customStyle="1" w:styleId="CommentTextChar">
    <w:name w:val="Comment Text Char"/>
    <w:link w:val="CommentText"/>
    <w:uiPriority w:val="99"/>
    <w:semiHidden/>
    <w:rsid w:val="000D651E"/>
    <w:rPr>
      <w:lang w:val="en-IE" w:eastAsia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5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651E"/>
    <w:rPr>
      <w:b/>
      <w:bCs/>
      <w:lang w:val="en-IE" w:eastAsia="en-IE"/>
    </w:rPr>
  </w:style>
  <w:style w:type="paragraph" w:customStyle="1" w:styleId="Adresse">
    <w:name w:val="Adresse"/>
    <w:basedOn w:val="Normal"/>
    <w:qFormat/>
    <w:rsid w:val="00EF60D8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table" w:styleId="TableGrid">
    <w:name w:val="Table Grid"/>
    <w:basedOn w:val="TableNormal"/>
    <w:rsid w:val="00EF60D8"/>
    <w:rPr>
      <w:lang w:val="de-DE" w:eastAsia="de-D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B4C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270B"/>
    <w:rPr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9A11E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9A11E6"/>
    <w:rPr>
      <w:rFonts w:cs="Times New Roman"/>
    </w:rPr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link w:val="BodyText"/>
    <w:semiHidden/>
    <w:locked/>
    <w:rsid w:val="009A11E6"/>
    <w:rPr>
      <w:rFonts w:cs="Times New Roman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17A4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0D65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51E"/>
  </w:style>
  <w:style w:type="character" w:customStyle="1" w:styleId="CommentTextChar">
    <w:name w:val="Comment Text Char"/>
    <w:link w:val="CommentText"/>
    <w:uiPriority w:val="99"/>
    <w:semiHidden/>
    <w:rsid w:val="000D651E"/>
    <w:rPr>
      <w:lang w:val="en-IE" w:eastAsia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5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651E"/>
    <w:rPr>
      <w:b/>
      <w:bCs/>
      <w:lang w:val="en-IE" w:eastAsia="en-IE"/>
    </w:rPr>
  </w:style>
  <w:style w:type="paragraph" w:customStyle="1" w:styleId="Adresse">
    <w:name w:val="Adresse"/>
    <w:basedOn w:val="Normal"/>
    <w:qFormat/>
    <w:rsid w:val="00EF60D8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table" w:styleId="TableGrid">
    <w:name w:val="Table Grid"/>
    <w:basedOn w:val="TableNormal"/>
    <w:rsid w:val="00EF60D8"/>
    <w:rPr>
      <w:lang w:val="de-DE" w:eastAsia="de-D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B4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DD61C-6C48-44AC-906F-1CF0840C116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9043852-1935-43E8-894A-B65E3FCD4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A3B59D-F4AF-4F80-8402-DBB7554775B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130DCEB-0D8D-4561-8E36-6F52C58A358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4929E1E-A191-49DC-8644-7E838018AA0C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6.xml><?xml version="1.0" encoding="utf-8"?>
<ds:datastoreItem xmlns:ds="http://schemas.openxmlformats.org/officeDocument/2006/customXml" ds:itemID="{03533867-50C4-492C-B808-8536C2E6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3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7</cp:revision>
  <cp:lastPrinted>2014-04-11T14:55:00Z</cp:lastPrinted>
  <dcterms:created xsi:type="dcterms:W3CDTF">2014-10-22T15:08:00Z</dcterms:created>
  <dcterms:modified xsi:type="dcterms:W3CDTF">2014-10-24T00:07:00Z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