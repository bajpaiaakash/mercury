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4"/>
        <w:gridCol w:w="1134"/>
        <w:gridCol w:w="1984"/>
      </w:tblGrid>
      <w:tr w:rsidR="00CC045E" w:rsidRPr="005F3DCF" w14:paraId="4F691FC8" w14:textId="77777777" w:rsidTr="004D46EF">
        <w:tc>
          <w:tcPr>
            <w:tcW w:w="5778" w:type="dxa"/>
          </w:tcPr>
          <w:p w14:paraId="57D79F5D" w14:textId="791A7FDB" w:rsidR="004B4D43" w:rsidRPr="004A791B" w:rsidRDefault="004B4D43" w:rsidP="004B4D4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4D46EF" w:rsidRPr="004A791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br/>
              <w:t>&lt;&lt;Address_GLBL_Line_1_Adrs_Txt_GLBL&gt;&gt;</w:t>
            </w:r>
          </w:p>
          <w:p w14:paraId="0609A44E" w14:textId="77777777" w:rsidR="004B4D43" w:rsidRPr="004A791B" w:rsidRDefault="004B4D43" w:rsidP="004B4D4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707B6C0" w14:textId="49C72671" w:rsidR="00CC045E" w:rsidRPr="00717D59" w:rsidRDefault="004B4D43" w:rsidP="00717D59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4" w:type="dxa"/>
          </w:tcPr>
          <w:p w14:paraId="4DFA90DB" w14:textId="77777777" w:rsidR="00CC045E" w:rsidRPr="005F3DCF" w:rsidRDefault="00CC045E" w:rsidP="005D2F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gridSpan w:val="2"/>
          </w:tcPr>
          <w:p w14:paraId="0EE056A8" w14:textId="1822C148" w:rsidR="00CC045E" w:rsidRPr="005F3DCF" w:rsidRDefault="00CC045E" w:rsidP="005D2F2A">
            <w:pPr>
              <w:pStyle w:val="Adresse"/>
              <w:rPr>
                <w:szCs w:val="22"/>
                <w:lang w:val="en-US"/>
              </w:rPr>
            </w:pPr>
          </w:p>
        </w:tc>
      </w:tr>
      <w:tr w:rsidR="00CC045E" w:rsidRPr="005F3DCF" w14:paraId="725AD21A" w14:textId="77777777" w:rsidTr="00754883">
        <w:tc>
          <w:tcPr>
            <w:tcW w:w="5778" w:type="dxa"/>
          </w:tcPr>
          <w:p w14:paraId="0EF510B4" w14:textId="77777777" w:rsidR="00CC045E" w:rsidRPr="005F3DCF" w:rsidRDefault="00CC045E" w:rsidP="005D2F2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6A8E8315" w14:textId="77777777" w:rsidR="00CC045E" w:rsidRPr="005F3DCF" w:rsidRDefault="00CC045E" w:rsidP="005D2F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7847B795" w14:textId="3706B06A" w:rsidR="00CC045E" w:rsidRPr="005F3DCF" w:rsidRDefault="00077439" w:rsidP="005D2F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2B149EE" w14:textId="583437E5" w:rsidR="00046635" w:rsidRPr="005F3DCF" w:rsidRDefault="00046635" w:rsidP="00702C57">
      <w:pPr>
        <w:jc w:val="right"/>
        <w:rPr>
          <w:rFonts w:ascii="Arial" w:hAnsi="Arial" w:cs="Arial"/>
          <w:sz w:val="22"/>
          <w:szCs w:val="22"/>
        </w:rPr>
      </w:pPr>
    </w:p>
    <w:p w14:paraId="7C21B112" w14:textId="77777777" w:rsidR="0099699E" w:rsidRPr="005F3DCF" w:rsidRDefault="0099699E" w:rsidP="0099699E">
      <w:pPr>
        <w:rPr>
          <w:rFonts w:ascii="Arial" w:hAnsi="Arial" w:cs="Arial"/>
          <w:sz w:val="22"/>
          <w:szCs w:val="22"/>
        </w:rPr>
      </w:pPr>
    </w:p>
    <w:p w14:paraId="41CFB32C" w14:textId="37269DF0" w:rsidR="00456300" w:rsidRPr="006F2094" w:rsidRDefault="00456300" w:rsidP="003361AB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F2094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6F2094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F85DD8C" w14:textId="5355DF87" w:rsidR="003361AB" w:rsidRPr="006F2094" w:rsidRDefault="00456300" w:rsidP="003361AB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F2094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606DEB" w:rsidRPr="006F2094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6F2094">
        <w:rPr>
          <w:rFonts w:ascii="Arial" w:hAnsi="Arial" w:cs="Arial"/>
          <w:b/>
          <w:sz w:val="22"/>
          <w:szCs w:val="22"/>
          <w:lang w:val="en-US"/>
        </w:rPr>
        <w:t>&gt;&gt;</w:t>
      </w:r>
      <w:r w:rsidR="006F2094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6F2094"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6F2094" w:rsidRPr="006F2094">
        <w:rPr>
          <w:rFonts w:ascii="Arial" w:hAnsi="Arial" w:cs="Arial"/>
          <w:b/>
          <w:sz w:val="22"/>
          <w:szCs w:val="22"/>
          <w:lang w:val="en-US"/>
        </w:rPr>
        <w:t>Mee</w:t>
      </w:r>
      <w:r w:rsidR="006F2094" w:rsidRPr="006F2094">
        <w:rPr>
          <w:rFonts w:ascii="Arial" w:hAnsi="Arial" w:cs="Arial"/>
          <w:b/>
          <w:sz w:val="22"/>
          <w:szCs w:val="22"/>
          <w:lang w:val="en-US"/>
        </w:rPr>
        <w:t>t</w:t>
      </w:r>
      <w:r w:rsidR="006F2094" w:rsidRPr="006F2094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6F2094" w:rsidRPr="006F2094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8198902" w14:textId="2D912A23" w:rsidR="00456300" w:rsidRPr="006F2094" w:rsidRDefault="00456300" w:rsidP="003361AB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F2094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6F2094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C21B116" w14:textId="77777777" w:rsidR="00D3742A" w:rsidRPr="005F3DCF" w:rsidRDefault="00D3742A" w:rsidP="00D3742A">
      <w:pPr>
        <w:rPr>
          <w:rFonts w:ascii="Arial" w:hAnsi="Arial" w:cs="Arial"/>
          <w:sz w:val="22"/>
          <w:szCs w:val="22"/>
          <w:lang w:val="en-US"/>
        </w:rPr>
      </w:pPr>
    </w:p>
    <w:p w14:paraId="4AF97919" w14:textId="79BB37A3" w:rsidR="00606DEB" w:rsidRDefault="002E7F56" w:rsidP="00702C57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S</w:t>
      </w:r>
      <w:r w:rsidR="00A54B29"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 w:rsidR="00A54B2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54B29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="00A54B29">
        <w:rPr>
          <w:rFonts w:ascii="Arial" w:hAnsi="Arial" w:cs="Arial"/>
          <w:sz w:val="22"/>
          <w:szCs w:val="22"/>
          <w:lang w:val="en-US"/>
        </w:rPr>
        <w:t>/</w:t>
      </w:r>
      <w:r w:rsidR="0051384E" w:rsidRPr="005F3DCF">
        <w:rPr>
          <w:rFonts w:ascii="Arial" w:hAnsi="Arial" w:cs="Arial"/>
          <w:sz w:val="22"/>
          <w:szCs w:val="22"/>
          <w:lang w:val="en-US"/>
        </w:rPr>
        <w:t>r</w:t>
      </w:r>
      <w:r w:rsidR="00D3742A"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r w:rsidR="005C1468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5C1468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5C1468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5C1468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043D8A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043D8A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043D8A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043D8A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043D8A" w:rsidRPr="00486646">
        <w:rPr>
          <w:rFonts w:ascii="Arial" w:hAnsi="Arial" w:cs="Arial"/>
          <w:sz w:val="22"/>
          <w:szCs w:val="22"/>
          <w:lang w:val="es-AR"/>
        </w:rPr>
        <w:t>A</w:t>
      </w:r>
      <w:r w:rsidR="00043D8A" w:rsidRPr="00486646">
        <w:rPr>
          <w:rFonts w:ascii="Arial" w:hAnsi="Arial" w:cs="Arial"/>
          <w:sz w:val="22"/>
          <w:szCs w:val="22"/>
          <w:lang w:val="es-AR"/>
        </w:rPr>
        <w:t>c</w:t>
      </w:r>
      <w:r w:rsidR="00043D8A">
        <w:rPr>
          <w:rFonts w:ascii="Arial" w:hAnsi="Arial" w:cs="Arial"/>
          <w:sz w:val="22"/>
          <w:szCs w:val="22"/>
          <w:lang w:val="es-AR"/>
        </w:rPr>
        <w:t>count_Last</w:t>
      </w:r>
      <w:r w:rsidR="00043D8A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043D8A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05E81F93" w14:textId="77777777" w:rsidR="00606DEB" w:rsidRDefault="00606DEB" w:rsidP="00702C57">
      <w:pPr>
        <w:rPr>
          <w:rFonts w:ascii="Arial" w:hAnsi="Arial" w:cs="Arial"/>
          <w:sz w:val="22"/>
          <w:szCs w:val="22"/>
          <w:lang w:val="es-AR"/>
        </w:rPr>
      </w:pPr>
    </w:p>
    <w:p w14:paraId="7C21B11A" w14:textId="350FEF45" w:rsidR="00D3742A" w:rsidRPr="004B4D43" w:rsidRDefault="00BD0AE1" w:rsidP="00C7259D">
      <w:pPr>
        <w:jc w:val="both"/>
        <w:rPr>
          <w:rFonts w:ascii="Arial" w:hAnsi="Arial" w:cs="Arial"/>
          <w:sz w:val="22"/>
          <w:szCs w:val="22"/>
          <w:lang w:val="da-DK"/>
        </w:rPr>
      </w:pPr>
      <w:r w:rsidRPr="005F3DCF">
        <w:rPr>
          <w:rFonts w:ascii="Arial" w:hAnsi="Arial" w:cs="Arial"/>
          <w:sz w:val="22"/>
          <w:szCs w:val="22"/>
          <w:lang w:val="de-DE"/>
        </w:rPr>
        <w:t>w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ir freuen uns, Ihnen </w:t>
      </w:r>
      <w:r w:rsidRPr="005F3DCF">
        <w:rPr>
          <w:rFonts w:ascii="Arial" w:hAnsi="Arial" w:cs="Arial"/>
          <w:sz w:val="22"/>
          <w:szCs w:val="22"/>
          <w:lang w:val="de-DE"/>
        </w:rPr>
        <w:t>heute alle Informationen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="0051384E" w:rsidRPr="005F3DCF">
        <w:rPr>
          <w:rFonts w:ascii="Arial" w:hAnsi="Arial" w:cs="Arial"/>
          <w:sz w:val="22"/>
          <w:szCs w:val="22"/>
          <w:lang w:val="de-DE"/>
        </w:rPr>
        <w:t>bezüglich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="00D3742A" w:rsidRPr="005F3DCF">
        <w:rPr>
          <w:rFonts w:ascii="Arial" w:hAnsi="Arial" w:cs="Arial"/>
          <w:sz w:val="22"/>
          <w:szCs w:val="22"/>
          <w:lang w:val="de-DE"/>
        </w:rPr>
        <w:t>Ihre</w:t>
      </w:r>
      <w:r w:rsidR="0051384E" w:rsidRPr="005F3DCF">
        <w:rPr>
          <w:rFonts w:ascii="Arial" w:hAnsi="Arial" w:cs="Arial"/>
          <w:sz w:val="22"/>
          <w:szCs w:val="22"/>
          <w:lang w:val="de-DE"/>
        </w:rPr>
        <w:t>r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 Teilnahme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a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n der oben genannten Veranstaltung </w:t>
      </w:r>
      <w:r w:rsidR="0099699E" w:rsidRPr="005F3DCF">
        <w:rPr>
          <w:rFonts w:ascii="Arial" w:hAnsi="Arial" w:cs="Arial"/>
          <w:sz w:val="22"/>
          <w:szCs w:val="22"/>
          <w:lang w:val="de-DE"/>
        </w:rPr>
        <w:t>zusenden zu können</w:t>
      </w:r>
      <w:r w:rsidR="00D3742A" w:rsidRPr="005F3DCF">
        <w:rPr>
          <w:rFonts w:ascii="Arial" w:hAnsi="Arial" w:cs="Arial"/>
          <w:sz w:val="22"/>
          <w:szCs w:val="22"/>
          <w:lang w:val="de-DE"/>
        </w:rPr>
        <w:t>.</w:t>
      </w:r>
    </w:p>
    <w:p w14:paraId="49A6719E" w14:textId="350A583B" w:rsidR="00456300" w:rsidRPr="005F3DCF" w:rsidRDefault="0099699E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lesen Sie diese sorgfältig durch und überprüfen Sie sie hinsichtlich ihrer Richtigkeit. Sollte etwas nicht korrekt sein, kontaktieren Sie uns bitte unter</w:t>
      </w:r>
      <w:r w:rsidR="003361AB">
        <w:rPr>
          <w:rFonts w:ascii="Arial" w:hAnsi="Arial" w:cs="Arial"/>
          <w:sz w:val="22"/>
          <w:szCs w:val="22"/>
          <w:lang w:val="de-DE"/>
        </w:rPr>
        <w:t>:</w:t>
      </w:r>
    </w:p>
    <w:p w14:paraId="5AEC3A16" w14:textId="77777777" w:rsidR="003361AB" w:rsidRDefault="003361AB" w:rsidP="003361AB">
      <w:pPr>
        <w:rPr>
          <w:rFonts w:ascii="Arial" w:hAnsi="Arial" w:cs="Arial"/>
          <w:sz w:val="22"/>
          <w:szCs w:val="22"/>
          <w:lang w:val="de-DE"/>
        </w:rPr>
      </w:pPr>
    </w:p>
    <w:p w14:paraId="5A01A2F2" w14:textId="68E7AF44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0BD4F702" w14:textId="7880C10D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 xml:space="preserve">Fax: </w:t>
      </w:r>
      <w:r w:rsidR="00043D8A" w:rsidRPr="006F2094"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0414BA15" w14:textId="75B45E33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 xml:space="preserve">Tel: </w:t>
      </w:r>
      <w:r w:rsidR="00043D8A" w:rsidRPr="006F2094">
        <w:rPr>
          <w:rFonts w:ascii="Arial" w:hAnsi="Arial" w:cs="Arial"/>
          <w:sz w:val="22"/>
          <w:szCs w:val="22"/>
          <w:lang w:val="de-DE"/>
        </w:rPr>
        <w:t>&lt;&lt;User_Fax&gt;&gt;</w:t>
      </w:r>
    </w:p>
    <w:p w14:paraId="2A336D81" w14:textId="6EC7E8E4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>Email:</w:t>
      </w:r>
      <w:r w:rsidR="00043D8A" w:rsidRPr="006F2094">
        <w:t xml:space="preserve"> </w:t>
      </w:r>
      <w:r w:rsidR="00043D8A" w:rsidRPr="006F2094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63B92B4A" w14:textId="77777777" w:rsidR="00702C57" w:rsidRPr="005F3DCF" w:rsidRDefault="00702C57" w:rsidP="00702C57">
      <w:pPr>
        <w:pStyle w:val="Default"/>
        <w:rPr>
          <w:sz w:val="22"/>
          <w:szCs w:val="22"/>
          <w:lang w:val="de-DE"/>
        </w:rPr>
      </w:pPr>
    </w:p>
    <w:p w14:paraId="206D2F1D" w14:textId="77777777" w:rsidR="006F2094" w:rsidRDefault="0032362C" w:rsidP="00BB320D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Veranstaltungsort und Ablauf</w:t>
      </w:r>
    </w:p>
    <w:p w14:paraId="41E29E8F" w14:textId="17B522AF" w:rsidR="00456300" w:rsidRPr="006F2094" w:rsidRDefault="00456300" w:rsidP="00BB320D">
      <w:pPr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6F2094">
        <w:rPr>
          <w:rFonts w:ascii="Arial" w:hAnsi="Arial" w:cs="Arial"/>
          <w:b/>
          <w:sz w:val="22"/>
          <w:szCs w:val="22"/>
          <w:lang w:val="de-DE"/>
        </w:rPr>
        <w:instrText xml:space="preserve"> IF "&lt;&lt;Meeting_MERC_Preferred_Venue_MERC&gt;&gt;"=""  "&lt;&lt;Meeting_MERC_Sourced_Venue_Name_MERC&gt;&gt;</w:instrText>
      </w:r>
    </w:p>
    <w:p w14:paraId="2DE9BD4D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&lt;&lt;Meeting_MERC_Sourced_Venue_Addr1_MERC&gt;&gt;</w:instrText>
      </w:r>
    </w:p>
    <w:p w14:paraId="7B0FF548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&lt;&lt;Meeting_MERC_Sourced_Venue_Addr_2_MERC&gt;&gt;</w:instrText>
      </w:r>
    </w:p>
    <w:p w14:paraId="2E41C1D8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&lt;&lt;Meeting_MERC_Sourced_Venue_City_MERC&gt;&gt;</w:instrText>
      </w:r>
    </w:p>
    <w:p w14:paraId="2BB64A85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&lt;&lt;Meeting_MERC_Sourced_Venue_Postal_Code_MERC&gt;&gt;</w:instrText>
      </w:r>
    </w:p>
    <w:p w14:paraId="0B559BFF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" "&lt;&lt;Meeting_MERC_Preferred_Venue_MERC&gt;&gt;</w:instrText>
      </w:r>
    </w:p>
    <w:p w14:paraId="6E4E4AA5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&lt;&lt;Meeting_MERC_Preferred_Venue_Addr_1_MERC&gt;&gt;</w:instrText>
      </w:r>
    </w:p>
    <w:p w14:paraId="4C9280F2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&lt;&lt;Meeting_MERC_Preferred_Venue_Addr_2_MERC&gt;&gt;</w:instrText>
      </w:r>
    </w:p>
    <w:p w14:paraId="7C21B120" w14:textId="49560E4D" w:rsidR="0032362C" w:rsidRDefault="00456300" w:rsidP="00702C57">
      <w:pPr>
        <w:rPr>
          <w:rFonts w:ascii="Arial" w:hAnsi="Arial" w:cs="Arial"/>
          <w:b/>
          <w:sz w:val="22"/>
          <w:szCs w:val="22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6F2094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22058899" w14:textId="77777777" w:rsidR="006F2094" w:rsidRPr="006F2094" w:rsidRDefault="006F2094" w:rsidP="00702C57">
      <w:pPr>
        <w:rPr>
          <w:rFonts w:ascii="Arial" w:hAnsi="Arial" w:cs="Arial"/>
          <w:b/>
          <w:sz w:val="22"/>
          <w:szCs w:val="22"/>
          <w:lang w:val="de-DE"/>
        </w:rPr>
      </w:pPr>
    </w:p>
    <w:p w14:paraId="53D57C70" w14:textId="7A97B514" w:rsidR="003361AB" w:rsidRDefault="00456300" w:rsidP="00456300">
      <w:pPr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 w:rsidR="003361AB">
        <w:rPr>
          <w:rFonts w:ascii="Arial" w:hAnsi="Arial" w:cs="Arial"/>
          <w:sz w:val="22"/>
          <w:szCs w:val="22"/>
          <w:lang w:val="en-US"/>
        </w:rPr>
        <w:t>:</w:t>
      </w:r>
      <w:r w:rsidR="00BB320D">
        <w:rPr>
          <w:rFonts w:ascii="Arial" w:hAnsi="Arial" w:cs="Arial"/>
          <w:sz w:val="22"/>
          <w:szCs w:val="22"/>
          <w:lang w:val="en-US"/>
        </w:rPr>
        <w:t xml:space="preserve">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BB320D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Pr="00BB320D">
        <w:rPr>
          <w:rFonts w:ascii="Arial" w:hAnsi="Arial" w:cs="Arial"/>
          <w:i/>
          <w:sz w:val="22"/>
          <w:szCs w:val="22"/>
          <w:lang w:val="en-US"/>
        </w:rPr>
        <w:t>&gt;&gt;</w:t>
      </w:r>
    </w:p>
    <w:p w14:paraId="14F0FB0B" w14:textId="7AF21700" w:rsidR="003361AB" w:rsidRDefault="0032362C" w:rsidP="00456300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F3DCF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 w:rsidR="003361AB">
        <w:rPr>
          <w:rFonts w:ascii="Arial" w:hAnsi="Arial" w:cs="Arial"/>
          <w:sz w:val="22"/>
          <w:szCs w:val="22"/>
          <w:lang w:val="en-US"/>
        </w:rPr>
        <w:t>:</w:t>
      </w:r>
      <w:r w:rsidR="00BB320D">
        <w:rPr>
          <w:rFonts w:ascii="Arial" w:hAnsi="Arial" w:cs="Arial"/>
          <w:sz w:val="22"/>
          <w:szCs w:val="22"/>
          <w:lang w:val="en-US"/>
        </w:rPr>
        <w:t xml:space="preserve">  </w:t>
      </w:r>
      <w:r w:rsidR="00456300" w:rsidRPr="00BB320D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="00456300" w:rsidRPr="00BB320D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="00456300" w:rsidRPr="00BB320D">
        <w:rPr>
          <w:rFonts w:ascii="Arial" w:hAnsi="Arial" w:cs="Arial"/>
          <w:i/>
          <w:sz w:val="22"/>
          <w:szCs w:val="22"/>
          <w:lang w:val="en-IE"/>
        </w:rPr>
        <w:t>&gt;&gt;</w:t>
      </w:r>
      <w:r w:rsidR="00456300" w:rsidRPr="005F3DC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FADA007" w14:textId="77777777" w:rsidR="003361AB" w:rsidRDefault="003361AB" w:rsidP="00456300">
      <w:pPr>
        <w:rPr>
          <w:rFonts w:ascii="Arial" w:hAnsi="Arial" w:cs="Arial"/>
          <w:sz w:val="22"/>
          <w:szCs w:val="22"/>
          <w:lang w:val="en-US"/>
        </w:rPr>
      </w:pPr>
    </w:p>
    <w:p w14:paraId="679561BF" w14:textId="21522A57" w:rsidR="00C7259D" w:rsidRDefault="0032362C" w:rsidP="00456300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aktuelle Agenda finden Sie im Anhang. </w:t>
      </w:r>
      <w:r w:rsidR="00BB320D" w:rsidRPr="00BB320D">
        <w:rPr>
          <w:rFonts w:ascii="Arial" w:hAnsi="Arial" w:cs="Arial"/>
          <w:sz w:val="22"/>
          <w:szCs w:val="22"/>
          <w:lang w:val="de-DE"/>
        </w:rPr>
        <w:t>O</w:t>
      </w:r>
      <w:r w:rsidRPr="00BB320D">
        <w:rPr>
          <w:rFonts w:ascii="Arial" w:hAnsi="Arial" w:cs="Arial"/>
          <w:sz w:val="22"/>
          <w:szCs w:val="22"/>
          <w:lang w:val="de-DE"/>
        </w:rPr>
        <w:t>der unter</w:t>
      </w:r>
      <w:r w:rsidR="00BB320D">
        <w:rPr>
          <w:rFonts w:ascii="Arial" w:hAnsi="Arial" w:cs="Arial"/>
          <w:i/>
          <w:sz w:val="22"/>
          <w:szCs w:val="22"/>
          <w:lang w:val="de-DE"/>
        </w:rPr>
        <w:t xml:space="preserve"> (</w:t>
      </w:r>
      <w:r w:rsidR="00BB320D" w:rsidRPr="005F3DCF">
        <w:rPr>
          <w:rFonts w:ascii="Arial" w:hAnsi="Arial" w:cs="Arial"/>
          <w:i/>
          <w:sz w:val="22"/>
          <w:szCs w:val="22"/>
          <w:lang w:val="de-DE"/>
        </w:rPr>
        <w:t>nach September)</w:t>
      </w:r>
      <w:r w:rsidRPr="00BB320D">
        <w:rPr>
          <w:rFonts w:ascii="Arial" w:hAnsi="Arial" w:cs="Arial"/>
          <w:sz w:val="22"/>
          <w:szCs w:val="22"/>
          <w:lang w:val="de-DE"/>
        </w:rPr>
        <w:t>:</w:t>
      </w:r>
      <w:r w:rsidRPr="005F3DCF"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7C21B121" w14:textId="68D3BACB" w:rsidR="0032362C" w:rsidRPr="005F3DCF" w:rsidRDefault="00456300" w:rsidP="00456300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5F3DCF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5F3DCF">
        <w:rPr>
          <w:rFonts w:ascii="Arial" w:hAnsi="Arial" w:cs="Arial"/>
          <w:sz w:val="22"/>
          <w:szCs w:val="22"/>
          <w:lang w:val="es-AR"/>
        </w:rPr>
        <w:t>&gt;&gt;.</w:t>
      </w:r>
    </w:p>
    <w:p w14:paraId="2126153B" w14:textId="77777777" w:rsidR="00711E2D" w:rsidRDefault="00711E2D" w:rsidP="00702C57">
      <w:pPr>
        <w:rPr>
          <w:rFonts w:ascii="Arial" w:hAnsi="Arial" w:cs="Arial"/>
          <w:b/>
          <w:sz w:val="22"/>
          <w:szCs w:val="22"/>
          <w:lang w:val="de-DE"/>
        </w:rPr>
      </w:pPr>
    </w:p>
    <w:p w14:paraId="7C21B123" w14:textId="58FE474D" w:rsidR="0032362C" w:rsidRPr="005F3DCF" w:rsidRDefault="0032362C" w:rsidP="00702C57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7C21B124" w14:textId="563069E9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Nach der Veranstaltung erhalten Sie Ihre Teilnahmebescheinigung. </w:t>
      </w:r>
      <w:r w:rsidR="00702C57" w:rsidRPr="005F3DCF">
        <w:rPr>
          <w:rFonts w:ascii="Arial" w:hAnsi="Arial" w:cs="Arial"/>
          <w:sz w:val="22"/>
          <w:szCs w:val="22"/>
          <w:lang w:val="de-DE"/>
        </w:rPr>
        <w:br/>
      </w:r>
      <w:r w:rsidRPr="005F3DCF">
        <w:rPr>
          <w:rFonts w:ascii="Arial" w:hAnsi="Arial" w:cs="Arial"/>
          <w:sz w:val="22"/>
          <w:szCs w:val="22"/>
          <w:lang w:val="de-DE"/>
        </w:rPr>
        <w:t xml:space="preserve">Die Veranstaltung wird mit </w:t>
      </w:r>
      <w:r w:rsidR="00CC045E" w:rsidRPr="006F2094">
        <w:rPr>
          <w:rFonts w:ascii="Arial" w:hAnsi="Arial" w:cs="Arial"/>
          <w:sz w:val="22"/>
          <w:szCs w:val="22"/>
          <w:lang w:val="de-DE"/>
        </w:rPr>
        <w:t>&lt;&lt;Form_ Amount of CME Points credited&gt;&gt;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Punkten zertifiziert. </w:t>
      </w:r>
    </w:p>
    <w:p w14:paraId="4A5C9379" w14:textId="77777777" w:rsidR="00BB320D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C21B125" w14:textId="5C927680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lastRenderedPageBreak/>
        <w:t>Die Teilnahmebescheinigung erhalten Sie vor Ort am</w:t>
      </w:r>
      <w:r w:rsidR="0051384E" w:rsidRPr="005F3DCF">
        <w:rPr>
          <w:rFonts w:ascii="Arial" w:hAnsi="Arial" w:cs="Arial"/>
          <w:sz w:val="22"/>
          <w:szCs w:val="22"/>
          <w:lang w:val="de-DE"/>
        </w:rPr>
        <w:t xml:space="preserve"> Ende der Veranstaltung am Lilly Informations- Counter</w:t>
      </w:r>
      <w:r w:rsidRPr="005F3DCF">
        <w:rPr>
          <w:rFonts w:ascii="Arial" w:hAnsi="Arial" w:cs="Arial"/>
          <w:sz w:val="22"/>
          <w:szCs w:val="22"/>
          <w:lang w:val="de-DE"/>
        </w:rPr>
        <w:t>.</w:t>
      </w:r>
    </w:p>
    <w:p w14:paraId="7C21B126" w14:textId="77777777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27" w14:textId="074CADFF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i/>
          <w:sz w:val="22"/>
          <w:szCs w:val="22"/>
          <w:lang w:val="de-DE"/>
        </w:rPr>
        <w:t>Nach September: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Ihre Teilnahmebescheinigung 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stellen wir </w:t>
      </w:r>
      <w:r w:rsidRPr="005F3DCF">
        <w:rPr>
          <w:rFonts w:ascii="Arial" w:hAnsi="Arial" w:cs="Arial"/>
          <w:sz w:val="22"/>
          <w:szCs w:val="22"/>
          <w:lang w:val="de-DE"/>
        </w:rPr>
        <w:t>Ihn</w:t>
      </w:r>
      <w:r w:rsidR="00CC045E" w:rsidRPr="005F3DCF">
        <w:rPr>
          <w:rFonts w:ascii="Arial" w:hAnsi="Arial" w:cs="Arial"/>
          <w:sz w:val="22"/>
          <w:szCs w:val="22"/>
          <w:lang w:val="de-DE"/>
        </w:rPr>
        <w:t>en nach der Veranstaltung unter</w:t>
      </w:r>
      <w:r w:rsidR="003361AB">
        <w:rPr>
          <w:rFonts w:ascii="Arial" w:hAnsi="Arial" w:cs="Arial"/>
          <w:sz w:val="22"/>
          <w:szCs w:val="22"/>
          <w:lang w:val="de-DE"/>
        </w:rPr>
        <w:t xml:space="preserve">: </w:t>
      </w:r>
      <w:r w:rsidR="00CC045E" w:rsidRPr="003361AB">
        <w:rPr>
          <w:rFonts w:ascii="Arial" w:hAnsi="Arial" w:cs="Arial"/>
          <w:i/>
          <w:sz w:val="22"/>
          <w:szCs w:val="22"/>
          <w:lang w:val="de-DE"/>
        </w:rPr>
        <w:t>&lt;&lt;Form_Webservice link for Certificate&gt;&gt;</w:t>
      </w:r>
      <w:r w:rsidR="00CC045E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>zur Verfügung.</w:t>
      </w:r>
    </w:p>
    <w:p w14:paraId="7C21B128" w14:textId="77777777" w:rsidR="00D46AF2" w:rsidRPr="005F3DCF" w:rsidRDefault="00D46AF2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30" w14:textId="29CD0BB0" w:rsidR="00D3742A" w:rsidRPr="005F3DCF" w:rsidRDefault="00D3742A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7C21B131" w14:textId="2C4BDD66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haben für Sie ein Zimmer zur Einzelnutzung inkl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usive </w:t>
      </w:r>
      <w:r w:rsidRPr="005F3DCF">
        <w:rPr>
          <w:rFonts w:ascii="Arial" w:hAnsi="Arial" w:cs="Arial"/>
          <w:sz w:val="22"/>
          <w:szCs w:val="22"/>
          <w:lang w:val="de-DE"/>
        </w:rPr>
        <w:t>Frühstück in folgendem Hotel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gebucht:</w:t>
      </w:r>
    </w:p>
    <w:p w14:paraId="7C21B132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3164408F" w14:textId="77777777" w:rsidR="006F7178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54B29">
        <w:rPr>
          <w:rFonts w:ascii="Arial" w:hAnsi="Arial" w:cs="Arial"/>
          <w:b/>
          <w:sz w:val="22"/>
          <w:szCs w:val="22"/>
          <w:lang w:val="en-US"/>
        </w:rPr>
        <w:t>Travel_It</w:t>
      </w:r>
      <w:r>
        <w:rPr>
          <w:rFonts w:ascii="Arial" w:hAnsi="Arial" w:cs="Arial"/>
          <w:b/>
          <w:sz w:val="22"/>
          <w:szCs w:val="22"/>
          <w:lang w:val="en-US"/>
        </w:rPr>
        <w:t>inerary_MERC_Hotel_Name_MERC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6E0D83E4" w14:textId="77777777" w:rsidR="006F7178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1789A8C8" w14:textId="77777777" w:rsidR="006F7178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171CCA50" w14:textId="77777777" w:rsidR="006F7178" w:rsidRPr="00A54B29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C7AEE">
        <w:rPr>
          <w:rFonts w:ascii="Arial" w:hAnsi="Arial" w:cs="Arial"/>
          <w:b/>
          <w:sz w:val="22"/>
          <w:szCs w:val="22"/>
          <w:lang w:val="en-US"/>
        </w:rPr>
        <w:t>Account_MERC_Primary_Addr_City_GLBL</w:t>
      </w:r>
      <w:proofErr w:type="spellEnd"/>
      <w:r w:rsidRPr="007C7AEE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C21B134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en-US"/>
        </w:rPr>
      </w:pPr>
    </w:p>
    <w:p w14:paraId="3FC585D0" w14:textId="77777777" w:rsidR="004556E0" w:rsidRDefault="004556E0" w:rsidP="004556E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Anreise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7C21B136" w14:textId="17AB49D1" w:rsidR="00D3742A" w:rsidRPr="005F3DCF" w:rsidRDefault="004556E0" w:rsidP="004556E0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Abreise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7C21B13A" w14:textId="77777777" w:rsidR="00D46AF2" w:rsidRPr="005F3DCF" w:rsidRDefault="00D46AF2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3B" w14:textId="331BCD0B" w:rsidR="00D3742A" w:rsidRPr="005F3DCF" w:rsidRDefault="00F03A5F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Im Falle einer Frühanreise werden wir versuchen, einen frühen Check-in zu ermöglichen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. Bitte beachten Sie, dass dies nicht garantiert werden kann und im Ermessen des Hotels liegt. </w:t>
      </w:r>
    </w:p>
    <w:p w14:paraId="7C21B13E" w14:textId="5D4F56AB" w:rsidR="00D3742A" w:rsidRPr="005F3DCF" w:rsidRDefault="00046635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Bei Anreise benötigt das Hotel ggf. Ihre Kreditkarte für Ihre </w:t>
      </w:r>
      <w:r w:rsidR="00F03A5F" w:rsidRPr="005F3DCF">
        <w:rPr>
          <w:rFonts w:ascii="Arial" w:hAnsi="Arial" w:cs="Arial"/>
          <w:sz w:val="22"/>
          <w:szCs w:val="22"/>
          <w:lang w:val="de-DE"/>
        </w:rPr>
        <w:t>persönlichen Extras,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wie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Internet, Telefon, TV oder Minibar</w:t>
      </w:r>
      <w:r w:rsidR="00F03A5F" w:rsidRPr="005F3DCF">
        <w:rPr>
          <w:rFonts w:ascii="Arial" w:hAnsi="Arial" w:cs="Arial"/>
          <w:sz w:val="22"/>
          <w:szCs w:val="22"/>
          <w:lang w:val="de-DE"/>
        </w:rPr>
        <w:t>, die Sie bitte</w:t>
      </w:r>
      <w:r w:rsidR="00A12E15" w:rsidRPr="005F3DCF">
        <w:rPr>
          <w:rFonts w:ascii="Arial" w:hAnsi="Arial" w:cs="Arial"/>
          <w:sz w:val="22"/>
          <w:szCs w:val="22"/>
          <w:lang w:val="de-DE"/>
        </w:rPr>
        <w:t xml:space="preserve"> bei </w:t>
      </w:r>
      <w:r w:rsidR="00F03A5F" w:rsidRPr="005F3DCF">
        <w:rPr>
          <w:rFonts w:ascii="Arial" w:hAnsi="Arial" w:cs="Arial"/>
          <w:sz w:val="22"/>
          <w:szCs w:val="22"/>
          <w:lang w:val="de-DE"/>
        </w:rPr>
        <w:t>Abreise direkt mit dem Hotel abrechnen.</w:t>
      </w:r>
    </w:p>
    <w:p w14:paraId="7C21B13F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6F1B3ED0" w14:textId="77777777" w:rsidR="00702C57" w:rsidRPr="005F3DCF" w:rsidRDefault="00702C57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40" w14:textId="7CC661C9" w:rsidR="00D3742A" w:rsidRPr="005F3DCF" w:rsidRDefault="00D3742A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</w:t>
      </w:r>
      <w:r w:rsidR="00702C57" w:rsidRPr="005F3DCF">
        <w:rPr>
          <w:rFonts w:ascii="Arial" w:hAnsi="Arial" w:cs="Arial"/>
          <w:b/>
          <w:sz w:val="22"/>
          <w:szCs w:val="22"/>
          <w:lang w:val="de-DE"/>
        </w:rPr>
        <w:t xml:space="preserve"> und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Abreise</w:t>
      </w:r>
      <w:r w:rsidR="00702C57" w:rsidRPr="005F3DCF">
        <w:rPr>
          <w:rFonts w:ascii="Arial" w:hAnsi="Arial" w:cs="Arial"/>
          <w:b/>
          <w:sz w:val="22"/>
          <w:szCs w:val="22"/>
          <w:lang w:val="de-DE"/>
        </w:rPr>
        <w:t xml:space="preserve"> (Flug</w:t>
      </w:r>
      <w:r w:rsidR="00456300" w:rsidRPr="005F3DCF">
        <w:rPr>
          <w:rFonts w:ascii="Arial" w:hAnsi="Arial" w:cs="Arial"/>
          <w:b/>
          <w:sz w:val="22"/>
          <w:szCs w:val="22"/>
          <w:lang w:val="de-DE"/>
        </w:rPr>
        <w:t xml:space="preserve"> und/oder Bahn</w:t>
      </w:r>
      <w:r w:rsidR="005F3DCF" w:rsidRPr="005F3DCF">
        <w:rPr>
          <w:rFonts w:ascii="Arial" w:hAnsi="Arial" w:cs="Arial"/>
          <w:b/>
          <w:sz w:val="22"/>
          <w:szCs w:val="22"/>
          <w:lang w:val="de-DE"/>
        </w:rPr>
        <w:t>)</w:t>
      </w:r>
    </w:p>
    <w:p w14:paraId="7C21B141" w14:textId="572BFD6F" w:rsidR="00D3742A" w:rsidRDefault="00D3742A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Ihr Reiseplan und Ihre E-Ticket Bestätigung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enthält Ihre persönlichen Flugreisedaten: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5DEAF230" w14:textId="63429A5B" w:rsidR="00833369" w:rsidRDefault="00833369" w:rsidP="00702C57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92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417"/>
        <w:gridCol w:w="579"/>
      </w:tblGrid>
      <w:tr w:rsidR="006F7178" w:rsidRPr="005F3DCF" w14:paraId="46ABF2A3" w14:textId="77777777" w:rsidTr="00BF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63F0B04" w14:textId="77777777" w:rsidR="006F7178" w:rsidRPr="005F3DCF" w:rsidRDefault="006F7178" w:rsidP="00BF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portart</w:t>
            </w:r>
            <w:proofErr w:type="spellEnd"/>
          </w:p>
        </w:tc>
        <w:tc>
          <w:tcPr>
            <w:tcW w:w="1134" w:type="dxa"/>
            <w:vAlign w:val="center"/>
          </w:tcPr>
          <w:p w14:paraId="3B963F7E" w14:textId="7777777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0E0E909B" w14:textId="7777777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schaft</w:t>
            </w:r>
            <w:proofErr w:type="spellEnd"/>
          </w:p>
        </w:tc>
        <w:tc>
          <w:tcPr>
            <w:tcW w:w="1134" w:type="dxa"/>
            <w:vAlign w:val="center"/>
          </w:tcPr>
          <w:p w14:paraId="5FCE36E4" w14:textId="10E032A3" w:rsidR="006F7178" w:rsidRPr="005F3DCF" w:rsidRDefault="005C146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</w:p>
          <w:p w14:paraId="051CA598" w14:textId="7777777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370966C0" w14:textId="70698734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 w:rsidR="005C146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EB7A5DE" w14:textId="35C030B8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  <w:r w:rsidR="005C146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66338D9" w14:textId="01F16256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3156" w:type="dxa"/>
            <w:gridSpan w:val="3"/>
            <w:vAlign w:val="center"/>
          </w:tcPr>
          <w:p w14:paraId="0788B8C6" w14:textId="77777777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Ankuft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325328A" w14:textId="04B12FA7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  <w:proofErr w:type="spellEnd"/>
            <w:r w:rsidR="005C146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5108ADB" w14:textId="4687E95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tation</w:t>
            </w:r>
          </w:p>
        </w:tc>
      </w:tr>
      <w:tr w:rsidR="006F7178" w:rsidRPr="00C462D6" w14:paraId="7D2D9FEA" w14:textId="77777777" w:rsidTr="00BF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D883373" w14:textId="77777777" w:rsidR="006F7178" w:rsidRPr="0048476B" w:rsidRDefault="006F7178" w:rsidP="00BF2E6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el_Itinerary_MERC_RecordType&gt;&gt;&lt;&lt;Tra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7D2AB39E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el_Itinerary_MERC_Confirm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tion_Number_MERC&gt;&gt;&lt;&lt;Tra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1" w:type="dxa"/>
            <w:vAlign w:val="center"/>
          </w:tcPr>
          <w:p w14:paraId="6A39A35D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v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el_Itinerary_MERC_Start&gt;&gt;</w:t>
            </w:r>
          </w:p>
        </w:tc>
        <w:tc>
          <w:tcPr>
            <w:tcW w:w="1134" w:type="dxa"/>
            <w:vAlign w:val="center"/>
          </w:tcPr>
          <w:p w14:paraId="403D2770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el_Itinerary_MERC_Flght_Nmbr_MERC&gt;&gt;&lt;&lt;Travel_Itinerary_MERC_Start&gt;&gt;</w:t>
            </w:r>
          </w:p>
          <w:p w14:paraId="051EC8CF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090A6DDE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el_Itinerary_MERC_Sgmnt_Bgin_TS_MERC&gt;&gt;&lt;&lt;Tra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1276" w:type="dxa"/>
            <w:vAlign w:val="center"/>
          </w:tcPr>
          <w:p w14:paraId="702587C1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el_Itinerary_MERC_Dprtr_Trmnl_Nm_MERC&gt;&gt;&lt;&lt;Travel_Itine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ary_MERC_Start&gt;&gt;</w:t>
            </w:r>
          </w:p>
          <w:p w14:paraId="6AD5FA76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el_Itinerary_MERC_Bgn_Sttn_Nm_MERC&gt;&gt;&lt;&lt;Tra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</w:tc>
        <w:tc>
          <w:tcPr>
            <w:tcW w:w="683" w:type="dxa"/>
          </w:tcPr>
          <w:p w14:paraId="2DF66ABE" w14:textId="067F5AA7" w:rsidR="006F7178" w:rsidRPr="00C462D6" w:rsidRDefault="006F7178" w:rsidP="006F7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F7178">
              <w:rPr>
                <w:rFonts w:ascii="Arial" w:hAnsi="Arial" w:cs="Arial"/>
                <w:sz w:val="16"/>
                <w:szCs w:val="16"/>
                <w:lang w:val="en-US"/>
              </w:rPr>
              <w:t>&lt;&lt;Travel_Itin</w:t>
            </w:r>
            <w:r w:rsidRPr="006F7178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6F7178">
              <w:rPr>
                <w:rFonts w:ascii="Arial" w:hAnsi="Arial" w:cs="Arial"/>
                <w:sz w:val="16"/>
                <w:szCs w:val="16"/>
                <w:lang w:val="en-US"/>
              </w:rPr>
              <w:t>rary_MERC_Bgn_Arprt_Cd_MERC&gt;&gt;&lt;&lt;Travel_Itinerary_MERC_Start&gt;&gt;&lt;&lt;Travel_Itinerary_MERC_Bgn_Sttn_Cd_MERC&gt;&gt;&lt;&lt;Trav</w:t>
            </w:r>
            <w:r w:rsidRPr="006F7178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el_Itinerary_MERC_Start&gt;&gt;</w:t>
            </w:r>
          </w:p>
        </w:tc>
        <w:tc>
          <w:tcPr>
            <w:tcW w:w="1160" w:type="dxa"/>
            <w:vAlign w:val="center"/>
          </w:tcPr>
          <w:p w14:paraId="6169C7D3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&lt;&lt;Tra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el_Itinerary_MERC_Sgmnt_End_TS_MERC&gt;&gt;&lt;&lt;Travel_Itinerary_MERC_Start&gt;&gt;</w:t>
            </w:r>
          </w:p>
        </w:tc>
        <w:tc>
          <w:tcPr>
            <w:tcW w:w="1417" w:type="dxa"/>
            <w:vAlign w:val="center"/>
          </w:tcPr>
          <w:p w14:paraId="3223CA76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el_Itinerary_MERC_Arrvl_Trmnl_Nm_MERC&gt;&gt;&lt;&lt;Tra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el_Itinerary_MERC_Start&gt;&gt;</w:t>
            </w:r>
          </w:p>
          <w:p w14:paraId="221ADE6C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v</w:t>
            </w: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el_Itinerary_MERC_End_Sttn_Nm_MERC&gt;&gt;&lt;&lt;Travel_Itinerary_MERC_Start&gt;&gt;</w:t>
            </w:r>
          </w:p>
        </w:tc>
        <w:tc>
          <w:tcPr>
            <w:tcW w:w="579" w:type="dxa"/>
          </w:tcPr>
          <w:p w14:paraId="7BD388A2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_End_Sttn_Cd_MERC&gt;&gt;&lt;&lt;Travel_Iti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n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erary_MERC_Start&gt;&gt;</w:t>
            </w:r>
          </w:p>
        </w:tc>
      </w:tr>
    </w:tbl>
    <w:p w14:paraId="7C21B142" w14:textId="74300AF4" w:rsidR="00D3742A" w:rsidRPr="0006580C" w:rsidRDefault="00D3742A" w:rsidP="00702C57">
      <w:pPr>
        <w:rPr>
          <w:rFonts w:ascii="Arial" w:hAnsi="Arial" w:cs="Arial"/>
          <w:sz w:val="22"/>
          <w:szCs w:val="22"/>
          <w:lang w:val="en-US"/>
        </w:rPr>
      </w:pPr>
    </w:p>
    <w:p w14:paraId="7C21B163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en-US"/>
        </w:rPr>
      </w:pPr>
    </w:p>
    <w:p w14:paraId="7C21B164" w14:textId="2F2C1B8E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7C21B166" w14:textId="271FCAF1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Bordkarte kann mittels SMS/Email an Ihr Handy gesendet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>oder ausgedruckt werden</w:t>
      </w:r>
      <w:r w:rsidR="00702C57" w:rsidRPr="005F3DCF">
        <w:rPr>
          <w:rFonts w:ascii="Arial" w:hAnsi="Arial" w:cs="Arial"/>
          <w:sz w:val="22"/>
          <w:szCs w:val="22"/>
          <w:lang w:val="de-DE"/>
        </w:rPr>
        <w:t>.</w:t>
      </w:r>
    </w:p>
    <w:p w14:paraId="7C21B16B" w14:textId="77777777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C21B16C" w14:textId="3165A99D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Flughafen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</w:t>
      </w:r>
      <w:r w:rsidR="00F03A5F" w:rsidRPr="005F3DCF">
        <w:rPr>
          <w:rFonts w:ascii="Arial" w:hAnsi="Arial" w:cs="Arial"/>
          <w:sz w:val="22"/>
          <w:szCs w:val="22"/>
          <w:lang w:val="de-DE"/>
        </w:rPr>
        <w:t xml:space="preserve">Sie werden nach der Gepäckausgabe in der Ankunftshalle abgeholt. Bitte achten Sie auf eine </w:t>
      </w:r>
      <w:r w:rsidR="00717D59">
        <w:rPr>
          <w:rFonts w:ascii="Arial" w:hAnsi="Arial" w:cs="Arial"/>
          <w:sz w:val="22"/>
          <w:szCs w:val="22"/>
          <w:lang w:val="de-DE"/>
        </w:rPr>
        <w:t>Mitarbeiter</w:t>
      </w:r>
      <w:r w:rsidR="00F03A5F" w:rsidRPr="005F3DCF">
        <w:rPr>
          <w:rFonts w:ascii="Arial" w:hAnsi="Arial" w:cs="Arial"/>
          <w:sz w:val="22"/>
          <w:szCs w:val="22"/>
          <w:lang w:val="de-DE"/>
        </w:rPr>
        <w:t xml:space="preserve"> mit Lilly- Schild.</w:t>
      </w:r>
    </w:p>
    <w:p w14:paraId="7C21B16E" w14:textId="77777777" w:rsidR="00D3742A" w:rsidRPr="00BB320D" w:rsidRDefault="00D3742A" w:rsidP="00C7259D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7C21B170" w14:textId="280DEA3A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vom Flughafen zum Hotel/ Veranstaltungsort.</w:t>
      </w:r>
    </w:p>
    <w:p w14:paraId="7C21B172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99" w14:textId="53683299" w:rsidR="00D3742A" w:rsidRPr="005F3DCF" w:rsidRDefault="00D3742A" w:rsidP="00C7259D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Bahnhof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eine </w:t>
      </w:r>
      <w:r w:rsidR="00717D59">
        <w:rPr>
          <w:rFonts w:ascii="Arial" w:hAnsi="Arial" w:cs="Arial"/>
          <w:sz w:val="22"/>
          <w:szCs w:val="22"/>
          <w:lang w:val="de-DE"/>
        </w:rPr>
        <w:t>Mitarbeiter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mit Lilly</w:t>
      </w:r>
      <w:r w:rsidR="00702C57" w:rsidRPr="005F3DCF">
        <w:rPr>
          <w:rFonts w:ascii="Arial" w:hAnsi="Arial" w:cs="Arial"/>
          <w:sz w:val="22"/>
          <w:szCs w:val="22"/>
          <w:lang w:val="de-DE"/>
        </w:rPr>
        <w:t>-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Schild in der Ankunftshalle. Sie werden (bitte genauen Ort angeben) abgeholt. </w:t>
      </w:r>
    </w:p>
    <w:p w14:paraId="7C21B19B" w14:textId="77777777" w:rsidR="00D3742A" w:rsidRPr="00BB320D" w:rsidRDefault="00D3742A" w:rsidP="00C7259D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7C21B19D" w14:textId="5FBF9DF8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nehmen Sie sich nach Ihrer Ankunft am Bahnhof ein </w:t>
      </w:r>
      <w:r w:rsidR="00EC7291" w:rsidRPr="005F3DCF">
        <w:rPr>
          <w:rFonts w:ascii="Arial" w:hAnsi="Arial" w:cs="Arial"/>
          <w:sz w:val="22"/>
          <w:szCs w:val="22"/>
          <w:lang w:val="de-DE"/>
        </w:rPr>
        <w:t xml:space="preserve">Taxi für die Fahrt </w:t>
      </w:r>
      <w:r w:rsidRPr="005F3DCF">
        <w:rPr>
          <w:rFonts w:ascii="Arial" w:hAnsi="Arial" w:cs="Arial"/>
          <w:sz w:val="22"/>
          <w:szCs w:val="22"/>
          <w:lang w:val="de-DE"/>
        </w:rPr>
        <w:t>zum Hotel/</w:t>
      </w:r>
      <w:r w:rsidR="008875C2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Veranstaltungsort.</w:t>
      </w:r>
    </w:p>
    <w:p w14:paraId="7C21B19F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3AFCF1CC" w14:textId="77777777" w:rsidR="00702C57" w:rsidRPr="005F3DCF" w:rsidRDefault="00702C57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A0" w14:textId="14D504DD" w:rsidR="00D3742A" w:rsidRPr="005F3DCF" w:rsidRDefault="00D3742A" w:rsidP="00C7259D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</w:t>
      </w:r>
      <w:r w:rsidR="00702C57" w:rsidRPr="005F3DCF">
        <w:rPr>
          <w:rFonts w:ascii="Arial" w:hAnsi="Arial" w:cs="Arial"/>
          <w:b/>
          <w:sz w:val="22"/>
          <w:szCs w:val="22"/>
          <w:lang w:val="de-DE"/>
        </w:rPr>
        <w:t xml:space="preserve">und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Abreise (PKW)</w:t>
      </w:r>
    </w:p>
    <w:p w14:paraId="7C21B1A1" w14:textId="40D8CBC5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Für </w:t>
      </w:r>
      <w:r w:rsidR="00EC7291" w:rsidRPr="005F3DCF">
        <w:rPr>
          <w:rFonts w:ascii="Arial" w:hAnsi="Arial" w:cs="Arial"/>
          <w:sz w:val="22"/>
          <w:szCs w:val="22"/>
          <w:lang w:val="de-DE"/>
        </w:rPr>
        <w:t xml:space="preserve">die </w:t>
      </w:r>
      <w:r w:rsidRPr="005F3DCF">
        <w:rPr>
          <w:rFonts w:ascii="Arial" w:hAnsi="Arial" w:cs="Arial"/>
          <w:sz w:val="22"/>
          <w:szCs w:val="22"/>
          <w:lang w:val="de-DE"/>
        </w:rPr>
        <w:t>Anreise mit dem PKW finden Sie eine Anfahrtsbeschreibung im Anhang.</w:t>
      </w:r>
    </w:p>
    <w:p w14:paraId="7C21B1A2" w14:textId="0F48C096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Fahrtkosten für Ihre An- und Abreise zum Veranstaltungsort und zurück werden Ihnen erstattet. </w:t>
      </w:r>
    </w:p>
    <w:p w14:paraId="7C21B1B4" w14:textId="4C633409" w:rsidR="00D3742A" w:rsidRPr="005F3DCF" w:rsidRDefault="00D400E9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</w:p>
    <w:p w14:paraId="7C21B1B5" w14:textId="7A019128" w:rsidR="00D3742A" w:rsidRPr="005F3DCF" w:rsidRDefault="00D400E9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Pr="005F3DCF">
        <w:rPr>
          <w:rFonts w:ascii="Arial" w:hAnsi="Arial" w:cs="Arial"/>
          <w:b/>
          <w:sz w:val="22"/>
          <w:szCs w:val="22"/>
          <w:u w:val="single"/>
          <w:lang w:val="de-DE"/>
        </w:rPr>
        <w:t xml:space="preserve">während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der Veranstaltung</w:t>
      </w:r>
    </w:p>
    <w:p w14:paraId="37189BA1" w14:textId="77777777" w:rsidR="007859BC" w:rsidRDefault="00D400E9" w:rsidP="00D400E9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Während Ihres Aufenthaltes in </w:t>
      </w:r>
      <w:r w:rsidR="00456300" w:rsidRPr="005F3DCF">
        <w:rPr>
          <w:rFonts w:ascii="Arial" w:hAnsi="Arial" w:cs="Arial"/>
          <w:sz w:val="22"/>
          <w:szCs w:val="22"/>
          <w:lang w:val="de-DE"/>
        </w:rPr>
        <w:t xml:space="preserve">&lt;&lt;Meeting_MERC_City_of_Meeting_MERC&gt;&gt; </w:t>
      </w:r>
      <w:r w:rsidRPr="005F3DCF">
        <w:rPr>
          <w:rFonts w:ascii="Arial" w:hAnsi="Arial" w:cs="Arial"/>
          <w:sz w:val="22"/>
          <w:szCs w:val="22"/>
          <w:lang w:val="de-DE"/>
        </w:rPr>
        <w:t>wenden Sie sich bitte jederzeit an</w:t>
      </w:r>
      <w:r w:rsidRPr="00606DEB">
        <w:rPr>
          <w:rFonts w:ascii="Arial" w:hAnsi="Arial" w:cs="Arial"/>
          <w:color w:val="FF0000"/>
          <w:sz w:val="22"/>
          <w:szCs w:val="22"/>
          <w:lang w:val="de-DE"/>
        </w:rPr>
        <w:t>:</w:t>
      </w:r>
    </w:p>
    <w:p w14:paraId="7CB1D6C9" w14:textId="77777777" w:rsidR="00BB320D" w:rsidRDefault="00BB320D" w:rsidP="00D400E9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6EA0D004" w14:textId="6F79A9F6" w:rsidR="007859BC" w:rsidRPr="007859BC" w:rsidRDefault="005F3DCF" w:rsidP="00D400E9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960BF">
        <w:rPr>
          <w:rFonts w:ascii="Arial" w:hAnsi="Arial" w:cs="Arial"/>
          <w:color w:val="000000" w:themeColor="text1"/>
          <w:sz w:val="22"/>
          <w:szCs w:val="22"/>
          <w:lang w:val="de-DE"/>
        </w:rPr>
        <w:t>User_Name</w:t>
      </w:r>
      <w:r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&gt;&gt;, </w:t>
      </w:r>
    </w:p>
    <w:p w14:paraId="3F34ECA2" w14:textId="38136964" w:rsidR="00D400E9" w:rsidRPr="007859BC" w:rsidRDefault="00BB320D" w:rsidP="00D400E9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8960BF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960BF" w:rsidRPr="008960BF">
        <w:rPr>
          <w:rFonts w:ascii="Arial" w:hAnsi="Arial" w:cs="Arial"/>
          <w:color w:val="000000" w:themeColor="text1"/>
          <w:sz w:val="22"/>
          <w:szCs w:val="22"/>
          <w:lang w:val="de-DE"/>
        </w:rPr>
        <w:t>User_Phone</w:t>
      </w:r>
      <w:r w:rsidRPr="008960BF">
        <w:rPr>
          <w:rFonts w:ascii="Arial" w:hAnsi="Arial" w:cs="Arial"/>
          <w:color w:val="000000" w:themeColor="text1"/>
          <w:sz w:val="22"/>
          <w:szCs w:val="22"/>
          <w:lang w:val="de-DE"/>
        </w:rPr>
        <w:t>&gt;&gt;</w:t>
      </w:r>
    </w:p>
    <w:p w14:paraId="16AB12BA" w14:textId="77777777" w:rsidR="007859BC" w:rsidRDefault="007859BC" w:rsidP="00D400E9">
      <w:pPr>
        <w:widowControl w:val="0"/>
        <w:ind w:right="-81"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6C66CBE7" w14:textId="7EBFB97C" w:rsidR="00D400E9" w:rsidRPr="00BB320D" w:rsidRDefault="00606DEB" w:rsidP="00D400E9">
      <w:pPr>
        <w:widowControl w:val="0"/>
        <w:ind w:right="-81"/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  <w:t>O</w:t>
      </w:r>
      <w:r w:rsidR="00D400E9" w:rsidRPr="00BB320D"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  <w:t>der</w:t>
      </w:r>
    </w:p>
    <w:p w14:paraId="7F0149D2" w14:textId="7EDE0836" w:rsidR="005F3DCF" w:rsidRPr="005F3DCF" w:rsidRDefault="00D400E9" w:rsidP="0048476B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Gerne stehen Ihnen unsere Mit</w:t>
      </w:r>
      <w:r w:rsidR="00717D59">
        <w:rPr>
          <w:rFonts w:ascii="Arial" w:hAnsi="Arial" w:cs="Arial"/>
          <w:sz w:val="22"/>
          <w:szCs w:val="22"/>
          <w:lang w:val="de-DE"/>
        </w:rPr>
        <w:t>arbeiter am Lilly-Informations-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Counter zur Verfügung. </w:t>
      </w:r>
      <w:r w:rsidRPr="005F3DCF">
        <w:rPr>
          <w:rFonts w:ascii="Arial" w:hAnsi="Arial" w:cs="Arial"/>
          <w:sz w:val="22"/>
          <w:szCs w:val="22"/>
          <w:lang w:val="de-DE"/>
        </w:rPr>
        <w:br/>
        <w:t>Die Öffnungszeiten sind:</w:t>
      </w:r>
      <w:r w:rsidR="0048476B">
        <w:rPr>
          <w:rFonts w:ascii="Arial" w:hAnsi="Arial" w:cs="Arial"/>
          <w:sz w:val="22"/>
          <w:szCs w:val="22"/>
          <w:lang w:val="de-DE"/>
        </w:rPr>
        <w:t xml:space="preserve">  </w:t>
      </w:r>
      <w:r w:rsidR="005F3DCF" w:rsidRPr="005F3DCF">
        <w:rPr>
          <w:rFonts w:ascii="Arial" w:hAnsi="Arial" w:cs="Arial"/>
          <w:sz w:val="22"/>
          <w:szCs w:val="22"/>
          <w:lang w:val="de-DE"/>
        </w:rPr>
        <w:t>&lt;&lt;Form_RegdeskTime1&gt;&gt;</w:t>
      </w:r>
    </w:p>
    <w:p w14:paraId="7C21B1C1" w14:textId="77777777" w:rsidR="00CC4B56" w:rsidRPr="005F3DCF" w:rsidRDefault="00CC4B56" w:rsidP="00702C57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751416C9" w14:textId="77777777" w:rsidR="005F3DCF" w:rsidRPr="005F3DCF" w:rsidRDefault="00CC4B56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Ihr Kontakt vor Ort:</w:t>
      </w:r>
      <w:r w:rsidR="005F3DCF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="005F3DCF" w:rsidRPr="005F3DCF">
        <w:rPr>
          <w:rFonts w:ascii="Arial" w:hAnsi="Arial" w:cs="Arial"/>
          <w:sz w:val="22"/>
          <w:szCs w:val="22"/>
          <w:lang w:val="de-DE"/>
        </w:rPr>
        <w:tab/>
      </w:r>
    </w:p>
    <w:p w14:paraId="0B9C229D" w14:textId="77777777" w:rsidR="005F3DCF" w:rsidRPr="005F3DCF" w:rsidRDefault="005F3DCF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&lt;&lt;Form_OnSiteContactName&gt;&gt;,</w:t>
      </w:r>
      <w:r w:rsidR="00CC4B56"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C21B1C3" w14:textId="227A6440" w:rsidR="00CC4B56" w:rsidRPr="005F3DCF" w:rsidRDefault="0048476B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&lt;&lt;Form_OnSiteContactPhone</w:t>
      </w:r>
      <w:r w:rsidR="005F3DCF" w:rsidRPr="005F3DCF">
        <w:rPr>
          <w:rFonts w:ascii="Arial" w:hAnsi="Arial" w:cs="Arial"/>
          <w:sz w:val="22"/>
          <w:szCs w:val="22"/>
          <w:lang w:val="de-DE"/>
        </w:rPr>
        <w:t>&gt;&gt;.</w:t>
      </w:r>
    </w:p>
    <w:p w14:paraId="7C21B1C5" w14:textId="77777777" w:rsidR="00D3742A" w:rsidRPr="005F3DCF" w:rsidRDefault="00D3742A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C21B1C6" w14:textId="006F0F5C" w:rsidR="00D3742A" w:rsidRPr="005F3DCF" w:rsidRDefault="00A12E15" w:rsidP="00A16A7B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lastRenderedPageBreak/>
        <w:t>Reisekostenabrechnung</w:t>
      </w:r>
    </w:p>
    <w:p w14:paraId="7E693F90" w14:textId="0AE88627" w:rsidR="00A12E15" w:rsidRPr="005F3DCF" w:rsidRDefault="00A12E15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Nach der Veranstaltung erhalten Sie ein Reisekostenabrechnungsformular. Bitte reichen Sie dieses innerhalb von 30 Tagen nach der Veranstaltung mit den Originalbelegen für z.B. Taxi und Parkgebühren ein.</w:t>
      </w:r>
    </w:p>
    <w:p w14:paraId="14EE0954" w14:textId="77777777" w:rsidR="00A12E15" w:rsidRPr="005F3DCF" w:rsidRDefault="00A12E15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71FACB2" w14:textId="0127FD75" w:rsidR="00A12E15" w:rsidRPr="005F3DCF" w:rsidRDefault="00A12E15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beachten</w:t>
      </w:r>
      <w:r w:rsidR="00862134" w:rsidRPr="005F3DCF">
        <w:rPr>
          <w:rFonts w:ascii="Arial" w:hAnsi="Arial" w:cs="Arial"/>
          <w:sz w:val="22"/>
          <w:szCs w:val="22"/>
          <w:lang w:val="de-DE"/>
        </w:rPr>
        <w:t xml:space="preserve"> Sie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, dass in Übereinstimmung mit den pharmazeutischen Richtlinien Lilly keine zusätzliche Bewirtung außerhalb der Veranstaltung übernimmt. Begleitpersonen sind grundsätzlich nicht erlaubt. Lilly darf kein </w:t>
      </w:r>
      <w:r w:rsidR="007E3737" w:rsidRPr="005F3DCF">
        <w:rPr>
          <w:rFonts w:ascii="Arial" w:hAnsi="Arial" w:cs="Arial"/>
          <w:sz w:val="22"/>
          <w:szCs w:val="22"/>
          <w:lang w:val="de-DE"/>
        </w:rPr>
        <w:t>Unterhaltungsprogramm organisieren bzw. Kosten für Unterhaltung übernehmen.</w:t>
      </w:r>
    </w:p>
    <w:p w14:paraId="6C40A14A" w14:textId="77777777" w:rsidR="007E3737" w:rsidRPr="005F3DCF" w:rsidRDefault="007E3737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1688EDC3" w14:textId="77777777" w:rsidR="007E3737" w:rsidRPr="005F3DCF" w:rsidRDefault="007E3737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C21B1C7" w14:textId="3B905F21" w:rsidR="00D3742A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Wir freuen uns darauf, Sie in </w:t>
      </w:r>
      <w:r w:rsidR="00456300" w:rsidRPr="005F3DCF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begrüßen zu dürfen!</w:t>
      </w:r>
    </w:p>
    <w:p w14:paraId="7C21B1C8" w14:textId="77777777" w:rsidR="00D3742A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C21B1C9" w14:textId="77777777" w:rsidR="00D3742A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6E6DBD83" w14:textId="440294B1" w:rsidR="008E69BD" w:rsidRDefault="008E69BD" w:rsidP="008E69BD">
      <w:pPr>
        <w:pStyle w:val="Adresse"/>
        <w:rPr>
          <w:szCs w:val="22"/>
        </w:rPr>
      </w:pPr>
      <w:r w:rsidRPr="005F3DCF">
        <w:rPr>
          <w:szCs w:val="22"/>
        </w:rPr>
        <w:t xml:space="preserve"> </w:t>
      </w:r>
    </w:p>
    <w:p w14:paraId="030C31B2" w14:textId="46090BBA" w:rsidR="008E69BD" w:rsidRPr="006F2094" w:rsidRDefault="006F2094" w:rsidP="008E69BD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05DB2ABF" w14:textId="320F1B26" w:rsidR="008E69BD" w:rsidRPr="006F2094" w:rsidRDefault="008E69BD" w:rsidP="008E69BD">
      <w:pPr>
        <w:pStyle w:val="Adresse"/>
        <w:rPr>
          <w:szCs w:val="22"/>
        </w:rPr>
      </w:pPr>
      <w:r w:rsidRPr="006F2094">
        <w:rPr>
          <w:szCs w:val="22"/>
        </w:rPr>
        <w:t>&lt;&lt;User_Phone&gt;&gt;</w:t>
      </w:r>
    </w:p>
    <w:p w14:paraId="440393E4" w14:textId="08915A46" w:rsidR="008E69BD" w:rsidRPr="006F2094" w:rsidRDefault="008E69BD" w:rsidP="008E69BD">
      <w:pPr>
        <w:pStyle w:val="Adresse"/>
        <w:rPr>
          <w:szCs w:val="22"/>
          <w:lang w:val="en-US"/>
        </w:rPr>
      </w:pPr>
      <w:r w:rsidRPr="006F2094">
        <w:rPr>
          <w:szCs w:val="22"/>
          <w:lang w:val="en-US"/>
        </w:rPr>
        <w:t>&lt;&lt;</w:t>
      </w:r>
      <w:proofErr w:type="spellStart"/>
      <w:r w:rsidRPr="006F2094">
        <w:rPr>
          <w:szCs w:val="22"/>
          <w:lang w:val="en-US"/>
        </w:rPr>
        <w:t>User_Fax</w:t>
      </w:r>
      <w:proofErr w:type="spellEnd"/>
      <w:r w:rsidRPr="006F2094">
        <w:rPr>
          <w:szCs w:val="22"/>
          <w:lang w:val="en-US"/>
        </w:rPr>
        <w:t>&gt;&gt;</w:t>
      </w:r>
    </w:p>
    <w:p w14:paraId="7B68C0EA" w14:textId="64E3D6D0" w:rsidR="008E69BD" w:rsidRPr="006F2094" w:rsidRDefault="006F2094" w:rsidP="008E69BD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</w:t>
      </w:r>
    </w:p>
    <w:p w14:paraId="1DDD959B" w14:textId="77777777" w:rsidR="008E69BD" w:rsidRPr="005F3DCF" w:rsidRDefault="008E69BD" w:rsidP="008E69BD">
      <w:pPr>
        <w:widowControl w:val="0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63757480" w14:textId="77777777" w:rsidR="00FC58E7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Ihr</w:t>
      </w:r>
      <w:proofErr w:type="spellEnd"/>
    </w:p>
    <w:p w14:paraId="7C21B1CA" w14:textId="50B256FE" w:rsidR="00D3742A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 xml:space="preserve">Lilly </w:t>
      </w:r>
      <w:r w:rsidR="00D840D5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F3DCF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7C21B205" w14:textId="419FA906" w:rsidR="001B2EDF" w:rsidRPr="005F3DCF" w:rsidRDefault="001B2EDF" w:rsidP="00D3742A">
      <w:pPr>
        <w:pStyle w:val="BodyText"/>
        <w:rPr>
          <w:rFonts w:ascii="Arial" w:hAnsi="Arial" w:cs="Arial"/>
          <w:b/>
          <w:sz w:val="22"/>
          <w:szCs w:val="22"/>
          <w:lang w:eastAsia="de-DE"/>
        </w:rPr>
      </w:pPr>
    </w:p>
    <w:sectPr w:rsidR="001B2EDF" w:rsidRPr="005F3DCF" w:rsidSect="008E69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30F5B" w14:textId="77777777" w:rsidR="00560AE1" w:rsidRDefault="00560AE1">
      <w:r>
        <w:separator/>
      </w:r>
    </w:p>
  </w:endnote>
  <w:endnote w:type="continuationSeparator" w:id="0">
    <w:p w14:paraId="4D287B86" w14:textId="77777777" w:rsidR="00560AE1" w:rsidRDefault="0056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F7575" w14:textId="77777777" w:rsidR="00070941" w:rsidRDefault="000709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C21B20D" w14:textId="303AB240" w:rsidR="00CC4DF7" w:rsidRPr="0062405D" w:rsidRDefault="00A7215F" w:rsidP="00702C57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  <w:proofErr w:type="spellStart"/>
            <w:r>
              <w:rPr>
                <w:rFonts w:ascii="DIN-Regular" w:hAnsi="DIN-Regular" w:cs="DIN Offc"/>
                <w:sz w:val="18"/>
                <w:szCs w:val="18"/>
              </w:rPr>
              <w:t>Seite</w:t>
            </w:r>
            <w:proofErr w:type="spellEnd"/>
            <w:r w:rsidR="00CC4DF7" w:rsidRPr="0062405D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PAGE </w:instrText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070941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4</w:t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  <w:r w:rsidR="00CC4DF7" w:rsidRPr="0062405D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>
              <w:rPr>
                <w:rFonts w:ascii="DIN-Regular" w:hAnsi="DIN-Regular" w:cs="DIN Offc"/>
                <w:sz w:val="18"/>
                <w:szCs w:val="18"/>
              </w:rPr>
              <w:t>von</w:t>
            </w:r>
            <w:r w:rsidR="00CC4DF7" w:rsidRPr="0062405D">
              <w:rPr>
                <w:rFonts w:ascii="DIN-Regular" w:hAnsi="DIN-Regular" w:cs="DIN Offc"/>
                <w:sz w:val="18"/>
                <w:szCs w:val="18"/>
              </w:rPr>
              <w:t xml:space="preserve"> </w:t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070941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4</w:t>
            </w:r>
            <w:r w:rsidR="00CC4DF7" w:rsidRPr="0062405D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C21B20E" w14:textId="77777777" w:rsidR="00E137C2" w:rsidRDefault="00E137C2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6C015" w14:textId="77777777" w:rsidR="00070941" w:rsidRDefault="00070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5ABDC" w14:textId="77777777" w:rsidR="00560AE1" w:rsidRDefault="00560AE1">
      <w:r>
        <w:separator/>
      </w:r>
    </w:p>
  </w:footnote>
  <w:footnote w:type="continuationSeparator" w:id="0">
    <w:p w14:paraId="019E714B" w14:textId="77777777" w:rsidR="00560AE1" w:rsidRDefault="00560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2C455" w14:textId="77777777" w:rsidR="00070941" w:rsidRDefault="000709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A8547" w14:textId="77777777" w:rsidR="00070941" w:rsidRDefault="000709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1B42" w14:textId="71061749" w:rsidR="00FC58E7" w:rsidRDefault="004A791B" w:rsidP="00070941">
    <w:pPr>
      <w:pStyle w:val="Header"/>
      <w:tabs>
        <w:tab w:val="clear" w:pos="8640"/>
        <w:tab w:val="right" w:pos="8789"/>
      </w:tabs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77D25F" wp14:editId="7CE6C2AE">
              <wp:simplePos x="0" y="0"/>
              <wp:positionH relativeFrom="column">
                <wp:posOffset>4457065</wp:posOffset>
              </wp:positionH>
              <wp:positionV relativeFrom="paragraph">
                <wp:posOffset>644525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05CE733D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5C278DDA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7479C1DA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E0ECA58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0.7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MZho3d4AAAALAQAADwAAAGRycy9kb3ducmV2&#10;LnhtbEyPwU6EMBCG7ya+QzMm3twWzeqClI0x2WiMF3EfoEsrEOi0oS2gT+94co8z/5d/vin3qx3Z&#10;bKbQO5SQbQQwg43TPbYSjp+Hmx2wEBVqNTo0Er5NgH11eVGqQrsFP8xcx5ZRCYZCSehi9AXnoemM&#10;VWHjvEHKvtxkVaRxarme1ELlduS3Qtxzq3qkC53y5rkzzVAnK+GQXl7t/MOTf6ubBTs/pOP7IOX1&#10;1fr0CCyaNf7D8KdP6lCR08kl1IGNEh5ElhNKgci2wIjIdzltThLuhNgCr0p+/kP1Cw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DGYaN3eAAAACwEAAA8AAAAAAAAAAAAAAAAAvQQAAGRy&#10;cy9kb3ducmV2LnhtbFBLBQYAAAAABAAEAPMAAADIBQAAAAA=&#10;" filled="f" stroked="f">
              <v:path arrowok="t"/>
              <v:textbox>
                <w:txbxContent>
                  <w:p w14:paraId="05CE733D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6F2094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5C278DDA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7479C1DA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E0ECA58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F2094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r w:rsidR="008E69BD" w:rsidRPr="008E69B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A40390" wp14:editId="378B7A7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IE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4096"/>
    <w:rsid w:val="00043D8A"/>
    <w:rsid w:val="00045BB0"/>
    <w:rsid w:val="00046635"/>
    <w:rsid w:val="0006580C"/>
    <w:rsid w:val="00070941"/>
    <w:rsid w:val="00077439"/>
    <w:rsid w:val="000B4E9A"/>
    <w:rsid w:val="000C0452"/>
    <w:rsid w:val="000C12BD"/>
    <w:rsid w:val="000F1E42"/>
    <w:rsid w:val="00100578"/>
    <w:rsid w:val="0010135A"/>
    <w:rsid w:val="00101C41"/>
    <w:rsid w:val="001405F0"/>
    <w:rsid w:val="001444CD"/>
    <w:rsid w:val="001468D7"/>
    <w:rsid w:val="001B2EDF"/>
    <w:rsid w:val="001D46DA"/>
    <w:rsid w:val="001E329E"/>
    <w:rsid w:val="00293589"/>
    <w:rsid w:val="002C05C6"/>
    <w:rsid w:val="002D07B6"/>
    <w:rsid w:val="002E7F56"/>
    <w:rsid w:val="00305F71"/>
    <w:rsid w:val="0032362C"/>
    <w:rsid w:val="003361AB"/>
    <w:rsid w:val="003A2DC7"/>
    <w:rsid w:val="003B40BC"/>
    <w:rsid w:val="003C5F43"/>
    <w:rsid w:val="00453F45"/>
    <w:rsid w:val="004556E0"/>
    <w:rsid w:val="00456300"/>
    <w:rsid w:val="00472C42"/>
    <w:rsid w:val="0048476B"/>
    <w:rsid w:val="00486037"/>
    <w:rsid w:val="004A791B"/>
    <w:rsid w:val="004B00AC"/>
    <w:rsid w:val="004B4D43"/>
    <w:rsid w:val="004C59FB"/>
    <w:rsid w:val="004C5C53"/>
    <w:rsid w:val="004D46EF"/>
    <w:rsid w:val="0051384E"/>
    <w:rsid w:val="005175C1"/>
    <w:rsid w:val="005363A6"/>
    <w:rsid w:val="00560AE1"/>
    <w:rsid w:val="00584CAA"/>
    <w:rsid w:val="005C13FF"/>
    <w:rsid w:val="005C1468"/>
    <w:rsid w:val="005F3DCF"/>
    <w:rsid w:val="00600D5A"/>
    <w:rsid w:val="00602C9D"/>
    <w:rsid w:val="00606DEB"/>
    <w:rsid w:val="0062405D"/>
    <w:rsid w:val="006365CB"/>
    <w:rsid w:val="006B3AD0"/>
    <w:rsid w:val="006D78EB"/>
    <w:rsid w:val="006F2094"/>
    <w:rsid w:val="006F7178"/>
    <w:rsid w:val="00702C57"/>
    <w:rsid w:val="00711E2D"/>
    <w:rsid w:val="00717D59"/>
    <w:rsid w:val="00726A22"/>
    <w:rsid w:val="00754883"/>
    <w:rsid w:val="0076627D"/>
    <w:rsid w:val="007859BC"/>
    <w:rsid w:val="00790934"/>
    <w:rsid w:val="007E36F8"/>
    <w:rsid w:val="007E3737"/>
    <w:rsid w:val="007F43E4"/>
    <w:rsid w:val="008044E6"/>
    <w:rsid w:val="00833369"/>
    <w:rsid w:val="00862134"/>
    <w:rsid w:val="008875C2"/>
    <w:rsid w:val="008960BF"/>
    <w:rsid w:val="008A390F"/>
    <w:rsid w:val="008E69BD"/>
    <w:rsid w:val="00912E9C"/>
    <w:rsid w:val="00956D6C"/>
    <w:rsid w:val="00976066"/>
    <w:rsid w:val="0099699E"/>
    <w:rsid w:val="009D7C4C"/>
    <w:rsid w:val="00A12E15"/>
    <w:rsid w:val="00A16A7B"/>
    <w:rsid w:val="00A54B29"/>
    <w:rsid w:val="00A7215F"/>
    <w:rsid w:val="00A77910"/>
    <w:rsid w:val="00AE65CE"/>
    <w:rsid w:val="00B134BC"/>
    <w:rsid w:val="00B54D0F"/>
    <w:rsid w:val="00B613EF"/>
    <w:rsid w:val="00BB2DDC"/>
    <w:rsid w:val="00BB320D"/>
    <w:rsid w:val="00BD0AE1"/>
    <w:rsid w:val="00BD2B08"/>
    <w:rsid w:val="00C15B34"/>
    <w:rsid w:val="00C5737C"/>
    <w:rsid w:val="00C7259D"/>
    <w:rsid w:val="00CC045E"/>
    <w:rsid w:val="00CC2FFC"/>
    <w:rsid w:val="00CC4B56"/>
    <w:rsid w:val="00CC4DF7"/>
    <w:rsid w:val="00D14652"/>
    <w:rsid w:val="00D3742A"/>
    <w:rsid w:val="00D400E9"/>
    <w:rsid w:val="00D46AF2"/>
    <w:rsid w:val="00D840D5"/>
    <w:rsid w:val="00D953F2"/>
    <w:rsid w:val="00DE2650"/>
    <w:rsid w:val="00E137C2"/>
    <w:rsid w:val="00E230CC"/>
    <w:rsid w:val="00E71334"/>
    <w:rsid w:val="00EB4A14"/>
    <w:rsid w:val="00EC59D2"/>
    <w:rsid w:val="00EC7291"/>
    <w:rsid w:val="00F03A5F"/>
    <w:rsid w:val="00F44FFE"/>
    <w:rsid w:val="00F470B8"/>
    <w:rsid w:val="00F67E80"/>
    <w:rsid w:val="00F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7C21B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CC045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C7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5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59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59D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CC045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C7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5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59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59D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357CD-303E-4B89-A9EE-8554BD0577E4}"/>
</file>

<file path=customXml/itemProps2.xml><?xml version="1.0" encoding="utf-8"?>
<ds:datastoreItem xmlns:ds="http://schemas.openxmlformats.org/officeDocument/2006/customXml" ds:itemID="{49E0950C-B03D-4124-A9F6-44EAF2ED0D92}"/>
</file>

<file path=customXml/itemProps3.xml><?xml version="1.0" encoding="utf-8"?>
<ds:datastoreItem xmlns:ds="http://schemas.openxmlformats.org/officeDocument/2006/customXml" ds:itemID="{DBBF0A78-E246-4450-B0D7-E63C4EEEF751}"/>
</file>

<file path=customXml/itemProps4.xml><?xml version="1.0" encoding="utf-8"?>
<ds:datastoreItem xmlns:ds="http://schemas.openxmlformats.org/officeDocument/2006/customXml" ds:itemID="{E19D1251-DDA8-4C15-A32E-D24785C8107A}"/>
</file>

<file path=customXml/itemProps5.xml><?xml version="1.0" encoding="utf-8"?>
<ds:datastoreItem xmlns:ds="http://schemas.openxmlformats.org/officeDocument/2006/customXml" ds:itemID="{8D8E6FED-AE79-40DD-BC77-881E5FC33B4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87</TotalTime>
  <Pages>4</Pages>
  <Words>543</Words>
  <Characters>5804</Characters>
  <Application>Microsoft Office Word</Application>
  <DocSecurity>0</DocSecurity>
  <Lines>48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18</cp:revision>
  <cp:lastPrinted>2000-04-05T13:26:00Z</cp:lastPrinted>
  <dcterms:created xsi:type="dcterms:W3CDTF">2014-07-13T11:20:00Z</dcterms:created>
  <dcterms:modified xsi:type="dcterms:W3CDTF">2014-08-28T15:32:00Z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