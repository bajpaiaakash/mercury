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4B5E87F6"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&lt;&lt;Address_GLBL_Line_2_Adrs_Txt_GLBL&gt;&gt;</w:t>
            </w:r>
          </w:p>
          <w:p w14:paraId="0492BBEB" w14:textId="77777777" w:rsidR="00C80EB6" w:rsidRPr="000F6E2F"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58EA529F" w14:textId="01E5014D" w:rsidR="00B74E1E" w:rsidRDefault="00B74E1E" w:rsidP="00B74E1E">
      <w:pPr>
        <w:autoSpaceDE w:val="0"/>
        <w:autoSpaceDN w:val="0"/>
        <w:adjustRightInd w:val="0"/>
        <w:rPr>
          <w:rFonts w:ascii="Arial" w:hAnsi="Arial" w:cs="Arial"/>
          <w:sz w:val="22"/>
          <w:szCs w:val="22"/>
          <w:lang w:val="en-US" w:bidi="he-IL"/>
        </w:rPr>
      </w:pPr>
      <w:r>
        <w:rPr>
          <w:rFonts w:ascii="Arial" w:hAnsi="Arial" w:cs="Arial"/>
          <w:sz w:val="22"/>
          <w:szCs w:val="22"/>
          <w:lang w:val="en-US" w:bidi="he-IL"/>
        </w:rPr>
        <w:t>&lt;&lt;Form_greeting&gt;&gt;</w:t>
      </w:r>
      <w:r>
        <w:rPr>
          <w:rFonts w:ascii="Arial" w:hAnsi="Arial" w:cs="Arial"/>
          <w:sz w:val="22"/>
          <w:szCs w:val="22"/>
          <w:lang w:val="en-US"/>
        </w:rPr>
        <w:t xml:space="preserve"> &lt;&lt;Account_MERC_Sfx_Nm_GLBL&gt;&gt; &lt;&lt;A</w:t>
      </w:r>
      <w:r>
        <w:rPr>
          <w:rFonts w:ascii="Arial" w:hAnsi="Arial" w:cs="Arial"/>
          <w:sz w:val="22"/>
          <w:szCs w:val="22"/>
          <w:lang w:val="en-US"/>
        </w:rPr>
        <w:t>c</w:t>
      </w:r>
      <w:r>
        <w:rPr>
          <w:rFonts w:ascii="Arial" w:hAnsi="Arial" w:cs="Arial"/>
          <w:sz w:val="22"/>
          <w:szCs w:val="22"/>
          <w:lang w:val="en-US"/>
        </w:rPr>
        <w:t>count_MERC_LastName&gt;&gt;,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374416C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006F23">
        <w:rPr>
          <w:rFonts w:ascii="Arial" w:hAnsi="Arial" w:cs="Arial"/>
          <w:sz w:val="22"/>
          <w:szCs w:val="22"/>
          <w:lang w:val="de-DE"/>
        </w:rPr>
        <w:t>.</w:t>
      </w:r>
    </w:p>
    <w:p w14:paraId="67BA5D9A" w14:textId="77777777" w:rsidR="00C80EB6" w:rsidRPr="00967C89" w:rsidRDefault="00C80EB6" w:rsidP="00C80EB6">
      <w:pPr>
        <w:autoSpaceDE w:val="0"/>
        <w:autoSpaceDN w:val="0"/>
        <w:jc w:val="center"/>
        <w:rPr>
          <w:rFonts w:ascii="Arial" w:hAnsi="Arial" w:cs="Arial"/>
          <w:sz w:val="22"/>
          <w:szCs w:val="22"/>
          <w:lang w:val="en-US"/>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85040C"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7A4C7DD5"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967C89">
        <w:rPr>
          <w:rFonts w:ascii="Arial" w:hAnsi="Arial" w:cs="Arial"/>
          <w:color w:val="000000"/>
          <w:sz w:val="22"/>
          <w:szCs w:val="22"/>
          <w:lang w:val="de-DE"/>
        </w:rPr>
        <w:t>:</w:t>
      </w:r>
    </w:p>
    <w:p w14:paraId="38634300" w14:textId="77777777" w:rsidR="00967C89" w:rsidRPr="0085040C" w:rsidRDefault="00967C89" w:rsidP="00967C89">
      <w:pPr>
        <w:autoSpaceDE w:val="0"/>
        <w:autoSpaceDN w:val="0"/>
        <w:jc w:val="both"/>
        <w:rPr>
          <w:rFonts w:ascii="Arial" w:hAnsi="Arial" w:cs="Arial"/>
          <w:color w:val="000000"/>
          <w:sz w:val="22"/>
          <w:szCs w:val="22"/>
          <w:lang w:val="de-DE"/>
        </w:rPr>
      </w:pPr>
      <w:r w:rsidRPr="0085040C">
        <w:rPr>
          <w:rFonts w:ascii="Arial" w:hAnsi="Arial" w:cs="Arial"/>
          <w:color w:val="000000"/>
          <w:sz w:val="22"/>
          <w:szCs w:val="22"/>
          <w:lang w:val="de-DE"/>
        </w:rPr>
        <w:t xml:space="preserve">Tel: +49 6929 - 9571847 </w:t>
      </w:r>
      <w:r w:rsidRPr="0085040C">
        <w:rPr>
          <w:rFonts w:ascii="Arial" w:hAnsi="Arial" w:cs="Arial"/>
          <w:color w:val="000000"/>
          <w:sz w:val="22"/>
          <w:szCs w:val="22"/>
          <w:lang w:val="en-US" w:eastAsia="en-IE"/>
        </w:rPr>
        <w:t>Ihr Ansprechpartner: &lt;&lt;User_Name&gt;&gt;</w:t>
      </w:r>
    </w:p>
    <w:p w14:paraId="45416F02" w14:textId="77777777" w:rsidR="00967C89" w:rsidRDefault="00967C89" w:rsidP="00C80EB6">
      <w:pPr>
        <w:autoSpaceDE w:val="0"/>
        <w:autoSpaceDN w:val="0"/>
        <w:jc w:val="both"/>
        <w:rPr>
          <w:rFonts w:ascii="Arial" w:hAnsi="Arial" w:cs="Arial"/>
          <w:color w:val="000000"/>
          <w:sz w:val="22"/>
          <w:szCs w:val="22"/>
          <w:lang w:val="de-DE"/>
        </w:rPr>
      </w:pPr>
    </w:p>
    <w:p w14:paraId="45D7015F" w14:textId="77777777" w:rsidR="00C80EB6" w:rsidRPr="000F6E2F" w:rsidRDefault="00C80EB6" w:rsidP="00C80EB6">
      <w:pPr>
        <w:jc w:val="both"/>
        <w:rPr>
          <w:rFonts w:ascii="Arial" w:hAnsi="Arial" w:cs="Arial"/>
          <w:sz w:val="22"/>
          <w:szCs w:val="22"/>
          <w:lang w:val="de-DE"/>
        </w:rPr>
      </w:pPr>
      <w:bookmarkStart w:id="0" w:name="_GoBack"/>
      <w:bookmarkEnd w:id="0"/>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tbl>
      <w:tblPr>
        <w:tblW w:w="9039" w:type="dxa"/>
        <w:tblLook w:val="01E0" w:firstRow="1" w:lastRow="1" w:firstColumn="1" w:lastColumn="1" w:noHBand="0" w:noVBand="0"/>
      </w:tblPr>
      <w:tblGrid>
        <w:gridCol w:w="9039"/>
      </w:tblGrid>
      <w:tr w:rsidR="00723839" w:rsidRPr="00967C89" w14:paraId="5DE9AB10" w14:textId="77777777" w:rsidTr="00943036">
        <w:tc>
          <w:tcPr>
            <w:tcW w:w="9039" w:type="dxa"/>
          </w:tcPr>
          <w:p w14:paraId="084CC787" w14:textId="77777777" w:rsidR="00723839" w:rsidRDefault="00723839" w:rsidP="00943036">
            <w:pPr>
              <w:jc w:val="center"/>
              <w:rPr>
                <w:rFonts w:ascii="Arial" w:hAnsi="Arial" w:cs="Arial"/>
                <w:b/>
                <w:sz w:val="22"/>
                <w:szCs w:val="22"/>
                <w:lang w:val="da-DK"/>
              </w:rPr>
            </w:pPr>
            <w:r w:rsidRPr="009B7037">
              <w:rPr>
                <w:rFonts w:ascii="Arial" w:hAnsi="Arial" w:cs="Arial"/>
                <w:b/>
                <w:sz w:val="22"/>
                <w:szCs w:val="22"/>
                <w:lang w:val="da-DK"/>
              </w:rPr>
              <w:lastRenderedPageBreak/>
              <w:t>Dienstleistungsvertrag</w:t>
            </w:r>
          </w:p>
          <w:p w14:paraId="048F2A2A" w14:textId="77777777" w:rsidR="00723839" w:rsidRPr="009B7037" w:rsidRDefault="00723839" w:rsidP="00943036">
            <w:pPr>
              <w:jc w:val="center"/>
              <w:rPr>
                <w:rFonts w:ascii="Arial" w:hAnsi="Arial" w:cs="Arial"/>
                <w:b/>
                <w:sz w:val="22"/>
                <w:szCs w:val="22"/>
                <w:lang w:val="da-DK"/>
              </w:rPr>
            </w:pPr>
            <w:r w:rsidRPr="009B7037">
              <w:rPr>
                <w:rFonts w:ascii="Arial" w:hAnsi="Arial" w:cs="Arial"/>
                <w:b/>
                <w:sz w:val="22"/>
                <w:szCs w:val="22"/>
                <w:lang w:val="da-DK"/>
              </w:rPr>
              <w:t>(</w:t>
            </w:r>
            <w:r w:rsidRPr="000F7385">
              <w:rPr>
                <w:rFonts w:ascii="Arial" w:hAnsi="Arial" w:cs="Arial"/>
                <w:b/>
                <w:sz w:val="22"/>
                <w:szCs w:val="22"/>
                <w:lang w:val="da-DK"/>
              </w:rPr>
              <w:t>für Beratungsleistungen</w:t>
            </w:r>
            <w:r w:rsidRPr="009B7037">
              <w:rPr>
                <w:rFonts w:ascii="Arial" w:hAnsi="Arial" w:cs="Arial"/>
                <w:b/>
                <w:sz w:val="22"/>
                <w:szCs w:val="22"/>
                <w:lang w:val="da-DK"/>
              </w:rPr>
              <w:t>)</w:t>
            </w:r>
          </w:p>
          <w:p w14:paraId="03512F81" w14:textId="77777777" w:rsidR="00723839" w:rsidRPr="009B7037" w:rsidRDefault="00723839" w:rsidP="00943036">
            <w:pPr>
              <w:jc w:val="both"/>
              <w:rPr>
                <w:rFonts w:ascii="Arial" w:hAnsi="Arial" w:cs="Arial"/>
                <w:b/>
                <w:sz w:val="22"/>
                <w:szCs w:val="22"/>
                <w:lang w:val="da-DK"/>
              </w:rPr>
            </w:pPr>
          </w:p>
          <w:p w14:paraId="5C981BB6" w14:textId="77777777" w:rsidR="00723839" w:rsidRPr="00A165E8" w:rsidRDefault="00723839" w:rsidP="00943036">
            <w:pPr>
              <w:jc w:val="both"/>
              <w:rPr>
                <w:rFonts w:ascii="Arial" w:hAnsi="Arial" w:cs="Arial"/>
                <w:sz w:val="22"/>
                <w:szCs w:val="22"/>
                <w:lang w:val="da-DK"/>
              </w:rPr>
            </w:pPr>
            <w:r w:rsidRPr="00A165E8">
              <w:rPr>
                <w:rFonts w:ascii="Arial" w:hAnsi="Arial" w:cs="Arial"/>
                <w:sz w:val="22"/>
                <w:szCs w:val="22"/>
                <w:lang w:val="da-DK"/>
              </w:rPr>
              <w:t>Zwischen den</w:t>
            </w:r>
            <w:bookmarkStart w:id="1" w:name="Text2"/>
            <w:r w:rsidRPr="00A165E8">
              <w:rPr>
                <w:rFonts w:ascii="Arial" w:hAnsi="Arial" w:cs="Arial"/>
                <w:sz w:val="22"/>
                <w:szCs w:val="22"/>
                <w:lang w:val="da-DK"/>
              </w:rPr>
              <w:t xml:space="preserve"> nachstehend benannten Parteien</w:t>
            </w:r>
          </w:p>
          <w:p w14:paraId="526C09A2" w14:textId="77777777" w:rsidR="00723839" w:rsidRPr="00A165E8" w:rsidRDefault="00723839" w:rsidP="00943036">
            <w:pPr>
              <w:jc w:val="both"/>
              <w:rPr>
                <w:rFonts w:ascii="Arial" w:hAnsi="Arial" w:cs="Arial"/>
                <w:sz w:val="22"/>
                <w:szCs w:val="22"/>
                <w:lang w:val="da-DK"/>
              </w:rPr>
            </w:pPr>
          </w:p>
          <w:p w14:paraId="15BA67A4" w14:textId="77777777" w:rsidR="00723839" w:rsidRPr="007957FB" w:rsidRDefault="00723839" w:rsidP="00943036">
            <w:pPr>
              <w:jc w:val="both"/>
              <w:rPr>
                <w:rFonts w:ascii="Arial" w:hAnsi="Arial" w:cs="Arial"/>
                <w:sz w:val="22"/>
                <w:szCs w:val="22"/>
                <w:lang w:val="en-US"/>
              </w:rPr>
            </w:pPr>
            <w:r w:rsidRPr="00472BE7">
              <w:rPr>
                <w:rFonts w:ascii="Arial" w:hAnsi="Arial" w:cs="Arial"/>
                <w:b/>
                <w:sz w:val="22"/>
                <w:szCs w:val="22"/>
              </w:rPr>
              <w:t>(“HCP”)</w:t>
            </w:r>
          </w:p>
          <w:bookmarkEnd w:id="1"/>
          <w:p w14:paraId="2B26C59D"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&lt;&lt;Account_MERC_Title_Desc_GLBL&gt;&gt;</w:t>
            </w:r>
          </w:p>
          <w:p w14:paraId="0977D302"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&lt;&lt;Account_MERC_Sfx_Nm_GLBL&gt;&gt;</w:t>
            </w:r>
          </w:p>
          <w:p w14:paraId="54E6A554"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&lt;&lt;Account_MERC_Name&gt;&gt;</w:t>
            </w:r>
          </w:p>
          <w:p w14:paraId="2F616ACC"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&lt;&lt;Address_GLBL_Line_1_Adrs_Txt_GLBL&gt;&gt;</w:t>
            </w:r>
          </w:p>
          <w:p w14:paraId="474AE16F"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&lt;&lt;Address_GLBL_Line_2_Adrs_Txt_GLBL&gt;&gt;</w:t>
            </w:r>
          </w:p>
          <w:p w14:paraId="1EB74A8D" w14:textId="77777777" w:rsidR="00723839" w:rsidRDefault="00723839" w:rsidP="00943036">
            <w:pPr>
              <w:jc w:val="both"/>
              <w:rPr>
                <w:rFonts w:ascii="Arial" w:hAnsi="Arial" w:cs="Arial"/>
                <w:sz w:val="22"/>
                <w:szCs w:val="22"/>
                <w:lang w:val="en-US"/>
              </w:rPr>
            </w:pPr>
            <w:r w:rsidRPr="00E938B9">
              <w:rPr>
                <w:rFonts w:ascii="Arial" w:hAnsi="Arial" w:cs="Arial"/>
                <w:sz w:val="22"/>
                <w:szCs w:val="22"/>
                <w:lang w:val="en-US"/>
              </w:rPr>
              <w:t>&lt;&lt;Address_GLBL_Zip_Postal_Code_GLBL&gt;&gt; &lt;&lt;Address_GLBL_City_GLBL&gt;&gt;</w:t>
            </w:r>
          </w:p>
          <w:p w14:paraId="78B3B3EC" w14:textId="77777777" w:rsidR="00723839" w:rsidRPr="009D20E0" w:rsidRDefault="00723839" w:rsidP="00943036">
            <w:pPr>
              <w:jc w:val="both"/>
              <w:rPr>
                <w:rFonts w:ascii="Arial" w:hAnsi="Arial" w:cs="Arial"/>
                <w:sz w:val="22"/>
                <w:szCs w:val="22"/>
              </w:rPr>
            </w:pPr>
          </w:p>
          <w:p w14:paraId="210A677D" w14:textId="77777777" w:rsidR="00723839" w:rsidRDefault="00723839" w:rsidP="00943036">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2730D88A" w14:textId="77777777" w:rsidR="00723839" w:rsidRPr="009D20E0" w:rsidRDefault="00723839" w:rsidP="00943036">
            <w:pPr>
              <w:jc w:val="both"/>
              <w:rPr>
                <w:rFonts w:ascii="Arial" w:hAnsi="Arial" w:cs="Arial"/>
                <w:sz w:val="22"/>
                <w:szCs w:val="22"/>
                <w:lang w:val="en-US"/>
              </w:rPr>
            </w:pPr>
          </w:p>
          <w:p w14:paraId="17EFED78" w14:textId="77777777" w:rsidR="00723839" w:rsidRPr="009D20E0" w:rsidRDefault="00723839" w:rsidP="00943036">
            <w:pPr>
              <w:jc w:val="both"/>
              <w:rPr>
                <w:rFonts w:ascii="Arial" w:hAnsi="Arial" w:cs="Arial"/>
                <w:sz w:val="22"/>
                <w:szCs w:val="22"/>
              </w:rPr>
            </w:pPr>
            <w:r w:rsidRPr="00096191">
              <w:rPr>
                <w:rFonts w:ascii="Arial" w:hAnsi="Arial" w:cs="Arial"/>
                <w:sz w:val="22"/>
                <w:szCs w:val="22"/>
              </w:rPr>
              <w:t>und</w:t>
            </w:r>
          </w:p>
          <w:p w14:paraId="6A75C512"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Lilly Deutschland GmbH (“Lilly”)</w:t>
            </w:r>
          </w:p>
          <w:p w14:paraId="43163162"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Werner-Reimers-Straße 2-4</w:t>
            </w:r>
          </w:p>
          <w:p w14:paraId="45716161"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61352 Bad Homburg</w:t>
            </w:r>
          </w:p>
          <w:p w14:paraId="29B1ABD8" w14:textId="77777777" w:rsidR="00723839" w:rsidRPr="009333A9" w:rsidRDefault="00723839" w:rsidP="00943036">
            <w:pPr>
              <w:jc w:val="both"/>
              <w:rPr>
                <w:rFonts w:ascii="Arial" w:hAnsi="Arial" w:cs="Arial"/>
                <w:sz w:val="22"/>
                <w:szCs w:val="22"/>
              </w:rPr>
            </w:pPr>
          </w:p>
          <w:p w14:paraId="201A3CA3" w14:textId="77777777" w:rsidR="00723839" w:rsidRPr="009333A9" w:rsidRDefault="00723839" w:rsidP="00943036">
            <w:pPr>
              <w:jc w:val="both"/>
              <w:rPr>
                <w:rFonts w:ascii="Arial" w:hAnsi="Arial" w:cs="Arial"/>
                <w:sz w:val="22"/>
                <w:szCs w:val="22"/>
              </w:rPr>
            </w:pPr>
          </w:p>
          <w:p w14:paraId="2994F16A" w14:textId="77777777" w:rsidR="00723839" w:rsidRPr="009333A9" w:rsidRDefault="00723839" w:rsidP="00943036">
            <w:pPr>
              <w:jc w:val="both"/>
              <w:rPr>
                <w:rFonts w:ascii="Arial" w:hAnsi="Arial" w:cs="Arial"/>
                <w:sz w:val="22"/>
                <w:szCs w:val="22"/>
              </w:rPr>
            </w:pPr>
          </w:p>
          <w:p w14:paraId="51FE2BD3" w14:textId="77777777" w:rsidR="00723839" w:rsidRPr="009333A9" w:rsidRDefault="00723839" w:rsidP="00943036">
            <w:pPr>
              <w:jc w:val="both"/>
              <w:rPr>
                <w:rFonts w:ascii="Arial" w:hAnsi="Arial" w:cs="Arial"/>
                <w:b/>
                <w:sz w:val="22"/>
                <w:szCs w:val="22"/>
              </w:rPr>
            </w:pPr>
            <w:r w:rsidRPr="009333A9">
              <w:rPr>
                <w:rFonts w:ascii="Arial" w:hAnsi="Arial" w:cs="Arial"/>
                <w:b/>
                <w:sz w:val="22"/>
                <w:szCs w:val="22"/>
              </w:rPr>
              <w:t>Vereinbarung</w:t>
            </w:r>
          </w:p>
          <w:p w14:paraId="1EE41FF6" w14:textId="77777777" w:rsidR="00723839" w:rsidRPr="009A7DDF" w:rsidRDefault="00723839" w:rsidP="00943036">
            <w:pPr>
              <w:jc w:val="both"/>
              <w:rPr>
                <w:rFonts w:ascii="Arial" w:hAnsi="Arial" w:cs="Arial"/>
                <w:b/>
                <w:sz w:val="22"/>
                <w:szCs w:val="22"/>
                <w:lang w:val="de-DE"/>
              </w:rPr>
            </w:pPr>
          </w:p>
          <w:p w14:paraId="30AADFD5" w14:textId="77777777" w:rsidR="00723839" w:rsidRPr="009333A9" w:rsidRDefault="00723839" w:rsidP="00943036">
            <w:pPr>
              <w:jc w:val="both"/>
              <w:rPr>
                <w:rFonts w:ascii="Arial" w:hAnsi="Arial" w:cs="Arial"/>
                <w:sz w:val="22"/>
                <w:szCs w:val="22"/>
              </w:rPr>
            </w:pPr>
            <w:r w:rsidRPr="009333A9">
              <w:rPr>
                <w:rFonts w:ascii="Arial" w:hAnsi="Arial" w:cs="Arial"/>
                <w:sz w:val="22"/>
                <w:szCs w:val="22"/>
              </w:rPr>
              <w:t>Die Parteien vereinbaren hiermit Folgendes:</w:t>
            </w:r>
          </w:p>
          <w:p w14:paraId="2659C273" w14:textId="77777777" w:rsidR="00723839" w:rsidRPr="009333A9" w:rsidRDefault="00723839" w:rsidP="00943036">
            <w:pPr>
              <w:jc w:val="both"/>
              <w:rPr>
                <w:rFonts w:ascii="Arial" w:hAnsi="Arial" w:cs="Arial"/>
                <w:sz w:val="22"/>
                <w:szCs w:val="22"/>
              </w:rPr>
            </w:pPr>
          </w:p>
          <w:p w14:paraId="5C8587F9" w14:textId="77777777" w:rsidR="00723839" w:rsidRPr="000F7385" w:rsidRDefault="00723839" w:rsidP="00943036">
            <w:pPr>
              <w:jc w:val="both"/>
              <w:rPr>
                <w:rFonts w:ascii="Arial" w:hAnsi="Arial" w:cs="Arial"/>
                <w:sz w:val="22"/>
                <w:szCs w:val="22"/>
                <w:lang w:val="de-DE"/>
              </w:rPr>
            </w:pPr>
            <w:r w:rsidRPr="000F7385">
              <w:rPr>
                <w:rFonts w:ascii="Arial" w:hAnsi="Arial" w:cs="Arial"/>
                <w:sz w:val="22"/>
                <w:szCs w:val="22"/>
                <w:lang w:val="da-DK"/>
              </w:rPr>
              <w:t xml:space="preserve">Der Vertragspartner erbringt die nachstehend benannten Dienstleistungen für </w:t>
            </w:r>
            <w:r>
              <w:rPr>
                <w:rFonts w:ascii="Arial" w:hAnsi="Arial" w:cs="Arial"/>
                <w:b/>
                <w:sz w:val="22"/>
                <w:szCs w:val="22"/>
                <w:lang w:val="da-DK"/>
              </w:rPr>
              <w:t xml:space="preserve">Lilly Deutschland GmbH </w:t>
            </w:r>
            <w:r w:rsidRPr="000F7385">
              <w:rPr>
                <w:rFonts w:ascii="Arial" w:hAnsi="Arial" w:cs="Arial"/>
                <w:sz w:val="22"/>
                <w:szCs w:val="22"/>
                <w:lang w:val="da-DK"/>
              </w:rPr>
              <w:t>(„Dienstleistungen”) unter Berücksichtigung der als Anlage 1 beigefügten allgemeinen Vertragsbedingungen:</w:t>
            </w:r>
          </w:p>
          <w:p w14:paraId="09BE3F44" w14:textId="77777777" w:rsidR="00723839" w:rsidRPr="00F44BDC" w:rsidRDefault="00723839" w:rsidP="00943036">
            <w:pPr>
              <w:jc w:val="both"/>
              <w:rPr>
                <w:rFonts w:ascii="Arial" w:hAnsi="Arial" w:cs="Arial"/>
                <w:sz w:val="22"/>
                <w:szCs w:val="22"/>
                <w:lang w:val="da-DK"/>
              </w:rPr>
            </w:pPr>
          </w:p>
          <w:p w14:paraId="628DC514"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Vereinbarungsgegenstand</w:t>
            </w:r>
          </w:p>
          <w:p w14:paraId="73CE8500" w14:textId="77777777" w:rsidR="00723839" w:rsidRDefault="00723839" w:rsidP="00943036">
            <w:pPr>
              <w:jc w:val="both"/>
              <w:rPr>
                <w:rFonts w:ascii="Arial" w:hAnsi="Arial" w:cs="Arial"/>
                <w:sz w:val="22"/>
                <w:szCs w:val="22"/>
                <w:lang w:val="da-DK"/>
              </w:rPr>
            </w:pPr>
            <w:r w:rsidRPr="000A5C2C">
              <w:rPr>
                <w:rFonts w:ascii="Arial" w:hAnsi="Arial" w:cs="Arial"/>
                <w:sz w:val="22"/>
                <w:szCs w:val="22"/>
                <w:lang w:val="da-DK"/>
              </w:rPr>
              <w:t>Gegenstand der Vereinbarung ist die selbständige Beratung im Bereich</w:t>
            </w:r>
          </w:p>
          <w:p w14:paraId="54D1510D" w14:textId="77777777" w:rsidR="00723839" w:rsidRPr="000A5C2C" w:rsidRDefault="00723839" w:rsidP="00943036">
            <w:pPr>
              <w:jc w:val="both"/>
              <w:rPr>
                <w:rFonts w:ascii="Arial" w:hAnsi="Arial" w:cs="Arial"/>
                <w:sz w:val="22"/>
                <w:szCs w:val="22"/>
                <w:lang w:val="da-DK"/>
              </w:rPr>
            </w:pPr>
          </w:p>
          <w:p w14:paraId="7D1F49E5"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[Anmerkung für Lilly: An dieser Stelle muss der Aufgabenbereich des Beraters detailliert beschrieben werden. Dies kann etwa derart erfolgen, dass die einzelnen Aufgaben des Beraters konkret genannt werden, z. B. Bewertung von Daten aus klinischen Prüfungen und Erstellung eines Manuskripts, Beratung und Teilnahme an bestimmten Besprechungsterminen, o.ä. Da sich die Art der Leistungen je nach Fallgestaltung stark unterscheiden kann, darf die Beratungstätigkeit nicht nur allgemein und unbestimmt beschrieben werden.]</w:t>
            </w:r>
          </w:p>
          <w:p w14:paraId="3462BECB" w14:textId="77777777" w:rsidR="00723839" w:rsidRPr="000A5C2C" w:rsidRDefault="00723839" w:rsidP="00943036">
            <w:pPr>
              <w:jc w:val="both"/>
              <w:rPr>
                <w:rFonts w:ascii="Arial" w:hAnsi="Arial" w:cs="Arial"/>
                <w:sz w:val="22"/>
                <w:szCs w:val="22"/>
                <w:lang w:val="da-DK"/>
              </w:rPr>
            </w:pPr>
          </w:p>
          <w:p w14:paraId="4B3E3B1A"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Der Vertragspartner wird seine Dienstleistungen unabhängig und objektiv erbringen, sich bei Beurteilungen an die wissenschaftlichen Kriterien der ärztlichen Heilkunst halten und sich nicht von betriebswirtschaftlichen Faktoren leiten lassen.</w:t>
            </w:r>
          </w:p>
          <w:p w14:paraId="2D6E279E" w14:textId="77777777" w:rsidR="00723839" w:rsidRPr="000A5C2C" w:rsidRDefault="00723839" w:rsidP="00943036">
            <w:pPr>
              <w:jc w:val="both"/>
              <w:rPr>
                <w:rFonts w:ascii="Arial" w:hAnsi="Arial" w:cs="Arial"/>
                <w:sz w:val="22"/>
                <w:szCs w:val="22"/>
                <w:lang w:val="da-DK"/>
              </w:rPr>
            </w:pPr>
          </w:p>
          <w:p w14:paraId="75F2A3B3"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Der Vertragspartner wird Lilly als Experte insbesondere unter medizinischen, wissenschaftlichen oder kommerziellen Aspekten in dem oben genannten Therapiebereich unterstützen. Die Zusammenarbeit hat das allgemeine Ziel das medizinische Wissen und den hochwertigen Einsatz von Arzneimitteln in dem relevanten Indikationsgebiet zu fördern.</w:t>
            </w:r>
          </w:p>
          <w:p w14:paraId="787EF8EB" w14:textId="77777777" w:rsidR="00723839" w:rsidRPr="000A5C2C" w:rsidRDefault="00723839" w:rsidP="00943036">
            <w:pPr>
              <w:jc w:val="both"/>
              <w:rPr>
                <w:rFonts w:ascii="Arial" w:hAnsi="Arial" w:cs="Arial"/>
                <w:sz w:val="22"/>
                <w:szCs w:val="22"/>
                <w:lang w:val="da-DK"/>
              </w:rPr>
            </w:pPr>
          </w:p>
          <w:p w14:paraId="3A2048FB"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In Fällen, in denen der Vertragspartner mit der Erstellung von Inhalten betraut wird, die im Rahmen einer Lilly-Expertenarbeitsgruppe-Veranstaltung verwendet werden sollen, ist zu beachten, dass die Inhalte folgende Anforderungen erfüllen müssen:</w:t>
            </w:r>
          </w:p>
          <w:p w14:paraId="039C9789"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Im Inhalt muss jede Art von Beziehung zwischen dem Vertragspartner und Lilly offengelegt werden (z.B. die Funktion des Vertragspartners als Referent, Berater, Studienleiter/Prüfarzt);</w:t>
            </w:r>
          </w:p>
          <w:p w14:paraId="296E07C9"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des Weiteren darf der Inhalt keinen Produktbezug (z.B. Handelsnamen von Produkten, Produktlogo, Produktfarben usw.) enthalten, es sei denn das Produktbranding ist Gegenstand der Beratungsleistung; und</w:t>
            </w:r>
          </w:p>
          <w:p w14:paraId="7D2D7984"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 xml:space="preserve">Materialien mit medizinischem Inhalt müssen rechtzeitig vor der Veranstaltung zur Prüfung und anschließenden Archivierung an den jeweiligen Lilly-Ansprechpartner aus der medizinischen Abteilung übermittelt werden. </w:t>
            </w:r>
          </w:p>
          <w:p w14:paraId="549BB271" w14:textId="77777777" w:rsidR="00723839" w:rsidRPr="000A5C2C" w:rsidRDefault="00723839" w:rsidP="00943036">
            <w:pPr>
              <w:jc w:val="both"/>
              <w:rPr>
                <w:rFonts w:ascii="Arial" w:hAnsi="Arial" w:cs="Arial"/>
                <w:sz w:val="22"/>
                <w:szCs w:val="22"/>
                <w:lang w:val="da-DK"/>
              </w:rPr>
            </w:pPr>
          </w:p>
          <w:p w14:paraId="74196BB2" w14:textId="77777777" w:rsidR="00723839" w:rsidRPr="00870337" w:rsidRDefault="00723839" w:rsidP="00943036">
            <w:pPr>
              <w:jc w:val="both"/>
              <w:rPr>
                <w:rFonts w:ascii="Arial" w:hAnsi="Arial" w:cs="Arial"/>
                <w:b/>
                <w:sz w:val="22"/>
                <w:szCs w:val="22"/>
                <w:lang w:val="da-DK"/>
              </w:rPr>
            </w:pPr>
            <w:r w:rsidRPr="00870337">
              <w:rPr>
                <w:rFonts w:ascii="Arial" w:hAnsi="Arial" w:cs="Arial"/>
                <w:b/>
                <w:sz w:val="22"/>
                <w:szCs w:val="22"/>
                <w:lang w:val="da-DK"/>
              </w:rPr>
              <w:t>Dokumentation</w:t>
            </w:r>
          </w:p>
          <w:p w14:paraId="0E4572EB"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 xml:space="preserve">Der Berater wird die von ihm im Rahmen dieser Vereinbarung erbrachten Leistungen detailliert schriftlich dokumentieren (mit Leistungsbeschreibung und Angabe des Zeitpunkts sowie Dauer der Leistungserbringung) und diese Dokumentation Lilly überlassen. </w:t>
            </w:r>
          </w:p>
          <w:p w14:paraId="19566063" w14:textId="77777777" w:rsidR="00723839" w:rsidRPr="000A5C2C" w:rsidRDefault="00723839" w:rsidP="00943036">
            <w:pPr>
              <w:jc w:val="both"/>
              <w:rPr>
                <w:rFonts w:ascii="Arial" w:hAnsi="Arial" w:cs="Arial"/>
                <w:sz w:val="22"/>
                <w:szCs w:val="22"/>
                <w:lang w:val="da-DK"/>
              </w:rPr>
            </w:pPr>
          </w:p>
          <w:p w14:paraId="21BC8697" w14:textId="77777777" w:rsidR="00723839" w:rsidRPr="009A7DDF" w:rsidRDefault="00723839" w:rsidP="00943036">
            <w:pPr>
              <w:jc w:val="both"/>
              <w:rPr>
                <w:rFonts w:ascii="Arial" w:hAnsi="Arial" w:cs="Arial"/>
                <w:sz w:val="22"/>
                <w:szCs w:val="22"/>
                <w:lang w:val="da-DK"/>
              </w:rPr>
            </w:pPr>
            <w:r w:rsidRPr="000A5C2C">
              <w:rPr>
                <w:rFonts w:ascii="Arial" w:hAnsi="Arial" w:cs="Arial"/>
                <w:sz w:val="22"/>
                <w:szCs w:val="22"/>
                <w:lang w:val="da-DK"/>
              </w:rPr>
              <w:t>Im Einklang mit § 18 Abs. 2 FSA-Kodex soll der Vertragspartner auch bei öffentlichen Äußerungen außerhalb seiner Beratertätigkeit für Lilly (z.B. im Rahmen von Publikationen, Vorträgen, Interviews, etc.) einen Hinweis auf jede Art von Beziehung mit Lilly erteilen, sofern sich seine öffentliche Äußerung auf die mit dieser Vereinbarung geregelten Beratertätigkeit bezieht.</w:t>
            </w:r>
          </w:p>
          <w:p w14:paraId="5884136A" w14:textId="77777777" w:rsidR="00723839" w:rsidRPr="00472BE7" w:rsidRDefault="00723839" w:rsidP="00943036">
            <w:pPr>
              <w:rPr>
                <w:rFonts w:ascii="Arial" w:hAnsi="Arial" w:cs="Arial"/>
                <w:sz w:val="22"/>
                <w:szCs w:val="22"/>
                <w:lang w:val="da-DK"/>
              </w:rPr>
            </w:pPr>
          </w:p>
        </w:tc>
      </w:tr>
    </w:tbl>
    <w:p w14:paraId="685471AE" w14:textId="77777777" w:rsidR="00723839" w:rsidRPr="00472BE7" w:rsidRDefault="00723839" w:rsidP="00723839">
      <w:pPr>
        <w:jc w:val="both"/>
        <w:rPr>
          <w:rFonts w:ascii="Arial" w:hAnsi="Arial" w:cs="Arial"/>
          <w:color w:val="000000"/>
          <w:sz w:val="22"/>
          <w:szCs w:val="22"/>
          <w:lang w:val="da-DK"/>
        </w:rPr>
      </w:pPr>
      <w:r w:rsidRPr="009A7DDF">
        <w:rPr>
          <w:rFonts w:ascii="Arial" w:hAnsi="Arial" w:cs="Arial"/>
          <w:sz w:val="22"/>
          <w:szCs w:val="22"/>
        </w:rPr>
        <w:lastRenderedPageBreak/>
        <w:fldChar w:fldCharType="begin"/>
      </w:r>
      <w:r>
        <w:rPr>
          <w:rFonts w:ascii="Arial" w:hAnsi="Arial" w:cs="Arial"/>
          <w:sz w:val="22"/>
          <w:szCs w:val="22"/>
          <w:lang w:val="da-DK"/>
        </w:rPr>
        <w:instrText xml:space="preserve"> IF</w:instrText>
      </w:r>
      <w:r w:rsidRPr="00472BE7">
        <w:rPr>
          <w:rFonts w:ascii="Arial" w:hAnsi="Arial" w:cs="Arial"/>
          <w:sz w:val="22"/>
          <w:szCs w:val="22"/>
          <w:lang w:val="da-DK"/>
        </w:rPr>
        <w:instrText>"&lt;&lt;Meeting_Participant_MERC_Payment_Required_for_Meeting_MERC&gt;&gt;"="Yes"</w:instrText>
      </w:r>
      <w:r w:rsidRPr="00472BE7">
        <w:rPr>
          <w:rFonts w:ascii="Arial" w:hAnsi="Arial" w:cs="Arial"/>
          <w:color w:val="000000"/>
          <w:sz w:val="22"/>
          <w:szCs w:val="22"/>
          <w:lang w:val="da-DK"/>
        </w:rPr>
        <w:instrText>"</w:instrText>
      </w:r>
    </w:p>
    <w:tbl>
      <w:tblPr>
        <w:tblStyle w:val="TableGrid"/>
        <w:tblW w:w="9039" w:type="dxa"/>
        <w:tblLook w:val="04A0" w:firstRow="1" w:lastRow="0" w:firstColumn="1" w:lastColumn="0" w:noHBand="0" w:noVBand="1"/>
      </w:tblPr>
      <w:tblGrid>
        <w:gridCol w:w="9039"/>
      </w:tblGrid>
      <w:tr w:rsidR="00723839" w14:paraId="083513F9" w14:textId="77777777" w:rsidTr="00943036">
        <w:tc>
          <w:tcPr>
            <w:tcW w:w="9039" w:type="dxa"/>
            <w:tcBorders>
              <w:top w:val="nil"/>
              <w:left w:val="nil"/>
              <w:bottom w:val="nil"/>
              <w:right w:val="nil"/>
            </w:tcBorders>
          </w:tcPr>
          <w:p w14:paraId="0A9A1D7F" w14:textId="77777777" w:rsidR="00723839" w:rsidRPr="00870337" w:rsidRDefault="00723839" w:rsidP="00943036">
            <w:pPr>
              <w:jc w:val="both"/>
              <w:rPr>
                <w:rFonts w:ascii="Arial" w:hAnsi="Arial" w:cs="Arial"/>
                <w:color w:val="000000"/>
                <w:lang w:val="da-DK"/>
              </w:rPr>
            </w:pPr>
            <w:r w:rsidRPr="00870337">
              <w:rPr>
                <w:rFonts w:ascii="Arial" w:hAnsi="Arial" w:cs="Arial"/>
                <w:color w:val="000000"/>
                <w:lang w:val="da-DK"/>
              </w:rPr>
              <w:instrText>Für die Erbringung der Dienstleistungen wird folgende Honorarregelung getroffen:</w:instrText>
            </w:r>
          </w:p>
          <w:p w14:paraId="556A3939" w14:textId="77777777" w:rsidR="00723839" w:rsidRDefault="00723839" w:rsidP="00943036">
            <w:pPr>
              <w:jc w:val="both"/>
              <w:rPr>
                <w:rFonts w:ascii="Arial" w:hAnsi="Arial" w:cs="Arial"/>
                <w:color w:val="000000"/>
                <w:lang w:val="da-DK"/>
              </w:rPr>
            </w:pPr>
          </w:p>
          <w:p w14:paraId="6722205D" w14:textId="77777777" w:rsidR="00723839" w:rsidRPr="00472BE7" w:rsidRDefault="00723839" w:rsidP="00943036">
            <w:pPr>
              <w:jc w:val="both"/>
              <w:rPr>
                <w:rFonts w:ascii="Arial" w:hAnsi="Arial" w:cs="Arial"/>
                <w:color w:val="000000"/>
                <w:lang w:val="da-DK"/>
              </w:rPr>
            </w:pPr>
            <w:r w:rsidRPr="00472BE7">
              <w:rPr>
                <w:rFonts w:ascii="Arial" w:hAnsi="Arial" w:cs="Arial"/>
                <w:color w:val="000000"/>
                <w:lang w:val="da-DK"/>
              </w:rPr>
              <w:instrText>Honorar:</w:instrText>
            </w:r>
            <w:r w:rsidRPr="00472BE7">
              <w:rPr>
                <w:lang w:val="da-DK"/>
              </w:rPr>
              <w:instrText xml:space="preserve"> </w:instrText>
            </w:r>
            <w:r w:rsidRPr="00C76DDE">
              <w:rPr>
                <w:rFonts w:ascii="Arial" w:hAnsi="Arial" w:cs="Arial"/>
                <w:b/>
                <w:color w:val="000000"/>
                <w:lang w:val="da-DK"/>
              </w:rPr>
              <w:instrText>&lt;&lt;Meeting_Participant_MERC_Final_Fee_MERC&gt;&gt;</w:instrText>
            </w:r>
            <w:r w:rsidRPr="00472BE7">
              <w:rPr>
                <w:rFonts w:ascii="Arial" w:hAnsi="Arial" w:cs="Arial"/>
                <w:color w:val="000000"/>
                <w:lang w:val="da-DK"/>
              </w:rPr>
              <w:instrText xml:space="preserve"> </w:instrText>
            </w:r>
          </w:p>
          <w:p w14:paraId="234075C4" w14:textId="77777777" w:rsidR="00723839" w:rsidRPr="00472BE7" w:rsidRDefault="00723839" w:rsidP="00943036">
            <w:pPr>
              <w:jc w:val="both"/>
              <w:rPr>
                <w:rFonts w:ascii="Arial" w:hAnsi="Arial" w:cs="Arial"/>
                <w:color w:val="000000"/>
                <w:lang w:val="da-DK"/>
              </w:rPr>
            </w:pPr>
          </w:p>
          <w:p w14:paraId="7AF29BD8" w14:textId="77777777" w:rsidR="00723839" w:rsidRDefault="00723839" w:rsidP="00943036">
            <w:pPr>
              <w:jc w:val="both"/>
              <w:rPr>
                <w:rFonts w:ascii="Arial" w:hAnsi="Arial" w:cs="Arial"/>
                <w:lang w:val="da-DK"/>
              </w:rPr>
            </w:pPr>
            <w:r w:rsidRPr="00F44BDC">
              <w:rPr>
                <w:rFonts w:ascii="Arial" w:hAnsi="Arial" w:cs="Arial"/>
                <w:lang w:val="da-DK"/>
              </w:rPr>
              <w:instrText>Der Wert des Honorars steht im angemessenen Verhältnis zur erbrachten Leistung</w:instrText>
            </w:r>
            <w:r>
              <w:rPr>
                <w:rFonts w:ascii="Arial" w:hAnsi="Arial" w:cs="Arial"/>
                <w:lang w:val="da-DK"/>
              </w:rPr>
              <w:instrText>.</w:instrText>
            </w:r>
          </w:p>
          <w:p w14:paraId="48519DC9" w14:textId="77777777" w:rsidR="00723839" w:rsidRPr="00472BE7" w:rsidRDefault="00723839" w:rsidP="00943036">
            <w:pPr>
              <w:jc w:val="both"/>
              <w:rPr>
                <w:rFonts w:ascii="Arial" w:hAnsi="Arial" w:cs="Arial"/>
                <w:lang w:val="da-DK"/>
              </w:rPr>
            </w:pPr>
            <w:r w:rsidRPr="00F44BDC">
              <w:rPr>
                <w:rFonts w:ascii="Arial" w:hAnsi="Arial" w:cs="Arial"/>
                <w:lang w:val="da-DK"/>
              </w:rPr>
              <w:instrText xml:space="preserve"> </w:instrText>
            </w:r>
          </w:p>
          <w:p w14:paraId="7E1F0CA5" w14:textId="77777777" w:rsidR="00723839" w:rsidRDefault="00723839" w:rsidP="00943036">
            <w:pPr>
              <w:jc w:val="both"/>
              <w:rPr>
                <w:rFonts w:ascii="Arial" w:hAnsi="Arial" w:cs="Arial"/>
                <w:lang w:val="da-DK"/>
              </w:rPr>
            </w:pPr>
            <w:r w:rsidRPr="00472BE7">
              <w:rPr>
                <w:rFonts w:ascii="Arial" w:hAnsi="Arial" w:cs="Arial"/>
                <w:lang w:val="da-DK"/>
              </w:rPr>
              <w:instrText>Lilly leistet die vorgenannte Zahlung nach Leistungserbringung und Eingang einer steuerlich gültigen Rechnung innerhalb von 30 Tagen direkt an &lt;&lt;Payee_MERC_Account_MERC&gt;&gt; (Zahlungsempf</w:instrText>
            </w:r>
            <w:r>
              <w:rPr>
                <w:rFonts w:ascii="Arial" w:hAnsi="Arial" w:cs="Arial"/>
                <w:lang w:val="da-DK"/>
              </w:rPr>
              <w:instrText xml:space="preserve">änger) auf das in der Anlage 2 </w:instrText>
            </w:r>
            <w:r>
              <w:instrText xml:space="preserve"> '</w:instrText>
            </w:r>
            <w:r w:rsidRPr="00870337">
              <w:rPr>
                <w:rFonts w:ascii="Arial" w:hAnsi="Arial" w:cs="Arial"/>
                <w:lang w:val="da-DK"/>
              </w:rPr>
              <w:instrText>Honorar- und Reisekostenabrechnungsformular</w:instrText>
            </w:r>
            <w:r w:rsidRPr="00472BE7">
              <w:rPr>
                <w:rFonts w:ascii="Arial" w:hAnsi="Arial" w:cs="Arial"/>
                <w:lang w:val="da-DK"/>
              </w:rPr>
              <w:instrText>' angegebene Bankkonto.</w:instrText>
            </w:r>
          </w:p>
        </w:tc>
      </w:tr>
    </w:tbl>
    <w:p w14:paraId="774BFEDC" w14:textId="77777777" w:rsidR="00723839" w:rsidRDefault="00723839" w:rsidP="00723839">
      <w:pPr>
        <w:rPr>
          <w:rFonts w:ascii="Arial" w:hAnsi="Arial" w:cs="Arial"/>
          <w:sz w:val="22"/>
          <w:szCs w:val="22"/>
        </w:rPr>
      </w:pPr>
      <w:r w:rsidRPr="00472BE7">
        <w:rPr>
          <w:rFonts w:ascii="Arial" w:hAnsi="Arial" w:cs="Arial"/>
          <w:sz w:val="22"/>
          <w:szCs w:val="22"/>
          <w:lang w:val="da-DK"/>
        </w:rPr>
        <w:instrText xml:space="preserve">"\* MERGEFORMAT </w:instrText>
      </w:r>
      <w:r w:rsidRPr="009A7DDF">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723839" w:rsidRPr="00967C89" w14:paraId="726E43CA" w14:textId="77777777" w:rsidTr="00943036">
        <w:tc>
          <w:tcPr>
            <w:tcW w:w="9039" w:type="dxa"/>
            <w:tcBorders>
              <w:top w:val="nil"/>
              <w:left w:val="nil"/>
              <w:bottom w:val="nil"/>
              <w:right w:val="nil"/>
            </w:tcBorders>
          </w:tcPr>
          <w:p w14:paraId="397D4219" w14:textId="77777777" w:rsidR="00723839" w:rsidRPr="00472BE7" w:rsidRDefault="00723839" w:rsidP="00943036">
            <w:pPr>
              <w:jc w:val="both"/>
              <w:rPr>
                <w:rFonts w:ascii="Arial" w:hAnsi="Arial" w:cs="Arial"/>
                <w:lang w:val="da-DK"/>
              </w:rPr>
            </w:pPr>
            <w:r w:rsidRPr="00472BE7">
              <w:rPr>
                <w:rFonts w:ascii="Arial" w:hAnsi="Arial" w:cs="Arial"/>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155D7C72" w14:textId="77777777" w:rsidR="00723839" w:rsidRPr="00472BE7" w:rsidRDefault="00723839" w:rsidP="00943036">
            <w:pPr>
              <w:jc w:val="both"/>
              <w:rPr>
                <w:rFonts w:ascii="Arial" w:hAnsi="Arial" w:cs="Arial"/>
                <w:lang w:val="da-DK"/>
              </w:rPr>
            </w:pPr>
            <w:r w:rsidRPr="00472BE7">
              <w:rPr>
                <w:rFonts w:ascii="Arial" w:hAnsi="Arial" w:cs="Arial"/>
                <w:lang w:val="da-DK"/>
              </w:rPr>
              <w:t xml:space="preserve">Darüber hinaus erstattet Lilly dem Vertragspartner in angemessenem Umfang Auslagen für die Inanspruchnahme von örtlichem Nahverkehr (Taxi, Bus, S-/U-Bahn) bzw. des eigenen Pkw gemäß Vorlage einer entsprechenden Reisekostenabrechnung (inklusive der entsprechenden Originalbelege). </w:t>
            </w:r>
            <w:r w:rsidRPr="00960BBC">
              <w:rPr>
                <w:rFonts w:ascii="Arial" w:hAnsi="Arial" w:cs="Arial"/>
                <w:lang w:val="en-US"/>
              </w:rPr>
              <w:t xml:space="preserve">Ein Musterformular für die Reisekostenabrechnung wird von Lilly zur Verfügung gestellt. Die Reisekostenabrechnung sollte innerhalb von 30 Tagen nach Abschluss der Dienstleistung bei Lilly eingereicht werden. </w:t>
            </w:r>
            <w:r w:rsidRPr="00472BE7">
              <w:rPr>
                <w:rFonts w:ascii="Arial" w:hAnsi="Arial" w:cs="Arial"/>
                <w:lang w:val="da-DK"/>
              </w:rPr>
              <w:t xml:space="preserve">Lilly erstattet keine Auslagen ohne eine entsprechende Dokumentation. </w:t>
            </w:r>
          </w:p>
          <w:p w14:paraId="3E7BE034" w14:textId="77777777" w:rsidR="00723839" w:rsidRPr="00472BE7" w:rsidRDefault="00723839" w:rsidP="00943036">
            <w:pPr>
              <w:jc w:val="both"/>
              <w:rPr>
                <w:rFonts w:ascii="Arial" w:hAnsi="Arial" w:cs="Arial"/>
                <w:lang w:val="da-DK"/>
              </w:rPr>
            </w:pPr>
            <w:r w:rsidRPr="00472BE7">
              <w:rPr>
                <w:rFonts w:ascii="Arial" w:hAnsi="Arial" w:cs="Arial"/>
                <w:lang w:val="da-DK"/>
              </w:rPr>
              <w:t>Indirekte bzw. persönliche Kosten (Zimmerservice, Telefongebühren, Internetbenutzung, Videogebühren, Minibar, Wäscherei/Reinigung usw.) werden nicht erstattet.</w:t>
            </w:r>
          </w:p>
          <w:p w14:paraId="31550CF9" w14:textId="77777777" w:rsidR="00723839" w:rsidRPr="00472BE7" w:rsidRDefault="00723839" w:rsidP="00943036">
            <w:pPr>
              <w:jc w:val="both"/>
              <w:rPr>
                <w:rFonts w:ascii="Arial" w:hAnsi="Arial" w:cs="Arial"/>
                <w:lang w:val="da-DK"/>
              </w:rPr>
            </w:pPr>
          </w:p>
          <w:p w14:paraId="26DF7D62" w14:textId="77777777" w:rsidR="00723839" w:rsidRPr="00472BE7" w:rsidRDefault="00723839" w:rsidP="00943036">
            <w:pPr>
              <w:jc w:val="both"/>
              <w:rPr>
                <w:rFonts w:ascii="Arial" w:hAnsi="Arial" w:cs="Arial"/>
                <w:lang w:val="da-DK"/>
              </w:rPr>
            </w:pPr>
            <w:r w:rsidRPr="00472BE7">
              <w:rPr>
                <w:rFonts w:ascii="Arial" w:hAnsi="Arial" w:cs="Arial"/>
                <w:lang w:val="da-DK"/>
              </w:rPr>
              <w:t>Im Zusammenhang mit allen Zahlungen, die im Rahmen des vorliegenden Vertrags erfolgen, ist der Vertragspartner für die Einhaltung aller relevanten steuerrechtlichen Vorgaben verantwortlich.</w:t>
            </w:r>
          </w:p>
          <w:p w14:paraId="66D9D2AB" w14:textId="77777777" w:rsidR="00723839" w:rsidRPr="00472BE7" w:rsidRDefault="00723839" w:rsidP="00943036">
            <w:pPr>
              <w:jc w:val="both"/>
              <w:rPr>
                <w:rFonts w:ascii="Arial" w:hAnsi="Arial" w:cs="Arial"/>
                <w:lang w:val="da-DK"/>
              </w:rPr>
            </w:pPr>
          </w:p>
          <w:p w14:paraId="4D73E18E" w14:textId="77777777" w:rsidR="00723839" w:rsidRPr="00472BE7" w:rsidRDefault="00723839" w:rsidP="00943036">
            <w:pPr>
              <w:jc w:val="both"/>
              <w:rPr>
                <w:rFonts w:ascii="Arial" w:hAnsi="Arial" w:cs="Arial"/>
                <w:lang w:val="da-DK"/>
              </w:rPr>
            </w:pPr>
            <w:r w:rsidRPr="00870337">
              <w:rPr>
                <w:rFonts w:ascii="Arial" w:hAnsi="Arial" w:cs="Arial"/>
                <w:b/>
                <w:lang w:val="da-DK"/>
              </w:rPr>
              <w:t>Transparenz</w:t>
            </w:r>
            <w:r w:rsidRPr="00472BE7">
              <w:rPr>
                <w:rFonts w:ascii="Arial" w:hAnsi="Arial" w:cs="Arial"/>
                <w:lang w:val="da-DK"/>
              </w:rPr>
              <w:t>: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71A0F2F4" w14:textId="77777777" w:rsidR="00723839" w:rsidRPr="00472BE7" w:rsidRDefault="00723839" w:rsidP="00943036">
            <w:pPr>
              <w:jc w:val="both"/>
              <w:rPr>
                <w:rFonts w:ascii="Arial" w:hAnsi="Arial" w:cs="Arial"/>
                <w:lang w:val="da-DK"/>
              </w:rPr>
            </w:pPr>
          </w:p>
          <w:p w14:paraId="469569D6" w14:textId="77777777" w:rsidR="00723839" w:rsidRPr="00472BE7" w:rsidRDefault="00723839" w:rsidP="00943036">
            <w:pPr>
              <w:jc w:val="both"/>
              <w:rPr>
                <w:rFonts w:ascii="Arial" w:hAnsi="Arial" w:cs="Arial"/>
                <w:lang w:val="da-DK"/>
              </w:rPr>
            </w:pPr>
            <w:r w:rsidRPr="00472BE7">
              <w:rPr>
                <w:rFonts w:ascii="Arial" w:hAnsi="Arial" w:cs="Arial"/>
                <w:lang w:val="da-DK"/>
              </w:rPr>
              <w:t xml:space="preserve">Bei geldwerten Leistungen an Angehörige der Fachkreise erfolgt die Veröffentlichung nur mit vorheriger Zustimmung durch die betroffene Person. </w:t>
            </w:r>
            <w:r w:rsidRPr="00960BBC">
              <w:rPr>
                <w:rFonts w:ascii="Arial" w:hAnsi="Arial" w:cs="Arial"/>
                <w:lang w:val="en-US"/>
              </w:rPr>
              <w:t>Die Zustimmung wird über ein separates Fo</w:t>
            </w:r>
            <w:r w:rsidRPr="00960BBC">
              <w:rPr>
                <w:rFonts w:ascii="Arial" w:hAnsi="Arial" w:cs="Arial"/>
                <w:lang w:val="en-US"/>
              </w:rPr>
              <w:t>r</w:t>
            </w:r>
            <w:r w:rsidRPr="00960BBC">
              <w:rPr>
                <w:rFonts w:ascii="Arial" w:hAnsi="Arial" w:cs="Arial"/>
                <w:lang w:val="en-US"/>
              </w:rPr>
              <w:t>mular eingeholt und dokumentiert. Für den Fall, dass der Angehörige der Fachkreise die Zusti</w:t>
            </w:r>
            <w:r w:rsidRPr="00960BBC">
              <w:rPr>
                <w:rFonts w:ascii="Arial" w:hAnsi="Arial" w:cs="Arial"/>
                <w:lang w:val="en-US"/>
              </w:rPr>
              <w:t>m</w:t>
            </w:r>
            <w:r w:rsidRPr="00960BBC">
              <w:rPr>
                <w:rFonts w:ascii="Arial" w:hAnsi="Arial" w:cs="Arial"/>
                <w:lang w:val="en-US"/>
              </w:rPr>
              <w:t xml:space="preserve">mung erteilt, erfolgt die Veröffentlichung in jährlichem Turnus; jede Veröffentlichung deckt ein ganzes Kalenderjahr ab ('Berichtszeitraum'). </w:t>
            </w:r>
            <w:r w:rsidRPr="00472BE7">
              <w:rPr>
                <w:rFonts w:ascii="Arial" w:hAnsi="Arial" w:cs="Arial"/>
                <w:lang w:val="da-DK"/>
              </w:rPr>
              <w:t xml:space="preserve">Der erste Berichtszeitraum ist das Kalenderjahr 2015, und die Veröffentlichung erfolgt Mitte 2016 für die Daten aus 2015 bzw. Mitte 2017 für die Daten aus dem Berichtszeitraum 2016. </w:t>
            </w:r>
          </w:p>
          <w:p w14:paraId="6D09FF7F" w14:textId="77777777" w:rsidR="00723839" w:rsidRPr="00472BE7" w:rsidRDefault="00723839" w:rsidP="00943036">
            <w:pPr>
              <w:jc w:val="both"/>
              <w:rPr>
                <w:rFonts w:ascii="Arial" w:hAnsi="Arial" w:cs="Arial"/>
                <w:lang w:val="da-DK"/>
              </w:rPr>
            </w:pPr>
          </w:p>
          <w:p w14:paraId="339B934A" w14:textId="77777777" w:rsidR="00723839" w:rsidRPr="00960BBC" w:rsidRDefault="00723839" w:rsidP="00943036">
            <w:pPr>
              <w:jc w:val="both"/>
              <w:rPr>
                <w:b/>
                <w:lang w:val="da-DK"/>
              </w:rPr>
            </w:pPr>
            <w:r w:rsidRPr="00472BE7">
              <w:rPr>
                <w:rFonts w:ascii="Arial" w:hAnsi="Arial" w:cs="Arial"/>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tc>
      </w:tr>
    </w:tbl>
    <w:p w14:paraId="0B2B8848" w14:textId="77777777" w:rsidR="00723839" w:rsidRDefault="00723839" w:rsidP="00723839">
      <w:pPr>
        <w:rPr>
          <w:rFonts w:ascii="Arial" w:hAnsi="Arial" w:cs="Arial"/>
          <w:sz w:val="22"/>
          <w:szCs w:val="22"/>
          <w:lang w:val="da-DK"/>
        </w:rPr>
      </w:pPr>
    </w:p>
    <w:p w14:paraId="2017FB37" w14:textId="77777777" w:rsidR="00723839" w:rsidRDefault="00723839" w:rsidP="00723839">
      <w:pPr>
        <w:rPr>
          <w:rFonts w:ascii="Arial" w:hAnsi="Arial" w:cs="Arial"/>
          <w:sz w:val="22"/>
          <w:szCs w:val="22"/>
          <w:lang w:val="da-DK"/>
        </w:rPr>
      </w:pPr>
      <w:r>
        <w:rPr>
          <w:rFonts w:ascii="Arial" w:hAnsi="Arial" w:cs="Arial"/>
          <w:sz w:val="22"/>
          <w:szCs w:val="22"/>
          <w:lang w:val="da-DK"/>
        </w:rPr>
        <w:br w:type="page"/>
      </w:r>
    </w:p>
    <w:tbl>
      <w:tblPr>
        <w:tblStyle w:val="TableGrid"/>
        <w:tblW w:w="9039" w:type="dxa"/>
        <w:tblLook w:val="04A0" w:firstRow="1" w:lastRow="0" w:firstColumn="1" w:lastColumn="0" w:noHBand="0" w:noVBand="1"/>
      </w:tblPr>
      <w:tblGrid>
        <w:gridCol w:w="9039"/>
      </w:tblGrid>
      <w:tr w:rsidR="00723839" w:rsidRPr="00967C89" w14:paraId="755D620C" w14:textId="77777777" w:rsidTr="00943036">
        <w:tc>
          <w:tcPr>
            <w:tcW w:w="9039" w:type="dxa"/>
            <w:tcBorders>
              <w:top w:val="nil"/>
              <w:left w:val="nil"/>
              <w:bottom w:val="nil"/>
              <w:right w:val="nil"/>
            </w:tcBorders>
          </w:tcPr>
          <w:p w14:paraId="530D2447" w14:textId="77777777" w:rsidR="00723839" w:rsidRPr="000A5C2C" w:rsidRDefault="00723839" w:rsidP="00943036">
            <w:pPr>
              <w:jc w:val="both"/>
              <w:rPr>
                <w:rFonts w:ascii="Arial" w:hAnsi="Arial" w:cs="Arial"/>
                <w:lang w:val="de-DE"/>
              </w:rPr>
            </w:pPr>
            <w:r w:rsidRPr="000A5C2C">
              <w:rPr>
                <w:rFonts w:ascii="Arial" w:hAnsi="Arial" w:cs="Arial"/>
                <w:lang w:val="de-DE"/>
              </w:rPr>
              <w:lastRenderedPageBreak/>
              <w:t xml:space="preserve">Sofern der Vertragspartner Mitarbeiter einer medizinischen oder öffentlich-rechtlichen Einrichtung ist, muss der Vertragspartner seine Tätigkeit nach diesem Vertrag von seinem Dienstherrn/Arbeitgeber vorab genehmigen lassen. Die Vereinbarung wird erst mit ordnungsgemäßer Genehmigung durch den Dienstherrn/Arbeitgeber wirksam. Die Genehmigung des Dienstherrn ist Lilly samt dem unterzeichneten Vertrag zu übersenden. </w:t>
            </w:r>
          </w:p>
          <w:p w14:paraId="3A359395" w14:textId="77777777" w:rsidR="00723839" w:rsidRPr="000A5C2C" w:rsidRDefault="00723839" w:rsidP="00943036">
            <w:pPr>
              <w:jc w:val="both"/>
              <w:rPr>
                <w:rFonts w:ascii="Arial" w:hAnsi="Arial" w:cs="Arial"/>
                <w:lang w:val="de-DE"/>
              </w:rPr>
            </w:pPr>
          </w:p>
          <w:p w14:paraId="346B8229" w14:textId="77777777" w:rsidR="00723839" w:rsidRPr="000A5C2C" w:rsidRDefault="00723839" w:rsidP="00943036">
            <w:pPr>
              <w:jc w:val="both"/>
              <w:rPr>
                <w:rFonts w:ascii="Arial" w:hAnsi="Arial" w:cs="Arial"/>
                <w:lang w:val="de-DE"/>
              </w:rPr>
            </w:pPr>
            <w:r w:rsidRPr="000A5C2C">
              <w:rPr>
                <w:rFonts w:ascii="Arial" w:hAnsi="Arial" w:cs="Arial"/>
                <w:lang w:val="de-DE"/>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1B6D403B" w14:textId="77777777" w:rsidR="00723839" w:rsidRPr="000A5C2C" w:rsidRDefault="00723839" w:rsidP="00943036">
            <w:pPr>
              <w:jc w:val="both"/>
              <w:rPr>
                <w:rFonts w:ascii="Arial" w:hAnsi="Arial" w:cs="Arial"/>
                <w:lang w:val="de-DE"/>
              </w:rPr>
            </w:pPr>
          </w:p>
          <w:p w14:paraId="4945C909" w14:textId="77777777" w:rsidR="00723839" w:rsidRPr="000A5C2C" w:rsidRDefault="00723839" w:rsidP="00943036">
            <w:pPr>
              <w:jc w:val="both"/>
              <w:rPr>
                <w:rFonts w:ascii="Arial" w:hAnsi="Arial" w:cs="Arial"/>
                <w:lang w:val="de-DE"/>
              </w:rPr>
            </w:pPr>
            <w:r w:rsidRPr="00960BBC">
              <w:rPr>
                <w:rFonts w:ascii="Arial" w:hAnsi="Arial" w:cs="Arial"/>
                <w:b/>
                <w:lang w:val="de-DE"/>
              </w:rPr>
              <w:t>Datenschutz:</w:t>
            </w:r>
            <w:r w:rsidRPr="000A5C2C">
              <w:rPr>
                <w:rFonts w:ascii="Arial" w:hAnsi="Arial" w:cs="Arial"/>
                <w:lang w:val="de-DE"/>
              </w:rPr>
              <w:t xml:space="preserve">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153E418D" w14:textId="77777777" w:rsidR="00723839" w:rsidRPr="000A5C2C" w:rsidRDefault="00723839" w:rsidP="00943036">
            <w:pPr>
              <w:jc w:val="both"/>
              <w:rPr>
                <w:rFonts w:ascii="Arial" w:hAnsi="Arial" w:cs="Arial"/>
                <w:lang w:val="de-DE"/>
              </w:rPr>
            </w:pPr>
          </w:p>
          <w:p w14:paraId="10658B8D" w14:textId="77777777" w:rsidR="00723839" w:rsidRPr="000A5C2C" w:rsidRDefault="00723839" w:rsidP="00943036">
            <w:pPr>
              <w:jc w:val="both"/>
              <w:rPr>
                <w:rFonts w:ascii="Arial" w:hAnsi="Arial" w:cs="Arial"/>
                <w:lang w:val="de-DE"/>
              </w:rPr>
            </w:pPr>
            <w:r w:rsidRPr="000A5C2C">
              <w:rPr>
                <w:rFonts w:ascii="Arial" w:hAnsi="Arial" w:cs="Arial"/>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22A76515" w14:textId="77777777" w:rsidR="00723839" w:rsidRPr="000A5C2C" w:rsidRDefault="00723839" w:rsidP="00943036">
            <w:pPr>
              <w:jc w:val="both"/>
              <w:rPr>
                <w:rFonts w:ascii="Arial" w:hAnsi="Arial" w:cs="Arial"/>
                <w:lang w:val="de-DE"/>
              </w:rPr>
            </w:pPr>
          </w:p>
          <w:p w14:paraId="0ADDADB3" w14:textId="77777777" w:rsidR="00723839" w:rsidRPr="00960BBC" w:rsidRDefault="00723839" w:rsidP="00943036">
            <w:pPr>
              <w:jc w:val="both"/>
              <w:rPr>
                <w:rFonts w:ascii="Arial" w:hAnsi="Arial" w:cs="Arial"/>
                <w:lang w:val="de-DE"/>
              </w:rPr>
            </w:pPr>
            <w:r w:rsidRPr="000A5C2C">
              <w:rPr>
                <w:rFonts w:ascii="Arial" w:hAnsi="Arial" w:cs="Arial"/>
                <w:lang w:val="de-DE"/>
              </w:rPr>
              <w:t>Für den Fall, dass der Vertragspartner weitere Informationen zum Umgang von Lilly mit persönlichen Daten erfahren möchte, bitten wir, sich gerne an unsere Abteilung Ethik &amp; Compliance zu wenden (Tel: +49 6172 273-0).</w:t>
            </w:r>
          </w:p>
        </w:tc>
      </w:tr>
    </w:tbl>
    <w:p w14:paraId="1A876524" w14:textId="77777777" w:rsidR="00723839" w:rsidRDefault="00723839" w:rsidP="00723839">
      <w:pPr>
        <w:rPr>
          <w:rFonts w:ascii="Arial" w:hAnsi="Arial" w:cs="Arial"/>
          <w:sz w:val="22"/>
          <w:szCs w:val="22"/>
          <w:lang w:val="de-DE"/>
        </w:rPr>
      </w:pPr>
    </w:p>
    <w:p w14:paraId="573FD671" w14:textId="77777777" w:rsidR="00723839" w:rsidRDefault="00723839" w:rsidP="00723839">
      <w:pPr>
        <w:rPr>
          <w:rFonts w:ascii="Arial" w:hAnsi="Arial" w:cs="Arial"/>
          <w:sz w:val="22"/>
          <w:szCs w:val="22"/>
          <w:lang w:val="de-DE"/>
        </w:rPr>
      </w:pPr>
      <w:r>
        <w:rPr>
          <w:rFonts w:ascii="Arial" w:hAnsi="Arial" w:cs="Arial"/>
          <w:sz w:val="22"/>
          <w:szCs w:val="22"/>
          <w:lang w:val="de-DE"/>
        </w:rPr>
        <w:br w:type="page"/>
      </w:r>
    </w:p>
    <w:tbl>
      <w:tblPr>
        <w:tblStyle w:val="TableGrid"/>
        <w:tblW w:w="0" w:type="auto"/>
        <w:tblLook w:val="04A0" w:firstRow="1" w:lastRow="0" w:firstColumn="1" w:lastColumn="0" w:noHBand="0" w:noVBand="1"/>
      </w:tblPr>
      <w:tblGrid>
        <w:gridCol w:w="8986"/>
      </w:tblGrid>
      <w:tr w:rsidR="00723839" w14:paraId="6A823E39" w14:textId="77777777" w:rsidTr="00943036">
        <w:tc>
          <w:tcPr>
            <w:tcW w:w="8986" w:type="dxa"/>
            <w:tcBorders>
              <w:top w:val="nil"/>
              <w:left w:val="nil"/>
              <w:bottom w:val="nil"/>
              <w:right w:val="nil"/>
            </w:tcBorders>
          </w:tcPr>
          <w:p w14:paraId="47128803" w14:textId="77777777" w:rsidR="00723839" w:rsidRPr="00815CB2" w:rsidRDefault="00723839" w:rsidP="00943036">
            <w:pPr>
              <w:jc w:val="both"/>
              <w:rPr>
                <w:rFonts w:ascii="Arial" w:hAnsi="Arial" w:cs="Arial"/>
                <w:b/>
                <w:lang w:val="da-DK"/>
              </w:rPr>
            </w:pPr>
            <w:r w:rsidRPr="00815CB2">
              <w:rPr>
                <w:rFonts w:ascii="Arial" w:hAnsi="Arial" w:cs="Arial"/>
                <w:b/>
                <w:lang w:val="da-DK"/>
              </w:rPr>
              <w:lastRenderedPageBreak/>
              <w:t>Die nachfolgenden Anlagen zu diesem Vertrag werden verbindlicher Vertragsbestandteil:</w:t>
            </w:r>
          </w:p>
          <w:p w14:paraId="2CF8C890" w14:textId="77777777" w:rsidR="00723839" w:rsidRPr="00815CB2" w:rsidRDefault="00723839" w:rsidP="00943036">
            <w:pPr>
              <w:rPr>
                <w:rFonts w:ascii="Arial" w:hAnsi="Arial" w:cs="Arial"/>
                <w:lang w:val="de-DE"/>
              </w:rPr>
            </w:pPr>
          </w:p>
          <w:p w14:paraId="5F32FE3F" w14:textId="77777777" w:rsidR="00723839" w:rsidRPr="00815CB2" w:rsidRDefault="00723839" w:rsidP="00943036">
            <w:pPr>
              <w:jc w:val="both"/>
              <w:rPr>
                <w:rFonts w:ascii="Arial" w:hAnsi="Arial" w:cs="Arial"/>
                <w:lang w:val="de-DE"/>
              </w:rPr>
            </w:pPr>
          </w:p>
          <w:p w14:paraId="4250B118" w14:textId="77777777" w:rsidR="00723839" w:rsidRPr="00815CB2" w:rsidRDefault="00723839" w:rsidP="00943036">
            <w:pPr>
              <w:jc w:val="both"/>
              <w:rPr>
                <w:rFonts w:ascii="Arial" w:hAnsi="Arial" w:cs="Arial"/>
                <w:color w:val="FFFFFF" w:themeColor="background1"/>
                <w:lang w:val="de-DE"/>
              </w:rPr>
            </w:pPr>
            <w:r w:rsidRPr="00815CB2">
              <w:rPr>
                <w:rFonts w:ascii="Arial" w:hAnsi="Arial" w:cs="Arial"/>
                <w:color w:val="FFFFFF" w:themeColor="background1"/>
              </w:rPr>
              <w:t>[DOCUSIGN-HCP-SIGN]</w:t>
            </w:r>
          </w:p>
          <w:p w14:paraId="2CA6C960"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Pr>
                <w:rFonts w:ascii="Arial" w:hAnsi="Arial" w:cs="Arial"/>
                <w:lang w:val="de-DE"/>
              </w:rPr>
              <w:t>----------</w:t>
            </w:r>
            <w:r>
              <w:rPr>
                <w:rFonts w:ascii="Arial" w:hAnsi="Arial" w:cs="Arial"/>
                <w:lang w:val="de-DE"/>
              </w:rPr>
              <w:tab/>
              <w:t>---------------------</w:t>
            </w:r>
          </w:p>
          <w:p w14:paraId="158831AF" w14:textId="77777777" w:rsidR="00723839" w:rsidRPr="00815CB2" w:rsidRDefault="00723839" w:rsidP="00943036">
            <w:pPr>
              <w:jc w:val="both"/>
              <w:rPr>
                <w:rFonts w:ascii="Arial" w:hAnsi="Arial" w:cs="Arial"/>
                <w:lang w:val="de-DE"/>
              </w:rPr>
            </w:pPr>
            <w:r w:rsidRPr="00815CB2">
              <w:rPr>
                <w:rFonts w:ascii="Arial" w:hAnsi="Arial" w:cs="Arial"/>
                <w:lang w:val="de-DE"/>
              </w:rPr>
              <w:t>Unterschrift des Vertragspartners</w:t>
            </w:r>
            <w:r w:rsidRPr="00815CB2">
              <w:rPr>
                <w:rFonts w:ascii="Arial" w:hAnsi="Arial" w:cs="Arial"/>
                <w:lang w:val="de-DE"/>
              </w:rPr>
              <w:tab/>
              <w:t xml:space="preserve">Name in Druckschrift </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hAnsi="Arial" w:cs="Arial"/>
                <w:lang w:val="de-DE"/>
              </w:rPr>
              <w:t>Ort, Datum</w:t>
            </w:r>
          </w:p>
          <w:p w14:paraId="24E6B6D4" w14:textId="77777777" w:rsidR="00723839" w:rsidRPr="00815CB2" w:rsidRDefault="00723839" w:rsidP="00943036">
            <w:pPr>
              <w:tabs>
                <w:tab w:val="left" w:pos="1860"/>
              </w:tabs>
              <w:jc w:val="both"/>
              <w:rPr>
                <w:rFonts w:ascii="Arial" w:hAnsi="Arial" w:cs="Arial"/>
                <w:lang w:val="de-DE"/>
              </w:rPr>
            </w:pPr>
            <w:r w:rsidRPr="00815CB2">
              <w:rPr>
                <w:rFonts w:ascii="Arial" w:hAnsi="Arial" w:cs="Arial"/>
                <w:lang w:val="de-DE"/>
              </w:rPr>
              <w:tab/>
            </w:r>
          </w:p>
          <w:p w14:paraId="4200BBF5" w14:textId="77777777" w:rsidR="00723839" w:rsidRPr="00815CB2" w:rsidRDefault="00723839" w:rsidP="00943036">
            <w:pPr>
              <w:jc w:val="both"/>
              <w:rPr>
                <w:rFonts w:ascii="Arial" w:hAnsi="Arial" w:cs="Arial"/>
                <w:lang w:val="de-DE"/>
              </w:rPr>
            </w:pPr>
          </w:p>
          <w:p w14:paraId="313770C9" w14:textId="77777777" w:rsidR="00723839" w:rsidRPr="00815CB2" w:rsidRDefault="00723839" w:rsidP="00943036">
            <w:pPr>
              <w:jc w:val="both"/>
              <w:rPr>
                <w:rFonts w:ascii="Arial" w:hAnsi="Arial" w:cs="Arial"/>
                <w:color w:val="FFFFFF" w:themeColor="background1"/>
                <w:lang w:val="de-DE"/>
              </w:rPr>
            </w:pPr>
            <w:r w:rsidRPr="00815CB2">
              <w:rPr>
                <w:rFonts w:ascii="Arial" w:hAnsi="Arial" w:cs="Arial"/>
                <w:color w:val="FFFFFF" w:themeColor="background1"/>
              </w:rPr>
              <w:t>[DOCUSIGN-LILLY-SIGN]</w:t>
            </w:r>
          </w:p>
          <w:p w14:paraId="36EE8D23"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78A94171" w14:textId="77777777" w:rsidR="00723839" w:rsidRPr="00815CB2" w:rsidRDefault="00723839" w:rsidP="00943036">
            <w:pPr>
              <w:jc w:val="both"/>
              <w:rPr>
                <w:rFonts w:ascii="Arial" w:hAnsi="Arial" w:cs="Arial"/>
                <w:lang w:val="de-DE"/>
              </w:rPr>
            </w:pPr>
            <w:r w:rsidRPr="00815CB2">
              <w:rPr>
                <w:rFonts w:ascii="Arial" w:hAnsi="Arial" w:cs="Arial"/>
                <w:lang w:val="de-DE"/>
              </w:rPr>
              <w:t>Unterschrift Lilly</w:t>
            </w:r>
            <w:r w:rsidRPr="00815CB2">
              <w:rPr>
                <w:rFonts w:ascii="Arial" w:hAnsi="Arial" w:cs="Arial"/>
                <w:lang w:val="de-DE"/>
              </w:rPr>
              <w:tab/>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hAnsi="Arial" w:cs="Arial"/>
                <w:lang w:val="de-DE"/>
              </w:rPr>
              <w:t>Ort, Datum</w:t>
            </w:r>
          </w:p>
          <w:p w14:paraId="10408211" w14:textId="77777777" w:rsidR="00723839" w:rsidRPr="00815CB2" w:rsidRDefault="00723839" w:rsidP="00943036">
            <w:pPr>
              <w:rPr>
                <w:rFonts w:ascii="Arial" w:hAnsi="Arial" w:cs="Arial"/>
                <w:lang w:val="de-DE"/>
              </w:rPr>
            </w:pPr>
          </w:p>
          <w:p w14:paraId="15CA7CF4" w14:textId="77777777" w:rsidR="00723839" w:rsidRPr="00815CB2" w:rsidRDefault="00723839" w:rsidP="00943036">
            <w:pPr>
              <w:keepNext/>
              <w:jc w:val="both"/>
              <w:rPr>
                <w:rFonts w:ascii="Arial" w:hAnsi="Arial" w:cs="Arial"/>
                <w:b/>
                <w:u w:val="single"/>
                <w:lang w:val="de-DE"/>
              </w:rPr>
            </w:pPr>
          </w:p>
          <w:p w14:paraId="142847A7" w14:textId="77777777" w:rsidR="00723839" w:rsidRPr="00815CB2" w:rsidRDefault="00723839" w:rsidP="00943036">
            <w:pPr>
              <w:keepNext/>
              <w:jc w:val="both"/>
              <w:rPr>
                <w:rFonts w:ascii="Arial" w:hAnsi="Arial" w:cs="Arial"/>
                <w:b/>
                <w:u w:val="single"/>
                <w:lang w:val="de-DE"/>
              </w:rPr>
            </w:pPr>
            <w:r w:rsidRPr="00815CB2">
              <w:rPr>
                <w:rFonts w:ascii="Arial" w:hAnsi="Arial" w:cs="Arial"/>
                <w:b/>
                <w:u w:val="single"/>
                <w:lang w:val="de-DE"/>
              </w:rPr>
              <w:t>Für nicht im Anstellungsverhältnis tätige Ärzte:</w:t>
            </w:r>
          </w:p>
          <w:p w14:paraId="68518F2F" w14:textId="77777777" w:rsidR="00723839" w:rsidRPr="00815CB2" w:rsidRDefault="00723839" w:rsidP="00943036">
            <w:pPr>
              <w:keepNext/>
              <w:jc w:val="both"/>
              <w:rPr>
                <w:rFonts w:ascii="Arial" w:hAnsi="Arial" w:cs="Arial"/>
                <w:b/>
                <w:u w:val="single"/>
                <w:lang w:val="de-DE"/>
              </w:rPr>
            </w:pPr>
          </w:p>
          <w:p w14:paraId="1BEEDCC9" w14:textId="77777777" w:rsidR="00723839" w:rsidRPr="00815CB2" w:rsidRDefault="00723839" w:rsidP="00943036">
            <w:pPr>
              <w:keepNext/>
              <w:jc w:val="both"/>
              <w:rPr>
                <w:rFonts w:ascii="Arial" w:hAnsi="Arial" w:cs="Arial"/>
                <w:lang w:val="de-DE"/>
              </w:rPr>
            </w:pPr>
            <w:r w:rsidRPr="00815CB2">
              <w:rPr>
                <w:rFonts w:ascii="Arial" w:hAnsi="Arial" w:cs="Arial"/>
                <w:lang w:val="de-DE"/>
              </w:rPr>
              <w:t xml:space="preserve">Mit der Unterzeichnung dieser Vereinbarung bestätigt der Vertragspartner, dass er als Arzt ausschließlich selbständig tätig ist </w:t>
            </w:r>
          </w:p>
          <w:p w14:paraId="3598D546" w14:textId="77777777" w:rsidR="00723839" w:rsidRPr="00815CB2" w:rsidRDefault="00723839" w:rsidP="00943036">
            <w:pPr>
              <w:keepNext/>
              <w:jc w:val="both"/>
              <w:rPr>
                <w:rFonts w:ascii="Arial" w:hAnsi="Arial" w:cs="Arial"/>
                <w:lang w:val="de-DE"/>
              </w:rPr>
            </w:pPr>
          </w:p>
          <w:p w14:paraId="433AB87E" w14:textId="77777777" w:rsidR="00723839" w:rsidRPr="00815CB2" w:rsidRDefault="00723839" w:rsidP="00943036">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3EC4A05A"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184869B9" w14:textId="77777777" w:rsidR="00723839" w:rsidRPr="00815CB2" w:rsidRDefault="00723839" w:rsidP="00943036">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Pr="00815CB2">
              <w:rPr>
                <w:rFonts w:ascii="Arial" w:eastAsiaTheme="minorEastAsia" w:hAnsi="Arial" w:cs="Arial"/>
                <w:lang w:val="de-DE" w:eastAsia="zh-TW"/>
              </w:rPr>
              <w:t xml:space="preserve">Ort, </w:t>
            </w:r>
            <w:r w:rsidRPr="00815CB2">
              <w:rPr>
                <w:rFonts w:ascii="Arial" w:hAnsi="Arial" w:cs="Arial"/>
                <w:lang w:val="de-DE"/>
              </w:rPr>
              <w:t>Datum</w:t>
            </w:r>
          </w:p>
          <w:p w14:paraId="2D0CAD8F" w14:textId="77777777" w:rsidR="00723839" w:rsidRPr="00815CB2" w:rsidRDefault="00723839" w:rsidP="00943036">
            <w:pPr>
              <w:keepNext/>
              <w:jc w:val="both"/>
              <w:rPr>
                <w:rFonts w:ascii="Arial" w:hAnsi="Arial" w:cs="Arial"/>
                <w:lang w:val="de-DE"/>
              </w:rPr>
            </w:pPr>
          </w:p>
          <w:p w14:paraId="5A6B0823" w14:textId="77777777" w:rsidR="00723839" w:rsidRPr="00815CB2" w:rsidRDefault="00723839" w:rsidP="00943036">
            <w:pPr>
              <w:keepNext/>
              <w:jc w:val="both"/>
              <w:rPr>
                <w:rFonts w:ascii="Arial" w:hAnsi="Arial" w:cs="Arial"/>
                <w:lang w:val="de-DE"/>
              </w:rPr>
            </w:pPr>
          </w:p>
          <w:p w14:paraId="5724019A" w14:textId="77777777" w:rsidR="00723839" w:rsidRPr="00815CB2" w:rsidRDefault="00723839" w:rsidP="00943036">
            <w:pPr>
              <w:keepNext/>
              <w:jc w:val="both"/>
              <w:rPr>
                <w:rFonts w:ascii="Arial" w:hAnsi="Arial" w:cs="Arial"/>
                <w:b/>
                <w:u w:val="single"/>
                <w:lang w:val="de-DE"/>
              </w:rPr>
            </w:pPr>
            <w:r w:rsidRPr="00815CB2">
              <w:rPr>
                <w:rFonts w:ascii="Arial" w:hAnsi="Arial" w:cs="Arial"/>
                <w:b/>
                <w:u w:val="single"/>
                <w:lang w:val="de-DE"/>
              </w:rPr>
              <w:t>Für Mitarbeiter medizinischer oder öffentlich-rechtlicher Einrichtungen:</w:t>
            </w:r>
          </w:p>
          <w:p w14:paraId="1B5E5773" w14:textId="77777777" w:rsidR="00723839" w:rsidRPr="00815CB2" w:rsidRDefault="00723839" w:rsidP="00943036">
            <w:pPr>
              <w:keepNext/>
              <w:jc w:val="both"/>
              <w:rPr>
                <w:rFonts w:ascii="Arial" w:hAnsi="Arial" w:cs="Arial"/>
                <w:lang w:val="de-DE"/>
              </w:rPr>
            </w:pPr>
          </w:p>
          <w:p w14:paraId="0D4D9CD7" w14:textId="77777777" w:rsidR="00723839" w:rsidRPr="00815CB2" w:rsidRDefault="00723839" w:rsidP="00943036">
            <w:pPr>
              <w:keepNext/>
              <w:jc w:val="both"/>
              <w:rPr>
                <w:rFonts w:ascii="Arial" w:hAnsi="Arial" w:cs="Arial"/>
                <w:lang w:val="de-DE"/>
              </w:rPr>
            </w:pPr>
            <w:r w:rsidRPr="00815CB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75869136" w14:textId="77777777" w:rsidR="00723839" w:rsidRPr="00815CB2" w:rsidRDefault="00723839" w:rsidP="00943036">
            <w:pPr>
              <w:keepNext/>
              <w:jc w:val="both"/>
              <w:rPr>
                <w:rFonts w:ascii="Arial" w:hAnsi="Arial" w:cs="Arial"/>
                <w:lang w:val="de-DE"/>
              </w:rPr>
            </w:pPr>
          </w:p>
          <w:p w14:paraId="467DABCB" w14:textId="77777777" w:rsidR="00723839" w:rsidRPr="00815CB2" w:rsidRDefault="00723839" w:rsidP="00943036">
            <w:pPr>
              <w:keepNext/>
              <w:jc w:val="both"/>
              <w:rPr>
                <w:rFonts w:ascii="Arial" w:hAnsi="Arial" w:cs="Arial"/>
                <w:lang w:val="de-DE"/>
              </w:rPr>
            </w:pPr>
            <w:r w:rsidRPr="00815CB2">
              <w:rPr>
                <w:rFonts w:ascii="Arial" w:hAnsi="Arial" w:cs="Arial"/>
                <w:lang w:val="de-DE"/>
              </w:rPr>
              <w:t>Für Ihre freundlichen Bemühungen danken wir Ihnen.</w:t>
            </w:r>
          </w:p>
          <w:p w14:paraId="5E34693B" w14:textId="77777777" w:rsidR="00723839" w:rsidRPr="00815CB2" w:rsidRDefault="00723839" w:rsidP="00943036">
            <w:pPr>
              <w:keepNext/>
              <w:jc w:val="both"/>
              <w:rPr>
                <w:rFonts w:ascii="Arial" w:hAnsi="Arial" w:cs="Arial"/>
                <w:lang w:val="de-DE"/>
              </w:rPr>
            </w:pPr>
          </w:p>
          <w:p w14:paraId="1BB5D826" w14:textId="77777777" w:rsidR="00723839" w:rsidRPr="00815CB2" w:rsidRDefault="00723839" w:rsidP="00943036">
            <w:pPr>
              <w:keepNext/>
              <w:jc w:val="both"/>
              <w:rPr>
                <w:rFonts w:ascii="Arial" w:hAnsi="Arial" w:cs="Arial"/>
                <w:lang w:val="de-DE"/>
              </w:rPr>
            </w:pPr>
            <w:r w:rsidRPr="00815CB2">
              <w:rPr>
                <w:rFonts w:ascii="Arial" w:hAnsi="Arial" w:cs="Arial"/>
                <w:lang w:val="de-DE"/>
              </w:rPr>
              <w:t>Genehmigung des Dienstherrn/Arbeitgebers, vertreten durch den Verwaltungsdirektor oder eine Person in entsprechender Funktion (Unterzeichner darf nicht identisch mit Leistungsempfänger sein):</w:t>
            </w:r>
          </w:p>
          <w:p w14:paraId="2A31E9DF" w14:textId="77777777" w:rsidR="00723839" w:rsidRPr="00815CB2" w:rsidRDefault="00723839" w:rsidP="00943036">
            <w:pPr>
              <w:keepNext/>
              <w:jc w:val="both"/>
              <w:rPr>
                <w:rFonts w:ascii="Arial" w:hAnsi="Arial" w:cs="Arial"/>
                <w:lang w:val="de-DE"/>
              </w:rPr>
            </w:pPr>
          </w:p>
          <w:p w14:paraId="57E5CF1A" w14:textId="77777777" w:rsidR="00723839" w:rsidRPr="00815CB2" w:rsidRDefault="00723839" w:rsidP="00943036">
            <w:pPr>
              <w:keepNext/>
              <w:jc w:val="both"/>
              <w:rPr>
                <w:rFonts w:ascii="Arial" w:hAnsi="Arial" w:cs="Arial"/>
                <w:lang w:val="de-DE"/>
              </w:rPr>
            </w:pPr>
          </w:p>
          <w:p w14:paraId="2646F00A" w14:textId="77777777" w:rsidR="00723839" w:rsidRPr="00815CB2" w:rsidRDefault="00723839" w:rsidP="00943036">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0A737013"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099F4479" w14:textId="77777777" w:rsidR="00723839" w:rsidRPr="00815CB2" w:rsidRDefault="00723839" w:rsidP="00943036">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eastAsiaTheme="minorEastAsia" w:hAnsi="Arial" w:cs="Arial"/>
                <w:lang w:val="de-DE" w:eastAsia="zh-TW"/>
              </w:rPr>
              <w:t xml:space="preserve">Ort, </w:t>
            </w:r>
            <w:r w:rsidRPr="00815CB2">
              <w:rPr>
                <w:rFonts w:ascii="Arial" w:hAnsi="Arial" w:cs="Arial"/>
                <w:lang w:val="de-DE"/>
              </w:rPr>
              <w:t>Datum</w:t>
            </w:r>
          </w:p>
          <w:p w14:paraId="3E1298F2" w14:textId="77777777" w:rsidR="00723839" w:rsidRPr="00960BBC" w:rsidRDefault="00723839" w:rsidP="00943036">
            <w:pPr>
              <w:rPr>
                <w:rFonts w:ascii="Arial" w:hAnsi="Arial" w:cs="Arial"/>
                <w:lang w:val="de-DE"/>
              </w:rPr>
            </w:pPr>
          </w:p>
        </w:tc>
      </w:tr>
    </w:tbl>
    <w:p w14:paraId="219A0765" w14:textId="77777777" w:rsidR="00723839" w:rsidRDefault="00723839" w:rsidP="00723839">
      <w:pPr>
        <w:rPr>
          <w:rFonts w:ascii="Arial" w:hAnsi="Arial" w:cs="Arial"/>
          <w:sz w:val="22"/>
          <w:szCs w:val="22"/>
          <w:lang w:val="en-US"/>
        </w:rPr>
      </w:pPr>
      <w:r>
        <w:rPr>
          <w:rFonts w:ascii="Arial" w:hAnsi="Arial" w:cs="Arial"/>
          <w:sz w:val="22"/>
          <w:szCs w:val="22"/>
          <w:lang w:val="en-US"/>
        </w:rPr>
        <w:br w:type="page"/>
      </w:r>
    </w:p>
    <w:p w14:paraId="2D1A7CBE" w14:textId="77777777" w:rsidR="00723839" w:rsidRDefault="00723839" w:rsidP="00723839">
      <w:pPr>
        <w:jc w:val="center"/>
        <w:rPr>
          <w:rFonts w:ascii="Arial Narrow" w:hAnsi="Arial Narrow"/>
          <w:b/>
          <w:sz w:val="16"/>
          <w:szCs w:val="16"/>
          <w:lang w:val="en-US"/>
        </w:rPr>
      </w:pPr>
      <w:r w:rsidRPr="00BC1808">
        <w:rPr>
          <w:rFonts w:ascii="Arial Narrow" w:hAnsi="Arial Narrow"/>
          <w:b/>
          <w:sz w:val="16"/>
          <w:szCs w:val="16"/>
          <w:lang w:val="en-US"/>
        </w:rPr>
        <w:lastRenderedPageBreak/>
        <w:t>Anlage 1: Allgemeine Vertragsbedingungen</w:t>
      </w:r>
    </w:p>
    <w:p w14:paraId="6C3050B3" w14:textId="77777777" w:rsidR="00723839" w:rsidRPr="00BC1808" w:rsidRDefault="00723839" w:rsidP="00723839">
      <w:pPr>
        <w:jc w:val="both"/>
        <w:rPr>
          <w:rFonts w:ascii="Arial Narrow" w:hAnsi="Arial Narrow"/>
          <w:b/>
          <w:sz w:val="16"/>
          <w:szCs w:val="16"/>
          <w:lang w:val="en-US"/>
        </w:rPr>
      </w:pPr>
    </w:p>
    <w:p w14:paraId="1494CE67" w14:textId="77777777" w:rsidR="00723839" w:rsidRPr="00BC1808" w:rsidRDefault="00723839" w:rsidP="00723839">
      <w:pPr>
        <w:pStyle w:val="ListParagraph"/>
        <w:numPr>
          <w:ilvl w:val="0"/>
          <w:numId w:val="21"/>
        </w:numPr>
        <w:jc w:val="both"/>
        <w:rPr>
          <w:rFonts w:ascii="Arial Narrow" w:hAnsi="Arial Narrow" w:cs="Arial"/>
          <w:b/>
          <w:sz w:val="16"/>
          <w:szCs w:val="16"/>
          <w:lang w:val="en-US"/>
        </w:rPr>
      </w:pPr>
      <w:r w:rsidRPr="00BC1808">
        <w:rPr>
          <w:rFonts w:ascii="Arial Narrow" w:hAnsi="Arial Narrow" w:cs="Arial"/>
          <w:b/>
          <w:sz w:val="16"/>
          <w:szCs w:val="16"/>
          <w:lang w:val="en-US"/>
        </w:rPr>
        <w:t>Zahlungsmodalitäten</w:t>
      </w:r>
    </w:p>
    <w:p w14:paraId="2BBF0422" w14:textId="77777777" w:rsidR="00723839" w:rsidRDefault="00723839" w:rsidP="00723839">
      <w:pPr>
        <w:pStyle w:val="ListParagraph"/>
        <w:jc w:val="both"/>
        <w:rPr>
          <w:rFonts w:ascii="Arial Narrow" w:hAnsi="Arial Narrow" w:cs="Arial"/>
          <w:sz w:val="16"/>
          <w:szCs w:val="16"/>
          <w:lang w:val="en-US"/>
        </w:rPr>
      </w:pPr>
      <w:r w:rsidRPr="009152CA">
        <w:rPr>
          <w:rFonts w:ascii="Arial Narrow" w:hAnsi="Arial Narrow" w:cs="Arial"/>
          <w:sz w:val="16"/>
          <w:szCs w:val="16"/>
          <w:lang w:val="en-US"/>
        </w:rPr>
        <w:t>Sofern nicht anders vereinbart, zahlt Lilly Auslagen per elektronischer Überweisung nach Abschluss der Dienstleistung und nach Vorlage einer entsprechenden Reisekostenabrechnung und Rechnung innerhalb von 30 Tagen</w:t>
      </w:r>
    </w:p>
    <w:p w14:paraId="5A0E6777" w14:textId="77777777" w:rsidR="00723839" w:rsidRPr="009152CA" w:rsidRDefault="00723839" w:rsidP="00723839">
      <w:pPr>
        <w:pStyle w:val="ListParagraph"/>
        <w:jc w:val="both"/>
        <w:rPr>
          <w:rFonts w:ascii="Arial Narrow" w:hAnsi="Arial Narrow" w:cs="Arial"/>
          <w:sz w:val="16"/>
          <w:szCs w:val="16"/>
          <w:lang w:val="en-US"/>
        </w:rPr>
      </w:pPr>
    </w:p>
    <w:p w14:paraId="75A41545" w14:textId="77777777" w:rsidR="00723839" w:rsidRPr="00BC1808" w:rsidRDefault="00723839" w:rsidP="00723839">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32D0FE7D" w14:textId="77777777" w:rsidR="00723839" w:rsidRPr="000A5C2C" w:rsidRDefault="00723839" w:rsidP="00723839">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16BFD602" w14:textId="77777777" w:rsidR="00723839" w:rsidRPr="00BC1808" w:rsidRDefault="00723839" w:rsidP="00723839">
      <w:pPr>
        <w:jc w:val="both"/>
        <w:rPr>
          <w:rFonts w:ascii="Arial Narrow" w:hAnsi="Arial Narrow" w:cs="Arial"/>
          <w:sz w:val="16"/>
          <w:szCs w:val="16"/>
          <w:lang w:val="da-DK"/>
        </w:rPr>
      </w:pPr>
    </w:p>
    <w:p w14:paraId="5881C0F9" w14:textId="77777777" w:rsidR="00723839" w:rsidRPr="00BC1808" w:rsidRDefault="00723839" w:rsidP="00723839">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04D4FDC8" w14:textId="77777777" w:rsidR="00723839" w:rsidRDefault="00723839" w:rsidP="00723839">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7A1895A7" w14:textId="77777777" w:rsidR="00723839" w:rsidRPr="009152CA" w:rsidRDefault="00723839" w:rsidP="00723839">
      <w:pPr>
        <w:pStyle w:val="ListParagraph"/>
        <w:jc w:val="both"/>
        <w:rPr>
          <w:rFonts w:ascii="Arial Narrow" w:hAnsi="Arial Narrow" w:cs="Arial"/>
          <w:sz w:val="16"/>
          <w:szCs w:val="16"/>
          <w:lang w:val="de-DE"/>
        </w:rPr>
      </w:pPr>
    </w:p>
    <w:p w14:paraId="1C322A1F" w14:textId="77777777" w:rsidR="00723839" w:rsidRDefault="00723839" w:rsidP="00723839">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4B86A3E1" w14:textId="77777777" w:rsidR="00723839" w:rsidRDefault="00723839" w:rsidP="00723839">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749C68F" w14:textId="77777777" w:rsidR="00723839" w:rsidRPr="009152CA" w:rsidRDefault="00723839" w:rsidP="00723839">
      <w:pPr>
        <w:pStyle w:val="ListParagraph"/>
        <w:jc w:val="both"/>
        <w:rPr>
          <w:rFonts w:ascii="Arial Narrow" w:hAnsi="Arial Narrow" w:cs="Arial"/>
          <w:sz w:val="16"/>
          <w:szCs w:val="16"/>
          <w:lang w:val="de-DE"/>
        </w:rPr>
      </w:pPr>
    </w:p>
    <w:p w14:paraId="34530AEE" w14:textId="77777777" w:rsidR="00723839" w:rsidRDefault="00723839" w:rsidP="00723839">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Geistiges Eigentum</w:t>
      </w:r>
    </w:p>
    <w:p w14:paraId="70D72207" w14:textId="77777777" w:rsidR="00723839" w:rsidRDefault="00723839" w:rsidP="00723839">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08415105" w14:textId="77777777" w:rsidR="00723839" w:rsidRDefault="00723839" w:rsidP="00723839">
      <w:pPr>
        <w:pStyle w:val="ListParagraph"/>
        <w:jc w:val="both"/>
        <w:rPr>
          <w:rFonts w:ascii="Arial Narrow" w:hAnsi="Arial Narrow" w:cs="Arial"/>
          <w:sz w:val="16"/>
          <w:szCs w:val="16"/>
          <w:lang w:val="da-DK"/>
        </w:rPr>
      </w:pPr>
    </w:p>
    <w:p w14:paraId="4CCDE4A3" w14:textId="77777777" w:rsidR="00723839" w:rsidRPr="00BC1808" w:rsidRDefault="00723839" w:rsidP="00723839">
      <w:pPr>
        <w:pStyle w:val="ListParagraph"/>
        <w:numPr>
          <w:ilvl w:val="0"/>
          <w:numId w:val="21"/>
        </w:numPr>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11C9276C" w14:textId="77777777" w:rsidR="00723839" w:rsidRPr="00BC1808" w:rsidRDefault="00723839" w:rsidP="00723839">
      <w:pPr>
        <w:pStyle w:val="ListParagraph"/>
        <w:numPr>
          <w:ilvl w:val="0"/>
          <w:numId w:val="27"/>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Pr="00BC1808">
        <w:rPr>
          <w:rFonts w:ascii="Arial Narrow" w:hAnsi="Arial Narrow" w:cs="Arial"/>
          <w:sz w:val="16"/>
          <w:szCs w:val="16"/>
          <w:lang w:val="da-DK"/>
        </w:rPr>
        <w:t xml:space="preserve"> </w:t>
      </w:r>
    </w:p>
    <w:p w14:paraId="6CFA046B" w14:textId="77777777" w:rsidR="00723839" w:rsidRPr="009152CA" w:rsidRDefault="00723839" w:rsidP="00723839">
      <w:pPr>
        <w:pStyle w:val="ListParagraph"/>
        <w:numPr>
          <w:ilvl w:val="0"/>
          <w:numId w:val="22"/>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4E8860D3" w14:textId="77777777" w:rsidR="00723839" w:rsidRPr="009152CA" w:rsidRDefault="00723839" w:rsidP="00723839">
      <w:pPr>
        <w:pStyle w:val="ListParagraph"/>
        <w:numPr>
          <w:ilvl w:val="0"/>
          <w:numId w:val="22"/>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p>
    <w:p w14:paraId="60F76454" w14:textId="77777777" w:rsidR="00723839" w:rsidRDefault="00723839" w:rsidP="00723839">
      <w:pPr>
        <w:pStyle w:val="ListParagraph"/>
        <w:numPr>
          <w:ilvl w:val="0"/>
          <w:numId w:val="22"/>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Pr="00BC1808">
        <w:rPr>
          <w:rFonts w:ascii="Arial Narrow" w:hAnsi="Arial Narrow" w:cs="Arial"/>
          <w:sz w:val="16"/>
          <w:szCs w:val="16"/>
          <w:lang w:val="da-DK"/>
        </w:rPr>
        <w:t>.</w:t>
      </w:r>
      <w:r w:rsidRPr="00BC1808">
        <w:rPr>
          <w:rFonts w:ascii="Arial Narrow" w:hAnsi="Arial Narrow"/>
          <w:sz w:val="16"/>
          <w:szCs w:val="16"/>
          <w:lang w:val="da-DK"/>
        </w:rPr>
        <w:t xml:space="preserve"> </w:t>
      </w:r>
    </w:p>
    <w:p w14:paraId="0DD0D704" w14:textId="77777777" w:rsidR="00723839" w:rsidRPr="00BC1808" w:rsidRDefault="00723839" w:rsidP="00723839">
      <w:pPr>
        <w:pStyle w:val="ListParagraph"/>
        <w:ind w:left="1080"/>
        <w:jc w:val="both"/>
        <w:rPr>
          <w:rFonts w:ascii="Arial Narrow" w:hAnsi="Arial Narrow"/>
          <w:sz w:val="16"/>
          <w:szCs w:val="16"/>
          <w:lang w:val="da-DK"/>
        </w:rPr>
      </w:pPr>
    </w:p>
    <w:p w14:paraId="1FD56888" w14:textId="77777777" w:rsidR="00723839" w:rsidRPr="00870337" w:rsidRDefault="00723839" w:rsidP="00723839">
      <w:pPr>
        <w:pStyle w:val="ListParagraph"/>
        <w:numPr>
          <w:ilvl w:val="0"/>
          <w:numId w:val="25"/>
        </w:numPr>
        <w:jc w:val="both"/>
        <w:rPr>
          <w:rFonts w:ascii="Arial Narrow" w:hAnsi="Arial Narrow" w:cs="Arial"/>
          <w:sz w:val="16"/>
          <w:szCs w:val="16"/>
          <w:lang w:val="de-DE"/>
        </w:rPr>
      </w:pPr>
      <w:r w:rsidRPr="00870337">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5917E619" w14:textId="77777777" w:rsidR="00723839" w:rsidRPr="009152CA" w:rsidRDefault="00723839" w:rsidP="00723839">
      <w:pPr>
        <w:ind w:left="360"/>
        <w:jc w:val="both"/>
        <w:rPr>
          <w:rFonts w:ascii="Arial Narrow" w:hAnsi="Arial Narrow" w:cs="Arial"/>
          <w:sz w:val="16"/>
          <w:szCs w:val="16"/>
          <w:lang w:val="de-DE"/>
        </w:rPr>
      </w:pPr>
    </w:p>
    <w:p w14:paraId="04E32BDF" w14:textId="77777777" w:rsidR="00723839" w:rsidRPr="00870337" w:rsidRDefault="00723839" w:rsidP="00723839">
      <w:pPr>
        <w:pStyle w:val="ListParagraph"/>
        <w:numPr>
          <w:ilvl w:val="0"/>
          <w:numId w:val="26"/>
        </w:numPr>
        <w:jc w:val="both"/>
        <w:rPr>
          <w:rFonts w:ascii="Arial Narrow" w:hAnsi="Arial Narrow" w:cs="Arial"/>
          <w:sz w:val="16"/>
          <w:szCs w:val="16"/>
          <w:lang w:val="da-DK"/>
        </w:rPr>
      </w:pPr>
      <w:r w:rsidRPr="00870337">
        <w:rPr>
          <w:rFonts w:ascii="Arial Narrow" w:hAnsi="Arial Narrow" w:cs="Arial"/>
          <w:sz w:val="16"/>
          <w:szCs w:val="16"/>
          <w:lang w:val="de-DE"/>
        </w:rPr>
        <w:t>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1A16B4E0" w14:textId="77777777" w:rsidR="00723839" w:rsidRDefault="00723839" w:rsidP="00723839">
      <w:pPr>
        <w:rPr>
          <w:rFonts w:ascii="Arial Narrow" w:hAnsi="Arial Narrow" w:cs="Arial"/>
          <w:sz w:val="16"/>
          <w:szCs w:val="16"/>
          <w:lang w:val="da-DK"/>
        </w:rPr>
      </w:pPr>
    </w:p>
    <w:p w14:paraId="7425A4F4" w14:textId="77777777" w:rsidR="00723839" w:rsidRDefault="00723839" w:rsidP="00723839">
      <w:pPr>
        <w:rPr>
          <w:rFonts w:ascii="Arial Narrow" w:hAnsi="Arial Narrow" w:cs="Arial"/>
          <w:sz w:val="16"/>
          <w:szCs w:val="16"/>
          <w:lang w:val="da-DK"/>
        </w:rPr>
      </w:pPr>
    </w:p>
    <w:p w14:paraId="63360B97" w14:textId="77777777" w:rsidR="00723839" w:rsidRPr="00BC1808" w:rsidRDefault="00723839" w:rsidP="00723839">
      <w:pPr>
        <w:rPr>
          <w:rFonts w:ascii="Arial Narrow" w:hAnsi="Arial Narrow" w:cs="Arial"/>
          <w:sz w:val="16"/>
          <w:szCs w:val="16"/>
          <w:lang w:val="da-DK"/>
        </w:rPr>
      </w:pPr>
    </w:p>
    <w:p w14:paraId="2B678FBA" w14:textId="77777777" w:rsidR="00723839" w:rsidRPr="00BC1808" w:rsidRDefault="00723839" w:rsidP="00723839">
      <w:pPr>
        <w:jc w:val="both"/>
        <w:rPr>
          <w:rFonts w:ascii="Arial Narrow" w:hAnsi="Arial Narrow" w:cs="Arial"/>
          <w:sz w:val="16"/>
          <w:szCs w:val="16"/>
          <w:lang w:val="da-DK"/>
        </w:rPr>
      </w:pPr>
    </w:p>
    <w:p w14:paraId="3F018D51" w14:textId="77777777" w:rsidR="00723839" w:rsidRPr="00BC1808" w:rsidRDefault="00723839" w:rsidP="00723839">
      <w:pPr>
        <w:pStyle w:val="ListParagraph"/>
        <w:numPr>
          <w:ilvl w:val="0"/>
          <w:numId w:val="23"/>
        </w:numPr>
        <w:jc w:val="both"/>
        <w:rPr>
          <w:rFonts w:ascii="Arial Narrow" w:hAnsi="Arial Narrow" w:cs="Arial"/>
          <w:b/>
          <w:sz w:val="16"/>
          <w:szCs w:val="16"/>
          <w:lang w:val="da-DK"/>
        </w:rPr>
      </w:pPr>
      <w:r w:rsidRPr="00BC1808">
        <w:rPr>
          <w:rFonts w:ascii="Arial Narrow" w:hAnsi="Arial Narrow" w:cs="Arial"/>
          <w:b/>
          <w:sz w:val="16"/>
          <w:szCs w:val="16"/>
          <w:lang w:val="da-DK"/>
        </w:rPr>
        <w:t>Allgemeine Bestimmungen</w:t>
      </w:r>
    </w:p>
    <w:p w14:paraId="39971F7D" w14:textId="77777777" w:rsidR="00723839" w:rsidRPr="00BC1808" w:rsidRDefault="00723839" w:rsidP="00723839">
      <w:pPr>
        <w:pStyle w:val="ListParagraph"/>
        <w:jc w:val="both"/>
        <w:rPr>
          <w:rFonts w:ascii="Arial Narrow" w:hAnsi="Arial Narrow" w:cs="Arial"/>
          <w:sz w:val="16"/>
          <w:szCs w:val="16"/>
          <w:lang w:val="da-DK"/>
        </w:rPr>
      </w:pPr>
      <w:r w:rsidRPr="00BC1808">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759FC7B0" w14:textId="77777777" w:rsidR="00723839" w:rsidRPr="00BC1808" w:rsidRDefault="00723839" w:rsidP="00723839">
      <w:pPr>
        <w:jc w:val="both"/>
        <w:rPr>
          <w:rFonts w:ascii="Arial Narrow" w:hAnsi="Arial Narrow" w:cs="Arial"/>
          <w:sz w:val="16"/>
          <w:szCs w:val="16"/>
          <w:lang w:val="da-DK"/>
        </w:rPr>
      </w:pPr>
    </w:p>
    <w:p w14:paraId="61D2B77B" w14:textId="0DBC9D82" w:rsidR="00C80EB6" w:rsidRDefault="00723839" w:rsidP="00723839">
      <w:pPr>
        <w:rPr>
          <w:rFonts w:ascii="Arial" w:hAnsi="Arial" w:cs="Arial"/>
          <w:sz w:val="22"/>
          <w:szCs w:val="22"/>
          <w:lang w:val="de-DE"/>
        </w:rPr>
      </w:pPr>
      <w:r w:rsidRPr="00BC1808">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77777777" w:rsidR="00C80EB6" w:rsidRPr="00F86EB8" w:rsidRDefault="00C80EB6" w:rsidP="00C80EB6">
            <w:pPr>
              <w:rPr>
                <w:rFonts w:ascii="Arial" w:hAnsi="Arial" w:cs="Arial"/>
                <w:i/>
              </w:rPr>
            </w:pPr>
            <w:r w:rsidRPr="00E05FC5">
              <w:rPr>
                <w:rFonts w:ascii="Arial" w:hAnsi="Arial" w:cs="Arial"/>
                <w:i/>
                <w:lang w:val="de-DE"/>
              </w:rPr>
              <w:t>&lt;&lt;Account_MERC_Sfx_Nm_GLBL&gt;&gt;</w:t>
            </w:r>
            <w:r>
              <w:rPr>
                <w:rFonts w:ascii="Arial" w:hAnsi="Arial" w:cs="Arial"/>
                <w:i/>
                <w:lang w:val="de-DE"/>
              </w:rPr>
              <w:t xml:space="preserve"> </w:t>
            </w:r>
            <w:r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6632E3BD" w14:textId="77777777" w:rsidR="00C80EB6" w:rsidRDefault="00C80EB6" w:rsidP="00C80EB6">
            <w:pPr>
              <w:rPr>
                <w:rFonts w:ascii="Arial" w:hAnsi="Arial" w:cs="Arial"/>
                <w:i/>
                <w:lang w:val="de-DE"/>
              </w:rPr>
            </w:pPr>
            <w:r w:rsidRPr="00F86EB8">
              <w:rPr>
                <w:rFonts w:ascii="Arial" w:hAnsi="Arial" w:cs="Arial"/>
                <w:i/>
                <w:lang w:val="de-DE"/>
              </w:rPr>
              <w:t>&lt;&lt;Payee_MERC_Payee_Street_MERC&gt;&gt; - &lt;&lt;Payee_MERC_Payee_Zip_Postal_Code_MERC&gt;&gt;</w:t>
            </w:r>
          </w:p>
          <w:p w14:paraId="4957BB53" w14:textId="77777777" w:rsidR="00C80EB6" w:rsidRPr="00F86EB8" w:rsidRDefault="00C80EB6" w:rsidP="00C80EB6">
            <w:pPr>
              <w:rPr>
                <w:rFonts w:ascii="Arial" w:hAnsi="Arial" w:cs="Arial"/>
                <w:i/>
              </w:rPr>
            </w:pP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23EC2A2" w14:textId="77777777" w:rsidR="00723839" w:rsidRDefault="00723839"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37B0E677" w14:textId="77777777" w:rsidR="00A57222" w:rsidRPr="00A57222" w:rsidRDefault="00A57222" w:rsidP="00A57222">
          <w:pPr>
            <w:pStyle w:val="Footer"/>
            <w:rPr>
              <w:rFonts w:ascii="Arial" w:hAnsi="Arial" w:cs="Arial"/>
              <w:sz w:val="18"/>
              <w:szCs w:val="18"/>
              <w:lang w:eastAsia="de-DE"/>
            </w:rPr>
          </w:pPr>
          <w:r w:rsidRPr="00A57222">
            <w:rPr>
              <w:rFonts w:ascii="Arial" w:hAnsi="Arial" w:cs="Arial"/>
              <w:sz w:val="18"/>
              <w:szCs w:val="18"/>
              <w:lang w:eastAsia="de-DE"/>
            </w:rPr>
            <w:t>&lt;&lt;Meeting_MERC_Therapeutic_Area_MERC&gt;&gt;</w:t>
          </w:r>
        </w:p>
        <w:p w14:paraId="457A965A" w14:textId="07628701" w:rsidR="0071585D" w:rsidRDefault="0085040C" w:rsidP="00A57222">
          <w:pPr>
            <w:pStyle w:val="Footer"/>
            <w:rPr>
              <w:rFonts w:ascii="Arial" w:hAnsi="Arial" w:cs="Arial"/>
              <w:sz w:val="18"/>
              <w:szCs w:val="18"/>
              <w:lang w:eastAsia="de-DE"/>
            </w:rPr>
          </w:pPr>
          <w:r w:rsidRPr="0085040C">
            <w:rPr>
              <w:rFonts w:ascii="Arial" w:hAnsi="Arial" w:cs="Arial"/>
              <w:sz w:val="18"/>
              <w:szCs w:val="18"/>
              <w:lang w:eastAsia="de-DE"/>
            </w:rPr>
            <w:t xml:space="preserve">&lt;&lt;form_salutation&gt;&gt; </w:t>
          </w:r>
          <w:r w:rsidR="00A57222" w:rsidRPr="00A57222">
            <w:rPr>
              <w:rFonts w:ascii="Arial" w:hAnsi="Arial" w:cs="Arial"/>
              <w:sz w:val="18"/>
              <w:szCs w:val="18"/>
              <w:lang w:eastAsia="de-DE"/>
            </w:rPr>
            <w:t>&lt;&lt;Ac-count_MERC_Sfx_Nm_GLBL&gt;&gt; &lt;&lt;Account_MERC_LastName&gt;&gt; - &lt;&lt;A</w:t>
          </w:r>
          <w:r w:rsidR="00A57222" w:rsidRPr="00A57222">
            <w:rPr>
              <w:rFonts w:ascii="Arial" w:hAnsi="Arial" w:cs="Arial"/>
              <w:sz w:val="18"/>
              <w:szCs w:val="18"/>
              <w:lang w:eastAsia="de-DE"/>
            </w:rPr>
            <w:t>c</w:t>
          </w:r>
          <w:r w:rsidR="00A57222" w:rsidRPr="00A57222">
            <w:rPr>
              <w:rFonts w:ascii="Arial" w:hAnsi="Arial" w:cs="Arial"/>
              <w:sz w:val="18"/>
              <w:szCs w:val="18"/>
              <w:lang w:eastAsia="de-DE"/>
            </w:rPr>
            <w:t>count_MERC_Cust_Id_GLBL&gt;&gt;</w:t>
          </w:r>
        </w:p>
      </w:tc>
      <w:tc>
        <w:tcPr>
          <w:tcW w:w="3544" w:type="dxa"/>
          <w:hideMark/>
        </w:tcPr>
        <w:p w14:paraId="0AE6D2BD"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967C89" w:rsidRPr="00967C89">
            <w:rPr>
              <w:rFonts w:eastAsiaTheme="majorEastAsia" w:cs="Arial"/>
              <w:noProof/>
              <w:sz w:val="18"/>
              <w:szCs w:val="18"/>
              <w:lang w:val="en-US" w:eastAsia="de-DE"/>
            </w:rPr>
            <w:t>8</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111"/>
    </w:tblGrid>
    <w:tr w:rsidR="0071585D" w14:paraId="19672796" w14:textId="77777777" w:rsidTr="00723839">
      <w:tc>
        <w:tcPr>
          <w:tcW w:w="5353" w:type="dxa"/>
          <w:hideMark/>
        </w:tcPr>
        <w:p w14:paraId="3DE65D43" w14:textId="77777777" w:rsidR="0085040C" w:rsidRPr="0085040C" w:rsidRDefault="0085040C" w:rsidP="0085040C">
          <w:pPr>
            <w:pStyle w:val="Footer"/>
            <w:rPr>
              <w:rFonts w:ascii="Arial" w:hAnsi="Arial" w:cs="Arial"/>
              <w:sz w:val="18"/>
              <w:szCs w:val="18"/>
            </w:rPr>
          </w:pPr>
          <w:r w:rsidRPr="0085040C">
            <w:rPr>
              <w:rFonts w:ascii="Arial" w:hAnsi="Arial" w:cs="Arial"/>
              <w:sz w:val="18"/>
              <w:szCs w:val="18"/>
            </w:rPr>
            <w:t>&lt;&lt;Meeting_MERC_Therapeutic_Area_MERC&gt;&gt;</w:t>
          </w:r>
        </w:p>
        <w:p w14:paraId="68E80E48" w14:textId="4994A144" w:rsidR="0071585D" w:rsidRDefault="0085040C" w:rsidP="0085040C">
          <w:pPr>
            <w:pStyle w:val="Footer"/>
            <w:rPr>
              <w:rFonts w:ascii="Arial" w:hAnsi="Arial" w:cs="Arial"/>
              <w:sz w:val="18"/>
              <w:szCs w:val="18"/>
              <w:lang w:eastAsia="de-DE"/>
            </w:rPr>
          </w:pPr>
          <w:r w:rsidRPr="0085040C">
            <w:rPr>
              <w:rFonts w:ascii="Arial" w:hAnsi="Arial" w:cs="Arial"/>
              <w:sz w:val="18"/>
              <w:szCs w:val="18"/>
            </w:rPr>
            <w:t>&lt;&lt;form_salutation&gt;&gt; &lt;&lt;Ac-count_MERC_Sfx_Nm_GLBL&gt;&gt; &lt;&lt;Account_MERC_LastName&gt;&gt; - &lt;&lt;A</w:t>
          </w:r>
          <w:r w:rsidRPr="0085040C">
            <w:rPr>
              <w:rFonts w:ascii="Arial" w:hAnsi="Arial" w:cs="Arial"/>
              <w:sz w:val="18"/>
              <w:szCs w:val="18"/>
            </w:rPr>
            <w:t>c</w:t>
          </w:r>
          <w:r w:rsidRPr="0085040C">
            <w:rPr>
              <w:rFonts w:ascii="Arial" w:hAnsi="Arial" w:cs="Arial"/>
              <w:sz w:val="18"/>
              <w:szCs w:val="18"/>
            </w:rPr>
            <w:t>count_MERC_Cust_Id_GLBL&gt;&gt;</w:t>
          </w:r>
        </w:p>
      </w:tc>
      <w:tc>
        <w:tcPr>
          <w:tcW w:w="4111" w:type="dxa"/>
          <w:hideMark/>
        </w:tcPr>
        <w:p w14:paraId="2978C696"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967C89" w:rsidRPr="00967C89">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QYg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Werner-</w:t>
                    </w:r>
                    <w:proofErr w:type="spellStart"/>
                    <w:r w:rsidRPr="001712B1">
                      <w:rPr>
                        <w:rFonts w:ascii="Arial" w:hAnsi="Arial" w:cs="Arial"/>
                        <w:sz w:val="16"/>
                        <w:szCs w:val="16"/>
                        <w:lang w:val="en-US"/>
                      </w:rPr>
                      <w:t>Reimers</w:t>
                    </w:r>
                    <w:proofErr w:type="spellEnd"/>
                    <w:r w:rsidRPr="001712B1">
                      <w:rPr>
                        <w:rFonts w:ascii="Arial" w:hAnsi="Arial" w:cs="Arial"/>
                        <w:sz w:val="16"/>
                        <w:szCs w:val="16"/>
                        <w:lang w:val="en-US"/>
                      </w:rPr>
                      <w:t>-</w:t>
                    </w:r>
                    <w:proofErr w:type="spellStart"/>
                    <w:r w:rsidRPr="001712B1">
                      <w:rPr>
                        <w:rFonts w:ascii="Arial" w:hAnsi="Arial" w:cs="Arial"/>
                        <w:sz w:val="16"/>
                        <w:szCs w:val="16"/>
                        <w:lang w:val="en-US"/>
                      </w:rPr>
                      <w:t>Straße</w:t>
                    </w:r>
                    <w:proofErr w:type="spellEnd"/>
                    <w:r w:rsidRPr="001712B1">
                      <w:rPr>
                        <w:rFonts w:ascii="Arial" w:hAnsi="Arial" w:cs="Arial"/>
                        <w:sz w:val="16"/>
                        <w:szCs w:val="16"/>
                        <w:lang w:val="en-US"/>
                      </w:rPr>
                      <w:t xml:space="preserv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EF1F41"/>
    <w:multiLevelType w:val="multilevel"/>
    <w:tmpl w:val="512A4108"/>
    <w:lvl w:ilvl="0">
      <w:start w:val="6"/>
      <w:numFmt w:val="none"/>
      <w:lvlText w:val="6.2"/>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423CE"/>
    <w:multiLevelType w:val="hybridMultilevel"/>
    <w:tmpl w:val="81EEF8BA"/>
    <w:lvl w:ilvl="0" w:tplc="735CFE7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6">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BE1280"/>
    <w:multiLevelType w:val="multilevel"/>
    <w:tmpl w:val="C3A28F94"/>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0">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932EE7"/>
    <w:multiLevelType w:val="multilevel"/>
    <w:tmpl w:val="3D3C9E1E"/>
    <w:lvl w:ilvl="0">
      <w:start w:val="6"/>
      <w:numFmt w:val="decimal"/>
      <w:lvlText w:val="%1.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2">
    <w:nsid w:val="66BA4381"/>
    <w:multiLevelType w:val="multilevel"/>
    <w:tmpl w:val="10223BA6"/>
    <w:lvl w:ilvl="0">
      <w:start w:val="6"/>
      <w:numFmt w:val="none"/>
      <w:lvlText w:val="6.3"/>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3">
    <w:nsid w:val="73A31316"/>
    <w:multiLevelType w:val="multilevel"/>
    <w:tmpl w:val="5CB883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4">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7C7A2CC0"/>
    <w:multiLevelType w:val="hybridMultilevel"/>
    <w:tmpl w:val="9110A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3"/>
  </w:num>
  <w:num w:numId="6">
    <w:abstractNumId w:val="8"/>
  </w:num>
  <w:num w:numId="7">
    <w:abstractNumId w:val="10"/>
  </w:num>
  <w:num w:numId="8">
    <w:abstractNumId w:val="3"/>
  </w:num>
  <w:num w:numId="9">
    <w:abstractNumId w:val="0"/>
  </w:num>
  <w:num w:numId="10">
    <w:abstractNumId w:val="20"/>
  </w:num>
  <w:num w:numId="11">
    <w:abstractNumId w:val="11"/>
  </w:num>
  <w:num w:numId="12">
    <w:abstractNumId w:val="14"/>
  </w:num>
  <w:num w:numId="13">
    <w:abstractNumId w:val="18"/>
  </w:num>
  <w:num w:numId="14">
    <w:abstractNumId w:val="16"/>
  </w:num>
  <w:num w:numId="15">
    <w:abstractNumId w:val="25"/>
  </w:num>
  <w:num w:numId="16">
    <w:abstractNumId w:val="24"/>
  </w:num>
  <w:num w:numId="17">
    <w:abstractNumId w:val="9"/>
  </w:num>
  <w:num w:numId="18">
    <w:abstractNumId w:val="17"/>
  </w:num>
  <w:num w:numId="19">
    <w:abstractNumId w:val="5"/>
  </w:num>
  <w:num w:numId="20">
    <w:abstractNumId w:val="1"/>
  </w:num>
  <w:num w:numId="21">
    <w:abstractNumId w:val="23"/>
  </w:num>
  <w:num w:numId="22">
    <w:abstractNumId w:val="12"/>
  </w:num>
  <w:num w:numId="23">
    <w:abstractNumId w:val="19"/>
  </w:num>
  <w:num w:numId="24">
    <w:abstractNumId w:val="26"/>
  </w:num>
  <w:num w:numId="25">
    <w:abstractNumId w:val="2"/>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6F23"/>
    <w:rsid w:val="0001181D"/>
    <w:rsid w:val="00023FF2"/>
    <w:rsid w:val="00045BB0"/>
    <w:rsid w:val="000627AF"/>
    <w:rsid w:val="00091615"/>
    <w:rsid w:val="000B11D5"/>
    <w:rsid w:val="000F55B3"/>
    <w:rsid w:val="001157B4"/>
    <w:rsid w:val="0012797B"/>
    <w:rsid w:val="0015554B"/>
    <w:rsid w:val="001718DA"/>
    <w:rsid w:val="001C31A2"/>
    <w:rsid w:val="001C45B5"/>
    <w:rsid w:val="001E663F"/>
    <w:rsid w:val="001F4656"/>
    <w:rsid w:val="002223BA"/>
    <w:rsid w:val="0028004B"/>
    <w:rsid w:val="002C46F5"/>
    <w:rsid w:val="00305F71"/>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82E44"/>
    <w:rsid w:val="005A0C69"/>
    <w:rsid w:val="005A19FF"/>
    <w:rsid w:val="005A4D33"/>
    <w:rsid w:val="005F4AD8"/>
    <w:rsid w:val="00601E6F"/>
    <w:rsid w:val="00652AE1"/>
    <w:rsid w:val="006C3683"/>
    <w:rsid w:val="006D0BC2"/>
    <w:rsid w:val="0071275E"/>
    <w:rsid w:val="0071585D"/>
    <w:rsid w:val="00723839"/>
    <w:rsid w:val="00744BF2"/>
    <w:rsid w:val="007560DA"/>
    <w:rsid w:val="00761B67"/>
    <w:rsid w:val="00780A72"/>
    <w:rsid w:val="007C6943"/>
    <w:rsid w:val="007D1378"/>
    <w:rsid w:val="00807571"/>
    <w:rsid w:val="00846895"/>
    <w:rsid w:val="0085040C"/>
    <w:rsid w:val="0089322D"/>
    <w:rsid w:val="008D16DA"/>
    <w:rsid w:val="00916BD4"/>
    <w:rsid w:val="0092495D"/>
    <w:rsid w:val="00967C89"/>
    <w:rsid w:val="009856BB"/>
    <w:rsid w:val="00A02C04"/>
    <w:rsid w:val="00A05798"/>
    <w:rsid w:val="00A57222"/>
    <w:rsid w:val="00A57B8A"/>
    <w:rsid w:val="00A57C74"/>
    <w:rsid w:val="00A77741"/>
    <w:rsid w:val="00AA7D6E"/>
    <w:rsid w:val="00AE37D8"/>
    <w:rsid w:val="00AF2595"/>
    <w:rsid w:val="00B62ADF"/>
    <w:rsid w:val="00B74E1E"/>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 w:id="19012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3C02CE54-F486-4331-80CA-53C12D2E7329}"/>
</file>

<file path=docProps/app.xml><?xml version="1.0" encoding="utf-8"?>
<Properties xmlns="http://schemas.openxmlformats.org/officeDocument/2006/extended-properties" xmlns:vt="http://schemas.openxmlformats.org/officeDocument/2006/docPropsVTypes">
  <Template>OUS-Memo-Skeleton-A4 (1)</Template>
  <TotalTime>8</TotalTime>
  <Pages>9</Pages>
  <Words>3179</Words>
  <Characters>18125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6</cp:revision>
  <cp:lastPrinted>2000-04-05T13:26:00Z</cp:lastPrinted>
  <dcterms:created xsi:type="dcterms:W3CDTF">2014-10-13T20:37:00Z</dcterms:created>
  <dcterms:modified xsi:type="dcterms:W3CDTF">2014-10-14T07:42:00Z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