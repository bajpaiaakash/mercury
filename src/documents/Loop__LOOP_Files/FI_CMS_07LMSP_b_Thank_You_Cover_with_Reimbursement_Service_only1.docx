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130B3" w14:textId="77777777" w:rsidR="003A2DC7" w:rsidRDefault="003A2DC7">
      <w:pPr>
        <w:pStyle w:val="BodyText"/>
      </w:pPr>
    </w:p>
    <w:p w14:paraId="244130B4" w14:textId="77777777" w:rsidR="00DA6F74" w:rsidRDefault="00DA6F74">
      <w:pPr>
        <w:pStyle w:val="BodyText"/>
      </w:pPr>
    </w:p>
    <w:tbl>
      <w:tblPr>
        <w:tblStyle w:val="TableGrid1"/>
        <w:tblpPr w:leftFromText="180" w:rightFromText="180" w:vertAnchor="page" w:horzAnchor="margin" w:tblpY="2746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1"/>
        <w:gridCol w:w="233"/>
        <w:gridCol w:w="3106"/>
      </w:tblGrid>
      <w:tr w:rsidR="00911EBA" w14:paraId="61683B88" w14:textId="77777777" w:rsidTr="00911EBA">
        <w:tc>
          <w:tcPr>
            <w:tcW w:w="5841" w:type="dxa"/>
            <w:hideMark/>
          </w:tcPr>
          <w:p w14:paraId="2E114E88" w14:textId="77777777" w:rsidR="00911EBA" w:rsidRPr="00D040F0" w:rsidRDefault="00911EBA" w:rsidP="00911EB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</w:pPr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&lt;&lt;</w:t>
            </w:r>
            <w:proofErr w:type="spellStart"/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Account_Sfx_Nm_GLBL</w:t>
            </w:r>
            <w:proofErr w:type="spellEnd"/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&gt;&gt;&lt;&lt;</w:t>
            </w:r>
            <w:proofErr w:type="spellStart"/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Account_LastName</w:t>
            </w:r>
            <w:proofErr w:type="spellEnd"/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&gt;&gt;</w:t>
            </w:r>
          </w:p>
          <w:p w14:paraId="05E6944A" w14:textId="14AD336F" w:rsidR="00911EBA" w:rsidRPr="00D040F0" w:rsidRDefault="00911EBA" w:rsidP="00911EB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</w:pPr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&lt;&lt;Address_GLBL_Line_1_Adrs_Txt_GLBL&gt;&gt;</w:t>
            </w:r>
          </w:p>
          <w:p w14:paraId="79D3A163" w14:textId="77777777" w:rsidR="00911EBA" w:rsidRDefault="00911EBA" w:rsidP="00911EBA">
            <w:pPr>
              <w:suppressAutoHyphens/>
              <w:spacing w:line="280" w:lineRule="exact"/>
              <w:rPr>
                <w:rFonts w:ascii="Arial" w:hAnsi="Arial" w:cs="Arial"/>
                <w:b/>
                <w:lang w:val="en-US" w:bidi="ar-SA"/>
              </w:rPr>
            </w:pPr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&lt;&lt;</w:t>
            </w:r>
            <w:proofErr w:type="spellStart"/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Address_GLBL_Zip_Postal_Code_GLBL</w:t>
            </w:r>
            <w:proofErr w:type="spellEnd"/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&gt;&gt; &lt;&lt;</w:t>
            </w:r>
            <w:proofErr w:type="spellStart"/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Address_GLBL_City_GLBL</w:t>
            </w:r>
            <w:proofErr w:type="spellEnd"/>
            <w:r w:rsidRPr="00D040F0">
              <w:rPr>
                <w:rFonts w:ascii="Arial" w:hAnsi="Arial" w:cs="Arial"/>
                <w:b/>
                <w:sz w:val="22"/>
                <w:szCs w:val="22"/>
                <w:lang w:val="en-US" w:bidi="ar-SA"/>
              </w:rPr>
              <w:t>&gt;&gt;</w:t>
            </w:r>
            <w:r w:rsidRPr="00D040F0">
              <w:rPr>
                <w:rFonts w:ascii="Arial" w:hAnsi="Arial" w:cs="Arial"/>
                <w:sz w:val="22"/>
                <w:szCs w:val="22"/>
                <w:lang w:val="en-US" w:bidi="ar-SA"/>
              </w:rPr>
              <w:tab/>
            </w:r>
          </w:p>
        </w:tc>
        <w:tc>
          <w:tcPr>
            <w:tcW w:w="233" w:type="dxa"/>
          </w:tcPr>
          <w:p w14:paraId="46E3503F" w14:textId="77777777" w:rsidR="00911EBA" w:rsidRDefault="00911EBA" w:rsidP="00911EBA">
            <w:pPr>
              <w:rPr>
                <w:rFonts w:ascii="Arial" w:hAnsi="Arial" w:cs="Arial"/>
                <w:lang w:val="en-US" w:bidi="ar-SA"/>
              </w:rPr>
            </w:pPr>
          </w:p>
        </w:tc>
        <w:tc>
          <w:tcPr>
            <w:tcW w:w="3106" w:type="dxa"/>
          </w:tcPr>
          <w:p w14:paraId="198A4F57" w14:textId="77777777" w:rsidR="00911EBA" w:rsidRDefault="00911EBA" w:rsidP="00911E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 w:bidi="ar-SA"/>
              </w:rPr>
            </w:pPr>
          </w:p>
          <w:p w14:paraId="6A1276E6" w14:textId="77777777" w:rsidR="00911EBA" w:rsidRDefault="00911EBA" w:rsidP="00911E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ar-SA"/>
              </w:rPr>
            </w:pPr>
            <w:bookmarkStart w:id="0" w:name="_GoBack"/>
            <w:bookmarkEnd w:id="0"/>
          </w:p>
        </w:tc>
      </w:tr>
      <w:tr w:rsidR="00911EBA" w14:paraId="5A5FCCCD" w14:textId="77777777" w:rsidTr="00911EBA">
        <w:tc>
          <w:tcPr>
            <w:tcW w:w="5841" w:type="dxa"/>
          </w:tcPr>
          <w:p w14:paraId="76C0B269" w14:textId="77777777" w:rsidR="00911EBA" w:rsidRPr="00D040F0" w:rsidRDefault="00911EBA" w:rsidP="00911EB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33" w:type="dxa"/>
          </w:tcPr>
          <w:p w14:paraId="59895676" w14:textId="77777777" w:rsidR="00911EBA" w:rsidRDefault="00911EBA" w:rsidP="00911EB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06" w:type="dxa"/>
          </w:tcPr>
          <w:p w14:paraId="413C665D" w14:textId="77777777" w:rsidR="00872EFC" w:rsidRDefault="00872EFC" w:rsidP="00911E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04C6D180" w14:textId="77777777" w:rsidR="00911EBA" w:rsidRPr="00D040F0" w:rsidRDefault="00911EBA" w:rsidP="00911E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CA3876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CA387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244130B9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244130BA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244130BB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244130BC" w14:textId="77777777" w:rsidR="00045BB0" w:rsidRDefault="00045BB0" w:rsidP="00045BB0">
      <w:pPr>
        <w:pStyle w:val="BodyText"/>
      </w:pPr>
    </w:p>
    <w:p w14:paraId="244130BD" w14:textId="77777777" w:rsidR="00045BB0" w:rsidRDefault="00045BB0" w:rsidP="00045BB0">
      <w:pPr>
        <w:pStyle w:val="BodyText"/>
      </w:pPr>
    </w:p>
    <w:p w14:paraId="244130BE" w14:textId="3005F57B" w:rsidR="004220EA" w:rsidRDefault="00E26FCB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t>Arvoisa</w:t>
      </w:r>
      <w:proofErr w:type="spellEnd"/>
      <w:r w:rsidR="004220EA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911EBA" w:rsidRPr="00CE406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911EBA" w:rsidRPr="00CE406D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911EBA" w:rsidRPr="00CE406D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911EBA" w:rsidRPr="00CE406D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911EBA" w:rsidRPr="00CE406D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911EBA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911EBA" w:rsidRPr="00486646">
        <w:rPr>
          <w:rFonts w:ascii="Arial" w:hAnsi="Arial" w:cs="Arial"/>
          <w:sz w:val="22"/>
          <w:szCs w:val="22"/>
          <w:lang w:val="es-AR"/>
        </w:rPr>
        <w:t>Ac</w:t>
      </w:r>
      <w:r w:rsidR="00911EBA">
        <w:rPr>
          <w:rFonts w:ascii="Arial" w:hAnsi="Arial" w:cs="Arial"/>
          <w:sz w:val="22"/>
          <w:szCs w:val="22"/>
          <w:lang w:val="es-AR"/>
        </w:rPr>
        <w:t>count_Last</w:t>
      </w:r>
      <w:r w:rsidR="00911EBA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911EBA" w:rsidRPr="00486646">
        <w:rPr>
          <w:rFonts w:ascii="Arial" w:hAnsi="Arial" w:cs="Arial"/>
          <w:sz w:val="22"/>
          <w:szCs w:val="22"/>
          <w:lang w:val="es-AR"/>
        </w:rPr>
        <w:t>&gt;&gt;</w:t>
      </w:r>
      <w:r w:rsidR="00911EBA" w:rsidRPr="00CE406D">
        <w:rPr>
          <w:rFonts w:ascii="Arial" w:hAnsi="Arial" w:cs="Arial"/>
          <w:sz w:val="22"/>
          <w:szCs w:val="22"/>
          <w:lang w:val="es-AR"/>
        </w:rPr>
        <w:t>,</w:t>
      </w:r>
    </w:p>
    <w:p w14:paraId="244130BF" w14:textId="77777777" w:rsidR="004220EA" w:rsidRDefault="004220EA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244130C0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54D920CE" w14:textId="77777777" w:rsidR="00911EBA" w:rsidRDefault="00E26FCB" w:rsidP="00911EBA">
      <w:pPr>
        <w:rPr>
          <w:rFonts w:ascii="Arial" w:hAnsi="Arial" w:cs="Arial"/>
          <w:sz w:val="22"/>
          <w:szCs w:val="22"/>
          <w:lang w:val="fi-FI"/>
        </w:rPr>
      </w:pPr>
      <w:r w:rsidRPr="00E26FCB">
        <w:rPr>
          <w:rFonts w:ascii="Arial" w:hAnsi="Arial" w:cs="Arial"/>
          <w:sz w:val="22"/>
          <w:szCs w:val="22"/>
          <w:lang w:val="fi-FI"/>
        </w:rPr>
        <w:t xml:space="preserve">Haluamme kiittää </w:t>
      </w:r>
      <w:r w:rsidR="00C36645">
        <w:rPr>
          <w:rFonts w:ascii="Arial" w:hAnsi="Arial" w:cs="Arial"/>
          <w:sz w:val="22"/>
          <w:szCs w:val="22"/>
          <w:lang w:val="fi-FI"/>
        </w:rPr>
        <w:t>suorittamastasi</w:t>
      </w:r>
      <w:r w:rsidRPr="00E26FCB">
        <w:rPr>
          <w:rFonts w:ascii="Arial" w:hAnsi="Arial" w:cs="Arial"/>
          <w:sz w:val="22"/>
          <w:szCs w:val="22"/>
          <w:lang w:val="fi-FI"/>
        </w:rPr>
        <w:t xml:space="preserve"> </w:t>
      </w:r>
      <w:r w:rsidR="00C36645">
        <w:rPr>
          <w:rFonts w:ascii="Arial" w:hAnsi="Arial" w:cs="Arial"/>
          <w:sz w:val="22"/>
          <w:szCs w:val="22"/>
          <w:lang w:val="fi-FI"/>
        </w:rPr>
        <w:t>palvelusta</w:t>
      </w:r>
      <w:r w:rsidR="004220EA" w:rsidRPr="00E26FCB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41C35E69" w14:textId="77777777" w:rsidR="00911EBA" w:rsidRDefault="00911EBA" w:rsidP="00911EBA">
      <w:pPr>
        <w:jc w:val="center"/>
        <w:rPr>
          <w:rFonts w:ascii="Arial" w:hAnsi="Arial" w:cs="Arial"/>
          <w:sz w:val="22"/>
          <w:szCs w:val="22"/>
          <w:lang w:val="fi-FI"/>
        </w:rPr>
      </w:pPr>
    </w:p>
    <w:p w14:paraId="0C99545F" w14:textId="28CC541B" w:rsidR="00911EBA" w:rsidRPr="00872EFC" w:rsidRDefault="00911EBA" w:rsidP="00911EBA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872EFC">
        <w:rPr>
          <w:rFonts w:ascii="Arial" w:hAnsi="Arial" w:cs="Arial"/>
          <w:b/>
          <w:sz w:val="22"/>
          <w:szCs w:val="22"/>
          <w:lang w:val="fi-FI"/>
        </w:rPr>
        <w:t>&lt;&lt;Meeting_MERC_Name&gt;&gt;</w:t>
      </w:r>
    </w:p>
    <w:p w14:paraId="71466C31" w14:textId="7F09AA5F" w:rsidR="00911EBA" w:rsidRDefault="00911EBA" w:rsidP="00911EBA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761A90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761A90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Pr="00761A90">
        <w:rPr>
          <w:rFonts w:ascii="Arial" w:hAnsi="Arial" w:cs="Arial"/>
          <w:sz w:val="22"/>
          <w:szCs w:val="22"/>
          <w:lang w:val="en-US"/>
        </w:rPr>
        <w:t>&gt;&gt;</w:t>
      </w:r>
    </w:p>
    <w:p w14:paraId="35B19008" w14:textId="30DA029D" w:rsidR="00911EBA" w:rsidRDefault="00911EBA" w:rsidP="00911EBA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&gt;&gt;.</w:t>
      </w:r>
      <w:proofErr w:type="gramEnd"/>
    </w:p>
    <w:p w14:paraId="244130C1" w14:textId="36A2FD81" w:rsidR="004220EA" w:rsidRPr="00872EFC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244130C2" w14:textId="77777777" w:rsidR="004220EA" w:rsidRPr="00872EFC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244130C3" w14:textId="77777777" w:rsidR="004220EA" w:rsidRPr="00E26FCB" w:rsidRDefault="00E26FCB" w:rsidP="004220EA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Mikäli Sinulle aiheutui tilaisuuden yhteydessä matkustukseen liittyviä lisäkuluja, voit täyttää oheisen matkakulukorvauslomakkeen</w:t>
      </w:r>
      <w:r w:rsidR="004220EA" w:rsidRPr="00E26FCB">
        <w:rPr>
          <w:rFonts w:ascii="Arial" w:hAnsi="Arial" w:cs="Arial"/>
          <w:sz w:val="22"/>
          <w:szCs w:val="22"/>
          <w:lang w:val="fi-FI"/>
        </w:rPr>
        <w:t>.</w:t>
      </w:r>
    </w:p>
    <w:p w14:paraId="244130C4" w14:textId="77777777" w:rsidR="004220EA" w:rsidRPr="00E26FCB" w:rsidRDefault="004220EA" w:rsidP="004220EA">
      <w:pPr>
        <w:rPr>
          <w:rFonts w:ascii="Arial" w:hAnsi="Arial" w:cs="Arial"/>
          <w:color w:val="000000"/>
          <w:sz w:val="22"/>
          <w:szCs w:val="22"/>
          <w:lang w:val="fi-FI"/>
        </w:rPr>
      </w:pPr>
    </w:p>
    <w:p w14:paraId="244130C5" w14:textId="77777777" w:rsidR="004220EA" w:rsidRPr="00E26FCB" w:rsidRDefault="00E26FCB" w:rsidP="004220EA">
      <w:pPr>
        <w:rPr>
          <w:rFonts w:ascii="Arial" w:hAnsi="Arial" w:cs="Arial"/>
          <w:color w:val="000000"/>
          <w:sz w:val="22"/>
          <w:szCs w:val="22"/>
          <w:lang w:val="fi-FI"/>
        </w:rPr>
      </w:pPr>
      <w:r w:rsidRPr="00E26FCB">
        <w:rPr>
          <w:rFonts w:ascii="Arial" w:hAnsi="Arial" w:cs="Arial"/>
          <w:color w:val="000000"/>
          <w:sz w:val="22"/>
          <w:szCs w:val="22"/>
          <w:lang w:val="fi-FI"/>
        </w:rPr>
        <w:t>Palautathan matkakulukorvauslomakke</w:t>
      </w:r>
      <w:r>
        <w:rPr>
          <w:rFonts w:ascii="Arial" w:hAnsi="Arial" w:cs="Arial"/>
          <w:color w:val="000000"/>
          <w:sz w:val="22"/>
          <w:szCs w:val="22"/>
          <w:lang w:val="fi-FI"/>
        </w:rPr>
        <w:t>e</w:t>
      </w:r>
      <w:r w:rsidRPr="00E26FCB">
        <w:rPr>
          <w:rFonts w:ascii="Arial" w:hAnsi="Arial" w:cs="Arial"/>
          <w:color w:val="000000"/>
          <w:sz w:val="22"/>
          <w:szCs w:val="22"/>
          <w:lang w:val="fi-FI"/>
        </w:rPr>
        <w:t xml:space="preserve">n alkuperäisten kuittien kanssa 30 päivän </w:t>
      </w:r>
      <w:r>
        <w:rPr>
          <w:rFonts w:ascii="Arial" w:hAnsi="Arial" w:cs="Arial"/>
          <w:color w:val="000000"/>
          <w:sz w:val="22"/>
          <w:szCs w:val="22"/>
          <w:lang w:val="fi-FI"/>
        </w:rPr>
        <w:t>sisällä tilaisuuden päivämäärästä.</w:t>
      </w:r>
    </w:p>
    <w:p w14:paraId="244130C6" w14:textId="77777777" w:rsidR="004220EA" w:rsidRPr="00E26FCB" w:rsidRDefault="004220EA" w:rsidP="004220EA">
      <w:pPr>
        <w:rPr>
          <w:rFonts w:ascii="Arial" w:hAnsi="Arial" w:cs="Arial"/>
          <w:sz w:val="22"/>
          <w:szCs w:val="22"/>
          <w:highlight w:val="yellow"/>
          <w:lang w:val="fi-FI"/>
        </w:rPr>
      </w:pPr>
      <w:r w:rsidRPr="00E26FCB">
        <w:rPr>
          <w:rFonts w:ascii="Arial" w:hAnsi="Arial" w:cs="Arial"/>
          <w:sz w:val="22"/>
          <w:szCs w:val="22"/>
          <w:highlight w:val="yellow"/>
          <w:lang w:val="fi-FI"/>
        </w:rPr>
        <w:t xml:space="preserve"> </w:t>
      </w:r>
    </w:p>
    <w:p w14:paraId="244130C7" w14:textId="77777777" w:rsidR="004220EA" w:rsidRPr="00E26FCB" w:rsidRDefault="00E26FCB" w:rsidP="004220EA">
      <w:pPr>
        <w:rPr>
          <w:rFonts w:ascii="Arial" w:hAnsi="Arial" w:cs="Arial"/>
          <w:sz w:val="22"/>
          <w:szCs w:val="22"/>
          <w:highlight w:val="yellow"/>
          <w:lang w:val="fi-FI"/>
        </w:rPr>
      </w:pPr>
      <w:r w:rsidRPr="00E26FCB">
        <w:rPr>
          <w:rFonts w:ascii="Arial" w:hAnsi="Arial" w:cs="Arial"/>
          <w:sz w:val="22"/>
          <w:szCs w:val="22"/>
          <w:lang w:val="fi-FI"/>
        </w:rPr>
        <w:t>Mikäli Sinulla on lisäkysymyksiä, autamme mielellämme!</w:t>
      </w:r>
    </w:p>
    <w:p w14:paraId="244130C8" w14:textId="77777777" w:rsidR="004220EA" w:rsidRPr="00E26FCB" w:rsidRDefault="004220EA" w:rsidP="004220EA">
      <w:pPr>
        <w:rPr>
          <w:rFonts w:ascii="Arial" w:hAnsi="Arial" w:cs="Arial"/>
          <w:sz w:val="22"/>
          <w:szCs w:val="22"/>
          <w:lang w:val="fi-FI"/>
        </w:rPr>
      </w:pPr>
    </w:p>
    <w:p w14:paraId="244130C9" w14:textId="77777777" w:rsidR="004220EA" w:rsidRPr="00E26FCB" w:rsidRDefault="004220EA" w:rsidP="004220EA">
      <w:pPr>
        <w:rPr>
          <w:rFonts w:ascii="Arial" w:hAnsi="Arial" w:cs="Arial"/>
          <w:sz w:val="22"/>
          <w:szCs w:val="22"/>
          <w:lang w:val="fi-FI"/>
        </w:rPr>
      </w:pPr>
      <w:r w:rsidRPr="00E26FCB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244130CA" w14:textId="77777777" w:rsidR="003F71A4" w:rsidRDefault="00E26FCB" w:rsidP="003F71A4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Ystävällisin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terveisin</w:t>
      </w:r>
      <w:proofErr w:type="spellEnd"/>
      <w:r w:rsidR="003F71A4">
        <w:rPr>
          <w:rFonts w:ascii="Arial" w:hAnsi="Arial" w:cs="Arial"/>
          <w:sz w:val="22"/>
          <w:szCs w:val="22"/>
          <w:lang w:val="en-US"/>
        </w:rPr>
        <w:t xml:space="preserve">, </w:t>
      </w:r>
    </w:p>
    <w:p w14:paraId="244130CB" w14:textId="77777777" w:rsidR="003F71A4" w:rsidRDefault="003F71A4" w:rsidP="003F71A4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244130CC" w14:textId="77777777" w:rsidR="003F71A4" w:rsidRDefault="003F71A4" w:rsidP="003F71A4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10396EE" w14:textId="7E68420E" w:rsidR="00911EBA" w:rsidRPr="00D040F0" w:rsidRDefault="00911EBA" w:rsidP="00911EB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da-DK"/>
        </w:rPr>
      </w:pPr>
      <w:r w:rsidRPr="00D040F0">
        <w:rPr>
          <w:rFonts w:ascii="Arial" w:hAnsi="Arial" w:cs="Arial"/>
          <w:b/>
          <w:sz w:val="22"/>
          <w:szCs w:val="22"/>
          <w:lang w:val="da-DK"/>
        </w:rPr>
        <w:t xml:space="preserve">&lt;&lt;User_Name&gt;&gt;                                     </w:t>
      </w:r>
    </w:p>
    <w:p w14:paraId="244130CE" w14:textId="77777777" w:rsidR="003F71A4" w:rsidRDefault="003F71A4" w:rsidP="003F71A4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244130CF" w14:textId="77777777" w:rsidR="003F71A4" w:rsidRPr="0017100C" w:rsidRDefault="003F71A4" w:rsidP="003F71A4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DD639A">
        <w:rPr>
          <w:rFonts w:ascii="Arial" w:hAnsi="Arial" w:cs="Arial"/>
          <w:b/>
          <w:sz w:val="22"/>
          <w:szCs w:val="22"/>
          <w:lang w:val="en-US" w:eastAsia="it-IT"/>
        </w:rPr>
        <w:t>Lilly Customer Meeting Service</w:t>
      </w:r>
    </w:p>
    <w:p w14:paraId="244130D0" w14:textId="77777777" w:rsidR="004220EA" w:rsidRPr="003F71A4" w:rsidRDefault="004220EA" w:rsidP="004220EA">
      <w:pPr>
        <w:rPr>
          <w:rFonts w:ascii="Arial" w:hAnsi="Arial" w:cs="Arial"/>
          <w:sz w:val="22"/>
          <w:szCs w:val="22"/>
        </w:rPr>
      </w:pPr>
    </w:p>
    <w:p w14:paraId="244130D1" w14:textId="77777777" w:rsidR="00C36645" w:rsidRPr="00275E21" w:rsidRDefault="00C36645" w:rsidP="00C36645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Puh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/>
        </w:rPr>
        <w:t>+358 9 7252 2024</w:t>
      </w:r>
    </w:p>
    <w:p w14:paraId="244130D2" w14:textId="77777777" w:rsidR="00C36645" w:rsidRDefault="00C36645" w:rsidP="00C3664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S-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posti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 w:bidi="he-IL"/>
        </w:rPr>
        <w:t>Lilly_Suomi_CMS@lilly.com</w:t>
      </w:r>
    </w:p>
    <w:p w14:paraId="244130D7" w14:textId="77777777" w:rsidR="00E71334" w:rsidRDefault="00E71334" w:rsidP="00911EBA"/>
    <w:sectPr w:rsidR="00E71334" w:rsidSect="00271AA6">
      <w:headerReference w:type="default" r:id="rId12"/>
      <w:footerReference w:type="default" r:id="rId13"/>
      <w:pgSz w:w="11909" w:h="16834" w:code="9"/>
      <w:pgMar w:top="2370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130DA" w14:textId="77777777" w:rsidR="00D9763A" w:rsidRDefault="00D9763A">
      <w:r>
        <w:separator/>
      </w:r>
    </w:p>
  </w:endnote>
  <w:endnote w:type="continuationSeparator" w:id="0">
    <w:p w14:paraId="244130DB" w14:textId="77777777" w:rsidR="00D9763A" w:rsidRDefault="00D9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44130DF" w14:textId="573455BF" w:rsidR="004220EA" w:rsidRPr="00ED2FE1" w:rsidRDefault="004220EA" w:rsidP="00911EBA">
            <w:pPr>
              <w:pStyle w:val="Footer"/>
              <w:rPr>
                <w:color w:val="FF0000"/>
                <w:lang w:val="en-US"/>
              </w:rPr>
            </w:pPr>
          </w:p>
          <w:p w14:paraId="244130E0" w14:textId="77777777" w:rsidR="00CC4DF7" w:rsidRPr="00CC4DF7" w:rsidRDefault="00271AA6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  <w:p w14:paraId="244130E1" w14:textId="039E3796" w:rsidR="00E137C2" w:rsidRPr="00911EBA" w:rsidRDefault="00271AA6" w:rsidP="00911EBA">
    <w:pPr>
      <w:pStyle w:val="Footer"/>
      <w:jc w:val="right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id w:val="-955719089"/>
        <w:docPartObj>
          <w:docPartGallery w:val="Page Numbers (Top of Page)"/>
          <w:docPartUnique/>
        </w:docPartObj>
      </w:sdtPr>
      <w:sdtEndPr/>
      <w:sdtContent>
        <w:r w:rsidR="00911EBA">
          <w:rPr>
            <w:rFonts w:ascii="Arial" w:hAnsi="Arial" w:cs="Arial"/>
            <w:sz w:val="18"/>
            <w:szCs w:val="18"/>
          </w:rPr>
          <w:t>&lt;&lt;</w:t>
        </w:r>
        <w:proofErr w:type="spellStart"/>
        <w:r w:rsidR="00911EBA">
          <w:rPr>
            <w:rFonts w:ascii="Arial" w:hAnsi="Arial" w:cs="Arial"/>
            <w:sz w:val="18"/>
            <w:szCs w:val="18"/>
          </w:rPr>
          <w:t>Account_Name</w:t>
        </w:r>
        <w:proofErr w:type="spellEnd"/>
        <w:r w:rsidR="00911EBA">
          <w:rPr>
            <w:rFonts w:ascii="Arial" w:hAnsi="Arial" w:cs="Arial"/>
            <w:sz w:val="18"/>
            <w:szCs w:val="18"/>
          </w:rPr>
          <w:t>&gt;&gt; - &lt;&lt;</w:t>
        </w:r>
        <w:proofErr w:type="spellStart"/>
        <w:r w:rsidR="00911EBA">
          <w:rPr>
            <w:rFonts w:ascii="Arial" w:hAnsi="Arial" w:cs="Arial"/>
            <w:sz w:val="18"/>
            <w:szCs w:val="18"/>
          </w:rPr>
          <w:t>Meeting_Participant_MERC_Name</w:t>
        </w:r>
        <w:proofErr w:type="spellEnd"/>
        <w:r w:rsidR="00911EBA">
          <w:rPr>
            <w:rFonts w:ascii="Arial" w:hAnsi="Arial" w:cs="Arial"/>
            <w:sz w:val="18"/>
            <w:szCs w:val="18"/>
          </w:rPr>
          <w:t>&gt;&gt;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130D8" w14:textId="77777777" w:rsidR="00D9763A" w:rsidRDefault="00D9763A">
      <w:r>
        <w:separator/>
      </w:r>
    </w:p>
  </w:footnote>
  <w:footnote w:type="continuationSeparator" w:id="0">
    <w:p w14:paraId="244130D9" w14:textId="77777777" w:rsidR="00D9763A" w:rsidRDefault="00D97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130DE" w14:textId="776B0347" w:rsidR="00E137C2" w:rsidRDefault="00911EBA">
    <w:pPr>
      <w:pStyle w:val="Address"/>
      <w:spacing w:before="60"/>
    </w:pPr>
    <w:r w:rsidRPr="00911EBA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CC3F09" wp14:editId="7447C44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0DB609F" w14:textId="77777777" w:rsidR="00911EBA" w:rsidRPr="002F60C9" w:rsidRDefault="00911EBA" w:rsidP="00911EB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Oy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Eli Lilly </w:t>
                          </w: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Ab</w:t>
                          </w:r>
                        </w:p>
                        <w:p w14:paraId="3B1679BF" w14:textId="77777777" w:rsidR="00911EBA" w:rsidRDefault="00911EBA" w:rsidP="00911EBA">
                          <w:pPr>
                            <w:spacing w:before="240"/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Laajalahdentie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23, 3. </w:t>
                          </w:r>
                          <w:proofErr w:type="spellStart"/>
                          <w:proofErr w:type="gram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krs</w:t>
                          </w:r>
                          <w:proofErr w:type="spellEnd"/>
                          <w:proofErr w:type="gramEnd"/>
                        </w:p>
                        <w:p w14:paraId="684960E3" w14:textId="77777777" w:rsidR="00911EBA" w:rsidRPr="002F60C9" w:rsidRDefault="00911EBA" w:rsidP="00911EBA">
                          <w:pP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00330 Helsinki</w:t>
                          </w:r>
                        </w:p>
                        <w:p w14:paraId="6216CFC3" w14:textId="77777777" w:rsidR="00911EBA" w:rsidRPr="002F60C9" w:rsidRDefault="00911EBA" w:rsidP="00911EB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 w:rsidRPr="002F60C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202D49E1" w14:textId="24DCC4CB" w:rsidR="00911EBA" w:rsidRPr="00B45EE0" w:rsidRDefault="00911EBA" w:rsidP="00911EB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58 9 </w:t>
                          </w:r>
                          <w:r w:rsidR="00A4071C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7252 2024</w:t>
                          </w:r>
                        </w:p>
                        <w:p w14:paraId="0477EEA5" w14:textId="77777777" w:rsidR="00911EBA" w:rsidRPr="00B45EE0" w:rsidRDefault="00911EBA" w:rsidP="00911EBA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2948EE"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fi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50.95pt;margin-top:55.85pt;width:2in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40DB609F" w14:textId="77777777" w:rsidR="00911EBA" w:rsidRPr="002F60C9" w:rsidRDefault="00911EBA" w:rsidP="00911EB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Oy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Eli Lilly </w:t>
                    </w: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Ab</w:t>
                    </w:r>
                  </w:p>
                  <w:p w14:paraId="3B1679BF" w14:textId="77777777" w:rsidR="00911EBA" w:rsidRDefault="00911EBA" w:rsidP="00911EBA">
                    <w:pPr>
                      <w:spacing w:before="240"/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Laajalahdentie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23, 3. </w:t>
                    </w:r>
                    <w:proofErr w:type="spellStart"/>
                    <w:proofErr w:type="gram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krs</w:t>
                    </w:r>
                    <w:proofErr w:type="spellEnd"/>
                    <w:proofErr w:type="gramEnd"/>
                  </w:p>
                  <w:p w14:paraId="684960E3" w14:textId="77777777" w:rsidR="00911EBA" w:rsidRPr="002F60C9" w:rsidRDefault="00911EBA" w:rsidP="00911EBA">
                    <w:pP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00330 Helsinki</w:t>
                    </w:r>
                  </w:p>
                  <w:p w14:paraId="6216CFC3" w14:textId="77777777" w:rsidR="00911EBA" w:rsidRPr="002F60C9" w:rsidRDefault="00911EBA" w:rsidP="00911EB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 w:rsidRPr="002F60C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202D49E1" w14:textId="24DCC4CB" w:rsidR="00911EBA" w:rsidRPr="00B45EE0" w:rsidRDefault="00911EBA" w:rsidP="00911EB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58 9 </w:t>
                    </w:r>
                    <w:r w:rsidR="00A4071C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7252 2024</w:t>
                    </w:r>
                  </w:p>
                  <w:p w14:paraId="0477EEA5" w14:textId="77777777" w:rsidR="00911EBA" w:rsidRPr="00B45EE0" w:rsidRDefault="00911EBA" w:rsidP="00911EBA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2948EE"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fi</w:t>
                    </w:r>
                  </w:p>
                </w:txbxContent>
              </v:textbox>
            </v:shape>
          </w:pict>
        </mc:Fallback>
      </mc:AlternateContent>
    </w:r>
    <w:r w:rsidRPr="00911EB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C42506A" wp14:editId="00424578">
          <wp:simplePos x="0" y="0"/>
          <wp:positionH relativeFrom="page">
            <wp:posOffset>5465445</wp:posOffset>
          </wp:positionH>
          <wp:positionV relativeFrom="page">
            <wp:posOffset>468630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17D23"/>
    <w:rsid w:val="00020A0F"/>
    <w:rsid w:val="00045BB0"/>
    <w:rsid w:val="000B1D0D"/>
    <w:rsid w:val="000D3FF5"/>
    <w:rsid w:val="00101C41"/>
    <w:rsid w:val="00271AA6"/>
    <w:rsid w:val="00305F71"/>
    <w:rsid w:val="0032402C"/>
    <w:rsid w:val="003A2DC7"/>
    <w:rsid w:val="003D7270"/>
    <w:rsid w:val="003F059E"/>
    <w:rsid w:val="003F71A4"/>
    <w:rsid w:val="00403134"/>
    <w:rsid w:val="004220EA"/>
    <w:rsid w:val="004464FD"/>
    <w:rsid w:val="00540EE9"/>
    <w:rsid w:val="00555C66"/>
    <w:rsid w:val="00630693"/>
    <w:rsid w:val="00664602"/>
    <w:rsid w:val="00872EFC"/>
    <w:rsid w:val="00911EBA"/>
    <w:rsid w:val="00956D6C"/>
    <w:rsid w:val="00974409"/>
    <w:rsid w:val="009D7222"/>
    <w:rsid w:val="009E3145"/>
    <w:rsid w:val="00A4071C"/>
    <w:rsid w:val="00A6687F"/>
    <w:rsid w:val="00B474DE"/>
    <w:rsid w:val="00B51E38"/>
    <w:rsid w:val="00BC415F"/>
    <w:rsid w:val="00BD3DD4"/>
    <w:rsid w:val="00BE5125"/>
    <w:rsid w:val="00C36645"/>
    <w:rsid w:val="00C5737C"/>
    <w:rsid w:val="00C657A7"/>
    <w:rsid w:val="00CC4DF7"/>
    <w:rsid w:val="00D60C21"/>
    <w:rsid w:val="00D9763A"/>
    <w:rsid w:val="00DA6F74"/>
    <w:rsid w:val="00DE2DC7"/>
    <w:rsid w:val="00E137C2"/>
    <w:rsid w:val="00E26FCB"/>
    <w:rsid w:val="00E71334"/>
    <w:rsid w:val="00EA3944"/>
    <w:rsid w:val="00F0355B"/>
    <w:rsid w:val="00F04DA6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4413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table" w:customStyle="1" w:styleId="TableGrid1">
    <w:name w:val="Table Grid1"/>
    <w:basedOn w:val="TableNormal"/>
    <w:rsid w:val="00911EBA"/>
    <w:rPr>
      <w:lang w:bidi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table" w:customStyle="1" w:styleId="TableGrid1">
    <w:name w:val="Table Grid1"/>
    <w:basedOn w:val="TableNormal"/>
    <w:rsid w:val="00911EBA"/>
    <w:rPr>
      <w:lang w:bidi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CD1894B-F427-4B64-8119-1B84AB044633}"/>
</file>

<file path=customXml/itemProps4.xml><?xml version="1.0" encoding="utf-8"?>
<ds:datastoreItem xmlns:ds="http://schemas.openxmlformats.org/officeDocument/2006/customXml" ds:itemID="{47206CD5-0890-4A0E-A35E-CB7AA4690E59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3</TotalTime>
  <Pages>1</Pages>
  <Words>58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Iiris Halm</cp:lastModifiedBy>
  <cp:revision>6</cp:revision>
  <cp:lastPrinted>2014-04-11T14:55:00Z</cp:lastPrinted>
  <dcterms:created xsi:type="dcterms:W3CDTF">2014-08-13T15:32:00Z</dcterms:created>
  <dcterms:modified xsi:type="dcterms:W3CDTF">2014-08-29T14:16:00Z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