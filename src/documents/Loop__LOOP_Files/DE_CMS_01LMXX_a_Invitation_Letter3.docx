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701"/>
        <w:gridCol w:w="1134"/>
        <w:gridCol w:w="283"/>
        <w:gridCol w:w="284"/>
      </w:tblGrid>
      <w:tr w:rsidR="006B6B80" w:rsidRPr="00B71B3F" w14:paraId="0F3BBDD6" w14:textId="77777777" w:rsidTr="006A13E1">
        <w:tc>
          <w:tcPr>
            <w:tcW w:w="8330" w:type="dxa"/>
            <w:gridSpan w:val="3"/>
          </w:tcPr>
          <w:p w14:paraId="0033DD9D" w14:textId="4CE4909F" w:rsidR="008502E2" w:rsidRPr="00BC3AB2" w:rsidRDefault="008502E2" w:rsidP="008502E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C664F7" w:rsidRPr="00BC3AB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0C97CEA" w14:textId="77777777" w:rsidR="008502E2" w:rsidRPr="00BC3AB2" w:rsidRDefault="008502E2" w:rsidP="008502E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CCA15A5" w14:textId="77777777" w:rsidR="008502E2" w:rsidRPr="00BC3AB2" w:rsidRDefault="008502E2" w:rsidP="008502E2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D482C61" w14:textId="375E30A0" w:rsidR="006B6B80" w:rsidRPr="00524CEF" w:rsidRDefault="008502E2" w:rsidP="00524CE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3" w:type="dxa"/>
          </w:tcPr>
          <w:p w14:paraId="64DB74A8" w14:textId="77777777" w:rsidR="006B6B80" w:rsidRPr="00B71B3F" w:rsidRDefault="006B6B80" w:rsidP="00224D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CE8EF92" w14:textId="6D064438" w:rsidR="006B6B80" w:rsidRPr="00AD263A" w:rsidRDefault="006B6B80" w:rsidP="00224DD3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6B6B80" w:rsidRPr="00B71B3F" w14:paraId="600F7DC0" w14:textId="77777777" w:rsidTr="00C664F7">
        <w:trPr>
          <w:trHeight w:val="323"/>
        </w:trPr>
        <w:tc>
          <w:tcPr>
            <w:tcW w:w="5495" w:type="dxa"/>
          </w:tcPr>
          <w:p w14:paraId="01EE6FB8" w14:textId="77777777" w:rsidR="006B6B80" w:rsidRPr="00B71B3F" w:rsidRDefault="006B6B80" w:rsidP="00224DD3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3340A96E" w14:textId="77777777" w:rsidR="006B6B80" w:rsidRPr="00B71B3F" w:rsidRDefault="006B6B80" w:rsidP="00224DD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gridSpan w:val="3"/>
          </w:tcPr>
          <w:p w14:paraId="52B0B4A8" w14:textId="77777777" w:rsidR="006B6B80" w:rsidRPr="007E32DC" w:rsidRDefault="006B6B80" w:rsidP="00BB211C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</w:t>
            </w:r>
            <w:proofErr w:type="spellStart"/>
            <w:r w:rsidRPr="007E32DC">
              <w:rPr>
                <w:rFonts w:ascii="Arial" w:hAnsi="Arial" w:cs="Arial"/>
              </w:rPr>
              <w:t>Today__s</w:t>
            </w:r>
            <w:proofErr w:type="spellEnd"/>
            <w:r w:rsidRPr="007E32DC">
              <w:rPr>
                <w:rFonts w:ascii="Arial" w:hAnsi="Arial" w:cs="Arial"/>
              </w:rPr>
              <w:t>&gt;&gt;</w:t>
            </w:r>
          </w:p>
        </w:tc>
      </w:tr>
    </w:tbl>
    <w:p w14:paraId="0EE2D85D" w14:textId="4351E1B4" w:rsidR="000705C5" w:rsidRPr="00B71B3F" w:rsidRDefault="00C47851" w:rsidP="000705C5">
      <w:pPr>
        <w:pStyle w:val="Betreff"/>
        <w:rPr>
          <w:lang w:val="en-US"/>
        </w:rPr>
      </w:pPr>
      <w:proofErr w:type="spellStart"/>
      <w:r>
        <w:rPr>
          <w:lang w:val="en-US"/>
        </w:rPr>
        <w:t>Einladungsschreiben</w:t>
      </w:r>
      <w:proofErr w:type="spellEnd"/>
    </w:p>
    <w:p w14:paraId="71755AC7" w14:textId="77777777" w:rsidR="004C4807" w:rsidRPr="00B71B3F" w:rsidRDefault="004C4807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2AC5E434" w14:textId="77777777" w:rsidR="00E71334" w:rsidRPr="00B71B3F" w:rsidRDefault="00E71334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78E9D36D" w14:textId="2C359313" w:rsidR="00BC6ED0" w:rsidRPr="00486646" w:rsidRDefault="00B122FF" w:rsidP="00BC6ED0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B71B3F">
        <w:rPr>
          <w:rFonts w:ascii="Arial" w:hAnsi="Arial" w:cs="Arial"/>
          <w:sz w:val="22"/>
          <w:szCs w:val="22"/>
          <w:lang w:val="en-US" w:bidi="he-IL"/>
        </w:rPr>
        <w:t>Sehr</w:t>
      </w:r>
      <w:proofErr w:type="spellEnd"/>
      <w:r w:rsidR="00022550" w:rsidRPr="00B71B3F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022550" w:rsidRPr="00B71B3F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022550" w:rsidRPr="00B71B3F">
        <w:rPr>
          <w:rFonts w:ascii="Arial" w:hAnsi="Arial" w:cs="Arial"/>
          <w:sz w:val="22"/>
          <w:szCs w:val="22"/>
          <w:lang w:val="en-US" w:bidi="he-IL"/>
        </w:rPr>
        <w:t xml:space="preserve">/r </w:t>
      </w:r>
      <w:r w:rsidR="00E90E08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90E08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E90E08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E90E08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BC6ED0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BC6ED0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BC6ED0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BC6ED0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BC6ED0" w:rsidRPr="00486646">
        <w:rPr>
          <w:rFonts w:ascii="Arial" w:hAnsi="Arial" w:cs="Arial"/>
          <w:sz w:val="22"/>
          <w:szCs w:val="22"/>
          <w:lang w:val="es-AR"/>
        </w:rPr>
        <w:t>A</w:t>
      </w:r>
      <w:r w:rsidR="00BC6ED0" w:rsidRPr="00486646">
        <w:rPr>
          <w:rFonts w:ascii="Arial" w:hAnsi="Arial" w:cs="Arial"/>
          <w:sz w:val="22"/>
          <w:szCs w:val="22"/>
          <w:lang w:val="es-AR"/>
        </w:rPr>
        <w:t>c</w:t>
      </w:r>
      <w:r w:rsidR="00BC6ED0">
        <w:rPr>
          <w:rFonts w:ascii="Arial" w:hAnsi="Arial" w:cs="Arial"/>
          <w:sz w:val="22"/>
          <w:szCs w:val="22"/>
          <w:lang w:val="es-AR"/>
        </w:rPr>
        <w:t>count_Last</w:t>
      </w:r>
      <w:r w:rsidR="00BC6ED0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BC6ED0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2AC5E436" w14:textId="5B62D09C" w:rsidR="00DD4A5A" w:rsidRPr="00BC6ED0" w:rsidRDefault="00DD4A5A" w:rsidP="0002255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494F48D5" w14:textId="77777777" w:rsidR="00022550" w:rsidRPr="00B71B3F" w:rsidRDefault="00022550" w:rsidP="00022550">
      <w:pPr>
        <w:pStyle w:val="BodyText"/>
        <w:rPr>
          <w:rFonts w:ascii="Arial" w:hAnsi="Arial" w:cs="Arial"/>
          <w:sz w:val="22"/>
          <w:szCs w:val="22"/>
          <w:lang w:val="en-US" w:bidi="he-IL"/>
        </w:rPr>
      </w:pPr>
    </w:p>
    <w:p w14:paraId="57DAC286" w14:textId="797C892F" w:rsidR="00A72F6E" w:rsidRDefault="00A72F6E" w:rsidP="005F3F71">
      <w:pPr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W</w:t>
      </w:r>
      <w:r w:rsidR="006833AA" w:rsidRPr="00B71B3F">
        <w:rPr>
          <w:rFonts w:ascii="Arial" w:hAnsi="Arial" w:cs="Arial"/>
          <w:sz w:val="22"/>
          <w:szCs w:val="22"/>
          <w:lang w:val="de-DE" w:bidi="he-IL"/>
        </w:rPr>
        <w:t>ir freuen uns sehr</w:t>
      </w:r>
      <w:r w:rsidR="0046000A" w:rsidRPr="00B71B3F">
        <w:rPr>
          <w:rFonts w:ascii="Arial" w:hAnsi="Arial" w:cs="Arial"/>
          <w:sz w:val="22"/>
          <w:szCs w:val="22"/>
          <w:lang w:val="de-DE" w:bidi="he-IL"/>
        </w:rPr>
        <w:t>,</w:t>
      </w:r>
      <w:r w:rsidR="006833AA" w:rsidRPr="00B71B3F">
        <w:rPr>
          <w:rFonts w:ascii="Arial" w:hAnsi="Arial" w:cs="Arial"/>
          <w:sz w:val="22"/>
          <w:szCs w:val="22"/>
          <w:lang w:val="de-DE" w:bidi="he-IL"/>
        </w:rPr>
        <w:t xml:space="preserve"> Sie im Namen </w:t>
      </w:r>
      <w:r w:rsidR="0046000A" w:rsidRPr="00B71B3F">
        <w:rPr>
          <w:rFonts w:ascii="Arial" w:hAnsi="Arial" w:cs="Arial"/>
          <w:sz w:val="22"/>
          <w:szCs w:val="22"/>
          <w:lang w:val="de-DE" w:bidi="he-IL"/>
        </w:rPr>
        <w:t xml:space="preserve">von </w:t>
      </w:r>
      <w:r w:rsidR="00532E68" w:rsidRPr="00B71B3F">
        <w:rPr>
          <w:rFonts w:ascii="Arial" w:hAnsi="Arial" w:cs="Arial"/>
          <w:sz w:val="22"/>
          <w:szCs w:val="22"/>
          <w:lang w:val="de-DE" w:bidi="he-IL"/>
        </w:rPr>
        <w:t>Lilly</w:t>
      </w:r>
      <w:r w:rsidR="006833AA" w:rsidRPr="00B71B3F">
        <w:rPr>
          <w:rFonts w:ascii="Arial" w:hAnsi="Arial" w:cs="Arial"/>
          <w:sz w:val="22"/>
          <w:szCs w:val="22"/>
          <w:lang w:val="de-DE" w:bidi="he-IL"/>
        </w:rPr>
        <w:t xml:space="preserve"> zur Veranstaltung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860A92">
        <w:rPr>
          <w:rFonts w:ascii="Arial" w:hAnsi="Arial" w:cs="Arial"/>
          <w:sz w:val="22"/>
          <w:szCs w:val="22"/>
          <w:lang w:val="da-DK" w:bidi="he-IL"/>
        </w:rPr>
        <w:t>einzuladen</w:t>
      </w:r>
      <w:r>
        <w:rPr>
          <w:rFonts w:ascii="Arial" w:hAnsi="Arial" w:cs="Arial"/>
          <w:sz w:val="22"/>
          <w:szCs w:val="22"/>
          <w:lang w:val="de-DE" w:bidi="he-IL"/>
        </w:rPr>
        <w:t>:</w:t>
      </w:r>
    </w:p>
    <w:p w14:paraId="17D1352A" w14:textId="77777777" w:rsidR="00A72F6E" w:rsidRDefault="00A72F6E" w:rsidP="005F3F71">
      <w:pPr>
        <w:rPr>
          <w:rFonts w:ascii="Arial" w:hAnsi="Arial" w:cs="Arial"/>
          <w:sz w:val="22"/>
          <w:szCs w:val="22"/>
          <w:lang w:val="de-DE" w:bidi="he-IL"/>
        </w:rPr>
      </w:pPr>
    </w:p>
    <w:p w14:paraId="3C3DB27C" w14:textId="459ABBB7" w:rsidR="00A72F6E" w:rsidRPr="00BB211C" w:rsidRDefault="00453B67" w:rsidP="00A72F6E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 w:rsidRPr="00BB211C">
        <w:rPr>
          <w:rFonts w:ascii="Arial" w:hAnsi="Arial" w:cs="Arial"/>
          <w:b/>
          <w:sz w:val="22"/>
          <w:szCs w:val="22"/>
          <w:lang w:val="en-US" w:bidi="he-IL"/>
        </w:rPr>
        <w:t>&lt;&lt;</w:t>
      </w:r>
      <w:proofErr w:type="spellStart"/>
      <w:r w:rsidRPr="00BB211C">
        <w:rPr>
          <w:rFonts w:ascii="Arial" w:hAnsi="Arial" w:cs="Arial"/>
          <w:b/>
          <w:sz w:val="22"/>
          <w:szCs w:val="22"/>
          <w:lang w:val="en-US" w:bidi="he-IL"/>
        </w:rPr>
        <w:t>Mee</w:t>
      </w:r>
      <w:r w:rsidR="00A72F6E" w:rsidRPr="00BB211C">
        <w:rPr>
          <w:rFonts w:ascii="Arial" w:hAnsi="Arial" w:cs="Arial"/>
          <w:b/>
          <w:sz w:val="22"/>
          <w:szCs w:val="22"/>
          <w:lang w:val="en-US" w:bidi="he-IL"/>
        </w:rPr>
        <w:t>ting_MERC_Name</w:t>
      </w:r>
      <w:proofErr w:type="spellEnd"/>
      <w:r w:rsidR="00A72F6E" w:rsidRPr="00BB211C">
        <w:rPr>
          <w:rFonts w:ascii="Arial" w:hAnsi="Arial" w:cs="Arial"/>
          <w:b/>
          <w:sz w:val="22"/>
          <w:szCs w:val="22"/>
          <w:lang w:val="en-US" w:bidi="he-IL"/>
        </w:rPr>
        <w:t>&gt;&gt;</w:t>
      </w:r>
    </w:p>
    <w:p w14:paraId="55A084CB" w14:textId="2A0D8AF6" w:rsidR="00A72F6E" w:rsidRPr="00BB211C" w:rsidRDefault="00453B67" w:rsidP="00A72F6E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BB211C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BB211C">
        <w:rPr>
          <w:rFonts w:ascii="Arial" w:hAnsi="Arial" w:cs="Arial"/>
          <w:b/>
          <w:sz w:val="22"/>
          <w:szCs w:val="22"/>
          <w:lang w:val="es-AR"/>
        </w:rPr>
        <w:instrText xml:space="preserve"> IF "&lt;&lt;Meeting_MERC_Preferred_Venue_MERC&gt;&gt;"=""  "&lt;&lt;Me</w:instrText>
      </w:r>
      <w:r w:rsidRPr="00BB211C">
        <w:rPr>
          <w:rFonts w:ascii="Arial" w:hAnsi="Arial" w:cs="Arial"/>
          <w:b/>
          <w:sz w:val="22"/>
          <w:szCs w:val="22"/>
          <w:lang w:val="es-AR"/>
        </w:rPr>
        <w:instrText>e</w:instrText>
      </w:r>
      <w:r w:rsidRPr="00BB211C">
        <w:rPr>
          <w:rFonts w:ascii="Arial" w:hAnsi="Arial" w:cs="Arial"/>
          <w:b/>
          <w:sz w:val="22"/>
          <w:szCs w:val="22"/>
          <w:lang w:val="es-AR"/>
        </w:rPr>
        <w:instrText>ting_MERC_Sourced_Venue_Name_MERC&gt;&gt;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instrText>" "&lt;&lt;Mee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instrText>t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instrText xml:space="preserve">ing_MERC_Preferred_Venue_MERC&gt;&gt;" \* MERGEFORMAT </w:instrText>
      </w:r>
      <w:r w:rsidRPr="00BB211C">
        <w:rPr>
          <w:rFonts w:ascii="Arial" w:hAnsi="Arial" w:cs="Arial"/>
          <w:b/>
          <w:sz w:val="22"/>
          <w:szCs w:val="22"/>
          <w:lang w:val="en-US"/>
        </w:rPr>
        <w:fldChar w:fldCharType="end"/>
      </w:r>
      <w:r w:rsidRPr="00BB211C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Pr="00BB211C">
        <w:rPr>
          <w:rFonts w:ascii="Arial" w:hAnsi="Arial" w:cs="Arial"/>
          <w:b/>
          <w:sz w:val="22"/>
          <w:szCs w:val="22"/>
          <w:lang w:val="en-US"/>
        </w:rPr>
        <w:t>Mee</w:t>
      </w:r>
      <w:r w:rsidRPr="00BB211C">
        <w:rPr>
          <w:rFonts w:ascii="Arial" w:hAnsi="Arial" w:cs="Arial"/>
          <w:b/>
          <w:sz w:val="22"/>
          <w:szCs w:val="22"/>
          <w:lang w:val="en-US"/>
        </w:rPr>
        <w:t>t</w:t>
      </w:r>
      <w:r w:rsidRPr="00BB211C">
        <w:rPr>
          <w:rFonts w:ascii="Arial" w:hAnsi="Arial" w:cs="Arial"/>
          <w:b/>
          <w:sz w:val="22"/>
          <w:szCs w:val="22"/>
          <w:lang w:val="en-US"/>
        </w:rPr>
        <w:t>ing_MERC_City_of_Meeting_MERC</w:t>
      </w:r>
      <w:proofErr w:type="spellEnd"/>
      <w:r w:rsidRPr="00BB211C">
        <w:rPr>
          <w:rFonts w:ascii="Arial" w:hAnsi="Arial" w:cs="Arial"/>
          <w:b/>
          <w:sz w:val="22"/>
          <w:szCs w:val="22"/>
          <w:lang w:val="en-US"/>
        </w:rPr>
        <w:t>&gt;&gt;</w:t>
      </w:r>
      <w:r w:rsidR="00A72F6E" w:rsidRPr="00BB211C">
        <w:rPr>
          <w:rFonts w:ascii="Arial" w:hAnsi="Arial" w:cs="Arial"/>
          <w:b/>
          <w:sz w:val="22"/>
          <w:szCs w:val="22"/>
          <w:lang w:val="en-US"/>
        </w:rPr>
        <w:t>,</w:t>
      </w:r>
    </w:p>
    <w:p w14:paraId="2AC5E437" w14:textId="2B7BEE7C" w:rsidR="00DD4A5A" w:rsidRPr="00BB211C" w:rsidRDefault="00B71B3F" w:rsidP="00A72F6E">
      <w:pPr>
        <w:jc w:val="center"/>
        <w:rPr>
          <w:rFonts w:ascii="Arial" w:hAnsi="Arial" w:cs="Arial"/>
          <w:b/>
          <w:sz w:val="22"/>
          <w:szCs w:val="22"/>
          <w:lang w:val="en-US" w:bidi="he-IL"/>
        </w:rPr>
      </w:pPr>
      <w:r w:rsidRPr="00BB211C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BB211C">
        <w:rPr>
          <w:rFonts w:ascii="Arial" w:hAnsi="Arial" w:cs="Arial"/>
          <w:b/>
          <w:sz w:val="22"/>
          <w:szCs w:val="22"/>
          <w:lang w:val="en-US"/>
        </w:rPr>
        <w:t>Meeti</w:t>
      </w:r>
      <w:r w:rsidR="00BB211C">
        <w:rPr>
          <w:rFonts w:ascii="Arial" w:hAnsi="Arial" w:cs="Arial"/>
          <w:b/>
          <w:sz w:val="22"/>
          <w:szCs w:val="22"/>
          <w:lang w:val="en-US"/>
        </w:rPr>
        <w:t>ng_MERC_Date_of_Event_MERC__s</w:t>
      </w:r>
      <w:proofErr w:type="spellEnd"/>
      <w:r w:rsidR="00BB211C">
        <w:rPr>
          <w:rFonts w:ascii="Arial" w:hAnsi="Arial" w:cs="Arial"/>
          <w:b/>
          <w:sz w:val="22"/>
          <w:szCs w:val="22"/>
          <w:lang w:val="en-US"/>
        </w:rPr>
        <w:t xml:space="preserve">&gt;&gt; - </w:t>
      </w:r>
      <w:r w:rsidR="00BB211C" w:rsidRPr="00BB211C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BB211C" w:rsidRPr="00BB211C">
        <w:rPr>
          <w:rFonts w:ascii="Arial" w:hAnsi="Arial" w:cs="Arial"/>
          <w:b/>
          <w:sz w:val="22"/>
          <w:szCs w:val="22"/>
          <w:lang w:val="en-US"/>
        </w:rPr>
        <w:t>Mee</w:t>
      </w:r>
      <w:r w:rsidR="00BB211C" w:rsidRPr="00BB211C">
        <w:rPr>
          <w:rFonts w:ascii="Arial" w:hAnsi="Arial" w:cs="Arial"/>
          <w:b/>
          <w:sz w:val="22"/>
          <w:szCs w:val="22"/>
          <w:lang w:val="en-US"/>
        </w:rPr>
        <w:t>t</w:t>
      </w:r>
      <w:r w:rsidR="00BB211C" w:rsidRPr="00BB211C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BB211C" w:rsidRPr="00BB211C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2AC5E438" w14:textId="77777777" w:rsidR="00DD4A5A" w:rsidRPr="00B71B3F" w:rsidRDefault="00DD4A5A" w:rsidP="00DD4A5A">
      <w:pPr>
        <w:pStyle w:val="BodyText"/>
        <w:rPr>
          <w:rFonts w:ascii="Arial" w:hAnsi="Arial" w:cs="Arial"/>
          <w:sz w:val="22"/>
          <w:szCs w:val="22"/>
          <w:lang w:val="en-US" w:bidi="he-IL"/>
        </w:rPr>
      </w:pPr>
    </w:p>
    <w:p w14:paraId="2AC5E43B" w14:textId="5A6F2BA7" w:rsidR="004340D5" w:rsidRPr="00B71B3F" w:rsidRDefault="004340D5" w:rsidP="000C7D46">
      <w:pPr>
        <w:pStyle w:val="BodyText"/>
        <w:jc w:val="both"/>
        <w:rPr>
          <w:rFonts w:ascii="Arial" w:hAnsi="Arial" w:cs="Arial"/>
          <w:b/>
          <w:sz w:val="22"/>
          <w:szCs w:val="22"/>
          <w:lang w:val="de-DE" w:bidi="he-IL"/>
        </w:rPr>
      </w:pPr>
      <w:r w:rsidRPr="00B71B3F">
        <w:rPr>
          <w:rFonts w:ascii="Arial" w:hAnsi="Arial" w:cs="Arial"/>
          <w:sz w:val="22"/>
          <w:szCs w:val="22"/>
          <w:lang w:val="de-DE" w:bidi="he-IL"/>
        </w:rPr>
        <w:t xml:space="preserve">Hochkarätige Referenten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beleuchten </w:t>
      </w:r>
      <w:r w:rsidRPr="00B71B3F">
        <w:rPr>
          <w:rFonts w:ascii="Arial" w:hAnsi="Arial" w:cs="Arial"/>
          <w:sz w:val="22"/>
          <w:szCs w:val="22"/>
          <w:lang w:val="de-DE" w:bidi="he-IL"/>
        </w:rPr>
        <w:t>in spannenden Vorträgen neueste Erkenntnisse aus verschiedenen Perspektiven und garantieren ein facettenreiches und CME-zertifiziertes Fortbildungsprogramm</w:t>
      </w:r>
      <w:r w:rsidRPr="00B71B3F">
        <w:rPr>
          <w:rFonts w:ascii="Arial" w:hAnsi="Arial" w:cs="Arial"/>
          <w:b/>
          <w:sz w:val="22"/>
          <w:szCs w:val="22"/>
          <w:lang w:val="de-DE" w:bidi="he-IL"/>
        </w:rPr>
        <w:t>.</w:t>
      </w:r>
    </w:p>
    <w:p w14:paraId="2AC5E43C" w14:textId="77777777" w:rsidR="00DD4A5A" w:rsidRPr="00B71B3F" w:rsidRDefault="00DD4A5A" w:rsidP="000C7D46">
      <w:pPr>
        <w:pStyle w:val="BodyText"/>
        <w:jc w:val="both"/>
        <w:rPr>
          <w:rFonts w:ascii="Arial" w:hAnsi="Arial" w:cs="Arial"/>
          <w:b/>
          <w:sz w:val="22"/>
          <w:szCs w:val="22"/>
          <w:lang w:val="de-DE" w:bidi="he-IL"/>
        </w:rPr>
      </w:pPr>
    </w:p>
    <w:p w14:paraId="2AC5E43D" w14:textId="2B70DC04" w:rsidR="00DD4A5A" w:rsidRPr="00B71B3F" w:rsidRDefault="00FC5822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B71B3F">
        <w:rPr>
          <w:rFonts w:ascii="Arial" w:hAnsi="Arial" w:cs="Arial"/>
          <w:sz w:val="22"/>
          <w:szCs w:val="22"/>
          <w:lang w:val="de-DE" w:bidi="he-IL"/>
        </w:rPr>
        <w:t xml:space="preserve">Wir hoffen sehr, dass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unsere Agenda Ihr Interesse geweckt hat </w:t>
      </w:r>
      <w:r w:rsidR="00724B41" w:rsidRPr="00B71B3F">
        <w:rPr>
          <w:rFonts w:ascii="Arial" w:hAnsi="Arial" w:cs="Arial"/>
          <w:sz w:val="22"/>
          <w:szCs w:val="22"/>
          <w:lang w:val="de-DE" w:bidi="he-IL"/>
        </w:rPr>
        <w:t xml:space="preserve">und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wir Sie </w:t>
      </w:r>
      <w:r w:rsidR="00BB211C">
        <w:rPr>
          <w:rFonts w:ascii="Arial" w:hAnsi="Arial" w:cs="Arial"/>
          <w:sz w:val="22"/>
          <w:szCs w:val="22"/>
          <w:lang w:val="de-DE" w:bidi="he-IL"/>
        </w:rPr>
        <w:t>in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BB211C" w:rsidRPr="00BB211C">
        <w:rPr>
          <w:rFonts w:ascii="Arial" w:hAnsi="Arial" w:cs="Arial"/>
          <w:sz w:val="22"/>
          <w:szCs w:val="22"/>
          <w:lang w:val="de-DE"/>
        </w:rPr>
        <w:t>&lt;&lt;Meeting_MERC_City_of_Meeting_MERC&gt;&gt;,</w:t>
      </w:r>
      <w:r w:rsidR="00B71B3F" w:rsidRPr="00B71B3F">
        <w:rPr>
          <w:rFonts w:ascii="Arial" w:hAnsi="Arial" w:cs="Arial"/>
          <w:sz w:val="22"/>
          <w:szCs w:val="22"/>
          <w:lang w:val="de-DE"/>
        </w:rPr>
        <w:t xml:space="preserve"> </w:t>
      </w:r>
      <w:r w:rsidR="006E1A85" w:rsidRPr="00B71B3F">
        <w:rPr>
          <w:rFonts w:ascii="Arial" w:hAnsi="Arial" w:cs="Arial"/>
          <w:sz w:val="22"/>
          <w:szCs w:val="22"/>
          <w:lang w:val="de-DE" w:bidi="he-IL"/>
        </w:rPr>
        <w:t>begrüßen dürfen</w:t>
      </w:r>
      <w:r w:rsidR="00D734AB" w:rsidRPr="00B71B3F">
        <w:rPr>
          <w:rFonts w:ascii="Arial" w:hAnsi="Arial" w:cs="Arial"/>
          <w:sz w:val="22"/>
          <w:szCs w:val="22"/>
          <w:lang w:val="de-DE" w:bidi="he-IL"/>
        </w:rPr>
        <w:t xml:space="preserve">. Für </w:t>
      </w:r>
      <w:r w:rsidR="00316259" w:rsidRPr="00B71B3F">
        <w:rPr>
          <w:rFonts w:ascii="Arial" w:hAnsi="Arial" w:cs="Arial"/>
          <w:sz w:val="22"/>
          <w:szCs w:val="22"/>
          <w:lang w:val="de-DE" w:bidi="he-IL"/>
        </w:rPr>
        <w:t xml:space="preserve">Ihre </w:t>
      </w:r>
      <w:r w:rsidR="00D734AB" w:rsidRPr="00B71B3F">
        <w:rPr>
          <w:rFonts w:ascii="Arial" w:hAnsi="Arial" w:cs="Arial"/>
          <w:sz w:val="22"/>
          <w:szCs w:val="22"/>
          <w:lang w:val="de-DE" w:bidi="he-IL"/>
        </w:rPr>
        <w:t xml:space="preserve">Teilnahme füllen Sie bitte </w:t>
      </w:r>
      <w:r w:rsidR="009133AC" w:rsidRPr="00B71B3F">
        <w:rPr>
          <w:rFonts w:ascii="Arial" w:hAnsi="Arial" w:cs="Arial"/>
          <w:sz w:val="22"/>
          <w:szCs w:val="22"/>
          <w:lang w:val="de-DE" w:bidi="he-IL"/>
        </w:rPr>
        <w:t xml:space="preserve">das </w:t>
      </w:r>
      <w:r w:rsidR="004C4807" w:rsidRPr="00B71B3F">
        <w:rPr>
          <w:rFonts w:ascii="Arial" w:hAnsi="Arial" w:cs="Arial"/>
          <w:sz w:val="22"/>
          <w:szCs w:val="22"/>
          <w:lang w:val="de-DE" w:bidi="he-IL"/>
        </w:rPr>
        <w:t xml:space="preserve">beiliegende </w:t>
      </w:r>
      <w:r w:rsidR="009133AC" w:rsidRPr="00B71B3F">
        <w:rPr>
          <w:rFonts w:ascii="Arial" w:hAnsi="Arial" w:cs="Arial"/>
          <w:sz w:val="22"/>
          <w:szCs w:val="22"/>
          <w:lang w:val="de-DE" w:bidi="he-IL"/>
        </w:rPr>
        <w:t xml:space="preserve">Anmeldeformular </w:t>
      </w:r>
      <w:r w:rsidR="00D734AB" w:rsidRPr="00B71B3F">
        <w:rPr>
          <w:rFonts w:ascii="Arial" w:hAnsi="Arial" w:cs="Arial"/>
          <w:sz w:val="22"/>
          <w:szCs w:val="22"/>
          <w:lang w:val="de-DE" w:bidi="he-IL"/>
        </w:rPr>
        <w:t>aus</w:t>
      </w:r>
      <w:r w:rsidR="004C4807" w:rsidRPr="00B71B3F">
        <w:rPr>
          <w:rFonts w:ascii="Arial" w:hAnsi="Arial" w:cs="Arial"/>
          <w:sz w:val="22"/>
          <w:szCs w:val="22"/>
          <w:lang w:val="de-DE" w:bidi="he-IL"/>
        </w:rPr>
        <w:t>.</w:t>
      </w:r>
    </w:p>
    <w:p w14:paraId="4FB29F85" w14:textId="77777777" w:rsidR="005E2407" w:rsidRPr="00B71B3F" w:rsidRDefault="005E2407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661CB949" w14:textId="67DC1F2F" w:rsidR="00A72F6E" w:rsidRDefault="00A72F6E" w:rsidP="00AD263A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7DC25793" w14:textId="0ADCBD0C" w:rsidR="005E2407" w:rsidRDefault="00D34785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D34785">
        <w:rPr>
          <w:rFonts w:ascii="Arial" w:hAnsi="Arial" w:cs="Arial"/>
          <w:sz w:val="22"/>
          <w:szCs w:val="22"/>
          <w:lang w:val="de-DE" w:bidi="he-IL"/>
        </w:rPr>
        <w:t>Informationen stehen wir Ihnen sehr gerne zur Verfügung</w:t>
      </w:r>
      <w:r w:rsidR="00BB211C">
        <w:rPr>
          <w:rFonts w:ascii="Arial" w:hAnsi="Arial" w:cs="Arial"/>
          <w:sz w:val="22"/>
          <w:szCs w:val="22"/>
          <w:lang w:val="de-DE" w:bidi="he-IL"/>
        </w:rPr>
        <w:t>.</w:t>
      </w:r>
    </w:p>
    <w:p w14:paraId="221A8064" w14:textId="77777777" w:rsidR="00D34785" w:rsidRPr="00B71B3F" w:rsidRDefault="00D34785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2AC5E443" w14:textId="23B54C6A" w:rsidR="00DD4A5A" w:rsidRPr="00B71B3F" w:rsidRDefault="00DD4A5A" w:rsidP="000C7D46">
      <w:pPr>
        <w:pStyle w:val="BodyText"/>
        <w:jc w:val="both"/>
        <w:rPr>
          <w:rFonts w:ascii="Arial" w:hAnsi="Arial" w:cs="Arial"/>
          <w:sz w:val="22"/>
          <w:szCs w:val="22"/>
          <w:lang w:val="de-DE" w:bidi="he-IL"/>
        </w:rPr>
      </w:pPr>
      <w:r w:rsidRPr="00B71B3F">
        <w:rPr>
          <w:rFonts w:ascii="Arial" w:hAnsi="Arial" w:cs="Arial"/>
          <w:sz w:val="22"/>
          <w:szCs w:val="22"/>
          <w:lang w:val="de-DE" w:bidi="he-IL"/>
        </w:rPr>
        <w:t>Mit freundlichen Grüßen</w:t>
      </w:r>
      <w:r w:rsidR="00BB211C">
        <w:rPr>
          <w:rFonts w:ascii="Arial" w:hAnsi="Arial" w:cs="Arial"/>
          <w:sz w:val="22"/>
          <w:szCs w:val="22"/>
          <w:lang w:val="de-DE" w:bidi="he-IL"/>
        </w:rPr>
        <w:t>,</w:t>
      </w:r>
      <w:r w:rsidRPr="00B71B3F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7023F8F6" w14:textId="5B7DEECF" w:rsidR="00670478" w:rsidRPr="007E32DC" w:rsidRDefault="00670478" w:rsidP="00670478">
      <w:pPr>
        <w:pStyle w:val="Adresse"/>
        <w:rPr>
          <w:sz w:val="18"/>
          <w:szCs w:val="18"/>
        </w:rPr>
      </w:pPr>
      <w:r w:rsidRPr="007E32DC">
        <w:rPr>
          <w:sz w:val="18"/>
          <w:szCs w:val="18"/>
        </w:rPr>
        <w:t xml:space="preserve"> </w:t>
      </w:r>
    </w:p>
    <w:p w14:paraId="2F12D61A" w14:textId="111A14A1" w:rsidR="00670478" w:rsidRPr="00BC3AB2" w:rsidRDefault="006D1A8F" w:rsidP="00670478">
      <w:pPr>
        <w:pStyle w:val="Adresse"/>
        <w:rPr>
          <w:szCs w:val="22"/>
        </w:rPr>
      </w:pPr>
      <w:r w:rsidRPr="00BC3AB2">
        <w:rPr>
          <w:szCs w:val="22"/>
        </w:rPr>
        <w:t>&lt;&lt;User_Name&gt;&gt;</w:t>
      </w:r>
    </w:p>
    <w:p w14:paraId="00AC6A1B" w14:textId="302B6127" w:rsidR="00670478" w:rsidRPr="00BC3AB2" w:rsidRDefault="00670478" w:rsidP="00670478">
      <w:pPr>
        <w:pStyle w:val="Adresse"/>
        <w:rPr>
          <w:szCs w:val="22"/>
        </w:rPr>
      </w:pPr>
      <w:r w:rsidRPr="00BC3AB2">
        <w:rPr>
          <w:szCs w:val="22"/>
        </w:rPr>
        <w:t>&lt;&lt;User_Phone&gt;&gt;</w:t>
      </w:r>
    </w:p>
    <w:p w14:paraId="716F4C4C" w14:textId="0EE2DC55" w:rsidR="00670478" w:rsidRPr="00BC3AB2" w:rsidRDefault="00670478" w:rsidP="00670478">
      <w:pPr>
        <w:pStyle w:val="Adresse"/>
        <w:rPr>
          <w:szCs w:val="22"/>
          <w:lang w:val="en-US"/>
        </w:rPr>
      </w:pPr>
      <w:r w:rsidRPr="00BC3AB2">
        <w:rPr>
          <w:szCs w:val="22"/>
          <w:lang w:val="en-US"/>
        </w:rPr>
        <w:t>&lt;&lt;</w:t>
      </w:r>
      <w:proofErr w:type="spellStart"/>
      <w:r w:rsidRPr="00BC3AB2">
        <w:rPr>
          <w:szCs w:val="22"/>
          <w:lang w:val="en-US"/>
        </w:rPr>
        <w:t>User_Fax</w:t>
      </w:r>
      <w:proofErr w:type="spellEnd"/>
      <w:r w:rsidRPr="00BC3AB2">
        <w:rPr>
          <w:szCs w:val="22"/>
          <w:lang w:val="en-US"/>
        </w:rPr>
        <w:t>&gt;&gt;</w:t>
      </w:r>
    </w:p>
    <w:p w14:paraId="1BCE750D" w14:textId="55CEEC2E" w:rsidR="00453B67" w:rsidRPr="00BC3AB2" w:rsidRDefault="00670478" w:rsidP="0067047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 w:rsidRPr="00BC3AB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C3AB2"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 w:rsidRPr="00BC3AB2">
        <w:rPr>
          <w:rFonts w:ascii="Arial" w:hAnsi="Arial" w:cs="Arial"/>
          <w:sz w:val="22"/>
          <w:szCs w:val="22"/>
          <w:lang w:val="en-US"/>
        </w:rPr>
        <w:t>&gt;&gt;</w:t>
      </w:r>
    </w:p>
    <w:p w14:paraId="271FAB56" w14:textId="77777777" w:rsidR="00C664F7" w:rsidRDefault="00C664F7" w:rsidP="000C7D4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75EA9383" w14:textId="781FCF25" w:rsidR="006B6B80" w:rsidRPr="00B71B3F" w:rsidRDefault="006B6B80" w:rsidP="000C7D46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 w:rsidRPr="00B71B3F"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</w:p>
    <w:p w14:paraId="2AC5E44C" w14:textId="3FB3F2CA" w:rsidR="006833AA" w:rsidRPr="005F3F71" w:rsidRDefault="00453B67" w:rsidP="005F3F71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 w:rsidRPr="00B71B3F">
        <w:rPr>
          <w:rFonts w:ascii="Arial" w:hAnsi="Arial" w:cs="Arial"/>
          <w:sz w:val="22"/>
          <w:szCs w:val="22"/>
          <w:lang w:val="fr-FR" w:bidi="he-IL"/>
        </w:rPr>
        <w:t>Lilly Customer Meeting Service</w:t>
      </w:r>
    </w:p>
    <w:sectPr w:rsidR="006833AA" w:rsidRPr="005F3F71" w:rsidSect="00670478">
      <w:footerReference w:type="default" r:id="rId12"/>
      <w:headerReference w:type="first" r:id="rId13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A9BAAC" w14:textId="77777777" w:rsidR="00634689" w:rsidRDefault="00634689">
      <w:r>
        <w:separator/>
      </w:r>
    </w:p>
  </w:endnote>
  <w:endnote w:type="continuationSeparator" w:id="0">
    <w:p w14:paraId="12577B4B" w14:textId="77777777" w:rsidR="00634689" w:rsidRDefault="0063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</w:rPr>
      <w:id w:val="-61358983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C5E454" w14:textId="77777777" w:rsidR="004C4807" w:rsidRPr="00B97474" w:rsidRDefault="004C4807" w:rsidP="003F3820">
            <w:pPr>
              <w:pStyle w:val="Footer"/>
              <w:rPr>
                <w:rFonts w:ascii="DIN-Regular" w:hAnsi="DIN-Regular" w:cs="DIN Offc"/>
                <w:sz w:val="18"/>
                <w:szCs w:val="18"/>
              </w:rPr>
            </w:pPr>
            <w:r w:rsidRPr="00B97474">
              <w:rPr>
                <w:rFonts w:ascii="DIN-Regular" w:hAnsi="DIN-Regular" w:cs="DIN Offc"/>
                <w:sz w:val="18"/>
                <w:szCs w:val="18"/>
              </w:rPr>
              <w:t xml:space="preserve">Page 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PAGE </w:instrTex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670478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  <w:r w:rsidRPr="00B97474">
              <w:rPr>
                <w:rFonts w:ascii="DIN-Regular" w:hAnsi="DIN-Regular" w:cs="DIN Offc"/>
                <w:sz w:val="18"/>
                <w:szCs w:val="18"/>
              </w:rPr>
              <w:t xml:space="preserve"> of 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begin"/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instrText xml:space="preserve"> NUMPAGES  </w:instrTex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separate"/>
            </w:r>
            <w:r w:rsidR="00670478">
              <w:rPr>
                <w:rFonts w:ascii="DIN-Regular" w:hAnsi="DIN-Regular" w:cs="DIN Offc"/>
                <w:b/>
                <w:bCs/>
                <w:noProof/>
                <w:sz w:val="18"/>
                <w:szCs w:val="18"/>
              </w:rPr>
              <w:t>2</w:t>
            </w:r>
            <w:r w:rsidRPr="00B97474">
              <w:rPr>
                <w:rFonts w:ascii="DIN-Regular" w:hAnsi="DIN-Regular" w:cs="DIN Offc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AC5E455" w14:textId="65CDD3A0" w:rsidR="004C4807" w:rsidRPr="00C22040" w:rsidRDefault="00C22040" w:rsidP="00C22040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&lt;&lt;</w:t>
    </w:r>
    <w:proofErr w:type="spellStart"/>
    <w:r>
      <w:rPr>
        <w:rFonts w:ascii="Arial" w:hAnsi="Arial" w:cs="Arial"/>
        <w:sz w:val="18"/>
        <w:szCs w:val="18"/>
      </w:rPr>
      <w:t>Account_Name</w:t>
    </w:r>
    <w:proofErr w:type="spellEnd"/>
    <w:r>
      <w:rPr>
        <w:rFonts w:ascii="Arial" w:hAnsi="Arial" w:cs="Arial"/>
        <w:sz w:val="18"/>
        <w:szCs w:val="18"/>
      </w:rPr>
      <w:t>&gt;&gt; - &lt;&lt;</w:t>
    </w:r>
    <w:proofErr w:type="spellStart"/>
    <w:r>
      <w:rPr>
        <w:rFonts w:ascii="Arial" w:hAnsi="Arial" w:cs="Arial"/>
        <w:sz w:val="18"/>
        <w:szCs w:val="18"/>
      </w:rPr>
      <w:t>Meeting_Participant_MERC_Name</w:t>
    </w:r>
    <w:proofErr w:type="spellEnd"/>
    <w:r>
      <w:rPr>
        <w:rFonts w:ascii="Arial" w:hAnsi="Arial" w:cs="Arial"/>
        <w:sz w:val="18"/>
        <w:szCs w:val="18"/>
      </w:rPr>
      <w:t>&gt;&gt;</w:t>
    </w:r>
  </w:p>
  <w:p w14:paraId="2B10F193" w14:textId="77777777" w:rsidR="00217552" w:rsidRDefault="002175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1245CC" w14:textId="77777777" w:rsidR="00634689" w:rsidRDefault="00634689">
      <w:r>
        <w:separator/>
      </w:r>
    </w:p>
  </w:footnote>
  <w:footnote w:type="continuationSeparator" w:id="0">
    <w:p w14:paraId="46418F82" w14:textId="77777777" w:rsidR="00634689" w:rsidRDefault="00634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F8A2E" w14:textId="1C5649F8" w:rsidR="00670478" w:rsidRDefault="008B5651">
    <w:pPr>
      <w:pStyle w:val="Header"/>
    </w:pPr>
    <w:r w:rsidRPr="0067047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59FC61F" wp14:editId="389F24AC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AB2"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19767" wp14:editId="4C4EB30D">
              <wp:simplePos x="0" y="0"/>
              <wp:positionH relativeFrom="column">
                <wp:posOffset>4475480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33FA3198" w14:textId="77777777" w:rsidR="00BC3AB2" w:rsidRPr="00BB211C" w:rsidRDefault="00BC3AB2" w:rsidP="008B5651">
                          <w:pPr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204D72A1" w14:textId="77777777" w:rsidR="00BC3AB2" w:rsidRPr="00BB211C" w:rsidRDefault="00BC3AB2" w:rsidP="00BC3AB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56335F3B" w14:textId="77777777" w:rsidR="00BC3AB2" w:rsidRPr="00BB211C" w:rsidRDefault="00BC3AB2" w:rsidP="00BC3AB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0BD944FC" w14:textId="77777777" w:rsidR="00BC3AB2" w:rsidRPr="00BB211C" w:rsidRDefault="00BC3AB2" w:rsidP="00BC3AB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B21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2.4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" filled="f" stroked="f">
              <v:path arrowok="t"/>
              <v:textbox>
                <w:txbxContent>
                  <w:p w14:paraId="33FA3198" w14:textId="77777777" w:rsidR="00BC3AB2" w:rsidRPr="00BB211C" w:rsidRDefault="00BC3AB2" w:rsidP="008B5651">
                    <w:pPr>
                      <w:rPr>
                        <w:rFonts w:ascii="Arial" w:hAnsi="Arial" w:cs="Arial"/>
                        <w:lang w:val="en-US"/>
                      </w:rPr>
                    </w:pPr>
                    <w:r w:rsidRPr="00BB211C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204D72A1" w14:textId="77777777" w:rsidR="00BC3AB2" w:rsidRPr="00BB211C" w:rsidRDefault="00BC3AB2" w:rsidP="00BC3AB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56335F3B" w14:textId="77777777" w:rsidR="00BC3AB2" w:rsidRPr="00BB211C" w:rsidRDefault="00BC3AB2" w:rsidP="00BC3AB2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BB211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0BD944FC" w14:textId="77777777" w:rsidR="00BC3AB2" w:rsidRPr="00BB211C" w:rsidRDefault="00BC3AB2" w:rsidP="00BC3AB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B211C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22550"/>
    <w:rsid w:val="00024E29"/>
    <w:rsid w:val="00037300"/>
    <w:rsid w:val="000705C5"/>
    <w:rsid w:val="000C1391"/>
    <w:rsid w:val="000C7D46"/>
    <w:rsid w:val="00102909"/>
    <w:rsid w:val="0015728A"/>
    <w:rsid w:val="00217552"/>
    <w:rsid w:val="002340E8"/>
    <w:rsid w:val="0024768D"/>
    <w:rsid w:val="0027037E"/>
    <w:rsid w:val="00281A0F"/>
    <w:rsid w:val="00294499"/>
    <w:rsid w:val="00305F71"/>
    <w:rsid w:val="00316259"/>
    <w:rsid w:val="003A0809"/>
    <w:rsid w:val="003A2DC7"/>
    <w:rsid w:val="003B38B7"/>
    <w:rsid w:val="003F3820"/>
    <w:rsid w:val="004340D5"/>
    <w:rsid w:val="00453B67"/>
    <w:rsid w:val="0046000A"/>
    <w:rsid w:val="00460534"/>
    <w:rsid w:val="004C4076"/>
    <w:rsid w:val="004C4807"/>
    <w:rsid w:val="00524CEF"/>
    <w:rsid w:val="00532E68"/>
    <w:rsid w:val="00543C38"/>
    <w:rsid w:val="0056713D"/>
    <w:rsid w:val="005E2407"/>
    <w:rsid w:val="005F3F71"/>
    <w:rsid w:val="006065C6"/>
    <w:rsid w:val="00606C8B"/>
    <w:rsid w:val="00624316"/>
    <w:rsid w:val="00634689"/>
    <w:rsid w:val="00670478"/>
    <w:rsid w:val="006833AA"/>
    <w:rsid w:val="006A13E1"/>
    <w:rsid w:val="006B6B80"/>
    <w:rsid w:val="006D1A8F"/>
    <w:rsid w:val="006E1A85"/>
    <w:rsid w:val="00724B41"/>
    <w:rsid w:val="0078446C"/>
    <w:rsid w:val="007E32DC"/>
    <w:rsid w:val="008502E2"/>
    <w:rsid w:val="00860A92"/>
    <w:rsid w:val="0086128B"/>
    <w:rsid w:val="008917B7"/>
    <w:rsid w:val="008B5651"/>
    <w:rsid w:val="008D4FEE"/>
    <w:rsid w:val="008F7A62"/>
    <w:rsid w:val="009133AC"/>
    <w:rsid w:val="00A209F7"/>
    <w:rsid w:val="00A72F6E"/>
    <w:rsid w:val="00A766A6"/>
    <w:rsid w:val="00AA24CE"/>
    <w:rsid w:val="00AD263A"/>
    <w:rsid w:val="00AE214C"/>
    <w:rsid w:val="00B122FF"/>
    <w:rsid w:val="00B66A2E"/>
    <w:rsid w:val="00B71B3F"/>
    <w:rsid w:val="00B97474"/>
    <w:rsid w:val="00BB17B6"/>
    <w:rsid w:val="00BB211C"/>
    <w:rsid w:val="00BC3AB2"/>
    <w:rsid w:val="00BC6ED0"/>
    <w:rsid w:val="00C22040"/>
    <w:rsid w:val="00C229D7"/>
    <w:rsid w:val="00C47851"/>
    <w:rsid w:val="00C630F0"/>
    <w:rsid w:val="00C664F7"/>
    <w:rsid w:val="00CF0B1C"/>
    <w:rsid w:val="00D23B1F"/>
    <w:rsid w:val="00D34785"/>
    <w:rsid w:val="00D63DCE"/>
    <w:rsid w:val="00D734AB"/>
    <w:rsid w:val="00DD4A5A"/>
    <w:rsid w:val="00E71334"/>
    <w:rsid w:val="00E90E08"/>
    <w:rsid w:val="00EB1FDD"/>
    <w:rsid w:val="00FA3216"/>
    <w:rsid w:val="00FB1867"/>
    <w:rsid w:val="00FC5822"/>
    <w:rsid w:val="00FD25C4"/>
    <w:rsid w:val="00F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2AC5E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paragraph" w:customStyle="1" w:styleId="Betreff">
    <w:name w:val="Betreff"/>
    <w:basedOn w:val="Normal"/>
    <w:qFormat/>
    <w:rsid w:val="000705C5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022550"/>
    <w:rPr>
      <w:sz w:val="24"/>
      <w:lang w:val="en-GB" w:eastAsia="en-US"/>
    </w:rPr>
  </w:style>
  <w:style w:type="table" w:styleId="TableGrid">
    <w:name w:val="Table Grid"/>
    <w:basedOn w:val="TableNormal"/>
    <w:rsid w:val="006B6B8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B6B8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917B7"/>
    <w:rPr>
      <w:sz w:val="16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AB"/>
    <w:rPr>
      <w:rFonts w:ascii="Tahoma" w:hAnsi="Tahoma" w:cs="Tahoma"/>
      <w:sz w:val="16"/>
      <w:szCs w:val="16"/>
      <w:lang w:val="en-GB" w:eastAsia="en-US"/>
    </w:rPr>
  </w:style>
  <w:style w:type="paragraph" w:customStyle="1" w:styleId="Betreff">
    <w:name w:val="Betreff"/>
    <w:basedOn w:val="Normal"/>
    <w:qFormat/>
    <w:rsid w:val="000705C5"/>
    <w:pPr>
      <w:autoSpaceDE w:val="0"/>
      <w:autoSpaceDN w:val="0"/>
      <w:adjustRightInd w:val="0"/>
      <w:spacing w:before="360" w:after="120"/>
    </w:pPr>
    <w:rPr>
      <w:rFonts w:ascii="Arial" w:hAnsi="Arial"/>
      <w:b/>
      <w:sz w:val="22"/>
      <w:szCs w:val="22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022550"/>
    <w:rPr>
      <w:sz w:val="24"/>
      <w:lang w:val="en-GB" w:eastAsia="en-US"/>
    </w:rPr>
  </w:style>
  <w:style w:type="table" w:styleId="TableGrid">
    <w:name w:val="Table Grid"/>
    <w:basedOn w:val="TableNormal"/>
    <w:rsid w:val="006B6B80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6B6B80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62F3-8DA7-4247-891F-E258EF6A7160}"/>
</file>

<file path=customXml/itemProps2.xml><?xml version="1.0" encoding="utf-8"?>
<ds:datastoreItem xmlns:ds="http://schemas.openxmlformats.org/officeDocument/2006/customXml" ds:itemID="{DDB4BADF-A184-4E2B-AD39-1F9046F7C33B}"/>
</file>

<file path=customXml/itemProps3.xml><?xml version="1.0" encoding="utf-8"?>
<ds:datastoreItem xmlns:ds="http://schemas.openxmlformats.org/officeDocument/2006/customXml" ds:itemID="{9A24B7D4-A9E3-4909-BCA5-9DFD2260C98B}"/>
</file>

<file path=customXml/itemProps4.xml><?xml version="1.0" encoding="utf-8"?>
<ds:datastoreItem xmlns:ds="http://schemas.openxmlformats.org/officeDocument/2006/customXml" ds:itemID="{A25242E1-3F6F-4596-9B30-D1EF48288DB8}"/>
</file>

<file path=customXml/itemProps5.xml><?xml version="1.0" encoding="utf-8"?>
<ds:datastoreItem xmlns:ds="http://schemas.openxmlformats.org/officeDocument/2006/customXml" ds:itemID="{031A9822-FAEE-47EF-84F6-B541D603B32C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55</TotalTime>
  <Pages>1</Pages>
  <Words>95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23</cp:revision>
  <cp:lastPrinted>2000-04-05T13:26:00Z</cp:lastPrinted>
  <dcterms:created xsi:type="dcterms:W3CDTF">2014-06-20T14:39:00Z</dcterms:created>
  <dcterms:modified xsi:type="dcterms:W3CDTF">2014-08-28T15:32:00Z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EnterpriseDocumentLanguage">
    <vt:lpwstr>2;#eng|39540796-0396-4e54-afe9-a602f28bbe8f</vt:lpwstr>
  </property>
  <property fmtid="{D5CDD505-2E9C-101B-9397-08002B2CF9AE}" pid="6" name="EnterpriseSensitivityClassificationTaxHTField0">
    <vt:lpwstr>GREEN|ec74153f-63be-46a4-ae5f-1b86c809897d</vt:lpwstr>
  </property>
</Properties>
</file>