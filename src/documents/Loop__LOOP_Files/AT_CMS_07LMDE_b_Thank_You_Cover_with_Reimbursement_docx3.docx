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423"/>
        <w:gridCol w:w="284"/>
        <w:gridCol w:w="1417"/>
        <w:gridCol w:w="1843"/>
      </w:tblGrid>
      <w:tr w:rsidR="00AC2D75" w:rsidRPr="00CA3876" w14:paraId="1EB0FEEC" w14:textId="77777777" w:rsidTr="00474A4C">
        <w:trPr>
          <w:trHeight w:val="1992"/>
        </w:trPr>
        <w:tc>
          <w:tcPr>
            <w:tcW w:w="5812" w:type="dxa"/>
            <w:gridSpan w:val="2"/>
          </w:tcPr>
          <w:p w14:paraId="145E0C72" w14:textId="52533086" w:rsidR="00AC2D75" w:rsidRPr="00673062" w:rsidRDefault="00ED1F9A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AC2D75"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AC2D75" w:rsidRPr="0067306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AC2D75" w:rsidRPr="0067306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7103106" w14:textId="77777777" w:rsidR="00AC2D75" w:rsidRPr="00673062" w:rsidRDefault="00AC2D75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486D4E6" w14:textId="77777777" w:rsidR="00AC2D75" w:rsidRPr="00673062" w:rsidRDefault="00AC2D75" w:rsidP="007A2889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67306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3A272C3" w14:textId="34C8C6D6" w:rsidR="00AC2D75" w:rsidRPr="00DC7686" w:rsidRDefault="00AC2D75" w:rsidP="007A2889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A19A2BE" w14:textId="77777777" w:rsidR="00AC2D75" w:rsidRPr="00CA3876" w:rsidRDefault="00AC2D75" w:rsidP="007A28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0197269D" w14:textId="126CBB32" w:rsidR="00AC2D75" w:rsidRPr="00CA3876" w:rsidRDefault="00AC2D75" w:rsidP="001C029A">
            <w:pPr>
              <w:pStyle w:val="Adresse"/>
              <w:rPr>
                <w:szCs w:val="22"/>
                <w:lang w:val="en-US"/>
              </w:rPr>
            </w:pPr>
          </w:p>
        </w:tc>
      </w:tr>
      <w:tr w:rsidR="00AC2D75" w:rsidRPr="00A80435" w14:paraId="51F5C598" w14:textId="77777777" w:rsidTr="0000720F">
        <w:trPr>
          <w:trHeight w:val="73"/>
        </w:trPr>
        <w:tc>
          <w:tcPr>
            <w:tcW w:w="5389" w:type="dxa"/>
          </w:tcPr>
          <w:p w14:paraId="07306BD2" w14:textId="77777777" w:rsidR="00AC2D75" w:rsidRPr="00CA3876" w:rsidRDefault="00AC2D75" w:rsidP="007A288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4" w:type="dxa"/>
            <w:gridSpan w:val="3"/>
          </w:tcPr>
          <w:p w14:paraId="67A50C39" w14:textId="77777777" w:rsidR="00AC2D75" w:rsidRPr="003557D7" w:rsidRDefault="00AC2D75" w:rsidP="007A2889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0EF641FE" w14:textId="77777777" w:rsidR="006B3614" w:rsidRDefault="006B3614" w:rsidP="004056B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D2E05A" w14:textId="77777777" w:rsidR="00AC2D75" w:rsidRPr="00CA3876" w:rsidRDefault="00AC2D75" w:rsidP="004056B4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A3876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CA387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25F9C85" w14:textId="2F9722F2" w:rsidR="00AC2D75" w:rsidRDefault="00AC2D75" w:rsidP="00700E38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3AD2126E" w14:textId="77777777" w:rsidR="00F472E7" w:rsidRPr="00AC2D75" w:rsidRDefault="00F472E7" w:rsidP="00F472E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3AD21274" w14:textId="34E2D994" w:rsidR="00F472E7" w:rsidRPr="00AC2D75" w:rsidRDefault="00B759A2" w:rsidP="00F472E7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>S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ehr geehrte/r </w:t>
      </w:r>
      <w:r w:rsidR="00C63283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63283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C63283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C63283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C63283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C63283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C63283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C63283" w:rsidRPr="00486646">
        <w:rPr>
          <w:rFonts w:ascii="Arial" w:hAnsi="Arial" w:cs="Arial"/>
          <w:sz w:val="22"/>
          <w:szCs w:val="22"/>
          <w:lang w:val="es-AR"/>
        </w:rPr>
        <w:t>A</w:t>
      </w:r>
      <w:r w:rsidR="00C63283" w:rsidRPr="00486646">
        <w:rPr>
          <w:rFonts w:ascii="Arial" w:hAnsi="Arial" w:cs="Arial"/>
          <w:sz w:val="22"/>
          <w:szCs w:val="22"/>
          <w:lang w:val="es-AR"/>
        </w:rPr>
        <w:t>c</w:t>
      </w:r>
      <w:r w:rsidR="00C63283">
        <w:rPr>
          <w:rFonts w:ascii="Arial" w:hAnsi="Arial" w:cs="Arial"/>
          <w:sz w:val="22"/>
          <w:szCs w:val="22"/>
          <w:lang w:val="es-AR"/>
        </w:rPr>
        <w:t>count_Last</w:t>
      </w:r>
      <w:r w:rsidR="00C63283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C63283">
        <w:rPr>
          <w:rFonts w:ascii="Arial" w:hAnsi="Arial" w:cs="Arial"/>
          <w:sz w:val="22"/>
          <w:szCs w:val="22"/>
          <w:lang w:val="es-AR"/>
        </w:rPr>
        <w:t>&gt;&gt;</w:t>
      </w:r>
      <w:r w:rsidR="00C63283" w:rsidRPr="00486646">
        <w:rPr>
          <w:rFonts w:ascii="Arial" w:hAnsi="Arial" w:cs="Arial"/>
          <w:sz w:val="22"/>
          <w:szCs w:val="22"/>
          <w:lang w:val="es-AR"/>
        </w:rPr>
        <w:t>,</w:t>
      </w:r>
    </w:p>
    <w:p w14:paraId="3AD21275" w14:textId="77777777" w:rsidR="00F472E7" w:rsidRPr="00AC2D75" w:rsidRDefault="00F472E7" w:rsidP="00F472E7">
      <w:pPr>
        <w:pStyle w:val="Default"/>
        <w:rPr>
          <w:sz w:val="22"/>
          <w:szCs w:val="22"/>
          <w:lang w:val="de-DE"/>
        </w:rPr>
      </w:pPr>
    </w:p>
    <w:p w14:paraId="352B034E" w14:textId="5C2237DB" w:rsidR="006B4240" w:rsidRPr="004D685F" w:rsidRDefault="004D685F" w:rsidP="004D685F">
      <w:pPr>
        <w:rPr>
          <w:rFonts w:ascii="Arial" w:hAnsi="Arial" w:cs="Arial"/>
          <w:sz w:val="22"/>
          <w:szCs w:val="22"/>
          <w:highlight w:val="yellow"/>
          <w:lang w:val="de-DE"/>
        </w:rPr>
      </w:pPr>
      <w:r w:rsidRPr="004D685F">
        <w:rPr>
          <w:rFonts w:ascii="Arial" w:hAnsi="Arial" w:cs="Arial"/>
          <w:sz w:val="22"/>
          <w:szCs w:val="22"/>
          <w:lang w:val="de-DE"/>
        </w:rPr>
        <w:t>herzlichen Dank für Ihre Teilnahme an unserer Veranstaltung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C63283" w:rsidRPr="00A001A1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63283" w:rsidRPr="00A001A1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C63283" w:rsidRPr="00A001A1">
        <w:rPr>
          <w:rFonts w:ascii="Arial" w:hAnsi="Arial" w:cs="Arial"/>
          <w:sz w:val="22"/>
          <w:szCs w:val="22"/>
          <w:lang w:val="en-US"/>
        </w:rPr>
        <w:t>&gt;&gt;</w:t>
      </w:r>
      <w:r w:rsidRPr="00A001A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001A1">
        <w:rPr>
          <w:rFonts w:ascii="Arial" w:hAnsi="Arial" w:cs="Arial"/>
          <w:sz w:val="22"/>
          <w:szCs w:val="22"/>
          <w:lang w:val="en-US"/>
        </w:rPr>
        <w:t>vom</w:t>
      </w:r>
      <w:proofErr w:type="spellEnd"/>
      <w:r w:rsidR="00C63283">
        <w:rPr>
          <w:rFonts w:ascii="Arial" w:hAnsi="Arial" w:cs="Arial"/>
          <w:sz w:val="22"/>
          <w:szCs w:val="22"/>
          <w:lang w:val="en-US"/>
        </w:rPr>
        <w:t xml:space="preserve"> </w:t>
      </w:r>
      <w:r w:rsidR="00C63283" w:rsidRPr="000D508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63283" w:rsidRPr="000D5084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="00C63283" w:rsidRPr="000D5084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- </w:t>
      </w:r>
      <w:r w:rsidRPr="004D685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D685F">
        <w:rPr>
          <w:rFonts w:ascii="Arial" w:hAnsi="Arial" w:cs="Arial"/>
          <w:sz w:val="22"/>
          <w:szCs w:val="22"/>
          <w:lang w:val="en-US"/>
        </w:rPr>
        <w:t>Mee</w:t>
      </w:r>
      <w:r w:rsidRPr="004D685F">
        <w:rPr>
          <w:rFonts w:ascii="Arial" w:hAnsi="Arial" w:cs="Arial"/>
          <w:sz w:val="22"/>
          <w:szCs w:val="22"/>
          <w:lang w:val="en-US"/>
        </w:rPr>
        <w:t>t</w:t>
      </w:r>
      <w:r w:rsidRPr="004D685F">
        <w:rPr>
          <w:rFonts w:ascii="Arial" w:hAnsi="Arial" w:cs="Arial"/>
          <w:sz w:val="22"/>
          <w:szCs w:val="22"/>
          <w:lang w:val="en-US"/>
        </w:rPr>
        <w:t>ing_MERC_End_Date_of_Event_MERC__s</w:t>
      </w:r>
      <w:proofErr w:type="spellEnd"/>
      <w:r w:rsidRPr="004D685F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63283" w:rsidRPr="00486646">
        <w:rPr>
          <w:rFonts w:ascii="Arial" w:hAnsi="Arial" w:cs="Arial"/>
          <w:sz w:val="22"/>
          <w:szCs w:val="22"/>
          <w:lang w:val="en-US"/>
        </w:rPr>
        <w:t>in &lt;&lt;</w:t>
      </w:r>
      <w:proofErr w:type="spellStart"/>
      <w:r w:rsidR="00C63283" w:rsidRPr="00486646">
        <w:rPr>
          <w:rFonts w:ascii="Arial" w:hAnsi="Arial" w:cs="Arial"/>
          <w:sz w:val="22"/>
          <w:szCs w:val="22"/>
          <w:lang w:val="en-US"/>
        </w:rPr>
        <w:t>Mee</w:t>
      </w:r>
      <w:r w:rsidR="00C63283">
        <w:rPr>
          <w:rFonts w:ascii="Arial" w:hAnsi="Arial" w:cs="Arial"/>
          <w:sz w:val="22"/>
          <w:szCs w:val="22"/>
          <w:lang w:val="en-US"/>
        </w:rPr>
        <w:t>t</w:t>
      </w:r>
      <w:r w:rsidR="00C63283" w:rsidRPr="00486646">
        <w:rPr>
          <w:rFonts w:ascii="Arial" w:hAnsi="Arial" w:cs="Arial"/>
          <w:sz w:val="22"/>
          <w:szCs w:val="22"/>
          <w:lang w:val="en-US"/>
        </w:rPr>
        <w:t>ing_MERC_City_of_Meeting_MERC</w:t>
      </w:r>
      <w:proofErr w:type="spellEnd"/>
      <w:r w:rsidR="00C63283" w:rsidRPr="00486646">
        <w:rPr>
          <w:rFonts w:ascii="Arial" w:hAnsi="Arial" w:cs="Arial"/>
          <w:sz w:val="22"/>
          <w:szCs w:val="22"/>
          <w:lang w:val="en-US"/>
        </w:rPr>
        <w:t>&gt;&gt;.</w:t>
      </w:r>
    </w:p>
    <w:p w14:paraId="73187FDD" w14:textId="77777777" w:rsidR="00C63283" w:rsidRPr="00AC2D75" w:rsidRDefault="00C63283" w:rsidP="00C63283">
      <w:pPr>
        <w:jc w:val="center"/>
        <w:rPr>
          <w:rFonts w:ascii="Arial" w:hAnsi="Arial" w:cs="Arial"/>
          <w:sz w:val="22"/>
          <w:szCs w:val="22"/>
          <w:lang w:val="de-DE"/>
        </w:rPr>
      </w:pPr>
    </w:p>
    <w:p w14:paraId="0B34410F" w14:textId="7AD7D50D" w:rsidR="006B7543" w:rsidRPr="00AC2D75" w:rsidRDefault="00E97625" w:rsidP="009943CB">
      <w:pPr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Wir hoffen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 </w:t>
      </w:r>
      <w:r w:rsidR="006B4240" w:rsidRPr="00AC2D75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</w:t>
      </w:r>
      <w:r w:rsidR="001C672A" w:rsidRPr="00AC2D75">
        <w:rPr>
          <w:rFonts w:ascii="Arial" w:hAnsi="Arial" w:cs="Arial"/>
          <w:sz w:val="22"/>
          <w:szCs w:val="22"/>
          <w:lang w:val="de-DE"/>
        </w:rPr>
        <w:t xml:space="preserve">und Sie hatten ausreichend Gelegenheit für </w:t>
      </w:r>
      <w:r w:rsidR="006B7543" w:rsidRPr="00AC2D75">
        <w:rPr>
          <w:rFonts w:ascii="Arial" w:hAnsi="Arial" w:cs="Arial"/>
          <w:sz w:val="22"/>
          <w:szCs w:val="22"/>
          <w:lang w:val="de-DE"/>
        </w:rPr>
        <w:t>interessante Gespräche.</w:t>
      </w:r>
    </w:p>
    <w:p w14:paraId="68943D0F" w14:textId="77777777" w:rsidR="006B7543" w:rsidRPr="00AC2D75" w:rsidRDefault="006B7543" w:rsidP="00F472E7">
      <w:pPr>
        <w:rPr>
          <w:rFonts w:ascii="Arial" w:hAnsi="Arial" w:cs="Arial"/>
          <w:sz w:val="22"/>
          <w:szCs w:val="22"/>
          <w:lang w:val="de-DE"/>
        </w:rPr>
      </w:pPr>
    </w:p>
    <w:p w14:paraId="35F8B69E" w14:textId="777C5D3C" w:rsidR="00C20810" w:rsidRPr="00AC2D75" w:rsidRDefault="00232235" w:rsidP="009943C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 xml:space="preserve">Anbei </w:t>
      </w:r>
      <w:r w:rsidR="00F472E7" w:rsidRPr="00AC2D75">
        <w:rPr>
          <w:rFonts w:ascii="Arial" w:hAnsi="Arial" w:cs="Arial"/>
          <w:sz w:val="22"/>
          <w:szCs w:val="22"/>
          <w:lang w:val="de-DE"/>
        </w:rPr>
        <w:t>finden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 </w:t>
      </w:r>
      <w:r w:rsidRPr="00AC2D75">
        <w:rPr>
          <w:rFonts w:ascii="Arial" w:hAnsi="Arial" w:cs="Arial"/>
          <w:sz w:val="22"/>
          <w:szCs w:val="22"/>
          <w:lang w:val="de-DE"/>
        </w:rPr>
        <w:t xml:space="preserve">Sie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unser </w:t>
      </w:r>
      <w:r w:rsidR="006B7543" w:rsidRPr="00AC2D75">
        <w:rPr>
          <w:rFonts w:ascii="Arial" w:hAnsi="Arial" w:cs="Arial"/>
          <w:sz w:val="22"/>
          <w:szCs w:val="22"/>
          <w:lang w:val="de-DE"/>
        </w:rPr>
        <w:t>Reisekostenabrechnungsf</w:t>
      </w:r>
      <w:r w:rsidR="00F472E7" w:rsidRPr="00AC2D75">
        <w:rPr>
          <w:rFonts w:ascii="Arial" w:hAnsi="Arial" w:cs="Arial"/>
          <w:sz w:val="22"/>
          <w:szCs w:val="22"/>
          <w:lang w:val="de-DE"/>
        </w:rPr>
        <w:t>ormular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.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Bitte </w:t>
      </w:r>
      <w:r w:rsidRPr="00AC2D75">
        <w:rPr>
          <w:rFonts w:ascii="Arial" w:hAnsi="Arial" w:cs="Arial"/>
          <w:sz w:val="22"/>
          <w:szCs w:val="22"/>
          <w:lang w:val="de-DE"/>
        </w:rPr>
        <w:t xml:space="preserve">vervollständigen </w:t>
      </w:r>
      <w:r w:rsidR="00F472E7" w:rsidRPr="00AC2D75">
        <w:rPr>
          <w:rFonts w:ascii="Arial" w:hAnsi="Arial" w:cs="Arial"/>
          <w:sz w:val="22"/>
          <w:szCs w:val="22"/>
          <w:lang w:val="de-DE"/>
        </w:rPr>
        <w:t>Sie dies</w:t>
      </w:r>
      <w:r w:rsidRPr="00AC2D75">
        <w:rPr>
          <w:rFonts w:ascii="Arial" w:hAnsi="Arial" w:cs="Arial"/>
          <w:sz w:val="22"/>
          <w:szCs w:val="22"/>
          <w:lang w:val="de-DE"/>
        </w:rPr>
        <w:t>es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 und senden es </w:t>
      </w:r>
      <w:r w:rsidR="006B7543" w:rsidRPr="00AC2D75">
        <w:rPr>
          <w:rFonts w:ascii="Arial" w:hAnsi="Arial" w:cs="Arial"/>
          <w:sz w:val="22"/>
          <w:szCs w:val="22"/>
          <w:lang w:val="de-DE"/>
        </w:rPr>
        <w:t xml:space="preserve">unterschrieben </w:t>
      </w:r>
      <w:r w:rsidR="00F472E7" w:rsidRPr="00AC2D75">
        <w:rPr>
          <w:rFonts w:ascii="Arial" w:hAnsi="Arial" w:cs="Arial"/>
          <w:sz w:val="22"/>
          <w:szCs w:val="22"/>
          <w:lang w:val="de-DE"/>
        </w:rPr>
        <w:t xml:space="preserve">mit den Originalbelegen innerhalb </w:t>
      </w:r>
      <w:r w:rsidR="00F472E7" w:rsidRPr="00C63283">
        <w:rPr>
          <w:rFonts w:ascii="Arial" w:hAnsi="Arial" w:cs="Arial"/>
          <w:sz w:val="22"/>
          <w:szCs w:val="22"/>
          <w:lang w:val="de-DE"/>
        </w:rPr>
        <w:t>von 30 Tagen</w:t>
      </w:r>
      <w:r w:rsidR="00C20810" w:rsidRPr="00AC2D75">
        <w:rPr>
          <w:rFonts w:ascii="Arial" w:hAnsi="Arial" w:cs="Arial"/>
          <w:sz w:val="22"/>
          <w:szCs w:val="22"/>
          <w:lang w:val="de-DE"/>
        </w:rPr>
        <w:t xml:space="preserve"> an uns zurück.</w:t>
      </w:r>
    </w:p>
    <w:p w14:paraId="7DC7DD29" w14:textId="77777777" w:rsidR="00C20810" w:rsidRPr="00AC2D75" w:rsidRDefault="00C20810" w:rsidP="00C20810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7D1A4BAF" w14:textId="77777777" w:rsidR="00CF05D3" w:rsidRPr="00673062" w:rsidRDefault="00CF05D3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Eli </w:t>
      </w:r>
      <w:r w:rsidR="00C20810"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Lilly </w:t>
      </w: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GmbH</w:t>
      </w:r>
    </w:p>
    <w:p w14:paraId="40238740" w14:textId="77777777" w:rsidR="00E97625" w:rsidRDefault="00E97625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E97625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Lilly Customer Meeting Service Team</w:t>
      </w:r>
    </w:p>
    <w:p w14:paraId="72350BED" w14:textId="2E087785" w:rsidR="00C20810" w:rsidRPr="00673062" w:rsidRDefault="00CF05D3" w:rsidP="00C20810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Kölblgasse 8-10</w:t>
      </w:r>
    </w:p>
    <w:p w14:paraId="36EC0323" w14:textId="77777777" w:rsidR="00CF05D3" w:rsidRPr="00673062" w:rsidRDefault="00CF05D3" w:rsidP="00B6065A">
      <w:pPr>
        <w:spacing w:after="200"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1030 Wien</w:t>
      </w:r>
    </w:p>
    <w:p w14:paraId="6488ED05" w14:textId="46B92BA4" w:rsidR="006B3614" w:rsidRPr="004D685F" w:rsidRDefault="00B6065A" w:rsidP="004D685F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Sollten Sie Unterstützung benötigen, kontaktieren Sie</w:t>
      </w:r>
      <w:r w:rsidR="006B3614" w:rsidRPr="0067306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:</w:t>
      </w:r>
      <w:r w:rsidR="004D685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</w:t>
      </w:r>
      <w:r w:rsidR="00192A69" w:rsidRPr="00673062">
        <w:rPr>
          <w:rFonts w:ascii="Arial" w:hAnsi="Arial" w:cs="Arial"/>
          <w:sz w:val="22"/>
          <w:szCs w:val="22"/>
          <w:lang w:val="de-DE"/>
        </w:rPr>
        <w:t>&lt;&lt;</w:t>
      </w:r>
      <w:r w:rsidR="006B3614" w:rsidRPr="00673062">
        <w:rPr>
          <w:rFonts w:ascii="Arial" w:hAnsi="Arial" w:cs="Arial"/>
          <w:sz w:val="22"/>
          <w:szCs w:val="22"/>
          <w:lang w:val="de-DE"/>
        </w:rPr>
        <w:t>User_Name&gt;&gt; unter Tel:</w:t>
      </w:r>
      <w:r w:rsidR="00192A69" w:rsidRPr="00673062">
        <w:rPr>
          <w:rFonts w:ascii="Arial" w:hAnsi="Arial" w:cs="Arial"/>
          <w:sz w:val="22"/>
          <w:szCs w:val="22"/>
          <w:lang w:val="de-DE"/>
        </w:rPr>
        <w:t xml:space="preserve"> </w:t>
      </w:r>
      <w:r w:rsidR="006B3614" w:rsidRPr="00673062">
        <w:rPr>
          <w:rFonts w:ascii="Arial" w:hAnsi="Arial" w:cs="Arial"/>
          <w:sz w:val="22"/>
          <w:szCs w:val="22"/>
          <w:lang w:val="de-DE"/>
        </w:rPr>
        <w:t xml:space="preserve">+43 1 2060-92473 </w:t>
      </w:r>
      <w:r w:rsidR="00192A69" w:rsidRPr="00673062">
        <w:rPr>
          <w:rFonts w:ascii="Arial" w:hAnsi="Arial" w:cs="Arial"/>
          <w:sz w:val="22"/>
          <w:szCs w:val="22"/>
          <w:lang w:val="de-DE"/>
        </w:rPr>
        <w:t xml:space="preserve">Fax: </w:t>
      </w:r>
      <w:r w:rsidR="006B3614" w:rsidRPr="00673062">
        <w:rPr>
          <w:rFonts w:ascii="Arial" w:hAnsi="Arial" w:cs="Arial"/>
          <w:sz w:val="22"/>
          <w:szCs w:val="22"/>
          <w:lang w:val="de-DE"/>
        </w:rPr>
        <w:t xml:space="preserve">+43 1 71178 552 oder </w:t>
      </w:r>
      <w:r w:rsidR="006B3614" w:rsidRPr="00673062">
        <w:rPr>
          <w:rFonts w:ascii="Arial" w:hAnsi="Arial" w:cs="Arial"/>
          <w:sz w:val="22"/>
          <w:szCs w:val="22"/>
          <w:lang w:val="it-IT"/>
        </w:rPr>
        <w:t>Lilly_Austria_CMS@lilly.com</w:t>
      </w:r>
    </w:p>
    <w:p w14:paraId="7DB6541C" w14:textId="77777777" w:rsidR="00192A69" w:rsidRPr="004D685F" w:rsidRDefault="00192A69" w:rsidP="00192A69">
      <w:pPr>
        <w:rPr>
          <w:rFonts w:ascii="Arial" w:hAnsi="Arial" w:cs="Arial"/>
          <w:sz w:val="22"/>
          <w:szCs w:val="22"/>
          <w:lang w:val="da-DK"/>
        </w:rPr>
      </w:pPr>
    </w:p>
    <w:p w14:paraId="6EA6B088" w14:textId="77777777" w:rsidR="006B4240" w:rsidRPr="00AC2D75" w:rsidRDefault="006B4240" w:rsidP="009943CB">
      <w:pPr>
        <w:jc w:val="both"/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 xml:space="preserve">Wir freuen uns darauf, Sie wieder auf einer unserer Veranstaltungen begrüßen zu dürfen und wünschen Ihnen bis dahin alles Gute. </w:t>
      </w:r>
    </w:p>
    <w:p w14:paraId="4A165C80" w14:textId="77777777" w:rsidR="006B4240" w:rsidRPr="00AC2D75" w:rsidRDefault="006B4240" w:rsidP="00F472E7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3AD21282" w14:textId="77777777" w:rsidR="00F472E7" w:rsidRPr="00AC2D75" w:rsidRDefault="00F472E7" w:rsidP="00F472E7">
      <w:pPr>
        <w:rPr>
          <w:rFonts w:ascii="Arial" w:hAnsi="Arial" w:cs="Arial"/>
          <w:sz w:val="22"/>
          <w:szCs w:val="22"/>
          <w:lang w:val="de-DE"/>
        </w:rPr>
      </w:pPr>
      <w:r w:rsidRPr="00AC2D75">
        <w:rPr>
          <w:rFonts w:ascii="Arial" w:hAnsi="Arial" w:cs="Arial"/>
          <w:sz w:val="22"/>
          <w:szCs w:val="22"/>
          <w:lang w:val="de-DE"/>
        </w:rPr>
        <w:t>Mit freundlichen Grüßen</w:t>
      </w:r>
      <w:r w:rsidR="00390B84" w:rsidRPr="00AC2D75">
        <w:rPr>
          <w:rFonts w:ascii="Arial" w:hAnsi="Arial" w:cs="Arial"/>
          <w:sz w:val="22"/>
          <w:szCs w:val="22"/>
          <w:lang w:val="de-DE"/>
        </w:rPr>
        <w:t>,</w:t>
      </w:r>
    </w:p>
    <w:p w14:paraId="3AD21284" w14:textId="77777777" w:rsidR="00F472E7" w:rsidRDefault="00F472E7" w:rsidP="00F472E7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1C546FD0" w14:textId="00C394A5" w:rsidR="0000720F" w:rsidRPr="009943CB" w:rsidRDefault="0000720F" w:rsidP="00F472E7">
      <w:pPr>
        <w:rPr>
          <w:rFonts w:ascii="Arial" w:hAnsi="Arial" w:cs="Arial"/>
          <w:sz w:val="22"/>
          <w:szCs w:val="22"/>
          <w:lang w:val="de-DE"/>
        </w:rPr>
      </w:pPr>
      <w:r w:rsidRPr="0000720F">
        <w:rPr>
          <w:rFonts w:ascii="Arial" w:hAnsi="Arial" w:cs="Arial"/>
          <w:sz w:val="22"/>
          <w:szCs w:val="22"/>
          <w:lang w:val="de-DE"/>
        </w:rPr>
        <w:t>&lt;&lt;</w:t>
      </w:r>
      <w:r w:rsidRPr="009943CB">
        <w:rPr>
          <w:rFonts w:ascii="Arial" w:hAnsi="Arial" w:cs="Arial"/>
          <w:sz w:val="22"/>
          <w:szCs w:val="22"/>
          <w:lang w:val="de-DE"/>
        </w:rPr>
        <w:t>Form_Meetingownertitle&gt;&gt;</w:t>
      </w:r>
    </w:p>
    <w:p w14:paraId="36939E2B" w14:textId="25FAA9E5" w:rsidR="00C63283" w:rsidRPr="009943CB" w:rsidRDefault="0000720F" w:rsidP="00C63283">
      <w:pPr>
        <w:pStyle w:val="BodyText"/>
        <w:rPr>
          <w:rFonts w:ascii="Arial" w:hAnsi="Arial" w:cs="Arial"/>
          <w:sz w:val="22"/>
          <w:szCs w:val="22"/>
          <w:lang w:val="da-DK"/>
        </w:rPr>
      </w:pPr>
      <w:r w:rsidRPr="009943CB">
        <w:rPr>
          <w:rFonts w:ascii="Arial" w:hAnsi="Arial" w:cs="Arial"/>
          <w:sz w:val="22"/>
          <w:szCs w:val="22"/>
          <w:lang w:val="da-DK"/>
        </w:rPr>
        <w:t>&lt;&lt;Form_Meetingownername&gt;&gt;</w:t>
      </w:r>
    </w:p>
    <w:p w14:paraId="3AD21287" w14:textId="77777777" w:rsidR="00700E38" w:rsidRPr="0000720F" w:rsidRDefault="00700E38" w:rsidP="00700E38">
      <w:pPr>
        <w:rPr>
          <w:rFonts w:ascii="Arial" w:hAnsi="Arial" w:cs="Arial"/>
          <w:strike/>
          <w:sz w:val="22"/>
          <w:szCs w:val="22"/>
          <w:lang w:val="da-DK"/>
        </w:rPr>
      </w:pPr>
    </w:p>
    <w:p w14:paraId="3AD21288" w14:textId="77777777" w:rsidR="00700E38" w:rsidRPr="0000720F" w:rsidRDefault="00700E38" w:rsidP="00700E38">
      <w:pPr>
        <w:widowControl w:val="0"/>
        <w:jc w:val="both"/>
        <w:rPr>
          <w:rFonts w:ascii="Arial" w:hAnsi="Arial" w:cs="Arial"/>
          <w:sz w:val="22"/>
          <w:szCs w:val="22"/>
          <w:lang w:val="da-DK" w:eastAsia="it-IT"/>
        </w:rPr>
      </w:pPr>
    </w:p>
    <w:sectPr w:rsidR="00700E38" w:rsidRPr="0000720F" w:rsidSect="0000720F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F0FF0" w14:textId="77777777" w:rsidR="00DF3747" w:rsidRDefault="00DF3747">
      <w:r>
        <w:separator/>
      </w:r>
    </w:p>
  </w:endnote>
  <w:endnote w:type="continuationSeparator" w:id="0">
    <w:p w14:paraId="6FCAC505" w14:textId="77777777" w:rsidR="00DF3747" w:rsidRDefault="00DF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FE362A" w14:textId="77777777" w:rsidR="004E2176" w:rsidRDefault="004E2176" w:rsidP="004E217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97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0"/>
              <w:gridCol w:w="5257"/>
            </w:tblGrid>
            <w:tr w:rsidR="004E2176" w:rsidRPr="00AC44BE" w14:paraId="2265907C" w14:textId="77777777" w:rsidTr="00361609">
              <w:tc>
                <w:tcPr>
                  <w:tcW w:w="4490" w:type="dxa"/>
                </w:tcPr>
                <w:p w14:paraId="3470D621" w14:textId="77777777" w:rsidR="004E2176" w:rsidRDefault="004E2176" w:rsidP="00361609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Meeting_MERC_Therapeutic_Area_MERC</w:t>
                  </w:r>
                  <w:proofErr w:type="spellEnd"/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</w:p>
                <w:p w14:paraId="67D386FA" w14:textId="77777777" w:rsidR="004E2176" w:rsidRPr="00AC44BE" w:rsidRDefault="004E2176" w:rsidP="00361609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Account_Title_Desc_GLBL</w:t>
                  </w:r>
                  <w:proofErr w:type="spellEnd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&lt;&lt;</w:t>
                  </w:r>
                  <w:proofErr w:type="spellStart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c</w:t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count_LastName</w:t>
                  </w:r>
                  <w:proofErr w:type="spellEnd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&gt;&gt; - &lt;&lt;</w:t>
                  </w:r>
                  <w:proofErr w:type="spellStart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Account_Cust_Id_GLBL</w:t>
                  </w:r>
                  <w:proofErr w:type="spellEnd"/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&gt;&gt;</w:t>
                  </w:r>
                </w:p>
              </w:tc>
              <w:tc>
                <w:tcPr>
                  <w:tcW w:w="5257" w:type="dxa"/>
                </w:tcPr>
                <w:p w14:paraId="38EE209A" w14:textId="77777777" w:rsidR="004E2176" w:rsidRPr="006F194D" w:rsidRDefault="004E2176" w:rsidP="00361609">
                  <w:pPr>
                    <w:pStyle w:val="Footer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t>S</w:t>
                  </w:r>
                  <w:r w:rsidRPr="00CA35E9"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t>eite</w:t>
                  </w:r>
                  <w:proofErr w:type="spellEnd"/>
                  <w:r w:rsidRPr="00CA35E9">
                    <w:rPr>
                      <w:rFonts w:asciiTheme="majorHAnsi" w:eastAsiaTheme="majorEastAsia" w:hAnsiTheme="majorHAnsi" w:cstheme="majorBidi"/>
                      <w:sz w:val="28"/>
                      <w:szCs w:val="28"/>
                      <w:lang w:val="en-US"/>
                    </w:rPr>
                    <w:t xml:space="preserve"> </w:t>
                  </w:r>
                  <w:r w:rsidRPr="00CA35E9"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begin"/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 xml:space="preserve"> PAGE    \* MERGEFORMAT </w:instrText>
                  </w:r>
                  <w:r w:rsidRPr="00CA35E9"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4E2176"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t>1</w:t>
                  </w:r>
                  <w:r w:rsidRPr="00CA35E9"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</w:tr>
          </w:tbl>
          <w:p w14:paraId="3AD21297" w14:textId="2D64A509" w:rsidR="00DF3747" w:rsidRPr="00CC4DF7" w:rsidRDefault="004E2176" w:rsidP="004E217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BA5B1" w14:textId="77777777" w:rsidR="00DF3747" w:rsidRDefault="00DF3747">
      <w:r>
        <w:separator/>
      </w:r>
    </w:p>
  </w:footnote>
  <w:footnote w:type="continuationSeparator" w:id="0">
    <w:p w14:paraId="17FBB643" w14:textId="77777777" w:rsidR="00DF3747" w:rsidRDefault="00DF3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1293" w14:textId="69072A0F" w:rsidR="00DF3747" w:rsidRDefault="00474A4C" w:rsidP="0000720F">
    <w:pPr>
      <w:pStyle w:val="Address"/>
      <w:tabs>
        <w:tab w:val="center" w:pos="7715"/>
      </w:tabs>
      <w:spacing w:before="60"/>
      <w:ind w:left="0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909B4" wp14:editId="69CC04B6">
              <wp:simplePos x="0" y="0"/>
              <wp:positionH relativeFrom="column">
                <wp:posOffset>4669790</wp:posOffset>
              </wp:positionH>
              <wp:positionV relativeFrom="paragraph">
                <wp:posOffset>709295</wp:posOffset>
              </wp:positionV>
              <wp:extent cx="1627200" cy="149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49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17261DC7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74A4C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2C511789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E00BE1C" w14:textId="1AAB413F" w:rsidR="00510583" w:rsidRPr="00474A4C" w:rsidRDefault="004D685F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510583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D89FBC2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718C152B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26150EB4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4925B8E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3DCF3692" w14:textId="049B73E4" w:rsidR="00510583" w:rsidRPr="00474A4C" w:rsidRDefault="00A001A1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</w:t>
                          </w:r>
                          <w:r w:rsidR="004D685F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2976</w:t>
                          </w:r>
                          <w:r w:rsidR="00510583"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516D4CAA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6922F67D" w14:textId="77777777" w:rsidR="00510583" w:rsidRPr="00474A4C" w:rsidRDefault="00510583" w:rsidP="00474A4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74A4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0CA1DEAA" w14:textId="77777777" w:rsidR="004056B4" w:rsidRPr="00474A4C" w:rsidRDefault="004056B4" w:rsidP="00510583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85pt;width:128.15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" filled="f" stroked="f">
              <v:path arrowok="t"/>
              <v:textbox>
                <w:txbxContent>
                  <w:p w14:paraId="17261DC7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74A4C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2C511789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E00BE1C" w14:textId="1AAB413F" w:rsidR="00510583" w:rsidRPr="00474A4C" w:rsidRDefault="004D685F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510583"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D89FBC2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718C152B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26150EB4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4925B8E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3DCF3692" w14:textId="049B73E4" w:rsidR="00510583" w:rsidRPr="00474A4C" w:rsidRDefault="00A001A1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</w:t>
                    </w:r>
                    <w:r w:rsidR="004D685F"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2976</w:t>
                    </w:r>
                    <w:r w:rsidR="00510583"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516D4CAA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6922F67D" w14:textId="77777777" w:rsidR="00510583" w:rsidRPr="00474A4C" w:rsidRDefault="00510583" w:rsidP="00474A4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74A4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0CA1DEAA" w14:textId="77777777" w:rsidR="004056B4" w:rsidRPr="00474A4C" w:rsidRDefault="004056B4" w:rsidP="00510583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 w:rsidRPr="0042474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B4C4FA2" wp14:editId="1AB861B6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720F"/>
    <w:rsid w:val="00013E3D"/>
    <w:rsid w:val="0002003F"/>
    <w:rsid w:val="0002091F"/>
    <w:rsid w:val="00045BB0"/>
    <w:rsid w:val="000C156B"/>
    <w:rsid w:val="00101C41"/>
    <w:rsid w:val="00192A69"/>
    <w:rsid w:val="001C029A"/>
    <w:rsid w:val="001C672A"/>
    <w:rsid w:val="00222004"/>
    <w:rsid w:val="00232235"/>
    <w:rsid w:val="00300330"/>
    <w:rsid w:val="00305F71"/>
    <w:rsid w:val="00322C93"/>
    <w:rsid w:val="00347C90"/>
    <w:rsid w:val="00365DA0"/>
    <w:rsid w:val="00390B84"/>
    <w:rsid w:val="003A2DC7"/>
    <w:rsid w:val="003B28D2"/>
    <w:rsid w:val="004056B4"/>
    <w:rsid w:val="00412504"/>
    <w:rsid w:val="00424748"/>
    <w:rsid w:val="00474A4C"/>
    <w:rsid w:val="004D685F"/>
    <w:rsid w:val="004E2176"/>
    <w:rsid w:val="00510583"/>
    <w:rsid w:val="00600083"/>
    <w:rsid w:val="00614239"/>
    <w:rsid w:val="00673062"/>
    <w:rsid w:val="006B3614"/>
    <w:rsid w:val="006B4240"/>
    <w:rsid w:val="006B7543"/>
    <w:rsid w:val="006F2888"/>
    <w:rsid w:val="00700E38"/>
    <w:rsid w:val="00713854"/>
    <w:rsid w:val="007C276A"/>
    <w:rsid w:val="007D79E8"/>
    <w:rsid w:val="008C3B0D"/>
    <w:rsid w:val="00956D6C"/>
    <w:rsid w:val="009943CB"/>
    <w:rsid w:val="009F29FB"/>
    <w:rsid w:val="00A001A1"/>
    <w:rsid w:val="00AC2D75"/>
    <w:rsid w:val="00B6065A"/>
    <w:rsid w:val="00B759A2"/>
    <w:rsid w:val="00BD6212"/>
    <w:rsid w:val="00C20810"/>
    <w:rsid w:val="00C5571F"/>
    <w:rsid w:val="00C5737C"/>
    <w:rsid w:val="00C63283"/>
    <w:rsid w:val="00C95F28"/>
    <w:rsid w:val="00CC4DF7"/>
    <w:rsid w:val="00CF05D3"/>
    <w:rsid w:val="00DA6F74"/>
    <w:rsid w:val="00DF3747"/>
    <w:rsid w:val="00E137C2"/>
    <w:rsid w:val="00E213CC"/>
    <w:rsid w:val="00E71334"/>
    <w:rsid w:val="00E97625"/>
    <w:rsid w:val="00EA3944"/>
    <w:rsid w:val="00ED1F9A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  <w14:docId w14:val="3AD21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table" w:styleId="TableGrid">
    <w:name w:val="Table Grid"/>
    <w:basedOn w:val="TableNormal"/>
    <w:rsid w:val="00AC2D75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C2D75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6B361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table" w:styleId="TableGrid">
    <w:name w:val="Table Grid"/>
    <w:basedOn w:val="TableNormal"/>
    <w:rsid w:val="00AC2D75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C2D75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6B3614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5F73-A7DA-4603-ABC7-A18991BEE969}"/>
</file>

<file path=customXml/itemProps2.xml><?xml version="1.0" encoding="utf-8"?>
<ds:datastoreItem xmlns:ds="http://schemas.openxmlformats.org/officeDocument/2006/customXml" ds:itemID="{F1BF3DCA-533B-4CD7-AD72-4A33E802C0AA}"/>
</file>

<file path=customXml/itemProps3.xml><?xml version="1.0" encoding="utf-8"?>
<ds:datastoreItem xmlns:ds="http://schemas.openxmlformats.org/officeDocument/2006/customXml" ds:itemID="{4EB79CD1-6057-42C4-A631-68075BBA136A}"/>
</file>

<file path=customXml/itemProps4.xml><?xml version="1.0" encoding="utf-8"?>
<ds:datastoreItem xmlns:ds="http://schemas.openxmlformats.org/officeDocument/2006/customXml" ds:itemID="{124E8C1D-922B-4262-B47C-B616E98A18D6}"/>
</file>

<file path=customXml/itemProps5.xml><?xml version="1.0" encoding="utf-8"?>
<ds:datastoreItem xmlns:ds="http://schemas.openxmlformats.org/officeDocument/2006/customXml" ds:itemID="{A09A4B9B-4C9A-42B0-BD53-6ED16CB3BB2E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277</TotalTime>
  <Pages>1</Pages>
  <Words>121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19</cp:revision>
  <cp:lastPrinted>2000-04-05T13:26:00Z</cp:lastPrinted>
  <dcterms:created xsi:type="dcterms:W3CDTF">2014-07-11T14:46:00Z</dcterms:created>
  <dcterms:modified xsi:type="dcterms:W3CDTF">2014-09-07T08:36:00Z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