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992"/>
        <w:gridCol w:w="709"/>
        <w:gridCol w:w="1701"/>
      </w:tblGrid>
      <w:tr w:rsidR="00161213" w:rsidRPr="00AD263A" w14:paraId="5B3ED551" w14:textId="77777777" w:rsidTr="00C94477">
        <w:tc>
          <w:tcPr>
            <w:tcW w:w="5954" w:type="dxa"/>
          </w:tcPr>
          <w:p w14:paraId="4771484D" w14:textId="1FE52E60" w:rsidR="00161213" w:rsidRPr="005F3D5B" w:rsidRDefault="00161213" w:rsidP="000235F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Account_Sfx_Nm_GLBL</w:t>
            </w:r>
            <w:proofErr w:type="spellEnd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="00F6688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Account_Name</w:t>
            </w:r>
            <w:proofErr w:type="spellEnd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Pr="005F3D5B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5FEF80B8" w14:textId="77777777" w:rsidR="00161213" w:rsidRPr="005F3D5B" w:rsidRDefault="00161213" w:rsidP="000235F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3D5B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22A0F61" w14:textId="77777777" w:rsidR="00161213" w:rsidRPr="005F3D5B" w:rsidRDefault="00161213" w:rsidP="000235F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129B7E6" w14:textId="526C3E63" w:rsidR="00161213" w:rsidRPr="00161213" w:rsidRDefault="00161213" w:rsidP="00161213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3D5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5F3D5B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5F3D5B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5F3D5B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5F3D5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992" w:type="dxa"/>
          </w:tcPr>
          <w:p w14:paraId="1880EEDD" w14:textId="77777777" w:rsidR="00161213" w:rsidRPr="00B71B3F" w:rsidRDefault="00161213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0C3B552A" w14:textId="3C6C60EC" w:rsidR="00161213" w:rsidRPr="00C023A8" w:rsidRDefault="00161213" w:rsidP="001C60DF">
            <w:pPr>
              <w:pStyle w:val="Adresse"/>
              <w:rPr>
                <w:b/>
                <w:sz w:val="20"/>
                <w:szCs w:val="22"/>
                <w:lang w:val="en-US"/>
              </w:rPr>
            </w:pPr>
          </w:p>
        </w:tc>
      </w:tr>
      <w:tr w:rsidR="00161213" w:rsidRPr="00010A9A" w14:paraId="46D8AAE4" w14:textId="77777777" w:rsidTr="002503F0">
        <w:tc>
          <w:tcPr>
            <w:tcW w:w="5954" w:type="dxa"/>
          </w:tcPr>
          <w:p w14:paraId="148A72F3" w14:textId="77777777" w:rsidR="00161213" w:rsidRPr="00B71B3F" w:rsidRDefault="00161213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1E6884AF" w14:textId="77777777" w:rsidR="00161213" w:rsidRPr="00B71B3F" w:rsidRDefault="00161213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AB6EE17" w14:textId="77777777" w:rsidR="00161213" w:rsidRPr="00010A9A" w:rsidRDefault="00161213" w:rsidP="000235F8">
            <w:pPr>
              <w:rPr>
                <w:rFonts w:ascii="Arial" w:hAnsi="Arial" w:cs="Arial"/>
                <w:sz w:val="22"/>
                <w:szCs w:val="22"/>
              </w:rPr>
            </w:pPr>
            <w:r w:rsidRPr="00010A9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10A9A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010A9A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2AC5E431" w14:textId="77777777" w:rsidR="00E71334" w:rsidRPr="006E5BD7" w:rsidRDefault="00E71334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2AC5E432" w14:textId="77777777" w:rsidR="00E71334" w:rsidRPr="006E5BD7" w:rsidRDefault="00E71334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5CF4D000" w14:textId="77777777" w:rsidR="00161213" w:rsidRPr="00A72F6E" w:rsidRDefault="00161213" w:rsidP="00161213">
      <w:pPr>
        <w:rPr>
          <w:rFonts w:ascii="Arial" w:hAnsi="Arial" w:cs="Arial"/>
          <w:b/>
          <w:sz w:val="22"/>
          <w:szCs w:val="22"/>
          <w:lang w:val="de-DE" w:bidi="he-IL"/>
        </w:rPr>
      </w:pPr>
      <w:r w:rsidRPr="00A72F6E">
        <w:rPr>
          <w:rFonts w:ascii="Arial" w:hAnsi="Arial" w:cs="Arial"/>
          <w:b/>
          <w:sz w:val="22"/>
          <w:szCs w:val="22"/>
          <w:lang w:val="de-DE" w:bidi="he-IL"/>
        </w:rPr>
        <w:t>&lt;&lt;Meeting_MERC_Name&gt;&gt;</w:t>
      </w:r>
    </w:p>
    <w:p w14:paraId="71755AC7" w14:textId="77777777" w:rsidR="004C4807" w:rsidRPr="006E5BD7" w:rsidRDefault="004C4807" w:rsidP="00161213">
      <w:pPr>
        <w:pStyle w:val="BodyText"/>
        <w:jc w:val="both"/>
        <w:rPr>
          <w:rFonts w:ascii="Arial" w:hAnsi="Arial" w:cs="Arial"/>
          <w:sz w:val="22"/>
          <w:szCs w:val="22"/>
          <w:lang w:val="de-CH"/>
        </w:rPr>
      </w:pPr>
    </w:p>
    <w:p w14:paraId="2AC5E434" w14:textId="77777777" w:rsidR="00E71334" w:rsidRPr="006E5BD7" w:rsidRDefault="00E71334">
      <w:pPr>
        <w:pStyle w:val="BodyText"/>
        <w:rPr>
          <w:rFonts w:ascii="Arial" w:hAnsi="Arial" w:cs="Arial"/>
          <w:sz w:val="22"/>
          <w:szCs w:val="22"/>
          <w:lang w:val="de-CH"/>
        </w:rPr>
      </w:pPr>
    </w:p>
    <w:p w14:paraId="2AC5E435" w14:textId="20420744" w:rsidR="00DD4A5A" w:rsidRPr="00C023A8" w:rsidRDefault="00B122FF" w:rsidP="00161213">
      <w:pPr>
        <w:pStyle w:val="BodyText"/>
        <w:rPr>
          <w:rFonts w:ascii="Arial" w:hAnsi="Arial" w:cs="Arial"/>
          <w:sz w:val="22"/>
          <w:szCs w:val="22"/>
          <w:lang w:val="en-US" w:bidi="he-IL"/>
        </w:rPr>
      </w:pPr>
      <w:r w:rsidRPr="006E5BD7">
        <w:rPr>
          <w:rFonts w:ascii="Arial" w:hAnsi="Arial" w:cs="Arial"/>
          <w:sz w:val="22"/>
          <w:szCs w:val="22"/>
          <w:lang w:val="de-CH" w:bidi="he-IL"/>
        </w:rPr>
        <w:t>Sehr</w:t>
      </w:r>
      <w:r w:rsidR="004C4807" w:rsidRPr="006E5BD7">
        <w:rPr>
          <w:rFonts w:ascii="Arial" w:hAnsi="Arial" w:cs="Arial"/>
          <w:sz w:val="22"/>
          <w:szCs w:val="22"/>
          <w:lang w:val="de-CH" w:bidi="he-IL"/>
        </w:rPr>
        <w:t xml:space="preserve"> geehrte/r </w:t>
      </w:r>
      <w:r w:rsidR="00F6688A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F6688A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F6688A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F6688A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A450D1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A450D1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A450D1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A450D1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A450D1" w:rsidRPr="00486646">
        <w:rPr>
          <w:rFonts w:ascii="Arial" w:hAnsi="Arial" w:cs="Arial"/>
          <w:sz w:val="22"/>
          <w:szCs w:val="22"/>
          <w:lang w:val="es-AR"/>
        </w:rPr>
        <w:t>Ac</w:t>
      </w:r>
      <w:r w:rsidR="00A450D1">
        <w:rPr>
          <w:rFonts w:ascii="Arial" w:hAnsi="Arial" w:cs="Arial"/>
          <w:sz w:val="22"/>
          <w:szCs w:val="22"/>
          <w:lang w:val="es-AR"/>
        </w:rPr>
        <w:t>count_Last</w:t>
      </w:r>
      <w:r w:rsidR="00A450D1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A450D1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2AC5E436" w14:textId="77777777" w:rsidR="00DD4A5A" w:rsidRPr="006E5BD7" w:rsidRDefault="00DD4A5A" w:rsidP="006E5BD7">
      <w:pPr>
        <w:pStyle w:val="BodyText"/>
        <w:jc w:val="both"/>
        <w:rPr>
          <w:rFonts w:ascii="Arial" w:hAnsi="Arial" w:cs="Arial"/>
          <w:sz w:val="22"/>
          <w:szCs w:val="22"/>
          <w:lang w:val="de-CH" w:bidi="he-IL"/>
        </w:rPr>
      </w:pPr>
    </w:p>
    <w:p w14:paraId="53144B4E" w14:textId="6AB5EB5B" w:rsidR="00161213" w:rsidRDefault="006833AA" w:rsidP="00161213">
      <w:pPr>
        <w:rPr>
          <w:rFonts w:ascii="Arial" w:hAnsi="Arial" w:cs="Arial"/>
          <w:sz w:val="22"/>
          <w:szCs w:val="22"/>
          <w:lang w:val="de-DE" w:bidi="he-IL"/>
        </w:rPr>
      </w:pPr>
      <w:r w:rsidRPr="006E5BD7">
        <w:rPr>
          <w:rFonts w:ascii="Arial" w:hAnsi="Arial" w:cs="Arial"/>
          <w:sz w:val="22"/>
          <w:szCs w:val="22"/>
          <w:lang w:val="de-DE" w:bidi="he-IL"/>
        </w:rPr>
        <w:t>wir freuen uns sehr</w:t>
      </w:r>
      <w:r w:rsidR="0046000A" w:rsidRPr="006E5BD7">
        <w:rPr>
          <w:rFonts w:ascii="Arial" w:hAnsi="Arial" w:cs="Arial"/>
          <w:sz w:val="22"/>
          <w:szCs w:val="22"/>
          <w:lang w:val="de-DE" w:bidi="he-IL"/>
        </w:rPr>
        <w:t>,</w:t>
      </w:r>
      <w:r w:rsidRPr="006E5BD7">
        <w:rPr>
          <w:rFonts w:ascii="Arial" w:hAnsi="Arial" w:cs="Arial"/>
          <w:sz w:val="22"/>
          <w:szCs w:val="22"/>
          <w:lang w:val="de-DE" w:bidi="he-IL"/>
        </w:rPr>
        <w:t xml:space="preserve"> Sie im </w:t>
      </w:r>
      <w:r w:rsidR="00B417BB" w:rsidRPr="00B417BB">
        <w:rPr>
          <w:rFonts w:ascii="Arial" w:hAnsi="Arial" w:cs="Arial"/>
          <w:sz w:val="22"/>
          <w:szCs w:val="22"/>
          <w:lang w:val="de-DE" w:bidi="he-IL"/>
        </w:rPr>
        <w:t>zu unserer folgen</w:t>
      </w:r>
      <w:r w:rsidRPr="006E5BD7">
        <w:rPr>
          <w:rFonts w:ascii="Arial" w:hAnsi="Arial" w:cs="Arial"/>
          <w:sz w:val="22"/>
          <w:szCs w:val="22"/>
          <w:lang w:val="de-DE" w:bidi="he-IL"/>
        </w:rPr>
        <w:t xml:space="preserve"> Veranstaltung </w:t>
      </w:r>
      <w:r w:rsidR="00161213" w:rsidRPr="006E5BD7">
        <w:rPr>
          <w:rFonts w:ascii="Arial" w:hAnsi="Arial" w:cs="Arial"/>
          <w:sz w:val="22"/>
          <w:szCs w:val="22"/>
          <w:lang w:val="de-DE" w:bidi="he-IL"/>
        </w:rPr>
        <w:t>einzuladen</w:t>
      </w:r>
    </w:p>
    <w:p w14:paraId="42407B19" w14:textId="77777777" w:rsidR="00161213" w:rsidRDefault="00161213" w:rsidP="00161213">
      <w:pPr>
        <w:jc w:val="center"/>
        <w:rPr>
          <w:rFonts w:ascii="Arial" w:hAnsi="Arial" w:cs="Arial"/>
          <w:sz w:val="22"/>
          <w:szCs w:val="22"/>
          <w:lang w:val="de-DE" w:bidi="he-IL"/>
        </w:rPr>
      </w:pPr>
    </w:p>
    <w:p w14:paraId="1E28BFC7" w14:textId="4C99C5A7" w:rsidR="00161213" w:rsidRPr="005F3D5B" w:rsidRDefault="00161213" w:rsidP="00161213">
      <w:pPr>
        <w:jc w:val="center"/>
        <w:rPr>
          <w:rFonts w:ascii="Arial" w:hAnsi="Arial" w:cs="Arial"/>
          <w:b/>
          <w:sz w:val="22"/>
          <w:szCs w:val="22"/>
          <w:lang w:val="de-DE" w:bidi="he-IL"/>
        </w:rPr>
      </w:pPr>
      <w:r w:rsidRPr="005F3D5B">
        <w:rPr>
          <w:rFonts w:ascii="Arial" w:hAnsi="Arial" w:cs="Arial"/>
          <w:b/>
          <w:sz w:val="22"/>
          <w:szCs w:val="22"/>
          <w:lang w:val="de-DE" w:bidi="he-IL"/>
        </w:rPr>
        <w:t>&lt;&lt;Meeting_MERC_Name&gt;&gt;</w:t>
      </w:r>
    </w:p>
    <w:p w14:paraId="43452D28" w14:textId="77777777" w:rsidR="00161213" w:rsidRPr="005F3D5B" w:rsidRDefault="00DD4A5A" w:rsidP="00161213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5F3D5B">
        <w:rPr>
          <w:rFonts w:ascii="Arial" w:hAnsi="Arial" w:cs="Arial"/>
          <w:b/>
          <w:sz w:val="22"/>
          <w:szCs w:val="22"/>
          <w:lang w:val="de-DE" w:bidi="he-IL"/>
        </w:rPr>
        <w:t xml:space="preserve">in </w:t>
      </w:r>
      <w:r w:rsidR="00161213" w:rsidRPr="005F3D5B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="00161213" w:rsidRPr="005F3D5B">
        <w:rPr>
          <w:rFonts w:ascii="Arial" w:hAnsi="Arial" w:cs="Arial"/>
          <w:b/>
          <w:sz w:val="22"/>
          <w:szCs w:val="22"/>
          <w:lang w:val="es-AR"/>
        </w:rPr>
        <w:instrText xml:space="preserve"> IF "&lt;&lt;Meeting_MERC_Preferred_Venue_MERC&gt;&gt;"=""  "&lt;&lt;Meeting_MERC_Sourced_Venue_Name_MERC&gt;&gt;</w:instrText>
      </w:r>
      <w:r w:rsidR="00161213" w:rsidRPr="005F3D5B">
        <w:rPr>
          <w:rFonts w:ascii="Arial" w:hAnsi="Arial" w:cs="Arial"/>
          <w:b/>
          <w:sz w:val="22"/>
          <w:szCs w:val="22"/>
          <w:lang w:val="en-US"/>
        </w:rPr>
        <w:instrText xml:space="preserve">" "&lt;&lt;Meeting_MERC_Preferred_Venue_MERC&gt;&gt;" \* MERGEFORMAT </w:instrText>
      </w:r>
      <w:r w:rsidR="00161213" w:rsidRPr="005F3D5B">
        <w:rPr>
          <w:rFonts w:ascii="Arial" w:hAnsi="Arial" w:cs="Arial"/>
          <w:b/>
          <w:sz w:val="22"/>
          <w:szCs w:val="22"/>
          <w:lang w:val="en-US"/>
        </w:rPr>
        <w:fldChar w:fldCharType="end"/>
      </w:r>
      <w:r w:rsidR="00161213" w:rsidRPr="005F3D5B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="00161213" w:rsidRPr="005F3D5B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="00161213" w:rsidRPr="005F3D5B">
        <w:rPr>
          <w:rFonts w:ascii="Arial" w:hAnsi="Arial" w:cs="Arial"/>
          <w:b/>
          <w:sz w:val="22"/>
          <w:szCs w:val="22"/>
          <w:lang w:val="en-US"/>
        </w:rPr>
        <w:t>&gt;&gt;,</w:t>
      </w:r>
    </w:p>
    <w:p w14:paraId="4E563767" w14:textId="3AC1C90A" w:rsidR="00161213" w:rsidRPr="005F3D5B" w:rsidRDefault="00161213" w:rsidP="00161213">
      <w:pPr>
        <w:pStyle w:val="BodyText"/>
        <w:jc w:val="center"/>
        <w:rPr>
          <w:rFonts w:ascii="Arial" w:hAnsi="Arial" w:cs="Arial"/>
          <w:b/>
          <w:sz w:val="22"/>
          <w:szCs w:val="22"/>
          <w:lang w:val="de-DE" w:bidi="he-IL"/>
        </w:rPr>
      </w:pPr>
      <w:r w:rsidRPr="005F3D5B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5F3D5B">
        <w:rPr>
          <w:rFonts w:ascii="Arial" w:hAnsi="Arial" w:cs="Arial"/>
          <w:b/>
          <w:sz w:val="22"/>
          <w:szCs w:val="22"/>
          <w:lang w:val="en-US"/>
        </w:rPr>
        <w:t>Meeting_MERC_Date_of_Event_MERC__s</w:t>
      </w:r>
      <w:proofErr w:type="spellEnd"/>
      <w:r w:rsidRPr="005F3D5B">
        <w:rPr>
          <w:rFonts w:ascii="Arial" w:hAnsi="Arial" w:cs="Arial"/>
          <w:b/>
          <w:sz w:val="22"/>
          <w:szCs w:val="22"/>
          <w:lang w:val="en-US"/>
        </w:rPr>
        <w:t>&gt;&gt;</w:t>
      </w:r>
      <w:r w:rsidR="00B44824" w:rsidRPr="005F3D5B">
        <w:rPr>
          <w:rFonts w:ascii="Arial" w:hAnsi="Arial" w:cs="Arial"/>
          <w:b/>
          <w:sz w:val="22"/>
          <w:szCs w:val="22"/>
          <w:lang w:val="en-US"/>
        </w:rPr>
        <w:t xml:space="preserve"> -&lt;&lt;</w:t>
      </w:r>
      <w:proofErr w:type="spellStart"/>
      <w:r w:rsidR="00B44824" w:rsidRPr="005F3D5B">
        <w:rPr>
          <w:rFonts w:ascii="Arial" w:hAnsi="Arial" w:cs="Arial"/>
          <w:b/>
          <w:sz w:val="22"/>
          <w:szCs w:val="22"/>
          <w:lang w:val="en-US"/>
        </w:rPr>
        <w:t>Meeting_MERC_End_Date_of_Event_MERC__s</w:t>
      </w:r>
      <w:proofErr w:type="spellEnd"/>
      <w:r w:rsidR="00B44824" w:rsidRPr="005F3D5B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2AC5E437" w14:textId="5D49F26A" w:rsidR="00DD4A5A" w:rsidRPr="006E5BD7" w:rsidRDefault="00DD4A5A" w:rsidP="00161213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2AC5E438" w14:textId="77777777" w:rsidR="00DD4A5A" w:rsidRPr="006E5BD7" w:rsidRDefault="00DD4A5A" w:rsidP="006E5BD7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2AC5E43B" w14:textId="7740FA01" w:rsidR="004340D5" w:rsidRPr="006E5BD7" w:rsidRDefault="004340D5" w:rsidP="006E5BD7">
      <w:pPr>
        <w:pStyle w:val="BodyText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33360D">
        <w:rPr>
          <w:rFonts w:ascii="Arial" w:hAnsi="Arial" w:cs="Arial"/>
          <w:sz w:val="22"/>
          <w:szCs w:val="22"/>
          <w:lang w:val="de-DE" w:bidi="he-IL"/>
        </w:rPr>
        <w:t xml:space="preserve">Hochkarätige Referenten </w:t>
      </w:r>
      <w:r w:rsidR="006E1A85" w:rsidRPr="0033360D">
        <w:rPr>
          <w:rFonts w:ascii="Arial" w:hAnsi="Arial" w:cs="Arial"/>
          <w:sz w:val="22"/>
          <w:szCs w:val="22"/>
          <w:lang w:val="de-DE" w:bidi="he-IL"/>
        </w:rPr>
        <w:t xml:space="preserve">beleuchten </w:t>
      </w:r>
      <w:r w:rsidRPr="0033360D">
        <w:rPr>
          <w:rFonts w:ascii="Arial" w:hAnsi="Arial" w:cs="Arial"/>
          <w:sz w:val="22"/>
          <w:szCs w:val="22"/>
          <w:lang w:val="de-DE" w:bidi="he-IL"/>
        </w:rPr>
        <w:t xml:space="preserve">in spannenden Vorträgen neueste Erkenntnisse aus verschiedenen Perspektiven und garantieren ein facettenreiches und </w:t>
      </w:r>
      <w:r w:rsidRPr="00B417BB">
        <w:rPr>
          <w:rFonts w:ascii="Arial" w:hAnsi="Arial" w:cs="Arial"/>
          <w:sz w:val="22"/>
          <w:szCs w:val="22"/>
          <w:highlight w:val="magenta"/>
          <w:lang w:val="de-DE" w:bidi="he-IL"/>
        </w:rPr>
        <w:t>CME-zertifiziertes Fortbildungsprogramm</w:t>
      </w:r>
      <w:r w:rsidRPr="00B417BB">
        <w:rPr>
          <w:rFonts w:ascii="Arial" w:hAnsi="Arial" w:cs="Arial"/>
          <w:b/>
          <w:sz w:val="22"/>
          <w:szCs w:val="22"/>
          <w:highlight w:val="magenta"/>
          <w:lang w:val="de-DE" w:bidi="he-IL"/>
        </w:rPr>
        <w:t>.</w:t>
      </w:r>
      <w:r w:rsidR="0033360D" w:rsidRPr="0033360D">
        <w:rPr>
          <w:rFonts w:ascii="Arial" w:hAnsi="Arial" w:cs="Arial"/>
          <w:b/>
          <w:sz w:val="22"/>
          <w:szCs w:val="22"/>
          <w:lang w:val="de-DE" w:bidi="he-IL"/>
        </w:rPr>
        <w:t xml:space="preserve"> </w:t>
      </w:r>
    </w:p>
    <w:p w14:paraId="2AC5E43C" w14:textId="77777777" w:rsidR="00DD4A5A" w:rsidRPr="006E5BD7" w:rsidRDefault="00DD4A5A" w:rsidP="006E5BD7">
      <w:pPr>
        <w:pStyle w:val="BodyText"/>
        <w:jc w:val="both"/>
        <w:rPr>
          <w:rFonts w:ascii="Arial" w:hAnsi="Arial" w:cs="Arial"/>
          <w:b/>
          <w:sz w:val="22"/>
          <w:szCs w:val="22"/>
          <w:lang w:val="de-DE" w:bidi="he-IL"/>
        </w:rPr>
      </w:pPr>
    </w:p>
    <w:p w14:paraId="2AC5E43D" w14:textId="79DBA5E0" w:rsidR="00DD4A5A" w:rsidRPr="006E5BD7" w:rsidRDefault="00FC5822" w:rsidP="006E5BD7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6E5BD7">
        <w:rPr>
          <w:rFonts w:ascii="Arial" w:hAnsi="Arial" w:cs="Arial"/>
          <w:sz w:val="22"/>
          <w:szCs w:val="22"/>
          <w:lang w:val="de-DE" w:bidi="he-IL"/>
        </w:rPr>
        <w:t xml:space="preserve">Wir hoffen sehr, dass </w:t>
      </w:r>
      <w:r w:rsidR="006E1A85" w:rsidRPr="006E5BD7">
        <w:rPr>
          <w:rFonts w:ascii="Arial" w:hAnsi="Arial" w:cs="Arial"/>
          <w:sz w:val="22"/>
          <w:szCs w:val="22"/>
          <w:lang w:val="de-DE" w:bidi="he-IL"/>
        </w:rPr>
        <w:t xml:space="preserve">unsere Agenda Ihr Interesse geweckt hat </w:t>
      </w:r>
      <w:r w:rsidR="00724B41" w:rsidRPr="006E5BD7">
        <w:rPr>
          <w:rFonts w:ascii="Arial" w:hAnsi="Arial" w:cs="Arial"/>
          <w:sz w:val="22"/>
          <w:szCs w:val="22"/>
          <w:lang w:val="de-DE" w:bidi="he-IL"/>
        </w:rPr>
        <w:t xml:space="preserve">und </w:t>
      </w:r>
      <w:r w:rsidR="006E1A85" w:rsidRPr="006E5BD7">
        <w:rPr>
          <w:rFonts w:ascii="Arial" w:hAnsi="Arial" w:cs="Arial"/>
          <w:sz w:val="22"/>
          <w:szCs w:val="22"/>
          <w:lang w:val="de-DE" w:bidi="he-IL"/>
        </w:rPr>
        <w:t xml:space="preserve">wir Sie am </w:t>
      </w:r>
      <w:r w:rsidR="00161213" w:rsidRPr="00B71B3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161213" w:rsidRPr="00B71B3F">
        <w:rPr>
          <w:rFonts w:ascii="Arial" w:hAnsi="Arial" w:cs="Arial"/>
          <w:sz w:val="22"/>
          <w:szCs w:val="22"/>
          <w:lang w:val="en-US"/>
        </w:rPr>
        <w:t>Meeting_MERC_Date_of_Event_MERC__s</w:t>
      </w:r>
      <w:proofErr w:type="spellEnd"/>
      <w:r w:rsidR="00161213" w:rsidRPr="00B71B3F">
        <w:rPr>
          <w:rFonts w:ascii="Arial" w:hAnsi="Arial" w:cs="Arial"/>
          <w:sz w:val="22"/>
          <w:szCs w:val="22"/>
          <w:lang w:val="en-US"/>
        </w:rPr>
        <w:t>&gt;&gt;</w:t>
      </w:r>
      <w:r w:rsidR="006E1A85" w:rsidRPr="006E5BD7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B417BB" w:rsidRPr="00B417BB">
        <w:rPr>
          <w:rFonts w:ascii="Arial" w:hAnsi="Arial" w:cs="Arial"/>
          <w:sz w:val="22"/>
          <w:szCs w:val="22"/>
          <w:lang w:val="de-DE" w:bidi="he-IL"/>
        </w:rPr>
        <w:t>begrüssen</w:t>
      </w:r>
      <w:r w:rsidR="006E1A85" w:rsidRPr="006E5BD7">
        <w:rPr>
          <w:rFonts w:ascii="Arial" w:hAnsi="Arial" w:cs="Arial"/>
          <w:sz w:val="22"/>
          <w:szCs w:val="22"/>
          <w:lang w:val="de-DE" w:bidi="he-IL"/>
        </w:rPr>
        <w:t xml:space="preserve"> dürfen</w:t>
      </w:r>
      <w:r w:rsidR="00D734AB" w:rsidRPr="006E5BD7">
        <w:rPr>
          <w:rFonts w:ascii="Arial" w:hAnsi="Arial" w:cs="Arial"/>
          <w:sz w:val="22"/>
          <w:szCs w:val="22"/>
          <w:lang w:val="de-DE" w:bidi="he-IL"/>
        </w:rPr>
        <w:t xml:space="preserve">. Für </w:t>
      </w:r>
      <w:r w:rsidR="00316259" w:rsidRPr="006E5BD7">
        <w:rPr>
          <w:rFonts w:ascii="Arial" w:hAnsi="Arial" w:cs="Arial"/>
          <w:sz w:val="22"/>
          <w:szCs w:val="22"/>
          <w:lang w:val="de-DE" w:bidi="he-IL"/>
        </w:rPr>
        <w:t xml:space="preserve">Ihre </w:t>
      </w:r>
      <w:r w:rsidR="00D734AB" w:rsidRPr="006E5BD7">
        <w:rPr>
          <w:rFonts w:ascii="Arial" w:hAnsi="Arial" w:cs="Arial"/>
          <w:sz w:val="22"/>
          <w:szCs w:val="22"/>
          <w:lang w:val="de-DE" w:bidi="he-IL"/>
        </w:rPr>
        <w:t xml:space="preserve">Teilnahme füllen Sie bitte </w:t>
      </w:r>
      <w:r w:rsidR="009133AC" w:rsidRPr="006E5BD7">
        <w:rPr>
          <w:rFonts w:ascii="Arial" w:hAnsi="Arial" w:cs="Arial"/>
          <w:sz w:val="22"/>
          <w:szCs w:val="22"/>
          <w:lang w:val="de-DE" w:bidi="he-IL"/>
        </w:rPr>
        <w:t xml:space="preserve">das </w:t>
      </w:r>
      <w:r w:rsidR="004C4807" w:rsidRPr="006E5BD7">
        <w:rPr>
          <w:rFonts w:ascii="Arial" w:hAnsi="Arial" w:cs="Arial"/>
          <w:sz w:val="22"/>
          <w:szCs w:val="22"/>
          <w:lang w:val="de-DE" w:bidi="he-IL"/>
        </w:rPr>
        <w:t xml:space="preserve">beiliegende </w:t>
      </w:r>
      <w:r w:rsidR="009133AC" w:rsidRPr="006E5BD7">
        <w:rPr>
          <w:rFonts w:ascii="Arial" w:hAnsi="Arial" w:cs="Arial"/>
          <w:sz w:val="22"/>
          <w:szCs w:val="22"/>
          <w:lang w:val="de-DE" w:bidi="he-IL"/>
        </w:rPr>
        <w:t xml:space="preserve">Anmeldeformular </w:t>
      </w:r>
      <w:r w:rsidR="00D734AB" w:rsidRPr="006E5BD7">
        <w:rPr>
          <w:rFonts w:ascii="Arial" w:hAnsi="Arial" w:cs="Arial"/>
          <w:sz w:val="22"/>
          <w:szCs w:val="22"/>
          <w:lang w:val="de-DE" w:bidi="he-IL"/>
        </w:rPr>
        <w:t>aus</w:t>
      </w:r>
      <w:r w:rsidR="004C4807" w:rsidRPr="006E5BD7">
        <w:rPr>
          <w:rFonts w:ascii="Arial" w:hAnsi="Arial" w:cs="Arial"/>
          <w:sz w:val="22"/>
          <w:szCs w:val="22"/>
          <w:lang w:val="de-DE" w:bidi="he-IL"/>
        </w:rPr>
        <w:t>.</w:t>
      </w:r>
    </w:p>
    <w:p w14:paraId="4FB29F85" w14:textId="77777777" w:rsidR="005E2407" w:rsidRPr="006E5BD7" w:rsidRDefault="005E2407" w:rsidP="006E5BD7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7DC25793" w14:textId="47641910" w:rsidR="005E2407" w:rsidRDefault="00B417BB" w:rsidP="006E5BD7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B417BB">
        <w:rPr>
          <w:rFonts w:ascii="Arial" w:hAnsi="Arial" w:cs="Arial"/>
          <w:sz w:val="22"/>
          <w:szCs w:val="22"/>
          <w:lang w:val="de-DE" w:bidi="he-IL"/>
        </w:rPr>
        <w:t>Für weitere Informationen stehen wir Ihnen zur Verfügung.</w:t>
      </w:r>
    </w:p>
    <w:p w14:paraId="1FF9A60E" w14:textId="77777777" w:rsidR="00B417BB" w:rsidRPr="006E5BD7" w:rsidRDefault="00B417BB" w:rsidP="006E5BD7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2AC5E443" w14:textId="3914FC9E" w:rsidR="00DD4A5A" w:rsidRPr="006E5BD7" w:rsidRDefault="004C2B75" w:rsidP="006E5BD7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6E5BD7">
        <w:rPr>
          <w:rFonts w:ascii="Arial" w:hAnsi="Arial" w:cs="Arial"/>
          <w:sz w:val="22"/>
          <w:szCs w:val="22"/>
          <w:lang w:val="de-DE" w:bidi="he-IL"/>
        </w:rPr>
        <w:t>Freundliche Grüsse</w:t>
      </w:r>
      <w:r w:rsidR="005F3D5B">
        <w:rPr>
          <w:rFonts w:ascii="Arial" w:hAnsi="Arial" w:cs="Arial"/>
          <w:sz w:val="22"/>
          <w:szCs w:val="22"/>
          <w:lang w:val="de-DE" w:bidi="he-IL"/>
        </w:rPr>
        <w:t>,</w:t>
      </w:r>
      <w:r w:rsidR="00DD4A5A" w:rsidRPr="006E5BD7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2AC5E445" w14:textId="77777777" w:rsidR="00DD4A5A" w:rsidRPr="006E5BD7" w:rsidRDefault="00DD4A5A" w:rsidP="006E5BD7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2A433F61" w14:textId="639A8112" w:rsidR="002C184A" w:rsidRPr="00263050" w:rsidRDefault="002C184A" w:rsidP="002C18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5F3D5B">
        <w:rPr>
          <w:rFonts w:ascii="Arial" w:hAnsi="Arial" w:cs="Arial"/>
          <w:sz w:val="22"/>
          <w:szCs w:val="22"/>
          <w:lang w:val="de-DE" w:bidi="he-IL"/>
        </w:rPr>
        <w:t>&lt;&lt;User</w:t>
      </w:r>
      <w:r w:rsidRPr="00263050">
        <w:rPr>
          <w:rFonts w:ascii="Arial" w:hAnsi="Arial" w:cs="Arial"/>
          <w:sz w:val="22"/>
          <w:szCs w:val="22"/>
          <w:lang w:val="de-DE" w:bidi="he-IL"/>
        </w:rPr>
        <w:t xml:space="preserve">_Name&gt;&gt; </w:t>
      </w:r>
    </w:p>
    <w:p w14:paraId="70E32F99" w14:textId="17E66A3F" w:rsidR="002C184A" w:rsidRPr="00263050" w:rsidRDefault="00B417BB" w:rsidP="002C18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>Tel</w:t>
      </w:r>
      <w:r w:rsidR="002C184A" w:rsidRPr="00263050">
        <w:rPr>
          <w:rFonts w:ascii="Arial" w:hAnsi="Arial" w:cs="Arial"/>
          <w:sz w:val="22"/>
          <w:szCs w:val="22"/>
          <w:lang w:val="de-DE" w:bidi="he-IL"/>
        </w:rPr>
        <w:t xml:space="preserve">: </w:t>
      </w:r>
      <w:r w:rsidR="00263050" w:rsidRPr="00263050">
        <w:rPr>
          <w:rFonts w:ascii="Arial" w:hAnsi="Arial" w:cs="Arial"/>
          <w:sz w:val="22"/>
          <w:szCs w:val="22"/>
          <w:lang w:val="de-DE" w:bidi="he-IL"/>
        </w:rPr>
        <w:t>+41 22 761 45 11</w:t>
      </w:r>
    </w:p>
    <w:p w14:paraId="56A5E5BC" w14:textId="18F9E06B" w:rsidR="002C184A" w:rsidRPr="00263050" w:rsidRDefault="002C184A" w:rsidP="002C18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 xml:space="preserve">Fax: </w:t>
      </w:r>
      <w:r w:rsidR="00263050" w:rsidRPr="00263050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+41 22 306 04 72</w:t>
      </w:r>
    </w:p>
    <w:p w14:paraId="1D2B5091" w14:textId="60233E26" w:rsidR="00B417BB" w:rsidRPr="005F3D5B" w:rsidRDefault="00B417BB" w:rsidP="002C18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5F3D5B">
        <w:rPr>
          <w:rFonts w:ascii="Arial" w:hAnsi="Arial" w:cs="Arial"/>
          <w:sz w:val="22"/>
          <w:szCs w:val="22"/>
          <w:lang w:val="de-DE" w:bidi="he-IL"/>
        </w:rPr>
        <w:t>lilly_schweiz_cms@lilly.com</w:t>
      </w:r>
    </w:p>
    <w:p w14:paraId="58195D75" w14:textId="77777777" w:rsidR="00B417BB" w:rsidRDefault="00B417BB" w:rsidP="002C184A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</w:p>
    <w:p w14:paraId="7EBA9716" w14:textId="77777777" w:rsidR="00B417BB" w:rsidRPr="002C184A" w:rsidRDefault="00B417BB" w:rsidP="002C184A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</w:p>
    <w:p w14:paraId="2AC5E44C" w14:textId="7842E9D0" w:rsidR="006833AA" w:rsidRPr="00161213" w:rsidRDefault="00161213" w:rsidP="0016121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  <w:r w:rsidR="002C184A">
        <w:rPr>
          <w:rFonts w:ascii="Arial" w:hAnsi="Arial" w:cs="Arial"/>
          <w:sz w:val="22"/>
          <w:szCs w:val="22"/>
          <w:lang w:val="fr-FR" w:bidi="he-IL"/>
        </w:rPr>
        <w:t xml:space="preserve"> </w:t>
      </w: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  <w:r w:rsidR="005F3D5B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sectPr w:rsidR="006833AA" w:rsidRPr="00161213">
      <w:headerReference w:type="default" r:id="rId12"/>
      <w:footerReference w:type="default" r:id="rId13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5D33B" w14:textId="77777777" w:rsidR="005B49CA" w:rsidRDefault="005B49CA">
      <w:r>
        <w:separator/>
      </w:r>
    </w:p>
  </w:endnote>
  <w:endnote w:type="continuationSeparator" w:id="0">
    <w:p w14:paraId="0314327D" w14:textId="77777777" w:rsidR="005B49CA" w:rsidRDefault="005B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83FF7" w14:textId="7E2E5B53" w:rsidR="001C60DF" w:rsidRDefault="001C60DF" w:rsidP="001C60DF">
    <w:pPr>
      <w:pStyle w:val="Footer"/>
      <w:rPr>
        <w:rFonts w:ascii="DIN-Regular" w:hAnsi="DIN-Regular" w:cs="DIN Offc"/>
        <w:sz w:val="18"/>
        <w:szCs w:val="18"/>
      </w:rPr>
    </w:pPr>
  </w:p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1C60DF" w:rsidRPr="00144A7A" w14:paraId="086675AA" w14:textId="77777777" w:rsidTr="00AE00E6">
      <w:tc>
        <w:tcPr>
          <w:tcW w:w="4493" w:type="dxa"/>
        </w:tcPr>
        <w:p w14:paraId="027AD507" w14:textId="77777777" w:rsidR="001C60DF" w:rsidRPr="00144A7A" w:rsidRDefault="001C60DF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144A7A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144A7A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1177890493"/>
            <w:docPartObj>
              <w:docPartGallery w:val="Page Numbers (Top of Page)"/>
              <w:docPartUnique/>
            </w:docPartObj>
          </w:sdtPr>
          <w:sdtEndPr/>
          <w:sdtContent>
            <w:p w14:paraId="3D4B2F68" w14:textId="4B0A90FC" w:rsidR="001C60DF" w:rsidRPr="00144A7A" w:rsidRDefault="005F3D5B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5F3D5B">
                <w:rPr>
                  <w:rFonts w:ascii="Arial" w:hAnsi="Arial" w:cs="Arial"/>
                  <w:sz w:val="18"/>
                  <w:szCs w:val="18"/>
                </w:rPr>
                <w:t>&lt;&lt;</w:t>
              </w:r>
              <w:proofErr w:type="spellStart"/>
              <w:r w:rsidRPr="005F3D5B">
                <w:rPr>
                  <w:rFonts w:ascii="Arial" w:hAnsi="Arial" w:cs="Arial"/>
                  <w:sz w:val="18"/>
                  <w:szCs w:val="18"/>
                </w:rPr>
                <w:t>Account_MERC_Sfx_Nm_GLBL</w:t>
              </w:r>
              <w:proofErr w:type="spellEnd"/>
              <w:r w:rsidRPr="005F3D5B">
                <w:rPr>
                  <w:rFonts w:ascii="Arial" w:hAnsi="Arial" w:cs="Arial"/>
                  <w:sz w:val="18"/>
                  <w:szCs w:val="18"/>
                </w:rPr>
                <w:t>&gt;&gt;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1C60DF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</w:t>
              </w:r>
              <w:proofErr w:type="spellStart"/>
              <w:r w:rsidR="001C60DF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</w:t>
              </w:r>
              <w:r w:rsidR="001C60DF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c</w:t>
              </w:r>
              <w:r w:rsidR="001C60DF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count_LastName</w:t>
              </w:r>
              <w:proofErr w:type="spellEnd"/>
              <w:r w:rsidR="001C60DF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 - &lt;&lt;</w:t>
              </w:r>
              <w:proofErr w:type="spellStart"/>
              <w:r w:rsidR="001C60DF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Account_Cust_Id_GLBL</w:t>
              </w:r>
              <w:proofErr w:type="spellEnd"/>
              <w:r w:rsidR="001C60DF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</w:t>
              </w:r>
            </w:p>
          </w:sdtContent>
        </w:sdt>
      </w:tc>
    </w:tr>
  </w:tbl>
  <w:p w14:paraId="2AC5E455" w14:textId="1908B5AD" w:rsidR="004C4807" w:rsidRDefault="004C4807" w:rsidP="001C60DF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B07E6" w14:textId="77777777" w:rsidR="005B49CA" w:rsidRDefault="005B49CA">
      <w:r>
        <w:separator/>
      </w:r>
    </w:p>
  </w:footnote>
  <w:footnote w:type="continuationSeparator" w:id="0">
    <w:p w14:paraId="00B01C60" w14:textId="77777777" w:rsidR="005B49CA" w:rsidRDefault="005B4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1692A" w14:textId="3BE3434D" w:rsidR="00FB0F25" w:rsidRDefault="002C184A">
    <w:pPr>
      <w:pStyle w:val="Header"/>
    </w:pPr>
    <w:r w:rsidRPr="002C184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356084C" wp14:editId="4545FA16">
          <wp:simplePos x="0" y="0"/>
          <wp:positionH relativeFrom="page">
            <wp:posOffset>5750398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C5E453" w14:textId="1899A3F6" w:rsidR="004C4807" w:rsidRDefault="002C184A">
    <w:pPr>
      <w:pStyle w:val="Address"/>
      <w:spacing w:before="60"/>
    </w:pPr>
    <w:r w:rsidRPr="002C184A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28D383" wp14:editId="3FDAED8F">
              <wp:simplePos x="0" y="0"/>
              <wp:positionH relativeFrom="column">
                <wp:posOffset>4572635</wp:posOffset>
              </wp:positionH>
              <wp:positionV relativeFrom="paragraph">
                <wp:posOffset>554355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8819A12" w14:textId="77777777" w:rsidR="002C184A" w:rsidRPr="00AE1FEE" w:rsidRDefault="002C184A" w:rsidP="00C94477">
                          <w:pPr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AE1FEE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1F0092B0" w14:textId="77777777" w:rsidR="002C184A" w:rsidRPr="00350CDA" w:rsidRDefault="002C184A" w:rsidP="002C184A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740834F0" w14:textId="77777777" w:rsidR="002C184A" w:rsidRDefault="002C184A" w:rsidP="002C184A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Genf</w:t>
                          </w:r>
                          <w:proofErr w:type="spellEnd"/>
                        </w:p>
                        <w:p w14:paraId="79E3D491" w14:textId="77777777" w:rsidR="002C184A" w:rsidRDefault="002C184A" w:rsidP="002C184A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38D7BE6C" w14:textId="77777777" w:rsidR="00107049" w:rsidRDefault="00107049" w:rsidP="002C184A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10704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3348FE6A" w14:textId="47B1058F" w:rsidR="002C184A" w:rsidRDefault="002C184A" w:rsidP="002C184A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60.05pt;margin-top:43.6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" filled="f" stroked="f">
              <v:path arrowok="t"/>
              <v:textbox>
                <w:txbxContent>
                  <w:p w14:paraId="78819A12" w14:textId="77777777" w:rsidR="002C184A" w:rsidRPr="00AE1FEE" w:rsidRDefault="002C184A" w:rsidP="00C94477">
                    <w:pPr>
                      <w:rPr>
                        <w:rFonts w:ascii="DIN-Bold" w:hAnsi="DIN-Bold"/>
                        <w:lang w:val="en-US"/>
                      </w:rPr>
                    </w:pPr>
                    <w:r w:rsidRPr="00AE1FEE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1F0092B0" w14:textId="77777777" w:rsidR="002C184A" w:rsidRPr="00350CDA" w:rsidRDefault="002C184A" w:rsidP="002C184A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des </w:t>
                    </w: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Coquelicots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16</w:t>
                    </w:r>
                  </w:p>
                  <w:p w14:paraId="740834F0" w14:textId="77777777" w:rsidR="002C184A" w:rsidRDefault="002C184A" w:rsidP="002C184A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</w:t>
                    </w: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Genf</w:t>
                    </w:r>
                    <w:proofErr w:type="spellEnd"/>
                  </w:p>
                  <w:p w14:paraId="79E3D491" w14:textId="77777777" w:rsidR="002C184A" w:rsidRDefault="002C184A" w:rsidP="002C184A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38D7BE6C" w14:textId="77777777" w:rsidR="00107049" w:rsidRDefault="00107049" w:rsidP="002C184A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107049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3348FE6A" w14:textId="47B1058F" w:rsidR="002C184A" w:rsidRDefault="002C184A" w:rsidP="002C184A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24E29"/>
    <w:rsid w:val="00037300"/>
    <w:rsid w:val="000922BF"/>
    <w:rsid w:val="000B146F"/>
    <w:rsid w:val="000D36A3"/>
    <w:rsid w:val="00102909"/>
    <w:rsid w:val="00107049"/>
    <w:rsid w:val="00161213"/>
    <w:rsid w:val="001C60DF"/>
    <w:rsid w:val="002340E8"/>
    <w:rsid w:val="002503F0"/>
    <w:rsid w:val="00263050"/>
    <w:rsid w:val="0027037E"/>
    <w:rsid w:val="002C184A"/>
    <w:rsid w:val="00305F71"/>
    <w:rsid w:val="00316259"/>
    <w:rsid w:val="0033360D"/>
    <w:rsid w:val="003A0809"/>
    <w:rsid w:val="003A2DC7"/>
    <w:rsid w:val="003F3820"/>
    <w:rsid w:val="004340D5"/>
    <w:rsid w:val="0046000A"/>
    <w:rsid w:val="004C2B75"/>
    <w:rsid w:val="004C4076"/>
    <w:rsid w:val="004C4807"/>
    <w:rsid w:val="00532E68"/>
    <w:rsid w:val="00543C38"/>
    <w:rsid w:val="0056713D"/>
    <w:rsid w:val="0057223F"/>
    <w:rsid w:val="005B49CA"/>
    <w:rsid w:val="005E2407"/>
    <w:rsid w:val="005F3D5B"/>
    <w:rsid w:val="006065C6"/>
    <w:rsid w:val="00624316"/>
    <w:rsid w:val="006833AA"/>
    <w:rsid w:val="006E1A85"/>
    <w:rsid w:val="006E5BD7"/>
    <w:rsid w:val="00724B41"/>
    <w:rsid w:val="0086128B"/>
    <w:rsid w:val="0086699B"/>
    <w:rsid w:val="008917B7"/>
    <w:rsid w:val="009133AC"/>
    <w:rsid w:val="00A209F7"/>
    <w:rsid w:val="00A450D1"/>
    <w:rsid w:val="00A766A6"/>
    <w:rsid w:val="00AE214C"/>
    <w:rsid w:val="00B122FF"/>
    <w:rsid w:val="00B417BB"/>
    <w:rsid w:val="00B44824"/>
    <w:rsid w:val="00B51742"/>
    <w:rsid w:val="00B66A2E"/>
    <w:rsid w:val="00B97474"/>
    <w:rsid w:val="00BB17B6"/>
    <w:rsid w:val="00C023A8"/>
    <w:rsid w:val="00C229D7"/>
    <w:rsid w:val="00C630F0"/>
    <w:rsid w:val="00C94477"/>
    <w:rsid w:val="00CF0B1C"/>
    <w:rsid w:val="00D23B1F"/>
    <w:rsid w:val="00D63DCE"/>
    <w:rsid w:val="00D734AB"/>
    <w:rsid w:val="00D76159"/>
    <w:rsid w:val="00DD4A5A"/>
    <w:rsid w:val="00E71334"/>
    <w:rsid w:val="00EB1FDD"/>
    <w:rsid w:val="00F6688A"/>
    <w:rsid w:val="00FA3216"/>
    <w:rsid w:val="00FB0F25"/>
    <w:rsid w:val="00FB1867"/>
    <w:rsid w:val="00FC5822"/>
    <w:rsid w:val="00FD25C4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2AC5E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AB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B0F25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161213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161213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16121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161213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417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AB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B0F25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161213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161213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16121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161213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41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4BADF-A184-4E2B-AD39-1F9046F7C33B}"/>
</file>

<file path=customXml/itemProps2.xml><?xml version="1.0" encoding="utf-8"?>
<ds:datastoreItem xmlns:ds="http://schemas.openxmlformats.org/officeDocument/2006/customXml" ds:itemID="{743462F3-8DA7-4247-891F-E258EF6A7160}"/>
</file>

<file path=customXml/itemProps3.xml><?xml version="1.0" encoding="utf-8"?>
<ds:datastoreItem xmlns:ds="http://schemas.openxmlformats.org/officeDocument/2006/customXml" ds:itemID="{9A24B7D4-A9E3-4909-BCA5-9DFD2260C98B}"/>
</file>

<file path=customXml/itemProps4.xml><?xml version="1.0" encoding="utf-8"?>
<ds:datastoreItem xmlns:ds="http://schemas.openxmlformats.org/officeDocument/2006/customXml" ds:itemID="{3D2EB88A-1FDF-4797-9C1C-0A4AD40450FF}"/>
</file>

<file path=customXml/itemProps5.xml><?xml version="1.0" encoding="utf-8"?>
<ds:datastoreItem xmlns:ds="http://schemas.openxmlformats.org/officeDocument/2006/customXml" ds:itemID="{B801775C-2948-45D9-A681-EBBEC43846E6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271</TotalTime>
  <Pages>1</Pages>
  <Words>104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17</cp:revision>
  <cp:lastPrinted>2000-04-05T13:26:00Z</cp:lastPrinted>
  <dcterms:created xsi:type="dcterms:W3CDTF">2014-07-08T17:03:00Z</dcterms:created>
  <dcterms:modified xsi:type="dcterms:W3CDTF">2014-08-28T17:22:00Z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RecordSeriesCode">
    <vt:lpwstr>1;#ADM130|70dc3311-3e76-421c-abfa-d108df48853c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EnterpriseDocumentLanguage">
    <vt:lpwstr>2;#eng|39540796-0396-4e54-afe9-a602f28bbe8f</vt:lpwstr>
  </property>
  <property fmtid="{D5CDD505-2E9C-101B-9397-08002B2CF9AE}" pid="6" name="EnterpriseSensitivityClassificationTaxHTField0">
    <vt:lpwstr>GREEN|ec74153f-63be-46a4-ae5f-1b86c809897d</vt:lpwstr>
  </property>
</Properties>
</file>