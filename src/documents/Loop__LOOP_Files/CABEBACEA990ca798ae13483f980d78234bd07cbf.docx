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83"/>
        <w:gridCol w:w="1701"/>
        <w:gridCol w:w="2126"/>
      </w:tblGrid>
      <w:tr w:rsidR="00AA6D89" w:rsidRPr="00705A95" w14:paraId="1ABEE565" w14:textId="77777777" w:rsidTr="00442569">
        <w:tc>
          <w:tcPr>
            <w:tcW w:w="5529" w:type="dxa"/>
          </w:tcPr>
          <w:p w14:paraId="2089FBA3" w14:textId="2022272B" w:rsidR="00276D1A" w:rsidRPr="00FB2742" w:rsidRDefault="00276D1A" w:rsidP="00276D1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Account_Sfx_Nm_GLBL</w:t>
            </w:r>
            <w:proofErr w:type="spellEnd"/>
            <w:r w:rsidRPr="00AA24CE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="004D68F3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Account_Name</w:t>
            </w:r>
            <w:proofErr w:type="spellEnd"/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AD263A">
              <w:rPr>
                <w:rFonts w:ascii="Arial" w:hAnsi="Arial" w:cs="Arial"/>
                <w:b/>
                <w:sz w:val="22"/>
                <w:szCs w:val="22"/>
                <w:lang w:val="en-US"/>
              </w:rPr>
              <w:br/>
            </w:r>
            <w:r w:rsidRPr="00FB274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68874DD1" w14:textId="77777777" w:rsidR="00276D1A" w:rsidRPr="00FB2742" w:rsidRDefault="00276D1A" w:rsidP="00276D1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274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9C12E35" w14:textId="77777777" w:rsidR="00276D1A" w:rsidRPr="00FB2742" w:rsidRDefault="00276D1A" w:rsidP="00276D1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34CC58B" w14:textId="05410ADA" w:rsidR="00AA6D89" w:rsidRPr="00705A95" w:rsidRDefault="00276D1A" w:rsidP="00276D1A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274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FB274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FB274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FB274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FB274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3" w:type="dxa"/>
          </w:tcPr>
          <w:p w14:paraId="43434601" w14:textId="77777777" w:rsidR="00AA6D89" w:rsidRPr="00B71B3F" w:rsidRDefault="00AA6D89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827" w:type="dxa"/>
            <w:gridSpan w:val="2"/>
          </w:tcPr>
          <w:p w14:paraId="1322024C" w14:textId="7C35762C" w:rsidR="00AA6D89" w:rsidRPr="006D37F2" w:rsidRDefault="00AA6D89" w:rsidP="006D37F2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AA6D89" w:rsidRPr="00B71B3F" w14:paraId="7E40D8A7" w14:textId="77777777" w:rsidTr="00442569">
        <w:tc>
          <w:tcPr>
            <w:tcW w:w="5529" w:type="dxa"/>
          </w:tcPr>
          <w:p w14:paraId="2873079E" w14:textId="77777777" w:rsidR="00AA6D89" w:rsidRPr="00B71B3F" w:rsidRDefault="00AA6D89" w:rsidP="000235F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</w:tcPr>
          <w:p w14:paraId="5FF80D84" w14:textId="77777777" w:rsidR="00AA6D89" w:rsidRPr="00B71B3F" w:rsidRDefault="00AA6D89" w:rsidP="000235F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4A2B67FB" w14:textId="77777777" w:rsidR="00AA6D89" w:rsidRPr="00B71B3F" w:rsidRDefault="00AA6D89" w:rsidP="000235F8">
            <w:pPr>
              <w:tabs>
                <w:tab w:val="left" w:pos="2102"/>
              </w:tabs>
              <w:rPr>
                <w:rFonts w:ascii="Arial" w:hAnsi="Arial" w:cs="Arial"/>
                <w:sz w:val="22"/>
                <w:szCs w:val="22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B71B3F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B71B3F">
              <w:rPr>
                <w:rFonts w:ascii="Arial" w:hAnsi="Arial" w:cs="Arial"/>
                <w:sz w:val="22"/>
                <w:szCs w:val="22"/>
              </w:rPr>
              <w:t>&gt;&gt;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</w:tbl>
    <w:p w14:paraId="3AD2126F" w14:textId="77777777" w:rsidR="00F472E7" w:rsidRPr="005647AD" w:rsidRDefault="00F472E7" w:rsidP="00F472E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57A1C93A" w14:textId="77777777" w:rsidR="00AA6D89" w:rsidRPr="0011425F" w:rsidRDefault="00AA6D89" w:rsidP="00AA6D89">
      <w:pPr>
        <w:rPr>
          <w:rFonts w:ascii="Arial" w:hAnsi="Arial" w:cs="Arial"/>
          <w:b/>
          <w:sz w:val="22"/>
          <w:szCs w:val="22"/>
          <w:lang w:val="en-US"/>
        </w:rPr>
      </w:pPr>
      <w:r w:rsidRPr="0011425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11425F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11425F">
        <w:rPr>
          <w:rFonts w:ascii="Arial" w:hAnsi="Arial" w:cs="Arial"/>
          <w:b/>
          <w:sz w:val="22"/>
          <w:szCs w:val="22"/>
          <w:lang w:val="en-US"/>
        </w:rPr>
        <w:t>&gt;&gt;</w:t>
      </w:r>
      <w:bookmarkStart w:id="0" w:name="_GoBack"/>
      <w:bookmarkEnd w:id="0"/>
    </w:p>
    <w:p w14:paraId="475F9CC5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5ED98BBD" w14:textId="77777777" w:rsidR="00AA6D89" w:rsidRDefault="00AA6D89" w:rsidP="00AA6D89">
      <w:pPr>
        <w:rPr>
          <w:rFonts w:ascii="Arial" w:hAnsi="Arial" w:cs="Arial"/>
          <w:sz w:val="22"/>
          <w:szCs w:val="22"/>
          <w:lang w:val="en-US"/>
        </w:rPr>
      </w:pPr>
    </w:p>
    <w:p w14:paraId="468DD553" w14:textId="3ADEF6A8" w:rsidR="00E10992" w:rsidRDefault="00E10992" w:rsidP="00AA6D89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5647AD">
        <w:rPr>
          <w:rFonts w:ascii="Arial" w:hAnsi="Arial" w:cs="Arial"/>
          <w:sz w:val="22"/>
          <w:szCs w:val="22"/>
          <w:lang w:val="en-US"/>
        </w:rPr>
        <w:t>Sehr</w:t>
      </w:r>
      <w:proofErr w:type="spellEnd"/>
      <w:r w:rsidRPr="005647A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647AD"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 w:rsidRPr="005647AD">
        <w:rPr>
          <w:rFonts w:ascii="Arial" w:hAnsi="Arial" w:cs="Arial"/>
          <w:sz w:val="22"/>
          <w:szCs w:val="22"/>
          <w:lang w:val="en-US"/>
        </w:rPr>
        <w:t xml:space="preserve">/r </w:t>
      </w:r>
      <w:r w:rsidR="004B0587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4B0587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4B0587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4B0587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AA6D89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AA6D89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AA6D89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AA6D89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A6D89" w:rsidRPr="00486646">
        <w:rPr>
          <w:rFonts w:ascii="Arial" w:hAnsi="Arial" w:cs="Arial"/>
          <w:sz w:val="22"/>
          <w:szCs w:val="22"/>
          <w:lang w:val="es-AR"/>
        </w:rPr>
        <w:t>A</w:t>
      </w:r>
      <w:r w:rsidR="00AA6D89" w:rsidRPr="00486646">
        <w:rPr>
          <w:rFonts w:ascii="Arial" w:hAnsi="Arial" w:cs="Arial"/>
          <w:sz w:val="22"/>
          <w:szCs w:val="22"/>
          <w:lang w:val="es-AR"/>
        </w:rPr>
        <w:t>c</w:t>
      </w:r>
      <w:r w:rsidR="00AA6D89">
        <w:rPr>
          <w:rFonts w:ascii="Arial" w:hAnsi="Arial" w:cs="Arial"/>
          <w:sz w:val="22"/>
          <w:szCs w:val="22"/>
          <w:lang w:val="es-AR"/>
        </w:rPr>
        <w:t>count_Last</w:t>
      </w:r>
      <w:r w:rsidR="00AA6D89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AA6D89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7E09114D" w14:textId="77777777" w:rsidR="00E244E6" w:rsidRPr="005647AD" w:rsidRDefault="00E244E6" w:rsidP="00AA6D89">
      <w:pPr>
        <w:rPr>
          <w:rFonts w:ascii="Arial" w:hAnsi="Arial" w:cs="Arial"/>
          <w:sz w:val="22"/>
          <w:szCs w:val="22"/>
          <w:lang w:val="en-US"/>
        </w:rPr>
      </w:pPr>
    </w:p>
    <w:p w14:paraId="11515DC9" w14:textId="627F7756" w:rsidR="00AA6D89" w:rsidRDefault="00E10992" w:rsidP="005647AD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5647AD">
        <w:rPr>
          <w:rFonts w:ascii="Arial" w:hAnsi="Arial" w:cs="Arial"/>
          <w:sz w:val="22"/>
          <w:szCs w:val="22"/>
          <w:lang w:val="en-US"/>
        </w:rPr>
        <w:t>herzlichen</w:t>
      </w:r>
      <w:proofErr w:type="spellEnd"/>
      <w:proofErr w:type="gramEnd"/>
      <w:r w:rsidRPr="005647AD">
        <w:rPr>
          <w:rFonts w:ascii="Arial" w:hAnsi="Arial" w:cs="Arial"/>
          <w:sz w:val="22"/>
          <w:szCs w:val="22"/>
          <w:lang w:val="en-US"/>
        </w:rPr>
        <w:t xml:space="preserve"> Dan</w:t>
      </w:r>
      <w:r w:rsidR="00AA6D89">
        <w:rPr>
          <w:rFonts w:ascii="Arial" w:hAnsi="Arial" w:cs="Arial"/>
          <w:sz w:val="22"/>
          <w:szCs w:val="22"/>
          <w:lang w:val="en-US"/>
        </w:rPr>
        <w:t xml:space="preserve">k </w:t>
      </w:r>
      <w:proofErr w:type="spellStart"/>
      <w:r w:rsidR="00AA6D89">
        <w:rPr>
          <w:rFonts w:ascii="Arial" w:hAnsi="Arial" w:cs="Arial"/>
          <w:sz w:val="22"/>
          <w:szCs w:val="22"/>
          <w:lang w:val="en-US"/>
        </w:rPr>
        <w:t>für</w:t>
      </w:r>
      <w:proofErr w:type="spellEnd"/>
      <w:r w:rsidR="00AA6D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A6D89">
        <w:rPr>
          <w:rFonts w:ascii="Arial" w:hAnsi="Arial" w:cs="Arial"/>
          <w:sz w:val="22"/>
          <w:szCs w:val="22"/>
          <w:lang w:val="en-US"/>
        </w:rPr>
        <w:t>Ihre</w:t>
      </w:r>
      <w:proofErr w:type="spellEnd"/>
      <w:r w:rsidR="00AA6D8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A6D89">
        <w:rPr>
          <w:rFonts w:ascii="Arial" w:hAnsi="Arial" w:cs="Arial"/>
          <w:sz w:val="22"/>
          <w:szCs w:val="22"/>
          <w:lang w:val="en-US"/>
        </w:rPr>
        <w:t>Teilnahme</w:t>
      </w:r>
      <w:proofErr w:type="spellEnd"/>
      <w:r w:rsidR="00AA6D89">
        <w:rPr>
          <w:rFonts w:ascii="Arial" w:hAnsi="Arial" w:cs="Arial"/>
          <w:sz w:val="22"/>
          <w:szCs w:val="22"/>
          <w:lang w:val="en-US"/>
        </w:rPr>
        <w:t xml:space="preserve"> an </w:t>
      </w:r>
      <w:proofErr w:type="spellStart"/>
      <w:r w:rsidR="00AA6D89">
        <w:rPr>
          <w:rFonts w:ascii="Arial" w:hAnsi="Arial" w:cs="Arial"/>
          <w:sz w:val="22"/>
          <w:szCs w:val="22"/>
          <w:lang w:val="en-US"/>
        </w:rPr>
        <w:t>unserem</w:t>
      </w:r>
      <w:proofErr w:type="spellEnd"/>
      <w:r w:rsidR="00AA6D89">
        <w:rPr>
          <w:rFonts w:ascii="Arial" w:hAnsi="Arial" w:cs="Arial"/>
          <w:sz w:val="22"/>
          <w:szCs w:val="22"/>
          <w:lang w:val="en-US"/>
        </w:rPr>
        <w:t>:</w:t>
      </w:r>
    </w:p>
    <w:p w14:paraId="4F121AB3" w14:textId="77777777" w:rsidR="00AA6D89" w:rsidRPr="00AA6D89" w:rsidRDefault="00AA6D89" w:rsidP="005647A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196D6F2" w14:textId="77777777" w:rsidR="00AA6D89" w:rsidRPr="00FB2742" w:rsidRDefault="00AA6D89" w:rsidP="00AA6D8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B2742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B2742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FB2742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2C0DEF9" w14:textId="77777777" w:rsidR="00AA6D89" w:rsidRPr="00FB2742" w:rsidRDefault="00AA6D89" w:rsidP="00AA6D8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FB2742">
        <w:rPr>
          <w:rFonts w:ascii="Arial" w:hAnsi="Arial" w:cs="Arial"/>
          <w:b/>
          <w:sz w:val="22"/>
          <w:szCs w:val="22"/>
          <w:lang w:val="en-US"/>
        </w:rPr>
        <w:t>am</w:t>
      </w:r>
      <w:proofErr w:type="gramEnd"/>
      <w:r w:rsidRPr="00FB2742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Pr="00FB2742">
        <w:rPr>
          <w:rFonts w:ascii="Arial" w:hAnsi="Arial" w:cs="Arial"/>
          <w:b/>
          <w:sz w:val="22"/>
          <w:szCs w:val="22"/>
          <w:lang w:val="en-US"/>
        </w:rPr>
        <w:t>Meeting_MERC_Date_of_Event_MERC__s</w:t>
      </w:r>
      <w:proofErr w:type="spellEnd"/>
      <w:r w:rsidRPr="00FB2742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C36E739" w14:textId="77777777" w:rsidR="00AA6D89" w:rsidRPr="00FB2742" w:rsidRDefault="00AA6D89" w:rsidP="00AA6D8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FB2742">
        <w:rPr>
          <w:rFonts w:ascii="Arial" w:hAnsi="Arial" w:cs="Arial"/>
          <w:b/>
          <w:sz w:val="22"/>
          <w:szCs w:val="22"/>
          <w:lang w:val="en-US"/>
        </w:rPr>
        <w:t>in</w:t>
      </w:r>
      <w:proofErr w:type="gramEnd"/>
      <w:r w:rsidRPr="00FB2742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Pr="00FB2742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FB2742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1321B72C" w14:textId="5F92D408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F7CD60C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647AD">
        <w:rPr>
          <w:rFonts w:ascii="Arial" w:hAnsi="Arial" w:cs="Arial"/>
          <w:sz w:val="22"/>
          <w:szCs w:val="22"/>
          <w:lang w:val="de-DE"/>
        </w:rPr>
        <w:t>Wir hoffen, die Veranstaltungsinhalte haben Ihre Erwartungen erfüllt und Sie hatten ausreichend Gelegenheit für interessante Gespräche.</w:t>
      </w:r>
    </w:p>
    <w:p w14:paraId="432C53A4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169186C8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647AD">
        <w:rPr>
          <w:rFonts w:ascii="Arial" w:hAnsi="Arial" w:cs="Arial"/>
          <w:sz w:val="22"/>
          <w:szCs w:val="22"/>
          <w:lang w:val="de-DE"/>
        </w:rPr>
        <w:t>Anbei finden Sie unser Reisekostenabrechnungsformular. Bitte vervollständ</w:t>
      </w:r>
      <w:r w:rsidRPr="00AA6D89">
        <w:rPr>
          <w:rFonts w:ascii="Arial" w:hAnsi="Arial" w:cs="Arial"/>
          <w:sz w:val="22"/>
          <w:szCs w:val="22"/>
          <w:lang w:val="de-DE"/>
        </w:rPr>
        <w:t>igen Sie dieses und senden Sie es unterschrieben mit den Originalbelegen innerhalb von 30 Tagen an uns zurück</w:t>
      </w:r>
      <w:r w:rsidRPr="005647AD">
        <w:rPr>
          <w:rFonts w:ascii="Arial" w:hAnsi="Arial" w:cs="Arial"/>
          <w:sz w:val="22"/>
          <w:szCs w:val="22"/>
          <w:lang w:val="de-DE"/>
        </w:rPr>
        <w:t>.</w:t>
      </w:r>
    </w:p>
    <w:p w14:paraId="67EC7614" w14:textId="77777777" w:rsidR="00E10992" w:rsidRPr="005647AD" w:rsidRDefault="00E10992" w:rsidP="005647AD">
      <w:pPr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de-DE"/>
        </w:rPr>
      </w:pPr>
    </w:p>
    <w:p w14:paraId="757ACBC8" w14:textId="5B07178A" w:rsidR="00E10992" w:rsidRPr="005647AD" w:rsidRDefault="00E10992" w:rsidP="005647AD">
      <w:pPr>
        <w:spacing w:line="276" w:lineRule="auto"/>
        <w:jc w:val="both"/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</w:pPr>
      <w:r w:rsidRPr="005647AD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Lilly C</w:t>
      </w:r>
      <w:r w:rsidR="006D37F2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u</w:t>
      </w:r>
      <w:r w:rsidRPr="005647AD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st</w:t>
      </w:r>
      <w:r w:rsidR="006D37F2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o</w:t>
      </w:r>
      <w:r w:rsidRPr="005647AD">
        <w:rPr>
          <w:rFonts w:ascii="Arial" w:eastAsiaTheme="minorHAnsi" w:hAnsi="Arial" w:cs="Arial"/>
          <w:b/>
          <w:color w:val="000000" w:themeColor="text1"/>
          <w:sz w:val="22"/>
          <w:szCs w:val="22"/>
          <w:lang w:val="en-US"/>
        </w:rPr>
        <w:t>mer Meeting Service Team</w:t>
      </w:r>
    </w:p>
    <w:p w14:paraId="33C9615B" w14:textId="558BF760" w:rsidR="00C612E3" w:rsidRDefault="00FB2742" w:rsidP="00C612E3">
      <w:pPr>
        <w:spacing w:line="276" w:lineRule="auto"/>
        <w:jc w:val="both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Eli Lilly (Suisse) SA</w:t>
      </w:r>
      <w:r w:rsidR="00C612E3" w:rsidRPr="00D138A6">
        <w:rPr>
          <w:rFonts w:ascii="Arial" w:hAnsi="Arial" w:cs="Arial"/>
          <w:b/>
          <w:lang w:val="de-CH"/>
        </w:rPr>
        <w:t xml:space="preserve"> </w:t>
      </w:r>
    </w:p>
    <w:p w14:paraId="1594ADE1" w14:textId="3D8BC0E8" w:rsidR="00C612E3" w:rsidRDefault="00A35940" w:rsidP="00C612E3">
      <w:pPr>
        <w:spacing w:line="276" w:lineRule="auto"/>
        <w:jc w:val="both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lang w:val="de-CH"/>
        </w:rPr>
        <w:t>Chemin des Coquelicots 16</w:t>
      </w:r>
      <w:r w:rsidR="00C612E3" w:rsidRPr="00D138A6">
        <w:rPr>
          <w:rFonts w:ascii="Arial" w:hAnsi="Arial" w:cs="Arial"/>
          <w:b/>
          <w:lang w:val="de-CH"/>
        </w:rPr>
        <w:t xml:space="preserve"> </w:t>
      </w:r>
    </w:p>
    <w:p w14:paraId="647CB592" w14:textId="77777777" w:rsidR="00C612E3" w:rsidRDefault="00C612E3" w:rsidP="00C612E3">
      <w:pPr>
        <w:spacing w:line="276" w:lineRule="auto"/>
        <w:jc w:val="both"/>
        <w:rPr>
          <w:rFonts w:ascii="Arial" w:hAnsi="Arial" w:cs="Arial"/>
          <w:b/>
          <w:lang w:val="de-CH"/>
        </w:rPr>
      </w:pPr>
      <w:r w:rsidRPr="00D138A6">
        <w:rPr>
          <w:rFonts w:ascii="Arial" w:hAnsi="Arial" w:cs="Arial"/>
          <w:b/>
          <w:lang w:val="de-CH"/>
        </w:rPr>
        <w:t>CH-1214 Vernier /Genf</w:t>
      </w:r>
    </w:p>
    <w:p w14:paraId="0B509BD8" w14:textId="1F4EA102" w:rsidR="00C612E3" w:rsidRDefault="00C612E3" w:rsidP="00C612E3">
      <w:pPr>
        <w:spacing w:line="276" w:lineRule="auto"/>
        <w:jc w:val="both"/>
        <w:rPr>
          <w:rFonts w:ascii="Arial" w:hAnsi="Arial" w:cs="Arial"/>
          <w:b/>
          <w:lang w:val="de-CH"/>
        </w:rPr>
      </w:pPr>
      <w:r w:rsidRPr="00752A95">
        <w:rPr>
          <w:rFonts w:ascii="Arial" w:hAnsi="Arial" w:cs="Arial"/>
          <w:b/>
          <w:lang w:val="de-CH"/>
        </w:rPr>
        <w:t xml:space="preserve"> </w:t>
      </w:r>
    </w:p>
    <w:p w14:paraId="6D7D2165" w14:textId="29D6B173" w:rsidR="00AA6D89" w:rsidRPr="005647AD" w:rsidRDefault="00E10992" w:rsidP="00795282">
      <w:pPr>
        <w:spacing w:after="200" w:line="276" w:lineRule="auto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5647A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>Sollten Sie Unterstützung benötigen, kontaktieren Sie</w:t>
      </w:r>
      <w:r w:rsidR="00A35940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uns</w:t>
      </w:r>
      <w:r w:rsidRPr="005647AD">
        <w:rPr>
          <w:rFonts w:ascii="Arial" w:eastAsiaTheme="minorHAnsi" w:hAnsi="Arial" w:cs="Arial"/>
          <w:color w:val="000000" w:themeColor="text1"/>
          <w:sz w:val="22"/>
          <w:szCs w:val="22"/>
          <w:lang w:val="de-DE"/>
        </w:rPr>
        <w:t xml:space="preserve"> bitte</w:t>
      </w:r>
      <w:r w:rsidR="00795282">
        <w:rPr>
          <w:rFonts w:ascii="Arial" w:hAnsi="Arial" w:cs="Arial"/>
          <w:sz w:val="22"/>
          <w:szCs w:val="22"/>
          <w:lang w:val="de-DE" w:bidi="he-IL"/>
        </w:rPr>
        <w:t>.</w:t>
      </w:r>
      <w:r w:rsidR="00AA6D89" w:rsidRPr="006D37F2">
        <w:rPr>
          <w:rFonts w:ascii="Arial" w:hAnsi="Arial" w:cs="Arial"/>
          <w:b/>
          <w:sz w:val="22"/>
          <w:szCs w:val="22"/>
          <w:lang w:val="da-DK"/>
        </w:rPr>
        <w:tab/>
      </w:r>
    </w:p>
    <w:p w14:paraId="3E275F18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647AD">
        <w:rPr>
          <w:rFonts w:ascii="Arial" w:hAnsi="Arial" w:cs="Arial"/>
          <w:sz w:val="22"/>
          <w:szCs w:val="22"/>
          <w:lang w:val="de-DE"/>
        </w:rPr>
        <w:t xml:space="preserve">Wir freuen uns darauf, Sie wieder auf einer unserer Veranstaltungen begrüssen zu dürfen und wünschen Ihnen bis dahin alles Gute. </w:t>
      </w:r>
    </w:p>
    <w:p w14:paraId="0777F197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6F6C00F2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647AD">
        <w:rPr>
          <w:rFonts w:ascii="Arial" w:hAnsi="Arial" w:cs="Arial"/>
          <w:sz w:val="22"/>
          <w:szCs w:val="22"/>
          <w:lang w:val="de-DE"/>
        </w:rPr>
        <w:t>Freundliche Grüsse,</w:t>
      </w:r>
    </w:p>
    <w:p w14:paraId="7F23BAF5" w14:textId="77777777" w:rsidR="00E10992" w:rsidRPr="005647AD" w:rsidRDefault="00E10992" w:rsidP="005647AD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617F050A" w14:textId="77777777" w:rsidR="00F67E3A" w:rsidRPr="00F67E3A" w:rsidRDefault="00F67E3A" w:rsidP="00F67E3A">
      <w:pPr>
        <w:widowControl w:val="0"/>
        <w:tabs>
          <w:tab w:val="left" w:pos="5682"/>
        </w:tabs>
        <w:rPr>
          <w:rFonts w:ascii="Arial" w:hAnsi="Arial" w:cs="Arial"/>
          <w:b/>
          <w:szCs w:val="22"/>
          <w:lang w:val="de-DE"/>
        </w:rPr>
      </w:pPr>
      <w:r w:rsidRPr="00F67E3A">
        <w:rPr>
          <w:rFonts w:ascii="Arial" w:hAnsi="Arial" w:cs="Arial"/>
          <w:b/>
          <w:szCs w:val="22"/>
          <w:lang w:val="de-DE"/>
        </w:rPr>
        <w:t xml:space="preserve">&lt;&lt;User_Name&gt;&gt; </w:t>
      </w:r>
    </w:p>
    <w:p w14:paraId="60F14D29" w14:textId="77777777" w:rsidR="00F67E3A" w:rsidRPr="00F67E3A" w:rsidRDefault="00F67E3A" w:rsidP="00F67E3A">
      <w:pPr>
        <w:widowControl w:val="0"/>
        <w:tabs>
          <w:tab w:val="left" w:pos="5682"/>
        </w:tabs>
        <w:rPr>
          <w:rFonts w:ascii="Arial" w:hAnsi="Arial" w:cs="Arial"/>
          <w:b/>
          <w:szCs w:val="22"/>
          <w:lang w:val="de-DE"/>
        </w:rPr>
      </w:pPr>
      <w:r w:rsidRPr="00F67E3A">
        <w:rPr>
          <w:rFonts w:ascii="Arial" w:hAnsi="Arial" w:cs="Arial"/>
          <w:szCs w:val="22"/>
          <w:lang w:val="de-DE"/>
        </w:rPr>
        <w:t>Tel:</w:t>
      </w:r>
      <w:r w:rsidRPr="00F67E3A">
        <w:rPr>
          <w:rFonts w:ascii="Arial" w:hAnsi="Arial" w:cs="Arial"/>
          <w:b/>
          <w:szCs w:val="22"/>
          <w:lang w:val="de-DE"/>
        </w:rPr>
        <w:t xml:space="preserve"> +41 22 761 45 11</w:t>
      </w:r>
    </w:p>
    <w:p w14:paraId="242A19C1" w14:textId="77777777" w:rsidR="00F67E3A" w:rsidRPr="00F67E3A" w:rsidRDefault="00F67E3A" w:rsidP="00F67E3A">
      <w:pPr>
        <w:widowControl w:val="0"/>
        <w:tabs>
          <w:tab w:val="left" w:pos="5682"/>
        </w:tabs>
        <w:rPr>
          <w:rFonts w:ascii="Arial" w:hAnsi="Arial" w:cs="Arial"/>
          <w:b/>
          <w:szCs w:val="22"/>
          <w:lang w:val="de-DE"/>
        </w:rPr>
      </w:pPr>
      <w:r w:rsidRPr="00F67E3A">
        <w:rPr>
          <w:rFonts w:ascii="Arial" w:hAnsi="Arial" w:cs="Arial"/>
          <w:szCs w:val="22"/>
          <w:lang w:val="de-DE"/>
        </w:rPr>
        <w:t>Fax:</w:t>
      </w:r>
      <w:r w:rsidRPr="00F67E3A">
        <w:rPr>
          <w:rFonts w:ascii="Arial" w:hAnsi="Arial" w:cs="Arial"/>
          <w:b/>
          <w:szCs w:val="22"/>
          <w:lang w:val="de-DE"/>
        </w:rPr>
        <w:t xml:space="preserve"> +41 22 306 04 72</w:t>
      </w:r>
    </w:p>
    <w:p w14:paraId="678F1FF8" w14:textId="1B8D6F78" w:rsidR="002E2E55" w:rsidRDefault="00F67E3A" w:rsidP="00F67E3A">
      <w:pPr>
        <w:widowControl w:val="0"/>
        <w:tabs>
          <w:tab w:val="left" w:pos="5682"/>
        </w:tabs>
        <w:rPr>
          <w:rFonts w:ascii="Arial" w:hAnsi="Arial" w:cs="Arial"/>
          <w:b/>
          <w:szCs w:val="22"/>
          <w:lang w:val="de-DE"/>
        </w:rPr>
      </w:pPr>
      <w:r w:rsidRPr="00F67E3A">
        <w:rPr>
          <w:rFonts w:ascii="Arial" w:hAnsi="Arial" w:cs="Arial"/>
          <w:b/>
          <w:szCs w:val="22"/>
          <w:lang w:val="de-DE"/>
        </w:rPr>
        <w:t>lilly_schweiz_cms@lilly.com</w:t>
      </w:r>
    </w:p>
    <w:p w14:paraId="40050494" w14:textId="77777777" w:rsidR="00F67E3A" w:rsidRPr="00F67E3A" w:rsidRDefault="00F67E3A" w:rsidP="00F67E3A">
      <w:pPr>
        <w:widowControl w:val="0"/>
        <w:tabs>
          <w:tab w:val="left" w:pos="5682"/>
        </w:tabs>
        <w:rPr>
          <w:rFonts w:ascii="Arial" w:hAnsi="Arial" w:cs="Arial"/>
          <w:sz w:val="22"/>
          <w:szCs w:val="22"/>
          <w:lang w:val="de-DE" w:eastAsia="it-IT"/>
        </w:rPr>
      </w:pPr>
    </w:p>
    <w:p w14:paraId="3AD2128C" w14:textId="5590E9B6" w:rsidR="0002091F" w:rsidRPr="005647AD" w:rsidRDefault="004D68F3" w:rsidP="004D68F3">
      <w:pPr>
        <w:widowControl w:val="0"/>
        <w:tabs>
          <w:tab w:val="left" w:pos="5682"/>
        </w:tabs>
        <w:rPr>
          <w:rFonts w:ascii="Arial" w:hAnsi="Arial" w:cs="Arial"/>
          <w:sz w:val="22"/>
          <w:szCs w:val="22"/>
          <w:lang w:val="en-US" w:eastAsia="it-IT"/>
        </w:rPr>
      </w:pPr>
      <w:proofErr w:type="spellStart"/>
      <w:r>
        <w:rPr>
          <w:rFonts w:ascii="Arial" w:hAnsi="Arial" w:cs="Arial"/>
          <w:sz w:val="22"/>
          <w:szCs w:val="22"/>
          <w:lang w:val="en-US" w:eastAsia="it-IT"/>
        </w:rPr>
        <w:t>Ihr</w:t>
      </w:r>
      <w:proofErr w:type="spellEnd"/>
      <w:r>
        <w:rPr>
          <w:rFonts w:ascii="Arial" w:hAnsi="Arial" w:cs="Arial"/>
          <w:sz w:val="22"/>
          <w:szCs w:val="22"/>
          <w:lang w:val="en-US" w:eastAsia="it-IT"/>
        </w:rPr>
        <w:t xml:space="preserve"> </w:t>
      </w:r>
      <w:r w:rsidR="00AA6D89" w:rsidRPr="00486646">
        <w:rPr>
          <w:rFonts w:ascii="Arial" w:hAnsi="Arial" w:cs="Arial"/>
          <w:sz w:val="22"/>
          <w:szCs w:val="22"/>
          <w:lang w:val="en-US" w:eastAsia="it-IT"/>
        </w:rPr>
        <w:t>Lilly Customer Meeting Service Team</w:t>
      </w:r>
    </w:p>
    <w:sectPr w:rsidR="0002091F" w:rsidRPr="005647AD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832DF" w14:textId="77777777" w:rsidR="007A33FF" w:rsidRDefault="007A33FF">
      <w:r>
        <w:separator/>
      </w:r>
    </w:p>
  </w:endnote>
  <w:endnote w:type="continuationSeparator" w:id="0">
    <w:p w14:paraId="6A8A1ADE" w14:textId="77777777" w:rsidR="007A33FF" w:rsidRDefault="007A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3"/>
      <w:gridCol w:w="4829"/>
    </w:tblGrid>
    <w:tr w:rsidR="004D68F3" w:rsidRPr="00144A7A" w14:paraId="521B9713" w14:textId="77777777" w:rsidTr="00AE00E6">
      <w:tc>
        <w:tcPr>
          <w:tcW w:w="4493" w:type="dxa"/>
        </w:tcPr>
        <w:p w14:paraId="0DD377A6" w14:textId="77777777" w:rsidR="004D68F3" w:rsidRPr="00144A7A" w:rsidRDefault="004D68F3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144A7A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144A7A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144A7A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4829" w:type="dxa"/>
        </w:tcPr>
        <w:sdt>
          <w:sdtPr>
            <w:rPr>
              <w:rFonts w:ascii="Arial" w:hAnsi="Arial" w:cs="Arial"/>
              <w:sz w:val="18"/>
              <w:szCs w:val="18"/>
            </w:rPr>
            <w:id w:val="-1177890493"/>
            <w:docPartObj>
              <w:docPartGallery w:val="Page Numbers (Top of Page)"/>
              <w:docPartUnique/>
            </w:docPartObj>
          </w:sdtPr>
          <w:sdtEndPr/>
          <w:sdtContent>
            <w:p w14:paraId="04A1E6B0" w14:textId="1BDA51DA" w:rsidR="004D68F3" w:rsidRPr="00144A7A" w:rsidRDefault="002E2E55" w:rsidP="00AE00E6">
              <w:pPr>
                <w:pStyle w:val="Footer"/>
                <w:rPr>
                  <w:rFonts w:ascii="Arial" w:hAnsi="Arial" w:cs="Arial"/>
                  <w:sz w:val="18"/>
                  <w:szCs w:val="18"/>
                </w:rPr>
              </w:pPr>
              <w:r w:rsidRPr="002E2E55">
                <w:rPr>
                  <w:rFonts w:ascii="Arial" w:hAnsi="Arial" w:cs="Arial"/>
                  <w:sz w:val="18"/>
                  <w:szCs w:val="18"/>
                </w:rPr>
                <w:t>&lt;&lt;</w:t>
              </w:r>
              <w:proofErr w:type="spellStart"/>
              <w:r w:rsidRPr="002E2E55">
                <w:rPr>
                  <w:rFonts w:ascii="Arial" w:hAnsi="Arial" w:cs="Arial"/>
                  <w:sz w:val="18"/>
                  <w:szCs w:val="18"/>
                </w:rPr>
                <w:t>Account_Sfx_Nm_GLBL</w:t>
              </w:r>
              <w:proofErr w:type="spellEnd"/>
              <w:r w:rsidRPr="002E2E55">
                <w:rPr>
                  <w:rFonts w:ascii="Arial" w:hAnsi="Arial" w:cs="Arial"/>
                  <w:sz w:val="18"/>
                  <w:szCs w:val="18"/>
                </w:rPr>
                <w:t>&gt;&gt;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4D68F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&lt;&lt;</w:t>
              </w:r>
              <w:proofErr w:type="spellStart"/>
              <w:r w:rsidR="004D68F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Account_LastName</w:t>
              </w:r>
              <w:proofErr w:type="spellEnd"/>
              <w:r w:rsidR="004D68F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 - &lt;&lt;</w:t>
              </w:r>
              <w:proofErr w:type="spellStart"/>
              <w:r w:rsidR="004D68F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Account_Cust_Id_GLBL</w:t>
              </w:r>
              <w:proofErr w:type="spellEnd"/>
              <w:r w:rsidR="004D68F3" w:rsidRPr="00144A7A">
                <w:rPr>
                  <w:rFonts w:ascii="Arial" w:hAnsi="Arial" w:cs="Arial"/>
                  <w:sz w:val="18"/>
                  <w:szCs w:val="18"/>
                  <w:lang w:val="en-US"/>
                </w:rPr>
                <w:t>&gt;&gt;</w:t>
              </w:r>
            </w:p>
          </w:sdtContent>
        </w:sdt>
      </w:tc>
    </w:tr>
  </w:tbl>
  <w:p w14:paraId="3AD21298" w14:textId="77777777" w:rsidR="00DF3747" w:rsidRPr="004D68F3" w:rsidRDefault="00DF3747" w:rsidP="004D6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D996B" w14:textId="77777777" w:rsidR="007A33FF" w:rsidRDefault="007A33FF">
      <w:r>
        <w:separator/>
      </w:r>
    </w:p>
  </w:footnote>
  <w:footnote w:type="continuationSeparator" w:id="0">
    <w:p w14:paraId="303F751A" w14:textId="77777777" w:rsidR="007A33FF" w:rsidRDefault="007A3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8AFC1" w14:textId="42D30CFA" w:rsidR="00802D53" w:rsidRPr="004D68F3" w:rsidRDefault="004D68F3">
    <w:pPr>
      <w:pStyle w:val="Header"/>
      <w:rPr>
        <w:b/>
      </w:rPr>
    </w:pPr>
    <w:r w:rsidRPr="004D68F3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A700CEC" wp14:editId="19EFB668">
          <wp:simplePos x="0" y="0"/>
          <wp:positionH relativeFrom="page">
            <wp:posOffset>5916295</wp:posOffset>
          </wp:positionH>
          <wp:positionV relativeFrom="page">
            <wp:posOffset>536385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D21293" w14:textId="35A59848" w:rsidR="00DF3747" w:rsidRDefault="004D68F3">
    <w:pPr>
      <w:pStyle w:val="Address"/>
      <w:spacing w:before="60"/>
    </w:pPr>
    <w:r w:rsidRPr="004D68F3"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FD24B" wp14:editId="4DA464C1">
              <wp:simplePos x="0" y="0"/>
              <wp:positionH relativeFrom="column">
                <wp:posOffset>4733735</wp:posOffset>
              </wp:positionH>
              <wp:positionV relativeFrom="paragraph">
                <wp:posOffset>560705</wp:posOffset>
              </wp:positionV>
              <wp:extent cx="1562987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987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5E6EA76" w14:textId="77777777" w:rsidR="004D68F3" w:rsidRPr="00144A7A" w:rsidRDefault="004D68F3" w:rsidP="00442569">
                          <w:pPr>
                            <w:jc w:val="both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144A7A">
                            <w:rPr>
                              <w:rFonts w:ascii="DIN-Bold" w:hAnsi="DIN-Bold"/>
                              <w:lang w:val="en-US"/>
                            </w:rPr>
                            <w:t>Eli Lilly (Suisse) SA</w:t>
                          </w:r>
                        </w:p>
                        <w:p w14:paraId="46BD7AD2" w14:textId="77777777" w:rsidR="004D68F3" w:rsidRPr="00350CDA" w:rsidRDefault="004D68F3" w:rsidP="00442569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Chemin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des </w:t>
                          </w:r>
                          <w:proofErr w:type="spellStart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Coquelicots</w:t>
                          </w:r>
                          <w:proofErr w:type="spellEnd"/>
                          <w:r w:rsidRPr="00350CDA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 xml:space="preserve"> 16</w:t>
                          </w:r>
                        </w:p>
                        <w:p w14:paraId="6E1DAED7" w14:textId="77777777" w:rsidR="004D68F3" w:rsidRDefault="004D68F3" w:rsidP="00442569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1214 Vernier/</w:t>
                          </w: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Genf</w:t>
                          </w:r>
                          <w:proofErr w:type="spellEnd"/>
                        </w:p>
                        <w:p w14:paraId="03C9652C" w14:textId="77777777" w:rsidR="004D68F3" w:rsidRDefault="004D68F3" w:rsidP="00442569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32B210AA" w14:textId="77777777" w:rsidR="00E00672" w:rsidRDefault="00E00672" w:rsidP="00442569">
                          <w:pPr>
                            <w:jc w:val="both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E0067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4FD1E51C" w14:textId="74361D00" w:rsidR="004D68F3" w:rsidRDefault="004D68F3" w:rsidP="00442569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72.75pt;margin-top:44.15pt;width:123.0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" filled="f" stroked="f">
              <v:path arrowok="t"/>
              <v:textbox>
                <w:txbxContent>
                  <w:p w14:paraId="45E6EA76" w14:textId="77777777" w:rsidR="004D68F3" w:rsidRPr="00144A7A" w:rsidRDefault="004D68F3" w:rsidP="00442569">
                    <w:pPr>
                      <w:jc w:val="both"/>
                      <w:rPr>
                        <w:rFonts w:ascii="DIN-Bold" w:hAnsi="DIN-Bold"/>
                        <w:lang w:val="en-US"/>
                      </w:rPr>
                    </w:pPr>
                    <w:r w:rsidRPr="00144A7A">
                      <w:rPr>
                        <w:rFonts w:ascii="DIN-Bold" w:hAnsi="DIN-Bold"/>
                        <w:lang w:val="en-US"/>
                      </w:rPr>
                      <w:t>Eli Lilly (Suisse) SA</w:t>
                    </w:r>
                  </w:p>
                  <w:p w14:paraId="46BD7AD2" w14:textId="77777777" w:rsidR="004D68F3" w:rsidRPr="00350CDA" w:rsidRDefault="004D68F3" w:rsidP="00442569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Chemin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des </w:t>
                    </w:r>
                    <w:proofErr w:type="spellStart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Coquelicots</w:t>
                    </w:r>
                    <w:proofErr w:type="spellEnd"/>
                    <w:r w:rsidRPr="00350CDA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 xml:space="preserve"> 16</w:t>
                    </w:r>
                  </w:p>
                  <w:p w14:paraId="6E1DAED7" w14:textId="77777777" w:rsidR="004D68F3" w:rsidRDefault="004D68F3" w:rsidP="00442569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1214 Vernier/</w:t>
                    </w: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Genf</w:t>
                    </w:r>
                    <w:proofErr w:type="spellEnd"/>
                  </w:p>
                  <w:p w14:paraId="03C9652C" w14:textId="77777777" w:rsidR="004D68F3" w:rsidRDefault="004D68F3" w:rsidP="00442569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32B210AA" w14:textId="77777777" w:rsidR="00E00672" w:rsidRDefault="00E00672" w:rsidP="00442569">
                    <w:pPr>
                      <w:jc w:val="both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E00672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4FD1E51C" w14:textId="74361D00" w:rsidR="004D68F3" w:rsidRDefault="004D68F3" w:rsidP="00442569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91F"/>
    <w:rsid w:val="00045BB0"/>
    <w:rsid w:val="000539E2"/>
    <w:rsid w:val="000A00A8"/>
    <w:rsid w:val="000C156B"/>
    <w:rsid w:val="00101C41"/>
    <w:rsid w:val="001C672A"/>
    <w:rsid w:val="00232235"/>
    <w:rsid w:val="00276D1A"/>
    <w:rsid w:val="002E2E55"/>
    <w:rsid w:val="00305F71"/>
    <w:rsid w:val="00347C90"/>
    <w:rsid w:val="00390B84"/>
    <w:rsid w:val="003A2DC7"/>
    <w:rsid w:val="003B28D2"/>
    <w:rsid w:val="003E3348"/>
    <w:rsid w:val="00412504"/>
    <w:rsid w:val="00442569"/>
    <w:rsid w:val="004749CB"/>
    <w:rsid w:val="004B0587"/>
    <w:rsid w:val="004D4CF2"/>
    <w:rsid w:val="004D68F3"/>
    <w:rsid w:val="00563372"/>
    <w:rsid w:val="005647AD"/>
    <w:rsid w:val="005E6486"/>
    <w:rsid w:val="00600083"/>
    <w:rsid w:val="006B4240"/>
    <w:rsid w:val="006B7543"/>
    <w:rsid w:val="006D37F2"/>
    <w:rsid w:val="006F2888"/>
    <w:rsid w:val="00700E38"/>
    <w:rsid w:val="00713854"/>
    <w:rsid w:val="00795282"/>
    <w:rsid w:val="007A33FF"/>
    <w:rsid w:val="007C276A"/>
    <w:rsid w:val="007D79E8"/>
    <w:rsid w:val="00802D53"/>
    <w:rsid w:val="008C3B0D"/>
    <w:rsid w:val="00956D6C"/>
    <w:rsid w:val="009658D6"/>
    <w:rsid w:val="009F29FB"/>
    <w:rsid w:val="00A35940"/>
    <w:rsid w:val="00A97E10"/>
    <w:rsid w:val="00AA6D89"/>
    <w:rsid w:val="00B6065A"/>
    <w:rsid w:val="00B759A2"/>
    <w:rsid w:val="00BD6212"/>
    <w:rsid w:val="00BD6F64"/>
    <w:rsid w:val="00C20810"/>
    <w:rsid w:val="00C5571F"/>
    <w:rsid w:val="00C5737C"/>
    <w:rsid w:val="00C612E3"/>
    <w:rsid w:val="00C95F28"/>
    <w:rsid w:val="00CC4DF7"/>
    <w:rsid w:val="00D75478"/>
    <w:rsid w:val="00DA4842"/>
    <w:rsid w:val="00DA6F74"/>
    <w:rsid w:val="00DF3747"/>
    <w:rsid w:val="00E00672"/>
    <w:rsid w:val="00E10992"/>
    <w:rsid w:val="00E137C2"/>
    <w:rsid w:val="00E213CC"/>
    <w:rsid w:val="00E244E6"/>
    <w:rsid w:val="00E71334"/>
    <w:rsid w:val="00EA3944"/>
    <w:rsid w:val="00EA4E87"/>
    <w:rsid w:val="00F05976"/>
    <w:rsid w:val="00F472E7"/>
    <w:rsid w:val="00F53AFE"/>
    <w:rsid w:val="00F67E3A"/>
    <w:rsid w:val="00FB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3AD21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AA6D8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uiPriority w:val="59"/>
    <w:rsid w:val="00AA6D8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A6D89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A6D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paragraph" w:customStyle="1" w:styleId="Default">
    <w:name w:val="Default"/>
    <w:rsid w:val="00F472E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35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00E38"/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00E38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AA6D89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table" w:styleId="TableGrid">
    <w:name w:val="Table Grid"/>
    <w:basedOn w:val="TableNormal"/>
    <w:uiPriority w:val="59"/>
    <w:rsid w:val="00AA6D89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A6D89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A6D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F3DCA-533B-4CD7-AD72-4A33E802C0AA}"/>
</file>

<file path=customXml/itemProps2.xml><?xml version="1.0" encoding="utf-8"?>
<ds:datastoreItem xmlns:ds="http://schemas.openxmlformats.org/officeDocument/2006/customXml" ds:itemID="{94655F73-A7DA-4603-ABC7-A18991BEE969}"/>
</file>

<file path=customXml/itemProps3.xml><?xml version="1.0" encoding="utf-8"?>
<ds:datastoreItem xmlns:ds="http://schemas.openxmlformats.org/officeDocument/2006/customXml" ds:itemID="{4EB79CD1-6057-42C4-A631-68075BBA136A}"/>
</file>

<file path=customXml/itemProps4.xml><?xml version="1.0" encoding="utf-8"?>
<ds:datastoreItem xmlns:ds="http://schemas.openxmlformats.org/officeDocument/2006/customXml" ds:itemID="{FA771F63-6F36-4120-9487-98E912B1A3CD}"/>
</file>

<file path=customXml/itemProps5.xml><?xml version="1.0" encoding="utf-8"?>
<ds:datastoreItem xmlns:ds="http://schemas.openxmlformats.org/officeDocument/2006/customXml" ds:itemID="{F082DCD8-C6A6-4899-9C43-4B70821E5449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283</TotalTime>
  <Pages>1</Pages>
  <Words>131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17</cp:revision>
  <cp:lastPrinted>2000-04-05T13:26:00Z</cp:lastPrinted>
  <dcterms:created xsi:type="dcterms:W3CDTF">2014-07-08T17:48:00Z</dcterms:created>
  <dcterms:modified xsi:type="dcterms:W3CDTF">2014-08-28T08:01:00Z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