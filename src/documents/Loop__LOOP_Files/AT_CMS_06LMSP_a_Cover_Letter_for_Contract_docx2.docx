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C8DB5" w14:textId="77777777" w:rsidR="00250740" w:rsidRDefault="00250740" w:rsidP="00045BB0">
      <w:pPr>
        <w:pStyle w:val="BodyText"/>
        <w:rPr>
          <w:rFonts w:ascii="Arial" w:hAnsi="Arial" w:cs="Arial"/>
          <w:sz w:val="22"/>
          <w:szCs w:val="22"/>
          <w:highlight w:val="yellow"/>
        </w:rPr>
      </w:pPr>
    </w:p>
    <w:tbl>
      <w:tblPr>
        <w:tblStyle w:val="TableGrid"/>
        <w:tblpPr w:leftFromText="180" w:rightFromText="180" w:vertAnchor="page" w:horzAnchor="margin" w:tblpX="108" w:tblpY="2361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567"/>
        <w:gridCol w:w="567"/>
        <w:gridCol w:w="1701"/>
      </w:tblGrid>
      <w:tr w:rsidR="00250740" w:rsidRPr="00CA3876" w14:paraId="15F1E229" w14:textId="77777777" w:rsidTr="00477D50">
        <w:trPr>
          <w:trHeight w:val="1843"/>
        </w:trPr>
        <w:tc>
          <w:tcPr>
            <w:tcW w:w="7196" w:type="dxa"/>
            <w:gridSpan w:val="2"/>
          </w:tcPr>
          <w:p w14:paraId="1BD41EAF" w14:textId="60901A68" w:rsidR="0080702A" w:rsidRPr="0097550E" w:rsidRDefault="0080702A" w:rsidP="00477D50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550E">
              <w:rPr>
                <w:rFonts w:ascii="Arial" w:hAnsi="Arial" w:cs="Arial"/>
                <w:sz w:val="22"/>
                <w:szCs w:val="22"/>
                <w:lang w:val="en-US"/>
              </w:rPr>
              <w:t xml:space="preserve">&lt;&lt;Account_MERC_Sfx_Nm_GLBL&gt;&gt; </w:t>
            </w:r>
            <w:r w:rsidR="00AD2B37" w:rsidRPr="0097550E">
              <w:rPr>
                <w:rFonts w:ascii="Arial" w:hAnsi="Arial" w:cs="Arial"/>
                <w:sz w:val="22"/>
                <w:szCs w:val="22"/>
                <w:lang w:val="en-US"/>
              </w:rPr>
              <w:t>&lt;&lt;Account_MERC_Name&gt;&gt;</w:t>
            </w:r>
          </w:p>
          <w:p w14:paraId="006A1D35" w14:textId="77777777" w:rsidR="00250740" w:rsidRPr="0097550E" w:rsidRDefault="00250740" w:rsidP="00477D50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550E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01EF263E" w14:textId="77777777" w:rsidR="00250740" w:rsidRPr="0097550E" w:rsidRDefault="00250740" w:rsidP="00477D50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550E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1663222" w14:textId="77777777" w:rsidR="00250740" w:rsidRPr="0097550E" w:rsidRDefault="00250740" w:rsidP="00477D50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550E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487ACC1E" w14:textId="38656E68" w:rsidR="00250740" w:rsidRPr="00600EBB" w:rsidRDefault="00250740" w:rsidP="00477D5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14:paraId="29F57D0E" w14:textId="77777777" w:rsidR="00250740" w:rsidRPr="00CA3876" w:rsidRDefault="00250740" w:rsidP="00477D5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3DB0F96" w14:textId="2D4D2578" w:rsidR="00250740" w:rsidRPr="00CA3876" w:rsidRDefault="00250740" w:rsidP="00477D50">
            <w:pPr>
              <w:pStyle w:val="Adresse"/>
              <w:rPr>
                <w:szCs w:val="22"/>
                <w:lang w:val="en-US"/>
              </w:rPr>
            </w:pPr>
          </w:p>
        </w:tc>
      </w:tr>
      <w:tr w:rsidR="00250740" w:rsidRPr="00A80435" w14:paraId="23FB4C11" w14:textId="77777777" w:rsidTr="00477D50">
        <w:tc>
          <w:tcPr>
            <w:tcW w:w="6629" w:type="dxa"/>
          </w:tcPr>
          <w:p w14:paraId="7B7DEB40" w14:textId="77777777" w:rsidR="00250740" w:rsidRPr="00CA3876" w:rsidRDefault="00250740" w:rsidP="00477D50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8B6E479" w14:textId="77777777" w:rsidR="00250740" w:rsidRPr="003557D7" w:rsidRDefault="00250740" w:rsidP="00477D50">
            <w:pPr>
              <w:rPr>
                <w:rFonts w:asciiTheme="majorHAnsi" w:hAnsiTheme="majorHAnsi" w:cstheme="majorHAnsi"/>
                <w:szCs w:val="22"/>
                <w:lang w:val="en-US"/>
              </w:rPr>
            </w:pPr>
          </w:p>
        </w:tc>
        <w:tc>
          <w:tcPr>
            <w:tcW w:w="2268" w:type="dxa"/>
            <w:gridSpan w:val="2"/>
            <w:vAlign w:val="bottom"/>
          </w:tcPr>
          <w:p w14:paraId="493871D2" w14:textId="157353F7" w:rsidR="0050568F" w:rsidRDefault="0050568F" w:rsidP="00477D5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FEA926" w14:textId="77777777" w:rsidR="000F5BEF" w:rsidRDefault="000F5BEF" w:rsidP="00477D5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67B0EE" w14:textId="172C5CC9" w:rsidR="00250740" w:rsidRPr="00CA3876" w:rsidRDefault="00250740" w:rsidP="00477D50">
            <w:pPr>
              <w:rPr>
                <w:rFonts w:ascii="Arial" w:hAnsi="Arial" w:cs="Arial"/>
                <w:sz w:val="22"/>
                <w:szCs w:val="22"/>
              </w:rPr>
            </w:pPr>
            <w:r w:rsidRPr="00CA3876">
              <w:rPr>
                <w:rFonts w:ascii="Arial" w:hAnsi="Arial" w:cs="Arial"/>
                <w:sz w:val="22"/>
                <w:szCs w:val="22"/>
              </w:rPr>
              <w:t>&lt;&lt;Today__s&gt;&gt;</w:t>
            </w:r>
          </w:p>
        </w:tc>
      </w:tr>
    </w:tbl>
    <w:p w14:paraId="522EFB8E" w14:textId="03E8C0F5" w:rsidR="00045BB0" w:rsidRDefault="0050568F" w:rsidP="00045BB0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  <w:r w:rsidRPr="0050568F">
        <w:rPr>
          <w:rFonts w:ascii="Arial" w:hAnsi="Arial" w:cs="Arial"/>
          <w:b/>
          <w:sz w:val="22"/>
          <w:szCs w:val="22"/>
          <w:lang w:val="en-US"/>
        </w:rPr>
        <w:t>Vertragsunterlagen</w:t>
      </w:r>
    </w:p>
    <w:p w14:paraId="127DEC8E" w14:textId="77777777" w:rsidR="0050568F" w:rsidRPr="00250740" w:rsidRDefault="0050568F" w:rsidP="00045BB0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522EFB92" w14:textId="0DC06244" w:rsidR="00045BB0" w:rsidRPr="00250740" w:rsidRDefault="00A87D7E" w:rsidP="00045BB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de-DE" w:bidi="he-IL"/>
        </w:rPr>
      </w:pPr>
      <w:r w:rsidRPr="00250740">
        <w:rPr>
          <w:rFonts w:ascii="Arial" w:hAnsi="Arial" w:cs="Arial"/>
          <w:sz w:val="22"/>
          <w:szCs w:val="22"/>
          <w:lang w:val="de-DE" w:bidi="he-IL"/>
        </w:rPr>
        <w:t>Se</w:t>
      </w:r>
      <w:r w:rsidR="00763202" w:rsidRPr="00250740">
        <w:rPr>
          <w:rFonts w:ascii="Arial" w:hAnsi="Arial" w:cs="Arial"/>
          <w:sz w:val="22"/>
          <w:szCs w:val="22"/>
          <w:lang w:val="de-DE" w:bidi="he-IL"/>
        </w:rPr>
        <w:t>hr geehrte/r</w:t>
      </w:r>
      <w:r w:rsidRPr="00250740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AD2B37" w:rsidRPr="00697F33">
        <w:rPr>
          <w:rFonts w:ascii="Arial" w:hAnsi="Arial" w:cs="Arial"/>
          <w:sz w:val="22"/>
          <w:szCs w:val="22"/>
          <w:lang w:val="en-US"/>
        </w:rPr>
        <w:t>&lt;&lt;Account_Merc_Title_Desc_Glbl&gt;&gt;</w:t>
      </w:r>
      <w:r w:rsidR="00AD2B37">
        <w:rPr>
          <w:rFonts w:ascii="Arial" w:hAnsi="Arial" w:cs="Arial"/>
          <w:sz w:val="22"/>
          <w:szCs w:val="22"/>
          <w:lang w:val="en-US"/>
        </w:rPr>
        <w:t xml:space="preserve"> </w:t>
      </w:r>
      <w:r w:rsidR="0080702A" w:rsidRPr="00697F33">
        <w:rPr>
          <w:rFonts w:ascii="Arial" w:hAnsi="Arial" w:cs="Arial"/>
          <w:sz w:val="22"/>
          <w:szCs w:val="22"/>
          <w:lang w:val="en-US"/>
        </w:rPr>
        <w:t>&lt;&lt;Account_MERC_Sfx_Nm_GLBL&gt;&gt;</w:t>
      </w:r>
      <w:r w:rsidR="0080702A"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="0080702A" w:rsidRPr="00D04DD9">
        <w:rPr>
          <w:rFonts w:ascii="Arial" w:hAnsi="Arial" w:cs="Arial"/>
          <w:sz w:val="22"/>
          <w:szCs w:val="22"/>
          <w:lang w:val="en-US"/>
        </w:rPr>
        <w:t>&lt;&lt;Account_MERC_LastName&gt;&gt;</w:t>
      </w:r>
      <w:r w:rsidR="0080702A"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522EFB93" w14:textId="77777777" w:rsidR="00E71334" w:rsidRPr="00250740" w:rsidRDefault="00E71334">
      <w:pPr>
        <w:pStyle w:val="BodyText"/>
        <w:rPr>
          <w:rFonts w:ascii="Arial" w:hAnsi="Arial" w:cs="Arial"/>
          <w:sz w:val="22"/>
          <w:szCs w:val="22"/>
          <w:lang w:val="de-DE"/>
        </w:rPr>
      </w:pPr>
    </w:p>
    <w:p w14:paraId="0EBA9C7F" w14:textId="70BA513D" w:rsidR="00763202" w:rsidRPr="00250740" w:rsidRDefault="003D5746" w:rsidP="00D054AC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250740">
        <w:rPr>
          <w:rFonts w:ascii="Arial" w:hAnsi="Arial" w:cs="Arial"/>
          <w:sz w:val="22"/>
          <w:szCs w:val="22"/>
          <w:lang w:val="de-DE"/>
        </w:rPr>
        <w:t>w</w:t>
      </w:r>
      <w:r w:rsidR="00EB75BD" w:rsidRPr="00250740">
        <w:rPr>
          <w:rFonts w:ascii="Arial" w:hAnsi="Arial" w:cs="Arial"/>
          <w:sz w:val="22"/>
          <w:szCs w:val="22"/>
          <w:lang w:val="de-DE"/>
        </w:rPr>
        <w:t xml:space="preserve">ir freuen uns </w:t>
      </w:r>
      <w:r w:rsidRPr="00250740">
        <w:rPr>
          <w:rFonts w:ascii="Arial" w:hAnsi="Arial" w:cs="Arial"/>
          <w:sz w:val="22"/>
          <w:szCs w:val="22"/>
          <w:lang w:val="de-DE"/>
        </w:rPr>
        <w:t xml:space="preserve">sehr </w:t>
      </w:r>
      <w:r w:rsidR="00EB75BD" w:rsidRPr="00250740">
        <w:rPr>
          <w:rFonts w:ascii="Arial" w:hAnsi="Arial" w:cs="Arial"/>
          <w:sz w:val="22"/>
          <w:szCs w:val="22"/>
          <w:lang w:val="de-DE"/>
        </w:rPr>
        <w:t xml:space="preserve">über Ihre Bereitschaft, </w:t>
      </w:r>
      <w:r w:rsidR="009D2346" w:rsidRPr="00250740">
        <w:rPr>
          <w:rFonts w:ascii="Arial" w:hAnsi="Arial" w:cs="Arial"/>
          <w:sz w:val="22"/>
          <w:szCs w:val="22"/>
          <w:lang w:val="de-DE"/>
        </w:rPr>
        <w:t>uns mit Ihrer Expertise zu unterstützen</w:t>
      </w:r>
      <w:r w:rsidR="00EB75BD" w:rsidRPr="00250740">
        <w:rPr>
          <w:rFonts w:ascii="Arial" w:hAnsi="Arial" w:cs="Arial"/>
          <w:sz w:val="22"/>
          <w:szCs w:val="22"/>
          <w:lang w:val="de-DE"/>
        </w:rPr>
        <w:t>.</w:t>
      </w:r>
    </w:p>
    <w:p w14:paraId="1045449C" w14:textId="77777777" w:rsidR="00250740" w:rsidRDefault="009D2346" w:rsidP="00D054AC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250740">
        <w:rPr>
          <w:rFonts w:ascii="Arial" w:hAnsi="Arial" w:cs="Arial"/>
          <w:sz w:val="22"/>
          <w:szCs w:val="22"/>
          <w:lang w:val="de-DE"/>
        </w:rPr>
        <w:t>Be</w:t>
      </w:r>
      <w:r w:rsidR="00EB75BD" w:rsidRPr="00250740">
        <w:rPr>
          <w:rFonts w:ascii="Arial" w:hAnsi="Arial" w:cs="Arial"/>
          <w:sz w:val="22"/>
          <w:szCs w:val="22"/>
          <w:lang w:val="de-DE"/>
        </w:rPr>
        <w:t xml:space="preserve">igefügt senden wir Ihnen </w:t>
      </w:r>
      <w:r w:rsidR="00872E4E" w:rsidRPr="00250740">
        <w:rPr>
          <w:rFonts w:ascii="Arial" w:hAnsi="Arial" w:cs="Arial"/>
          <w:sz w:val="22"/>
          <w:szCs w:val="22"/>
          <w:lang w:val="de-DE"/>
        </w:rPr>
        <w:t xml:space="preserve">Ihre </w:t>
      </w:r>
      <w:r w:rsidR="00EB75BD" w:rsidRPr="00250740">
        <w:rPr>
          <w:rFonts w:ascii="Arial" w:hAnsi="Arial" w:cs="Arial"/>
          <w:sz w:val="22"/>
          <w:szCs w:val="22"/>
          <w:lang w:val="de-DE"/>
        </w:rPr>
        <w:t>Vertragsunterlagen für die Veranstaltung</w:t>
      </w:r>
      <w:r w:rsidR="00250740">
        <w:rPr>
          <w:rFonts w:ascii="Arial" w:hAnsi="Arial" w:cs="Arial"/>
          <w:sz w:val="22"/>
          <w:szCs w:val="22"/>
          <w:lang w:val="de-DE"/>
        </w:rPr>
        <w:t>:</w:t>
      </w:r>
    </w:p>
    <w:p w14:paraId="7B654150" w14:textId="77777777" w:rsidR="00250740" w:rsidRDefault="00250740" w:rsidP="00D054AC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</w:p>
    <w:p w14:paraId="597F8AC2" w14:textId="77777777" w:rsidR="002F0E38" w:rsidRDefault="002F0E38" w:rsidP="00250740">
      <w:pPr>
        <w:autoSpaceDE w:val="0"/>
        <w:autoSpaceDN w:val="0"/>
        <w:spacing w:line="240" w:lineRule="atLeast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2F0E38">
        <w:rPr>
          <w:rFonts w:ascii="Arial" w:hAnsi="Arial" w:cs="Arial"/>
          <w:b/>
          <w:sz w:val="22"/>
          <w:szCs w:val="22"/>
          <w:lang w:val="de-DE"/>
        </w:rPr>
        <w:t>&lt;&lt;Meeting_Name_MERC_Name&gt;&gt;</w:t>
      </w:r>
    </w:p>
    <w:p w14:paraId="3FD97A6E" w14:textId="77777777" w:rsidR="007957C8" w:rsidRPr="00250740" w:rsidRDefault="002F0E38" w:rsidP="007957C8">
      <w:pPr>
        <w:autoSpaceDE w:val="0"/>
        <w:autoSpaceDN w:val="0"/>
        <w:spacing w:line="240" w:lineRule="atLeast"/>
        <w:jc w:val="center"/>
        <w:rPr>
          <w:rFonts w:ascii="Arial" w:hAnsi="Arial" w:cs="Arial"/>
          <w:sz w:val="22"/>
          <w:szCs w:val="22"/>
          <w:lang w:val="de-DE"/>
        </w:rPr>
      </w:pPr>
      <w:r w:rsidRPr="002F0E38">
        <w:rPr>
          <w:rFonts w:ascii="Arial" w:hAnsi="Arial" w:cs="Arial"/>
          <w:sz w:val="22"/>
          <w:szCs w:val="22"/>
          <w:lang w:val="de-DE"/>
        </w:rPr>
        <w:t>&lt;&lt;Meeting_Name_MERC_Date_of_Event_MERC__s&gt;&gt;</w:t>
      </w:r>
      <w:r w:rsidR="007957C8">
        <w:rPr>
          <w:rFonts w:ascii="Arial" w:hAnsi="Arial" w:cs="Arial"/>
          <w:sz w:val="22"/>
          <w:szCs w:val="22"/>
          <w:lang w:val="de-DE"/>
        </w:rPr>
        <w:t>-</w:t>
      </w:r>
      <w:r w:rsidR="007957C8" w:rsidRPr="007957C8">
        <w:rPr>
          <w:rFonts w:ascii="Arial" w:hAnsi="Arial" w:cs="Arial"/>
          <w:sz w:val="22"/>
          <w:szCs w:val="22"/>
          <w:lang w:val="de-DE"/>
        </w:rPr>
        <w:t>&lt;&lt;Meeting_Name_MERC_End_Date_of_Event_MERC__s&gt;&gt;</w:t>
      </w:r>
    </w:p>
    <w:p w14:paraId="0C508396" w14:textId="3A02379F" w:rsidR="00250740" w:rsidRDefault="00250740" w:rsidP="00250740">
      <w:pPr>
        <w:autoSpaceDE w:val="0"/>
        <w:autoSpaceDN w:val="0"/>
        <w:spacing w:line="240" w:lineRule="atLeast"/>
        <w:jc w:val="center"/>
        <w:rPr>
          <w:rFonts w:ascii="Arial" w:hAnsi="Arial" w:cs="Arial"/>
          <w:sz w:val="22"/>
          <w:szCs w:val="22"/>
          <w:lang w:val="de-DE"/>
        </w:rPr>
      </w:pPr>
    </w:p>
    <w:p w14:paraId="537B5802" w14:textId="72CB740E" w:rsidR="00EB75BD" w:rsidRPr="00250740" w:rsidRDefault="00EB75BD" w:rsidP="00EB75BD">
      <w:pPr>
        <w:pStyle w:val="ListParagraph"/>
        <w:numPr>
          <w:ilvl w:val="0"/>
          <w:numId w:val="1"/>
        </w:num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250740">
        <w:rPr>
          <w:rFonts w:ascii="Arial" w:hAnsi="Arial" w:cs="Arial"/>
          <w:sz w:val="22"/>
          <w:szCs w:val="22"/>
          <w:lang w:val="de-DE"/>
        </w:rPr>
        <w:t>Dienstleistungsver</w:t>
      </w:r>
      <w:r w:rsidR="00763202" w:rsidRPr="00250740">
        <w:rPr>
          <w:rFonts w:ascii="Arial" w:hAnsi="Arial" w:cs="Arial"/>
          <w:sz w:val="22"/>
          <w:szCs w:val="22"/>
          <w:lang w:val="de-DE"/>
        </w:rPr>
        <w:t xml:space="preserve">trag </w:t>
      </w:r>
    </w:p>
    <w:p w14:paraId="15E8B65D" w14:textId="47E83F78" w:rsidR="00582F20" w:rsidRPr="00250740" w:rsidRDefault="00582F20" w:rsidP="00EB75BD">
      <w:pPr>
        <w:pStyle w:val="ListParagraph"/>
        <w:numPr>
          <w:ilvl w:val="0"/>
          <w:numId w:val="1"/>
        </w:num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250740">
        <w:rPr>
          <w:rFonts w:ascii="Arial" w:hAnsi="Arial" w:cs="Arial"/>
          <w:sz w:val="22"/>
          <w:szCs w:val="22"/>
          <w:lang w:val="de-DE"/>
        </w:rPr>
        <w:t>Honorar-</w:t>
      </w:r>
      <w:r w:rsidR="0050568F">
        <w:rPr>
          <w:rFonts w:ascii="Arial" w:hAnsi="Arial" w:cs="Arial"/>
          <w:sz w:val="22"/>
          <w:szCs w:val="22"/>
          <w:lang w:val="de-DE"/>
        </w:rPr>
        <w:t xml:space="preserve"> </w:t>
      </w:r>
      <w:r w:rsidR="009D2346" w:rsidRPr="00250740">
        <w:rPr>
          <w:rFonts w:ascii="Arial" w:hAnsi="Arial" w:cs="Arial"/>
          <w:sz w:val="22"/>
          <w:szCs w:val="22"/>
          <w:lang w:val="de-DE"/>
        </w:rPr>
        <w:t xml:space="preserve">und </w:t>
      </w:r>
      <w:r w:rsidRPr="00250740">
        <w:rPr>
          <w:rFonts w:ascii="Arial" w:hAnsi="Arial" w:cs="Arial"/>
          <w:sz w:val="22"/>
          <w:szCs w:val="22"/>
          <w:lang w:val="de-DE"/>
        </w:rPr>
        <w:t>Reisekostenabrechnungsformular</w:t>
      </w:r>
    </w:p>
    <w:p w14:paraId="24F002A3" w14:textId="7224D167" w:rsidR="00582F20" w:rsidRDefault="00582F20" w:rsidP="00EB75BD">
      <w:pPr>
        <w:pStyle w:val="ListParagraph"/>
        <w:numPr>
          <w:ilvl w:val="0"/>
          <w:numId w:val="1"/>
        </w:num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250740">
        <w:rPr>
          <w:rFonts w:ascii="Arial" w:hAnsi="Arial" w:cs="Arial"/>
          <w:sz w:val="22"/>
          <w:szCs w:val="22"/>
          <w:lang w:val="de-DE"/>
        </w:rPr>
        <w:t>Reise</w:t>
      </w:r>
      <w:r w:rsidR="00150C5A" w:rsidRPr="00250740">
        <w:rPr>
          <w:rFonts w:ascii="Arial" w:hAnsi="Arial" w:cs="Arial"/>
          <w:sz w:val="22"/>
          <w:szCs w:val="22"/>
          <w:lang w:val="de-DE"/>
        </w:rPr>
        <w:t>r</w:t>
      </w:r>
      <w:r w:rsidRPr="00250740">
        <w:rPr>
          <w:rFonts w:ascii="Arial" w:hAnsi="Arial" w:cs="Arial"/>
          <w:sz w:val="22"/>
          <w:szCs w:val="22"/>
          <w:lang w:val="de-DE"/>
        </w:rPr>
        <w:t>ichtlinien</w:t>
      </w:r>
    </w:p>
    <w:p w14:paraId="1BD8088C" w14:textId="434B8C87" w:rsidR="003225DB" w:rsidRPr="00250740" w:rsidRDefault="00BE1520" w:rsidP="00BE1520">
      <w:pPr>
        <w:pStyle w:val="ListParagraph"/>
        <w:numPr>
          <w:ilvl w:val="0"/>
          <w:numId w:val="1"/>
        </w:num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BE1520">
        <w:rPr>
          <w:rFonts w:ascii="Arial" w:hAnsi="Arial" w:cs="Arial"/>
          <w:sz w:val="22"/>
          <w:szCs w:val="22"/>
          <w:lang w:val="de-DE"/>
        </w:rPr>
        <w:t>Vortragsfreigabe</w:t>
      </w:r>
    </w:p>
    <w:p w14:paraId="522EFB96" w14:textId="707120E3" w:rsidR="00D054AC" w:rsidRPr="00250740" w:rsidRDefault="00D054AC" w:rsidP="00D054AC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</w:p>
    <w:p w14:paraId="2EC1B209" w14:textId="1410680C" w:rsidR="00EA4DBF" w:rsidRPr="00BF5E27" w:rsidRDefault="00EA4DBF" w:rsidP="00EA4DBF">
      <w:pPr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="00B91612" w:rsidRPr="00B91612">
        <w:rPr>
          <w:rFonts w:ascii="Arial" w:hAnsi="Arial" w:cs="Arial"/>
          <w:sz w:val="22"/>
          <w:szCs w:val="22"/>
          <w:lang w:val="de-DE"/>
        </w:rPr>
        <w:instrText>&lt;&lt;HCP_Contract_MERC_RecordType&gt;&gt;</w:instrText>
      </w:r>
      <w:r>
        <w:rPr>
          <w:rFonts w:ascii="Arial" w:hAnsi="Arial" w:cs="Arial"/>
          <w:sz w:val="22"/>
          <w:szCs w:val="22"/>
          <w:lang w:val="de-DE"/>
        </w:rPr>
        <w:instrText>"="Master Service Agreement"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A4DBF" w14:paraId="0F898A00" w14:textId="77777777" w:rsidTr="00CD2A83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57D7DEC1" w14:textId="77777777" w:rsidR="00EA4DBF" w:rsidRPr="00C9763D" w:rsidRDefault="00EA4DBF" w:rsidP="00CD2A83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250740">
              <w:rPr>
                <w:rFonts w:ascii="Arial" w:hAnsi="Arial" w:cs="Arial"/>
                <w:sz w:val="22"/>
                <w:szCs w:val="22"/>
                <w:lang w:val="de-DE"/>
              </w:rPr>
              <w:instrText>Bitte senden Sie uns eine Kopie des mehrseitigen, von Ihnen unterzeichneten Vertrages mit Anhängen zurück per</w:instrTex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instrText>:</w:instrText>
            </w:r>
          </w:p>
        </w:tc>
      </w:tr>
    </w:tbl>
    <w:p w14:paraId="2A7FED74" w14:textId="345717BE" w:rsidR="00EA4DBF" w:rsidRPr="00BF5E27" w:rsidRDefault="00EA4DBF" w:rsidP="00EA4DBF">
      <w:pPr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 w:rsidRPr="00BF5E27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="00B91612" w:rsidRPr="00B91612">
        <w:rPr>
          <w:rFonts w:ascii="Arial" w:hAnsi="Arial" w:cs="Arial"/>
          <w:sz w:val="22"/>
          <w:szCs w:val="22"/>
          <w:lang w:val="de-DE"/>
        </w:rPr>
        <w:instrText>&lt;&lt;HCP_Contract_MERC_RecordType&gt;&gt;</w:instrText>
      </w:r>
      <w:r>
        <w:rPr>
          <w:rFonts w:ascii="Arial" w:hAnsi="Arial" w:cs="Arial"/>
          <w:sz w:val="22"/>
          <w:szCs w:val="22"/>
          <w:lang w:val="de-DE"/>
        </w:rPr>
        <w:instrText>"="Single Event Contract"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A4DBF" w14:paraId="14D898AE" w14:textId="77777777" w:rsidTr="00CD2A83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08C5519D" w14:textId="77777777" w:rsidR="00EA4DBF" w:rsidRPr="00C9763D" w:rsidRDefault="00EA4DBF" w:rsidP="00CD2A83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C9763D">
              <w:rPr>
                <w:rFonts w:ascii="Arial" w:hAnsi="Arial" w:cs="Arial"/>
                <w:sz w:val="22"/>
                <w:szCs w:val="22"/>
                <w:lang w:val="de-DE"/>
              </w:rPr>
              <w:instrText>Bitte senden Sie uns den von Ihnen unterzeichneten Vertrag zurück:</w:instrText>
            </w:r>
          </w:p>
        </w:tc>
      </w:tr>
    </w:tbl>
    <w:p w14:paraId="5465F7DE" w14:textId="2F97EC91" w:rsidR="00EA4DBF" w:rsidRPr="00BF5E27" w:rsidRDefault="00EA4DBF" w:rsidP="00EA4DBF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 w:rsidRPr="00BF5E27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="00B91612" w:rsidRPr="00B91612">
        <w:rPr>
          <w:rFonts w:ascii="Arial" w:hAnsi="Arial" w:cs="Arial"/>
          <w:sz w:val="22"/>
          <w:szCs w:val="22"/>
          <w:lang w:val="de-DE"/>
        </w:rPr>
        <w:instrText>&lt;&lt;HCP_Contract_MERC_RecordType&gt;&gt;</w:instrText>
      </w:r>
      <w:r>
        <w:rPr>
          <w:rFonts w:ascii="Arial" w:hAnsi="Arial" w:cs="Arial"/>
          <w:sz w:val="22"/>
          <w:szCs w:val="22"/>
          <w:lang w:val="de-DE"/>
        </w:rPr>
        <w:instrText>"="Work Order"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A4DBF" w14:paraId="2939D103" w14:textId="77777777" w:rsidTr="00CD2A83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66E2E360" w14:textId="77777777" w:rsidR="00EA4DBF" w:rsidRDefault="00EA4DBF" w:rsidP="00CD2A83">
            <w:pPr>
              <w:rPr>
                <w:rFonts w:ascii="Arial" w:hAnsi="Arial" w:cs="Arial"/>
                <w:sz w:val="22"/>
                <w:szCs w:val="22"/>
              </w:rPr>
            </w:pPr>
            <w:r w:rsidRPr="00C9763D">
              <w:rPr>
                <w:rFonts w:ascii="Arial" w:hAnsi="Arial" w:cs="Arial"/>
                <w:sz w:val="22"/>
                <w:szCs w:val="22"/>
                <w:lang w:val="de-DE"/>
              </w:rPr>
              <w:instrText>Bitte senden Sie uns den von Ihnen unterzeichneten Vertrag zurück:</w:instrText>
            </w:r>
          </w:p>
        </w:tc>
      </w:tr>
    </w:tbl>
    <w:p w14:paraId="2A143296" w14:textId="77777777" w:rsidR="00EA4DBF" w:rsidRDefault="00EA4DBF" w:rsidP="00EA4DBF">
      <w:pPr>
        <w:spacing w:after="200" w:line="276" w:lineRule="auto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 w:rsidRPr="00BF5E27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</w:p>
    <w:p w14:paraId="2495E2FD" w14:textId="77777777" w:rsidR="0050568F" w:rsidRPr="0050568F" w:rsidRDefault="0050568F" w:rsidP="0050568F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50568F">
        <w:rPr>
          <w:rFonts w:ascii="Arial" w:hAnsi="Arial" w:cs="Arial"/>
          <w:sz w:val="22"/>
          <w:szCs w:val="22"/>
          <w:lang w:val="de-DE"/>
        </w:rPr>
        <w:t>Lilly Customer Meeting Service Team</w:t>
      </w:r>
    </w:p>
    <w:p w14:paraId="2531C09B" w14:textId="77777777" w:rsidR="0050568F" w:rsidRPr="0050568F" w:rsidRDefault="0050568F" w:rsidP="0050568F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50568F">
        <w:rPr>
          <w:rFonts w:ascii="Arial" w:hAnsi="Arial" w:cs="Arial"/>
          <w:sz w:val="22"/>
          <w:szCs w:val="22"/>
          <w:lang w:val="de-DE"/>
        </w:rPr>
        <w:t>Eli Lilly GmbH</w:t>
      </w:r>
    </w:p>
    <w:p w14:paraId="00B6B2BC" w14:textId="77777777" w:rsidR="0050568F" w:rsidRPr="0050568F" w:rsidRDefault="0050568F" w:rsidP="0050568F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50568F">
        <w:rPr>
          <w:rFonts w:ascii="Arial" w:hAnsi="Arial" w:cs="Arial"/>
          <w:sz w:val="22"/>
          <w:szCs w:val="22"/>
          <w:lang w:val="de-DE"/>
        </w:rPr>
        <w:t>Kölblgasse 8-10</w:t>
      </w:r>
    </w:p>
    <w:p w14:paraId="7BF38127" w14:textId="77777777" w:rsidR="0050568F" w:rsidRPr="0050568F" w:rsidRDefault="0050568F" w:rsidP="0050568F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50568F">
        <w:rPr>
          <w:rFonts w:ascii="Arial" w:hAnsi="Arial" w:cs="Arial"/>
          <w:sz w:val="22"/>
          <w:szCs w:val="22"/>
          <w:lang w:val="de-DE"/>
        </w:rPr>
        <w:t>1030 Wien</w:t>
      </w:r>
    </w:p>
    <w:p w14:paraId="47AEB17A" w14:textId="77777777" w:rsidR="0050568F" w:rsidRPr="0050568F" w:rsidRDefault="0050568F" w:rsidP="0050568F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50568F">
        <w:rPr>
          <w:rFonts w:ascii="Arial" w:hAnsi="Arial" w:cs="Arial"/>
          <w:sz w:val="22"/>
          <w:szCs w:val="22"/>
          <w:lang w:val="de-DE"/>
        </w:rPr>
        <w:t>E-Mail: Lilly_Austria_CMS@lilly.com</w:t>
      </w:r>
    </w:p>
    <w:p w14:paraId="332328D4" w14:textId="3B7A7104" w:rsidR="00A64E52" w:rsidRDefault="0050568F" w:rsidP="0050568F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50568F">
        <w:rPr>
          <w:rFonts w:ascii="Arial" w:hAnsi="Arial" w:cs="Arial"/>
          <w:sz w:val="22"/>
          <w:szCs w:val="22"/>
          <w:lang w:val="de-DE"/>
        </w:rPr>
        <w:t>Fax: 01/71178 552</w:t>
      </w:r>
    </w:p>
    <w:p w14:paraId="5AD86A7F" w14:textId="77777777" w:rsidR="0050568F" w:rsidRPr="00250740" w:rsidRDefault="0050568F" w:rsidP="0050568F">
      <w:pPr>
        <w:spacing w:line="276" w:lineRule="auto"/>
        <w:rPr>
          <w:rFonts w:ascii="Arial" w:eastAsiaTheme="minorHAnsi" w:hAnsi="Arial" w:cs="Arial"/>
          <w:b/>
          <w:color w:val="000000" w:themeColor="text1"/>
          <w:sz w:val="22"/>
          <w:szCs w:val="22"/>
          <w:lang w:val="de-DE"/>
        </w:rPr>
      </w:pPr>
    </w:p>
    <w:p w14:paraId="75D3555D" w14:textId="4825109F" w:rsidR="004F7571" w:rsidRPr="00250740" w:rsidRDefault="009D2346" w:rsidP="004F7571">
      <w:pPr>
        <w:spacing w:after="200"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250740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B</w:t>
      </w:r>
      <w:r w:rsidR="004F7571" w:rsidRPr="00250740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itte nehmen Sie Ihre Flug-, Bahn- Hotel- und Mietwagenbuchungen ausschließlich über das </w:t>
      </w:r>
      <w:r w:rsidR="0050568F" w:rsidRPr="0050568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Lilly Customer Meeting Service Team</w:t>
      </w:r>
      <w:r w:rsidR="004F7571" w:rsidRPr="00250740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vor</w:t>
      </w:r>
      <w:r w:rsidR="00150C5A" w:rsidRPr="00250740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(siehe beigefügte Reiserichtlinien)</w:t>
      </w:r>
      <w:r w:rsidR="004F7571" w:rsidRPr="00250740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. </w:t>
      </w:r>
      <w:r w:rsidR="0050568F" w:rsidRPr="0050568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Die Kosten von selbst getätigten</w:t>
      </w:r>
      <w:r w:rsidR="004F7571" w:rsidRPr="00250740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Buchungen können</w:t>
      </w:r>
      <w:r w:rsidR="0050568F" w:rsidRPr="0050568F">
        <w:rPr>
          <w:rFonts w:ascii="Tahoma" w:hAnsi="Tahoma" w:cs="Tahoma"/>
          <w:color w:val="080808"/>
          <w:lang w:val="da-DK" w:eastAsia="en-IE"/>
        </w:rPr>
        <w:t xml:space="preserve"> wir Ihnen</w:t>
      </w:r>
      <w:r w:rsidR="004F7571" w:rsidRPr="00250740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leider nicht </w:t>
      </w:r>
      <w:r w:rsidR="0050568F" w:rsidRPr="0050568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rückerstatten.</w:t>
      </w:r>
    </w:p>
    <w:p w14:paraId="593439C7" w14:textId="24FEA706" w:rsidR="00250740" w:rsidRPr="0050568F" w:rsidRDefault="0050568F" w:rsidP="0050568F">
      <w:pPr>
        <w:autoSpaceDE w:val="0"/>
        <w:autoSpaceDN w:val="0"/>
        <w:spacing w:line="240" w:lineRule="atLeast"/>
        <w:jc w:val="both"/>
        <w:rPr>
          <w:rFonts w:ascii="Arial" w:hAnsi="Arial" w:cs="Arial"/>
          <w:b/>
          <w:color w:val="000000"/>
          <w:sz w:val="22"/>
          <w:szCs w:val="22"/>
          <w:lang w:val="de-DE"/>
        </w:rPr>
      </w:pPr>
      <w:r w:rsidRPr="0050568F">
        <w:rPr>
          <w:rFonts w:ascii="Arial" w:hAnsi="Arial" w:cs="Arial"/>
          <w:color w:val="0A0A0A"/>
          <w:sz w:val="22"/>
          <w:szCs w:val="22"/>
          <w:lang w:val="da-DK" w:eastAsia="en-IE"/>
        </w:rPr>
        <w:lastRenderedPageBreak/>
        <w:t>Bei Fragen steht Ihnen gerne Herr &lt;&lt;User_Name&gt;&gt; unter 01/2060-92473 oder Lilly_Austria_CMS@lilly.com zur Verfügung</w:t>
      </w:r>
      <w:r w:rsidRPr="0050568F">
        <w:rPr>
          <w:rFonts w:ascii="Arial" w:hAnsi="Arial" w:cs="Arial"/>
          <w:color w:val="000000"/>
          <w:sz w:val="22"/>
          <w:szCs w:val="22"/>
          <w:lang w:val="de-DE"/>
        </w:rPr>
        <w:t>u</w:t>
      </w:r>
    </w:p>
    <w:p w14:paraId="522EFB9B" w14:textId="77777777" w:rsidR="00D054AC" w:rsidRPr="00250740" w:rsidRDefault="00D054AC" w:rsidP="00D054AC">
      <w:pPr>
        <w:rPr>
          <w:rFonts w:ascii="Arial" w:hAnsi="Arial" w:cs="Arial"/>
          <w:sz w:val="22"/>
          <w:szCs w:val="22"/>
          <w:lang w:val="de-DE"/>
        </w:rPr>
      </w:pPr>
    </w:p>
    <w:p w14:paraId="4C4F86E7" w14:textId="1E000BDE" w:rsidR="003041FB" w:rsidRPr="00250740" w:rsidRDefault="003041FB" w:rsidP="00D054AC">
      <w:pPr>
        <w:rPr>
          <w:rFonts w:ascii="Arial" w:hAnsi="Arial" w:cs="Arial"/>
          <w:sz w:val="22"/>
          <w:szCs w:val="22"/>
          <w:lang w:val="de-DE"/>
        </w:rPr>
      </w:pPr>
      <w:r w:rsidRPr="00250740">
        <w:rPr>
          <w:rFonts w:ascii="Arial" w:hAnsi="Arial" w:cs="Arial"/>
          <w:sz w:val="22"/>
          <w:szCs w:val="22"/>
          <w:lang w:val="de-DE"/>
        </w:rPr>
        <w:t>Wir freue</w:t>
      </w:r>
      <w:r w:rsidR="00763202" w:rsidRPr="00250740">
        <w:rPr>
          <w:rFonts w:ascii="Arial" w:hAnsi="Arial" w:cs="Arial"/>
          <w:sz w:val="22"/>
          <w:szCs w:val="22"/>
          <w:lang w:val="de-DE"/>
        </w:rPr>
        <w:t>n uns a</w:t>
      </w:r>
      <w:r w:rsidR="006A5914" w:rsidRPr="00250740">
        <w:rPr>
          <w:rFonts w:ascii="Arial" w:hAnsi="Arial" w:cs="Arial"/>
          <w:sz w:val="22"/>
          <w:szCs w:val="22"/>
          <w:lang w:val="de-DE"/>
        </w:rPr>
        <w:t>uf die Zusammenarbeit mit Ihnen.</w:t>
      </w:r>
    </w:p>
    <w:p w14:paraId="663A6DE8" w14:textId="77777777" w:rsidR="00763202" w:rsidRPr="00250740" w:rsidRDefault="00763202" w:rsidP="00D054AC">
      <w:pPr>
        <w:rPr>
          <w:rFonts w:ascii="Arial" w:hAnsi="Arial" w:cs="Arial"/>
          <w:sz w:val="22"/>
          <w:szCs w:val="22"/>
          <w:lang w:val="de-DE"/>
        </w:rPr>
      </w:pPr>
    </w:p>
    <w:p w14:paraId="522EFB9C" w14:textId="22BFEDAC" w:rsidR="00D054AC" w:rsidRPr="00250740" w:rsidRDefault="009D2346" w:rsidP="00D054AC">
      <w:pPr>
        <w:rPr>
          <w:rFonts w:ascii="Arial" w:hAnsi="Arial" w:cs="Arial"/>
          <w:sz w:val="22"/>
          <w:szCs w:val="22"/>
          <w:lang w:val="de-DE"/>
        </w:rPr>
      </w:pPr>
      <w:r w:rsidRPr="00250740">
        <w:rPr>
          <w:rFonts w:ascii="Arial" w:hAnsi="Arial" w:cs="Arial"/>
          <w:sz w:val="22"/>
          <w:szCs w:val="22"/>
          <w:lang w:val="de-DE"/>
        </w:rPr>
        <w:t>M</w:t>
      </w:r>
      <w:r w:rsidR="00B27523" w:rsidRPr="00250740">
        <w:rPr>
          <w:rFonts w:ascii="Arial" w:hAnsi="Arial" w:cs="Arial"/>
          <w:sz w:val="22"/>
          <w:szCs w:val="22"/>
          <w:lang w:val="de-DE"/>
        </w:rPr>
        <w:t xml:space="preserve">it freundlichen </w:t>
      </w:r>
      <w:r w:rsidR="004F7571" w:rsidRPr="00250740">
        <w:rPr>
          <w:rFonts w:ascii="Arial" w:hAnsi="Arial" w:cs="Arial"/>
          <w:sz w:val="22"/>
          <w:szCs w:val="22"/>
          <w:lang w:val="de-DE"/>
        </w:rPr>
        <w:t>Grüßen</w:t>
      </w:r>
      <w:r w:rsidR="00D054AC" w:rsidRPr="00250740">
        <w:rPr>
          <w:rFonts w:ascii="Arial" w:hAnsi="Arial" w:cs="Arial"/>
          <w:sz w:val="22"/>
          <w:szCs w:val="22"/>
          <w:lang w:val="de-DE"/>
        </w:rPr>
        <w:t xml:space="preserve">, </w:t>
      </w:r>
    </w:p>
    <w:p w14:paraId="2A44763A" w14:textId="723BEB4A" w:rsidR="00250740" w:rsidRDefault="00250740" w:rsidP="0025074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522EFBA6" w14:textId="32A71632" w:rsidR="00E71334" w:rsidRPr="0080702A" w:rsidRDefault="00250740" w:rsidP="0080702A">
      <w:pPr>
        <w:rPr>
          <w:rFonts w:ascii="Arial" w:hAnsi="Arial" w:cs="Arial"/>
          <w:sz w:val="22"/>
          <w:szCs w:val="22"/>
          <w:lang w:val="de-DE"/>
        </w:rPr>
      </w:pPr>
      <w:r w:rsidRPr="002805B4">
        <w:rPr>
          <w:rFonts w:ascii="Arial" w:hAnsi="Arial" w:cs="Arial"/>
          <w:sz w:val="22"/>
          <w:szCs w:val="22"/>
          <w:lang w:val="de-DE"/>
        </w:rPr>
        <w:t>Ihr</w:t>
      </w:r>
      <w:r w:rsidR="0080702A">
        <w:rPr>
          <w:rFonts w:ascii="Arial" w:hAnsi="Arial" w:cs="Arial"/>
          <w:sz w:val="22"/>
          <w:szCs w:val="22"/>
          <w:lang w:val="de-DE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Lilly Customer Service</w:t>
      </w:r>
      <w:r w:rsidR="0080702A">
        <w:rPr>
          <w:rFonts w:ascii="Arial" w:hAnsi="Arial" w:cs="Arial"/>
          <w:sz w:val="22"/>
          <w:szCs w:val="22"/>
          <w:lang w:val="en-US"/>
        </w:rPr>
        <w:t xml:space="preserve"> Team</w:t>
      </w:r>
    </w:p>
    <w:sectPr w:rsidR="00E71334" w:rsidRPr="0080702A" w:rsidSect="003225DB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376" w:right="1440" w:bottom="1440" w:left="1701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61C21" w14:textId="77777777" w:rsidR="002A73D3" w:rsidRDefault="002A73D3">
      <w:r>
        <w:separator/>
      </w:r>
    </w:p>
  </w:endnote>
  <w:endnote w:type="continuationSeparator" w:id="0">
    <w:p w14:paraId="26BD4123" w14:textId="77777777" w:rsidR="002A73D3" w:rsidRDefault="002A7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0"/>
      <w:gridCol w:w="5257"/>
    </w:tblGrid>
    <w:tr w:rsidR="008D5E38" w:rsidRPr="006F194D" w14:paraId="452A22F9" w14:textId="77777777" w:rsidTr="008D5E38">
      <w:tc>
        <w:tcPr>
          <w:tcW w:w="4490" w:type="dxa"/>
        </w:tcPr>
        <w:p w14:paraId="6464A0F2" w14:textId="77777777" w:rsidR="008D5E38" w:rsidRPr="00AC44BE" w:rsidRDefault="008D5E38" w:rsidP="00DF2EE3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  <w:tc>
        <w:tcPr>
          <w:tcW w:w="5257" w:type="dxa"/>
        </w:tcPr>
        <w:p w14:paraId="037F4942" w14:textId="77777777" w:rsidR="008D5E38" w:rsidRPr="006F194D" w:rsidRDefault="008D5E38" w:rsidP="00DF2EE3">
          <w:pPr>
            <w:pStyle w:val="Footer"/>
            <w:jc w:val="right"/>
            <w:rPr>
              <w:rFonts w:ascii="Arial" w:hAnsi="Arial" w:cs="Arial"/>
              <w:sz w:val="18"/>
              <w:szCs w:val="18"/>
              <w:lang w:val="en-US"/>
            </w:rPr>
          </w:pPr>
          <w:r w:rsidRPr="00407D56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6F194D">
            <w:rPr>
              <w:rFonts w:ascii="Arial" w:hAnsi="Arial" w:cs="Arial"/>
              <w:sz w:val="18"/>
              <w:szCs w:val="18"/>
            </w:rPr>
            <w:t>&lt;&lt;Account_LastName&gt;&gt; - &lt;&lt;Account_Cust_Id_GLBL&gt;&gt;</w:t>
          </w:r>
        </w:p>
      </w:tc>
    </w:tr>
  </w:tbl>
  <w:p w14:paraId="522EFBAF" w14:textId="3B607C84" w:rsidR="003D4F4D" w:rsidRPr="008B15B9" w:rsidRDefault="003D4F4D" w:rsidP="008D5E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77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6095"/>
    </w:tblGrid>
    <w:tr w:rsidR="008D5E38" w:rsidRPr="006F194D" w14:paraId="307A7198" w14:textId="77777777" w:rsidTr="002F0E38">
      <w:tc>
        <w:tcPr>
          <w:tcW w:w="4678" w:type="dxa"/>
        </w:tcPr>
        <w:p w14:paraId="222BADBC" w14:textId="1DC4339C" w:rsidR="008D5E38" w:rsidRPr="00AC44BE" w:rsidRDefault="002F0E38" w:rsidP="00DF2EE3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2F0E38">
            <w:rPr>
              <w:rFonts w:ascii="Arial" w:hAnsi="Arial" w:cs="Arial"/>
              <w:sz w:val="18"/>
              <w:szCs w:val="18"/>
            </w:rPr>
            <w:t>&lt;&lt;Meeting_Name_MERC_Therapeutic_Area_MERC&gt;&gt;</w:t>
          </w:r>
        </w:p>
      </w:tc>
      <w:tc>
        <w:tcPr>
          <w:tcW w:w="6095" w:type="dxa"/>
        </w:tcPr>
        <w:p w14:paraId="00B4BB19" w14:textId="4941C169" w:rsidR="008D5E38" w:rsidRPr="006F194D" w:rsidRDefault="008D5E38" w:rsidP="00DF2EE3">
          <w:pPr>
            <w:pStyle w:val="Footer"/>
            <w:jc w:val="right"/>
            <w:rPr>
              <w:rFonts w:ascii="Arial" w:hAnsi="Arial" w:cs="Arial"/>
              <w:sz w:val="18"/>
              <w:szCs w:val="18"/>
              <w:lang w:val="en-US"/>
            </w:rPr>
          </w:pPr>
          <w:r w:rsidRPr="00407D56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="000F5BEF" w:rsidRPr="000F5BEF">
            <w:rPr>
              <w:rFonts w:ascii="Arial" w:hAnsi="Arial" w:cs="Arial"/>
              <w:sz w:val="18"/>
              <w:szCs w:val="18"/>
            </w:rPr>
            <w:t>&lt;&lt;Account_MERC_LastName&gt;&gt;</w:t>
          </w:r>
          <w:r w:rsidRPr="006F194D">
            <w:rPr>
              <w:rFonts w:ascii="Arial" w:hAnsi="Arial" w:cs="Arial"/>
              <w:sz w:val="18"/>
              <w:szCs w:val="18"/>
            </w:rPr>
            <w:t xml:space="preserve">- </w:t>
          </w:r>
          <w:r w:rsidR="000F5BEF" w:rsidRPr="000F5BEF">
            <w:rPr>
              <w:rFonts w:ascii="Arial" w:hAnsi="Arial" w:cs="Arial"/>
              <w:sz w:val="18"/>
              <w:szCs w:val="18"/>
            </w:rPr>
            <w:t>&lt;&lt;Account_MERC_Cust_Id_GLBL&gt;&gt;</w:t>
          </w:r>
        </w:p>
      </w:tc>
    </w:tr>
  </w:tbl>
  <w:p w14:paraId="4FC05FE5" w14:textId="77777777" w:rsidR="008D5E38" w:rsidRDefault="008D5E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0A730" w14:textId="77777777" w:rsidR="002A73D3" w:rsidRDefault="002A73D3">
      <w:r>
        <w:separator/>
      </w:r>
    </w:p>
  </w:footnote>
  <w:footnote w:type="continuationSeparator" w:id="0">
    <w:p w14:paraId="5334036D" w14:textId="77777777" w:rsidR="002A73D3" w:rsidRDefault="002A73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2EFBAD" w14:textId="7826C77B" w:rsidR="003D4F4D" w:rsidRDefault="003225DB" w:rsidP="0050568F">
    <w:pPr>
      <w:pStyle w:val="Address"/>
      <w:tabs>
        <w:tab w:val="center" w:pos="7714"/>
      </w:tabs>
      <w:spacing w:before="60"/>
    </w:pPr>
    <w:r w:rsidRPr="003225DB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02BFB4F2" wp14:editId="1BE05DCB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568F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DDC82" w14:textId="62883025" w:rsidR="003225DB" w:rsidRDefault="00582B8D">
    <w:pPr>
      <w:pStyle w:val="Header"/>
    </w:pPr>
    <w:r w:rsidRPr="003225DB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A8FCC46" wp14:editId="1C0C3881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0E38" w:rsidRPr="003225DB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D0F1CE" wp14:editId="4EAF5BE6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BFE7413" w14:textId="77777777" w:rsidR="003225DB" w:rsidRPr="00B9135A" w:rsidRDefault="003225DB" w:rsidP="003225DB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B9135A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Eli Lilly Ges.m.b.H</w:t>
                          </w:r>
                        </w:p>
                        <w:p w14:paraId="7BB7D756" w14:textId="77777777" w:rsidR="003225DB" w:rsidRPr="00582B8D" w:rsidRDefault="003225DB" w:rsidP="003225D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Kölblgasse 8-10</w:t>
                          </w:r>
                        </w:p>
                        <w:p w14:paraId="56CD07A9" w14:textId="2752ACA6" w:rsidR="003225DB" w:rsidRPr="00582B8D" w:rsidRDefault="00582B8D" w:rsidP="003225D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A-</w:t>
                          </w:r>
                          <w:r w:rsidR="003225DB"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12ABBD55" w14:textId="77777777" w:rsidR="003225DB" w:rsidRPr="00582B8D" w:rsidRDefault="003225DB" w:rsidP="003225D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618B1EAC" w14:textId="77777777" w:rsidR="003225DB" w:rsidRPr="00582B8D" w:rsidRDefault="003225DB" w:rsidP="003225D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3124A08D" w14:textId="77777777" w:rsidR="003225DB" w:rsidRPr="00582B8D" w:rsidRDefault="003225DB" w:rsidP="003225D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7DDF10C5" w14:textId="77777777" w:rsidR="003225DB" w:rsidRPr="00582B8D" w:rsidRDefault="003225DB" w:rsidP="003225D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Firmenbuchgericht: Wien</w:t>
                          </w:r>
                        </w:p>
                        <w:p w14:paraId="71935A30" w14:textId="3F5D3160" w:rsidR="003225DB" w:rsidRPr="00582B8D" w:rsidRDefault="00582B8D" w:rsidP="003225D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</w:t>
                          </w:r>
                          <w:r w:rsidR="003225DB"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t</w:t>
                          </w:r>
                        </w:p>
                        <w:p w14:paraId="3CF7D0C2" w14:textId="77777777" w:rsidR="003225DB" w:rsidRPr="00582B8D" w:rsidRDefault="003225DB" w:rsidP="003225D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535CCE68" w14:textId="1ECE2545" w:rsidR="003225DB" w:rsidRDefault="003225DB" w:rsidP="003225DB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  <w:p w14:paraId="7F12454E" w14:textId="77777777" w:rsidR="00EA4DBF" w:rsidRPr="00304179" w:rsidRDefault="00EA4DBF" w:rsidP="003225D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50.95pt;margin-top:55.85pt;width:2in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VxgZA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" filled="f" stroked="f">
              <v:path arrowok="t"/>
              <v:textbox>
                <w:txbxContent>
                  <w:p w14:paraId="4BFE7413" w14:textId="77777777" w:rsidR="003225DB" w:rsidRPr="00B9135A" w:rsidRDefault="003225DB" w:rsidP="003225DB">
                    <w:pP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B9135A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Eli Lilly Ges.m.b.H</w:t>
                    </w:r>
                  </w:p>
                  <w:p w14:paraId="7BB7D756" w14:textId="77777777" w:rsidR="003225DB" w:rsidRPr="00582B8D" w:rsidRDefault="003225DB" w:rsidP="003225D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82B8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Kölblgasse 8-10</w:t>
                    </w:r>
                  </w:p>
                  <w:p w14:paraId="56CD07A9" w14:textId="2752ACA6" w:rsidR="003225DB" w:rsidRPr="00582B8D" w:rsidRDefault="00582B8D" w:rsidP="003225D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3225DB" w:rsidRPr="00582B8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12ABBD55" w14:textId="77777777" w:rsidR="003225DB" w:rsidRPr="00582B8D" w:rsidRDefault="003225DB" w:rsidP="003225D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82B8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618B1EAC" w14:textId="77777777" w:rsidR="003225DB" w:rsidRPr="00582B8D" w:rsidRDefault="003225DB" w:rsidP="003225D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82B8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3124A08D" w14:textId="77777777" w:rsidR="003225DB" w:rsidRPr="00582B8D" w:rsidRDefault="003225DB" w:rsidP="003225D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82B8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7DDF10C5" w14:textId="77777777" w:rsidR="003225DB" w:rsidRPr="00582B8D" w:rsidRDefault="003225DB" w:rsidP="003225D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82B8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Firmenbuchgericht: Wien</w:t>
                    </w:r>
                  </w:p>
                  <w:p w14:paraId="71935A30" w14:textId="3F5D3160" w:rsidR="003225DB" w:rsidRPr="00582B8D" w:rsidRDefault="00582B8D" w:rsidP="003225D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</w:t>
                    </w:r>
                    <w:r w:rsidR="003225DB" w:rsidRPr="00582B8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t</w:t>
                    </w:r>
                  </w:p>
                  <w:p w14:paraId="3CF7D0C2" w14:textId="77777777" w:rsidR="003225DB" w:rsidRPr="00582B8D" w:rsidRDefault="003225DB" w:rsidP="003225D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82B8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535CCE68" w14:textId="1ECE2545" w:rsidR="003225DB" w:rsidRDefault="003225DB" w:rsidP="003225DB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582B8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7F12454E" w14:textId="77777777" w:rsidR="00EA4DBF" w:rsidRPr="00304179" w:rsidRDefault="00EA4DBF" w:rsidP="003225DB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6E0"/>
    <w:multiLevelType w:val="hybridMultilevel"/>
    <w:tmpl w:val="328EFA28"/>
    <w:lvl w:ilvl="0" w:tplc="3A844D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45BB0"/>
    <w:rsid w:val="00061C04"/>
    <w:rsid w:val="000F5BEF"/>
    <w:rsid w:val="00101C41"/>
    <w:rsid w:val="001051E9"/>
    <w:rsid w:val="00142B77"/>
    <w:rsid w:val="00150C5A"/>
    <w:rsid w:val="00155C9C"/>
    <w:rsid w:val="00160C3E"/>
    <w:rsid w:val="001D4C99"/>
    <w:rsid w:val="00250740"/>
    <w:rsid w:val="00271874"/>
    <w:rsid w:val="002A73D3"/>
    <w:rsid w:val="002B4199"/>
    <w:rsid w:val="002F0E38"/>
    <w:rsid w:val="003041FB"/>
    <w:rsid w:val="00305F71"/>
    <w:rsid w:val="00313360"/>
    <w:rsid w:val="003225DB"/>
    <w:rsid w:val="00393FBF"/>
    <w:rsid w:val="003A2DC7"/>
    <w:rsid w:val="003D4F4D"/>
    <w:rsid w:val="003D5746"/>
    <w:rsid w:val="00477D50"/>
    <w:rsid w:val="004D668E"/>
    <w:rsid w:val="004D7189"/>
    <w:rsid w:val="004F7571"/>
    <w:rsid w:val="0050568F"/>
    <w:rsid w:val="005063BF"/>
    <w:rsid w:val="00582B8D"/>
    <w:rsid w:val="00582F20"/>
    <w:rsid w:val="00584E73"/>
    <w:rsid w:val="005936F0"/>
    <w:rsid w:val="00600EBB"/>
    <w:rsid w:val="0062020E"/>
    <w:rsid w:val="006861DD"/>
    <w:rsid w:val="006A5914"/>
    <w:rsid w:val="006E5DBF"/>
    <w:rsid w:val="007538D6"/>
    <w:rsid w:val="00763202"/>
    <w:rsid w:val="007957C8"/>
    <w:rsid w:val="00802E64"/>
    <w:rsid w:val="0080702A"/>
    <w:rsid w:val="00832AD4"/>
    <w:rsid w:val="00856580"/>
    <w:rsid w:val="00872E4E"/>
    <w:rsid w:val="008B15B9"/>
    <w:rsid w:val="008D5E38"/>
    <w:rsid w:val="008F4717"/>
    <w:rsid w:val="009175F6"/>
    <w:rsid w:val="00956D6C"/>
    <w:rsid w:val="0097550E"/>
    <w:rsid w:val="009D2346"/>
    <w:rsid w:val="00A20ED7"/>
    <w:rsid w:val="00A44DD9"/>
    <w:rsid w:val="00A60EEF"/>
    <w:rsid w:val="00A64E52"/>
    <w:rsid w:val="00A87D7E"/>
    <w:rsid w:val="00AB189E"/>
    <w:rsid w:val="00AB75FD"/>
    <w:rsid w:val="00AD2B37"/>
    <w:rsid w:val="00AD5A00"/>
    <w:rsid w:val="00B27523"/>
    <w:rsid w:val="00B57C47"/>
    <w:rsid w:val="00B61978"/>
    <w:rsid w:val="00B83E86"/>
    <w:rsid w:val="00B9135A"/>
    <w:rsid w:val="00B91612"/>
    <w:rsid w:val="00BD7571"/>
    <w:rsid w:val="00BE1520"/>
    <w:rsid w:val="00C5737C"/>
    <w:rsid w:val="00CC4DF7"/>
    <w:rsid w:val="00CD118A"/>
    <w:rsid w:val="00D054AC"/>
    <w:rsid w:val="00D23702"/>
    <w:rsid w:val="00D337DB"/>
    <w:rsid w:val="00D95EB6"/>
    <w:rsid w:val="00DA2BC0"/>
    <w:rsid w:val="00DA6F74"/>
    <w:rsid w:val="00E137C2"/>
    <w:rsid w:val="00E71334"/>
    <w:rsid w:val="00E8530A"/>
    <w:rsid w:val="00EA3944"/>
    <w:rsid w:val="00EA4DBF"/>
    <w:rsid w:val="00EB75BD"/>
    <w:rsid w:val="00F80D08"/>
    <w:rsid w:val="00FD6164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."/>
  <w:listSeparator w:val=","/>
  <w14:docId w14:val="522E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3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6F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6F0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6F0"/>
    <w:rPr>
      <w:b/>
      <w:bCs/>
      <w:lang w:val="en-GB" w:eastAsia="en-US"/>
    </w:rPr>
  </w:style>
  <w:style w:type="table" w:styleId="TableGrid">
    <w:name w:val="Table Grid"/>
    <w:basedOn w:val="TableNormal"/>
    <w:uiPriority w:val="59"/>
    <w:rsid w:val="00250740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250740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customStyle="1" w:styleId="Betreff">
    <w:name w:val="Betreff"/>
    <w:basedOn w:val="Normal"/>
    <w:qFormat/>
    <w:rsid w:val="00250740"/>
    <w:pPr>
      <w:autoSpaceDE w:val="0"/>
      <w:autoSpaceDN w:val="0"/>
      <w:adjustRightInd w:val="0"/>
      <w:spacing w:before="360" w:after="120"/>
    </w:pPr>
    <w:rPr>
      <w:rFonts w:ascii="Arial" w:hAnsi="Arial"/>
      <w:b/>
      <w:sz w:val="22"/>
      <w:szCs w:val="22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3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6F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6F0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6F0"/>
    <w:rPr>
      <w:b/>
      <w:bCs/>
      <w:lang w:val="en-GB" w:eastAsia="en-US"/>
    </w:rPr>
  </w:style>
  <w:style w:type="table" w:styleId="TableGrid">
    <w:name w:val="Table Grid"/>
    <w:basedOn w:val="TableNormal"/>
    <w:uiPriority w:val="59"/>
    <w:rsid w:val="00250740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250740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customStyle="1" w:styleId="Betreff">
    <w:name w:val="Betreff"/>
    <w:basedOn w:val="Normal"/>
    <w:qFormat/>
    <w:rsid w:val="00250740"/>
    <w:pPr>
      <w:autoSpaceDE w:val="0"/>
      <w:autoSpaceDN w:val="0"/>
      <w:adjustRightInd w:val="0"/>
      <w:spacing w:before="360" w:after="120"/>
    </w:pPr>
    <w:rPr>
      <w:rFonts w:ascii="Arial" w:hAnsi="Arial"/>
      <w:b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806A4-76C4-4E73-B572-CB2F62ECBE15}"/>
</file>

<file path=customXml/itemProps2.xml><?xml version="1.0" encoding="utf-8"?>
<ds:datastoreItem xmlns:ds="http://schemas.openxmlformats.org/officeDocument/2006/customXml" ds:itemID="{D7BB1A86-87C5-4ABE-B006-146A033FFB57}"/>
</file>

<file path=customXml/itemProps3.xml><?xml version="1.0" encoding="utf-8"?>
<ds:datastoreItem xmlns:ds="http://schemas.openxmlformats.org/officeDocument/2006/customXml" ds:itemID="{A145A69B-37DE-4015-AD03-5F0027EEDFC7}"/>
</file>

<file path=customXml/itemProps4.xml><?xml version="1.0" encoding="utf-8"?>
<ds:datastoreItem xmlns:ds="http://schemas.openxmlformats.org/officeDocument/2006/customXml" ds:itemID="{660B9768-7D40-48E2-B293-9CC239B68EAB}"/>
</file>

<file path=customXml/itemProps5.xml><?xml version="1.0" encoding="utf-8"?>
<ds:datastoreItem xmlns:ds="http://schemas.openxmlformats.org/officeDocument/2006/customXml" ds:itemID="{8C3C9763-BEF4-476E-87BF-09D413A17CE2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254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20</cp:revision>
  <cp:lastPrinted>2014-06-10T14:54:00Z</cp:lastPrinted>
  <dcterms:created xsi:type="dcterms:W3CDTF">2014-07-11T14:41:00Z</dcterms:created>
  <dcterms:modified xsi:type="dcterms:W3CDTF">2014-08-28T14:36:00Z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