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530143E2" w14:textId="77777777" w:rsidR="00C80EB6"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0492BBEB" w14:textId="77777777" w:rsidR="00EE0390" w:rsidRPr="000F6E2F" w:rsidRDefault="00EE0390"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1CD5D600" w14:textId="77777777" w:rsidR="00313A24" w:rsidRPr="000F6E2F" w:rsidRDefault="00313A24" w:rsidP="00313A24">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&lt;&lt;Form_greeting&gt;&gt;</w:t>
      </w:r>
      <w:r>
        <w:rPr>
          <w:rFonts w:ascii="Arial" w:hAnsi="Arial" w:cs="Arial"/>
          <w:sz w:val="22"/>
          <w:szCs w:val="22"/>
          <w:lang w:val="en-US"/>
        </w:rPr>
        <w:t xml:space="preserve"> </w:t>
      </w:r>
      <w:r w:rsidRPr="00697F33">
        <w:rPr>
          <w:rFonts w:ascii="Arial" w:hAnsi="Arial" w:cs="Arial"/>
          <w:sz w:val="22"/>
          <w:szCs w:val="22"/>
          <w:lang w:val="en-US"/>
        </w:rPr>
        <w:t>&lt;&lt;Account_MERC_Sfx_Nm_GLBL&gt;&gt;</w:t>
      </w:r>
      <w:r w:rsidRPr="00763642">
        <w:rPr>
          <w:rFonts w:ascii="Arial" w:hAnsi="Arial" w:cs="Arial"/>
          <w:sz w:val="22"/>
          <w:szCs w:val="22"/>
          <w:lang w:val="en-US"/>
        </w:rPr>
        <w:t xml:space="preserve"> </w:t>
      </w:r>
      <w:r w:rsidRPr="00D04DD9">
        <w:rPr>
          <w:rFonts w:ascii="Arial" w:hAnsi="Arial" w:cs="Arial"/>
          <w:sz w:val="22"/>
          <w:szCs w:val="22"/>
          <w:lang w:val="en-US"/>
        </w:rPr>
        <w:t>&lt;&lt;Account_MERC_LastName&gt;&gt;</w:t>
      </w:r>
      <w:r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13824E0B"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EE0390">
        <w:rPr>
          <w:rFonts w:ascii="Arial" w:hAnsi="Arial" w:cs="Arial"/>
          <w:sz w:val="22"/>
          <w:szCs w:val="22"/>
          <w:lang w:val="de-DE"/>
        </w:rPr>
        <w:t>:</w:t>
      </w:r>
    </w:p>
    <w:p w14:paraId="0FC4FF49" w14:textId="77777777" w:rsidR="00EE0390" w:rsidRDefault="00EE0390" w:rsidP="00EE0390">
      <w:pPr>
        <w:autoSpaceDE w:val="0"/>
        <w:autoSpaceDN w:val="0"/>
        <w:jc w:val="center"/>
        <w:rPr>
          <w:rFonts w:ascii="Arial" w:hAnsi="Arial" w:cs="Arial"/>
          <w:sz w:val="22"/>
          <w:szCs w:val="22"/>
          <w:lang w:val="de-DE"/>
        </w:rPr>
      </w:pPr>
    </w:p>
    <w:p w14:paraId="2EAFF292" w14:textId="4CCC7BE0" w:rsidR="00EE0390" w:rsidRDefault="00EE0390" w:rsidP="00EE0390">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67BA5D9A" w14:textId="77777777" w:rsidR="00C80EB6" w:rsidRPr="00EE0390" w:rsidRDefault="00C80EB6" w:rsidP="00C80EB6">
      <w:pPr>
        <w:autoSpaceDE w:val="0"/>
        <w:autoSpaceDN w:val="0"/>
        <w:jc w:val="center"/>
        <w:rPr>
          <w:rFonts w:ascii="Arial" w:hAnsi="Arial" w:cs="Arial"/>
          <w:sz w:val="22"/>
          <w:szCs w:val="22"/>
          <w:lang w:val="da-DK"/>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6D7B5D"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0803DB1E"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7506E9">
        <w:rPr>
          <w:rFonts w:ascii="Arial" w:hAnsi="Arial" w:cs="Arial"/>
          <w:color w:val="000000"/>
          <w:sz w:val="22"/>
          <w:szCs w:val="22"/>
          <w:lang w:val="de-DE"/>
        </w:rPr>
        <w:t>:</w:t>
      </w:r>
    </w:p>
    <w:p w14:paraId="18281787" w14:textId="77777777" w:rsidR="007506E9" w:rsidRPr="007506E9" w:rsidRDefault="007506E9" w:rsidP="007506E9">
      <w:pPr>
        <w:autoSpaceDE w:val="0"/>
        <w:autoSpaceDN w:val="0"/>
        <w:jc w:val="both"/>
        <w:rPr>
          <w:rFonts w:ascii="Arial" w:hAnsi="Arial" w:cs="Arial"/>
          <w:color w:val="000000"/>
          <w:sz w:val="22"/>
          <w:szCs w:val="22"/>
          <w:lang w:val="de-DE"/>
        </w:rPr>
      </w:pPr>
      <w:r w:rsidRPr="007506E9">
        <w:rPr>
          <w:rFonts w:ascii="Arial" w:hAnsi="Arial" w:cs="Arial"/>
          <w:color w:val="000000"/>
          <w:sz w:val="22"/>
          <w:szCs w:val="22"/>
          <w:lang w:val="de-DE"/>
        </w:rPr>
        <w:t xml:space="preserve">Tel: +49 6929 - 9571847 </w:t>
      </w:r>
      <w:r w:rsidRPr="00A81BE2">
        <w:rPr>
          <w:rFonts w:ascii="Arial" w:hAnsi="Arial" w:cs="Arial"/>
          <w:color w:val="000000"/>
          <w:sz w:val="22"/>
          <w:szCs w:val="22"/>
          <w:lang w:val="da-DK" w:eastAsia="en-IE"/>
        </w:rPr>
        <w:t>Ihr Ansprechpartner: &lt;&lt;User_Name&gt;&gt;</w:t>
      </w:r>
    </w:p>
    <w:p w14:paraId="6B520D59" w14:textId="77777777" w:rsidR="00C80EB6" w:rsidRDefault="00C80EB6" w:rsidP="00C80EB6">
      <w:pPr>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p w14:paraId="09B74088" w14:textId="77777777" w:rsidR="000D2F42" w:rsidRDefault="000D2F42" w:rsidP="000D2F42">
      <w:pPr>
        <w:jc w:val="both"/>
        <w:rPr>
          <w:rFonts w:ascii="Arial" w:hAnsi="Arial" w:cs="Arial"/>
          <w:sz w:val="22"/>
          <w:szCs w:val="22"/>
        </w:rPr>
      </w:pPr>
    </w:p>
    <w:tbl>
      <w:tblPr>
        <w:tblStyle w:val="TableGrid"/>
        <w:tblW w:w="0" w:type="auto"/>
        <w:tblLook w:val="04A0" w:firstRow="1" w:lastRow="0" w:firstColumn="1" w:lastColumn="0" w:noHBand="0" w:noVBand="1"/>
      </w:tblPr>
      <w:tblGrid>
        <w:gridCol w:w="8986"/>
      </w:tblGrid>
      <w:tr w:rsidR="000D2F42" w:rsidRPr="00B14A12" w14:paraId="5FEC07FD" w14:textId="77777777" w:rsidTr="00757CEC">
        <w:tc>
          <w:tcPr>
            <w:tcW w:w="9576" w:type="dxa"/>
            <w:tcBorders>
              <w:top w:val="nil"/>
              <w:left w:val="nil"/>
              <w:bottom w:val="nil"/>
              <w:right w:val="nil"/>
            </w:tcBorders>
          </w:tcPr>
          <w:p w14:paraId="56335614" w14:textId="77777777" w:rsidR="000D2F42" w:rsidRDefault="000D2F42" w:rsidP="00757CEC">
            <w:pPr>
              <w:jc w:val="center"/>
              <w:rPr>
                <w:rFonts w:ascii="Arial" w:hAnsi="Arial" w:cs="Arial"/>
                <w:b/>
                <w:sz w:val="22"/>
                <w:szCs w:val="22"/>
                <w:lang w:val="da-DK"/>
              </w:rPr>
            </w:pPr>
            <w:r w:rsidRPr="009B7037">
              <w:rPr>
                <w:rFonts w:ascii="Arial" w:hAnsi="Arial" w:cs="Arial"/>
                <w:b/>
                <w:sz w:val="22"/>
                <w:szCs w:val="22"/>
                <w:lang w:val="da-DK"/>
              </w:rPr>
              <w:t>Dienstleistungsvertrag</w:t>
            </w:r>
          </w:p>
          <w:p w14:paraId="0A7A31B5" w14:textId="77777777" w:rsidR="000D2F42" w:rsidRPr="009B7037" w:rsidRDefault="000D2F42" w:rsidP="00757CEC">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0CD1AA93" w14:textId="77777777" w:rsidR="000D2F42" w:rsidRPr="009B7037" w:rsidRDefault="000D2F42" w:rsidP="00757CEC">
            <w:pPr>
              <w:jc w:val="both"/>
              <w:rPr>
                <w:rFonts w:ascii="Arial" w:hAnsi="Arial" w:cs="Arial"/>
                <w:b/>
                <w:sz w:val="22"/>
                <w:szCs w:val="22"/>
                <w:lang w:val="da-DK"/>
              </w:rPr>
            </w:pPr>
          </w:p>
          <w:p w14:paraId="62897742" w14:textId="2E661C71" w:rsidR="000D2F42" w:rsidRPr="00995399" w:rsidRDefault="000D2F42" w:rsidP="00B14A12">
            <w:pPr>
              <w:rPr>
                <w:rFonts w:ascii="Arial" w:hAnsi="Arial" w:cs="Arial"/>
                <w:sz w:val="22"/>
                <w:szCs w:val="22"/>
                <w:lang w:val="da-DK"/>
              </w:rPr>
            </w:pPr>
            <w:r w:rsidRPr="00995399">
              <w:rPr>
                <w:rFonts w:ascii="Arial" w:hAnsi="Arial" w:cs="Arial"/>
                <w:sz w:val="22"/>
                <w:szCs w:val="22"/>
                <w:lang w:val="da-DK"/>
              </w:rPr>
              <w:t xml:space="preserve">Zwischen den nachstehend benannten Parteien </w:t>
            </w:r>
            <w:bookmarkStart w:id="0" w:name="Text2"/>
            <w:r w:rsidRPr="00995399">
              <w:rPr>
                <w:rFonts w:ascii="Arial" w:hAnsi="Arial" w:cs="Arial"/>
                <w:sz w:val="22"/>
                <w:szCs w:val="22"/>
                <w:lang w:val="da-DK"/>
              </w:rPr>
              <w:t xml:space="preserve">                                           &lt;Today__s&gt;&gt;</w:t>
            </w:r>
          </w:p>
          <w:p w14:paraId="212DC341" w14:textId="77777777" w:rsidR="00B14A12" w:rsidRDefault="00B14A12" w:rsidP="00757CEC">
            <w:pPr>
              <w:jc w:val="both"/>
              <w:rPr>
                <w:rFonts w:ascii="Arial" w:hAnsi="Arial" w:cs="Arial"/>
                <w:b/>
                <w:sz w:val="22"/>
                <w:szCs w:val="22"/>
                <w:lang w:val="en-US"/>
              </w:rPr>
            </w:pPr>
          </w:p>
          <w:p w14:paraId="4EB0FF1C" w14:textId="77777777" w:rsidR="000D2F42" w:rsidRPr="00687C40" w:rsidRDefault="000D2F42" w:rsidP="00757CEC">
            <w:pPr>
              <w:jc w:val="both"/>
              <w:rPr>
                <w:rFonts w:ascii="Arial" w:hAnsi="Arial" w:cs="Arial"/>
                <w:sz w:val="22"/>
                <w:szCs w:val="22"/>
                <w:lang w:val="en-US"/>
              </w:rPr>
            </w:pPr>
            <w:bookmarkStart w:id="1" w:name="_GoBack"/>
            <w:bookmarkEnd w:id="1"/>
            <w:r w:rsidRPr="00687C40">
              <w:rPr>
                <w:rFonts w:ascii="Arial" w:hAnsi="Arial" w:cs="Arial"/>
                <w:b/>
                <w:sz w:val="22"/>
                <w:szCs w:val="22"/>
                <w:lang w:val="en-US"/>
              </w:rPr>
              <w:t>(“HCP”)</w:t>
            </w:r>
          </w:p>
          <w:bookmarkEnd w:id="0"/>
          <w:p w14:paraId="1752B0CB" w14:textId="19C38CB8" w:rsidR="000D2F42" w:rsidRPr="00BF2C32" w:rsidRDefault="00EE0390" w:rsidP="00757CEC">
            <w:pPr>
              <w:spacing w:line="280" w:lineRule="exact"/>
              <w:jc w:val="both"/>
              <w:rPr>
                <w:rFonts w:ascii="Arial" w:hAnsi="Arial" w:cs="Arial"/>
                <w:sz w:val="22"/>
                <w:szCs w:val="22"/>
                <w:lang w:val="en-US"/>
              </w:rPr>
            </w:pPr>
            <w:r>
              <w:rPr>
                <w:rFonts w:ascii="Arial" w:hAnsi="Arial" w:cs="Arial"/>
                <w:sz w:val="22"/>
                <w:szCs w:val="22"/>
                <w:lang w:val="en-US"/>
              </w:rPr>
              <w:t>&lt;&lt;form_salutation&gt;&gt;</w:t>
            </w:r>
            <w:r w:rsidR="00B14A12">
              <w:rPr>
                <w:rFonts w:ascii="Arial" w:hAnsi="Arial" w:cs="Arial"/>
                <w:sz w:val="22"/>
                <w:szCs w:val="22"/>
                <w:lang w:val="en-US"/>
              </w:rPr>
              <w:t xml:space="preserve"> </w:t>
            </w:r>
            <w:r w:rsidR="000D2F42" w:rsidRPr="00BF2C32">
              <w:rPr>
                <w:rFonts w:ascii="Arial" w:hAnsi="Arial" w:cs="Arial"/>
                <w:sz w:val="22"/>
                <w:szCs w:val="22"/>
                <w:lang w:val="en-US"/>
              </w:rPr>
              <w:t>&lt;&lt;Account_MERC_Name&gt;&gt;</w:t>
            </w:r>
          </w:p>
          <w:p w14:paraId="5A551331"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BF581D5" w14:textId="77777777" w:rsidR="000D2F42" w:rsidRPr="00BF2C32" w:rsidRDefault="000D2F42" w:rsidP="00757CEC">
            <w:pPr>
              <w:pStyle w:val="BodyText"/>
              <w:jc w:val="both"/>
              <w:rPr>
                <w:rFonts w:ascii="Arial" w:hAnsi="Arial" w:cs="Arial"/>
                <w:sz w:val="22"/>
                <w:szCs w:val="22"/>
                <w:lang w:val="en-US"/>
              </w:rPr>
            </w:pPr>
            <w:r w:rsidRPr="00BF2C32">
              <w:rPr>
                <w:rFonts w:ascii="Arial" w:hAnsi="Arial" w:cs="Arial"/>
                <w:sz w:val="22"/>
                <w:szCs w:val="22"/>
                <w:lang w:val="en-US"/>
              </w:rPr>
              <w:t>&lt;&lt;Address_GLBL_Zip_Postal_Code_GLBL&gt;&gt; &lt;&lt;Address_GLBL_City_GLBL&gt;&gt;</w:t>
            </w:r>
          </w:p>
          <w:p w14:paraId="7482AA75" w14:textId="77777777" w:rsidR="000D2F42" w:rsidRPr="009F134E" w:rsidRDefault="000D2F42" w:rsidP="00757CEC">
            <w:pPr>
              <w:jc w:val="both"/>
              <w:rPr>
                <w:rFonts w:ascii="Arial" w:hAnsi="Arial" w:cs="Arial"/>
                <w:b/>
                <w:sz w:val="22"/>
                <w:szCs w:val="22"/>
              </w:rPr>
            </w:pPr>
          </w:p>
          <w:p w14:paraId="53D241CA" w14:textId="77777777" w:rsidR="000D2F42" w:rsidRPr="009D20E0" w:rsidRDefault="000D2F42" w:rsidP="00757CEC">
            <w:pPr>
              <w:jc w:val="both"/>
              <w:rPr>
                <w:rFonts w:ascii="Arial" w:hAnsi="Arial" w:cs="Arial"/>
                <w:sz w:val="22"/>
                <w:szCs w:val="22"/>
              </w:rPr>
            </w:pPr>
          </w:p>
          <w:p w14:paraId="4432C2D1" w14:textId="77777777" w:rsidR="000D2F42" w:rsidRDefault="000D2F42" w:rsidP="00757CEC">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6A689CFF" w14:textId="77777777" w:rsidR="000D2F42" w:rsidRPr="009D20E0" w:rsidRDefault="000D2F42" w:rsidP="00757CEC">
            <w:pPr>
              <w:jc w:val="both"/>
              <w:rPr>
                <w:rFonts w:ascii="Arial" w:hAnsi="Arial" w:cs="Arial"/>
                <w:sz w:val="22"/>
                <w:szCs w:val="22"/>
                <w:lang w:val="en-US"/>
              </w:rPr>
            </w:pPr>
          </w:p>
          <w:p w14:paraId="4A5BD101" w14:textId="77777777" w:rsidR="000D2F42" w:rsidRPr="009D20E0" w:rsidRDefault="000D2F42" w:rsidP="00757CEC">
            <w:pPr>
              <w:jc w:val="both"/>
              <w:rPr>
                <w:rFonts w:ascii="Arial" w:hAnsi="Arial" w:cs="Arial"/>
                <w:sz w:val="22"/>
                <w:szCs w:val="22"/>
              </w:rPr>
            </w:pPr>
            <w:r w:rsidRPr="00096191">
              <w:rPr>
                <w:rFonts w:ascii="Arial" w:hAnsi="Arial" w:cs="Arial"/>
                <w:sz w:val="22"/>
                <w:szCs w:val="22"/>
              </w:rPr>
              <w:t>und</w:t>
            </w:r>
          </w:p>
          <w:p w14:paraId="3F6E028F"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Lilly Deutschland GmbH (“Lilly”)</w:t>
            </w:r>
          </w:p>
          <w:p w14:paraId="7A64F0B4"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Werner-Reimers-Straße 2-4</w:t>
            </w:r>
          </w:p>
          <w:p w14:paraId="0D73118B"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61352 Bad Homburg</w:t>
            </w:r>
          </w:p>
          <w:p w14:paraId="1274C768" w14:textId="77777777" w:rsidR="000D2F42" w:rsidRPr="009D20E0" w:rsidRDefault="000D2F42" w:rsidP="00757CEC">
            <w:pPr>
              <w:jc w:val="both"/>
              <w:rPr>
                <w:rFonts w:ascii="Arial" w:hAnsi="Arial" w:cs="Arial"/>
                <w:sz w:val="22"/>
                <w:szCs w:val="22"/>
              </w:rPr>
            </w:pPr>
          </w:p>
          <w:p w14:paraId="60675E58" w14:textId="77777777" w:rsidR="000D2F42" w:rsidRPr="00703CCC" w:rsidRDefault="000D2F42" w:rsidP="00757CEC">
            <w:pPr>
              <w:jc w:val="both"/>
              <w:rPr>
                <w:rFonts w:ascii="Arial" w:hAnsi="Arial" w:cs="Arial"/>
                <w:b/>
                <w:sz w:val="22"/>
                <w:szCs w:val="22"/>
              </w:rPr>
            </w:pPr>
            <w:r w:rsidRPr="00703CCC">
              <w:rPr>
                <w:rFonts w:ascii="Arial" w:hAnsi="Arial" w:cs="Arial"/>
                <w:b/>
                <w:sz w:val="22"/>
                <w:szCs w:val="22"/>
              </w:rPr>
              <w:t>Vereinbarung</w:t>
            </w:r>
          </w:p>
          <w:p w14:paraId="789B31C1" w14:textId="77777777" w:rsidR="000D2F42" w:rsidRPr="009A7DDF" w:rsidRDefault="000D2F42" w:rsidP="00757CEC">
            <w:pPr>
              <w:jc w:val="both"/>
              <w:rPr>
                <w:rFonts w:ascii="Arial" w:hAnsi="Arial" w:cs="Arial"/>
                <w:b/>
                <w:sz w:val="22"/>
                <w:szCs w:val="22"/>
                <w:lang w:val="de-DE"/>
              </w:rPr>
            </w:pPr>
          </w:p>
          <w:p w14:paraId="74D0A681" w14:textId="77777777" w:rsidR="000D2F42" w:rsidRPr="009A7DDF" w:rsidRDefault="000D2F42" w:rsidP="00757CEC">
            <w:pPr>
              <w:jc w:val="both"/>
              <w:rPr>
                <w:rFonts w:ascii="Arial" w:hAnsi="Arial" w:cs="Arial"/>
                <w:sz w:val="22"/>
                <w:szCs w:val="22"/>
                <w:lang w:val="de-DE"/>
              </w:rPr>
            </w:pPr>
            <w:r w:rsidRPr="00703CCC">
              <w:rPr>
                <w:rFonts w:ascii="Arial" w:hAnsi="Arial" w:cs="Arial"/>
                <w:sz w:val="22"/>
                <w:szCs w:val="22"/>
              </w:rPr>
              <w:t xml:space="preserve">Die Parteien vereinbaren hiermit Folgendes: </w:t>
            </w:r>
          </w:p>
          <w:p w14:paraId="0390AA90" w14:textId="77777777" w:rsidR="000D2F42" w:rsidRPr="00F93634" w:rsidRDefault="000D2F42" w:rsidP="00757CEC">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tc>
      </w:tr>
    </w:tbl>
    <w:p w14:paraId="7CFB5F28" w14:textId="77777777" w:rsidR="000D2F42" w:rsidRPr="000448EB" w:rsidRDefault="000D2F42" w:rsidP="000D2F4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0D2F42" w:rsidRPr="000448EB" w14:paraId="46AA1439" w14:textId="77777777" w:rsidTr="00757CEC">
        <w:tc>
          <w:tcPr>
            <w:tcW w:w="9214" w:type="dxa"/>
            <w:tcBorders>
              <w:top w:val="nil"/>
              <w:left w:val="nil"/>
              <w:bottom w:val="nil"/>
              <w:right w:val="nil"/>
            </w:tcBorders>
          </w:tcPr>
          <w:p w14:paraId="527E7119" w14:textId="77777777" w:rsidR="000D2F42" w:rsidRDefault="000D2F42" w:rsidP="00757CEC">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57C5B7C1" w14:textId="77777777" w:rsidR="000D2F42" w:rsidRDefault="000D2F42" w:rsidP="00757CEC">
            <w:pPr>
              <w:pStyle w:val="BodyText"/>
              <w:spacing w:line="240" w:lineRule="auto"/>
              <w:jc w:val="both"/>
              <w:rPr>
                <w:rFonts w:ascii="Arial" w:hAnsi="Arial" w:cs="Arial"/>
                <w:sz w:val="22"/>
                <w:szCs w:val="22"/>
                <w:lang w:val="da-DK"/>
              </w:rPr>
            </w:pPr>
          </w:p>
          <w:p w14:paraId="213DB8E7"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572741A0" w14:textId="57EB4C76"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393D19F4" w14:textId="77777777" w:rsidR="00E06CBE" w:rsidRPr="00AE6D93" w:rsidRDefault="00E06CBE" w:rsidP="00757CEC">
            <w:pPr>
              <w:jc w:val="both"/>
              <w:rPr>
                <w:rFonts w:ascii="Arial" w:hAnsi="Arial" w:cs="Arial"/>
                <w:sz w:val="22"/>
                <w:szCs w:val="22"/>
                <w:lang w:val="da-DK"/>
              </w:rPr>
            </w:pPr>
          </w:p>
          <w:p w14:paraId="05590D7D" w14:textId="77777777" w:rsidR="00E06CBE" w:rsidRDefault="000D2F42" w:rsidP="00757CEC">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180D8127" w14:textId="4467257D"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781976A3" w14:textId="77777777" w:rsidR="00E06CBE" w:rsidRPr="000448EB" w:rsidRDefault="00E06CBE" w:rsidP="00757CEC">
            <w:pPr>
              <w:jc w:val="both"/>
              <w:rPr>
                <w:rFonts w:ascii="Arial" w:hAnsi="Arial" w:cs="Arial"/>
                <w:sz w:val="22"/>
                <w:szCs w:val="22"/>
                <w:highlight w:val="yellow"/>
                <w:lang w:val="en-US"/>
              </w:rPr>
            </w:pPr>
          </w:p>
          <w:p w14:paraId="59206977"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3E9329F" w14:textId="77777777" w:rsidR="00E06CBE" w:rsidRPr="000448EB" w:rsidRDefault="00E06CBE" w:rsidP="00757CEC">
            <w:pPr>
              <w:jc w:val="both"/>
              <w:rPr>
                <w:rFonts w:ascii="Arial" w:hAnsi="Arial" w:cs="Arial"/>
                <w:sz w:val="22"/>
                <w:szCs w:val="22"/>
                <w:lang w:val="en-US"/>
              </w:rPr>
            </w:pPr>
          </w:p>
          <w:p w14:paraId="4B7AF231"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05D6A10F"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w:instrText>
      </w:r>
      <w:r w:rsidRPr="000448EB">
        <w:rPr>
          <w:rFonts w:ascii="Arial" w:hAnsi="Arial" w:cs="Arial"/>
          <w:sz w:val="22"/>
          <w:szCs w:val="22"/>
        </w:rPr>
        <w:instrText>ducation" "</w:instrText>
      </w:r>
    </w:p>
    <w:tbl>
      <w:tblPr>
        <w:tblStyle w:val="TableGrid"/>
        <w:tblW w:w="9214" w:type="dxa"/>
        <w:tblInd w:w="-34" w:type="dxa"/>
        <w:tblLook w:val="04A0" w:firstRow="1" w:lastRow="0" w:firstColumn="1" w:lastColumn="0" w:noHBand="0" w:noVBand="1"/>
      </w:tblPr>
      <w:tblGrid>
        <w:gridCol w:w="9214"/>
      </w:tblGrid>
      <w:tr w:rsidR="000D2F42" w:rsidRPr="000448EB" w14:paraId="726FA894" w14:textId="77777777" w:rsidTr="00757CEC">
        <w:tc>
          <w:tcPr>
            <w:tcW w:w="9214" w:type="dxa"/>
            <w:tcBorders>
              <w:top w:val="nil"/>
              <w:left w:val="nil"/>
              <w:bottom w:val="nil"/>
              <w:right w:val="nil"/>
            </w:tcBorders>
          </w:tcPr>
          <w:p w14:paraId="15ED6177"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4EC0E1BB" w14:textId="77777777" w:rsidR="000D2F42" w:rsidRDefault="000D2F42" w:rsidP="00757CEC">
            <w:pPr>
              <w:ind w:left="426"/>
              <w:jc w:val="both"/>
              <w:rPr>
                <w:rFonts w:ascii="Arial" w:hAnsi="Arial" w:cs="Arial"/>
                <w:sz w:val="22"/>
                <w:szCs w:val="22"/>
                <w:lang w:val="da-DK"/>
              </w:rPr>
            </w:pPr>
          </w:p>
          <w:p w14:paraId="78E11CD6"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58A0920F" w14:textId="6F1C3301"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6B78D913" w14:textId="77777777" w:rsidR="00E06CBE" w:rsidRPr="00AE6D93" w:rsidRDefault="00E06CBE" w:rsidP="00757CEC">
            <w:pPr>
              <w:jc w:val="both"/>
              <w:rPr>
                <w:rFonts w:ascii="Arial" w:hAnsi="Arial" w:cs="Arial"/>
                <w:sz w:val="22"/>
                <w:szCs w:val="22"/>
                <w:lang w:val="da-DK"/>
              </w:rPr>
            </w:pPr>
          </w:p>
          <w:p w14:paraId="27DD918B" w14:textId="77777777" w:rsidR="00E06CBE" w:rsidRDefault="000D2F42" w:rsidP="00757CEC">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23101C19" w14:textId="7A2555CA"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162C9994" w14:textId="77777777" w:rsidR="00E06CBE" w:rsidRPr="000448EB" w:rsidRDefault="00E06CBE" w:rsidP="00757CEC">
            <w:pPr>
              <w:jc w:val="both"/>
              <w:rPr>
                <w:rFonts w:ascii="Arial" w:hAnsi="Arial" w:cs="Arial"/>
                <w:sz w:val="22"/>
                <w:szCs w:val="22"/>
                <w:highlight w:val="yellow"/>
                <w:lang w:val="en-US"/>
              </w:rPr>
            </w:pPr>
          </w:p>
          <w:p w14:paraId="3C12ABF8"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80C76FE" w14:textId="77777777" w:rsidR="00E06CBE" w:rsidRPr="000448EB" w:rsidRDefault="00E06CBE" w:rsidP="00757CEC">
            <w:pPr>
              <w:jc w:val="both"/>
              <w:rPr>
                <w:rFonts w:ascii="Arial" w:hAnsi="Arial" w:cs="Arial"/>
                <w:sz w:val="22"/>
                <w:szCs w:val="22"/>
                <w:lang w:val="en-US"/>
              </w:rPr>
            </w:pPr>
          </w:p>
          <w:p w14:paraId="335C2E79"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lastRenderedPageBreak/>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0A320B0"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9214" w:type="dxa"/>
        <w:tblInd w:w="-34" w:type="dxa"/>
        <w:tblLook w:val="04A0" w:firstRow="1" w:lastRow="0" w:firstColumn="1" w:lastColumn="0" w:noHBand="0" w:noVBand="1"/>
      </w:tblPr>
      <w:tblGrid>
        <w:gridCol w:w="9214"/>
      </w:tblGrid>
      <w:tr w:rsidR="000D2F42" w:rsidRPr="000448EB" w14:paraId="6EAC0CBD" w14:textId="77777777" w:rsidTr="00757CEC">
        <w:tc>
          <w:tcPr>
            <w:tcW w:w="9214" w:type="dxa"/>
            <w:tcBorders>
              <w:top w:val="nil"/>
              <w:left w:val="nil"/>
              <w:bottom w:val="nil"/>
              <w:right w:val="nil"/>
            </w:tcBorders>
          </w:tcPr>
          <w:p w14:paraId="4D29E192"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5ABF6B83" w14:textId="77777777" w:rsidR="000D2F42" w:rsidRDefault="000D2F42" w:rsidP="00757CEC">
            <w:pPr>
              <w:jc w:val="both"/>
              <w:rPr>
                <w:rFonts w:ascii="Arial" w:hAnsi="Arial" w:cs="Arial"/>
                <w:sz w:val="22"/>
                <w:szCs w:val="22"/>
                <w:lang w:val="da-DK"/>
              </w:rPr>
            </w:pPr>
          </w:p>
          <w:p w14:paraId="477BE87C"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7C8C79BF" w14:textId="7792BB4E"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44160546" w14:textId="77777777" w:rsidR="00E06CBE" w:rsidRPr="00AE6D93" w:rsidRDefault="00E06CBE" w:rsidP="00757CEC">
            <w:pPr>
              <w:jc w:val="both"/>
              <w:rPr>
                <w:rFonts w:ascii="Arial" w:hAnsi="Arial" w:cs="Arial"/>
                <w:sz w:val="22"/>
                <w:szCs w:val="22"/>
                <w:lang w:val="da-DK"/>
              </w:rPr>
            </w:pPr>
          </w:p>
          <w:p w14:paraId="53288C81" w14:textId="77777777" w:rsidR="00E06CBE" w:rsidRDefault="000D2F42" w:rsidP="00757CEC">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34278993" w14:textId="55A323BA"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1BD5389B" w14:textId="77777777" w:rsidR="00E06CBE" w:rsidRPr="000448EB" w:rsidRDefault="00E06CBE" w:rsidP="00757CEC">
            <w:pPr>
              <w:jc w:val="both"/>
              <w:rPr>
                <w:rFonts w:ascii="Arial" w:hAnsi="Arial" w:cs="Arial"/>
                <w:sz w:val="22"/>
                <w:szCs w:val="22"/>
                <w:highlight w:val="yellow"/>
                <w:lang w:val="en-US"/>
              </w:rPr>
            </w:pPr>
          </w:p>
          <w:p w14:paraId="6BD5A989"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DE9548B" w14:textId="77777777" w:rsidR="00E06CBE" w:rsidRPr="000448EB" w:rsidRDefault="00E06CBE" w:rsidP="00757CEC">
            <w:pPr>
              <w:jc w:val="both"/>
              <w:rPr>
                <w:rFonts w:ascii="Arial" w:hAnsi="Arial" w:cs="Arial"/>
                <w:sz w:val="22"/>
                <w:szCs w:val="22"/>
                <w:lang w:val="en-US"/>
              </w:rPr>
            </w:pPr>
          </w:p>
          <w:p w14:paraId="7ED5E480"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5971B3CE" w14:textId="77777777" w:rsidR="000D2F42" w:rsidRPr="00DF0439" w:rsidRDefault="000D2F42" w:rsidP="000D2F42">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0D2F42" w:rsidRPr="00052ABC" w14:paraId="6DD90D9D" w14:textId="77777777" w:rsidTr="00757CEC">
        <w:tc>
          <w:tcPr>
            <w:tcW w:w="9180" w:type="dxa"/>
            <w:tcBorders>
              <w:top w:val="nil"/>
              <w:left w:val="nil"/>
              <w:bottom w:val="nil"/>
              <w:right w:val="nil"/>
            </w:tcBorders>
          </w:tcPr>
          <w:p w14:paraId="7A0BDD7E"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343D2E0D" w14:textId="77777777" w:rsidR="000D2F42" w:rsidRDefault="000D2F42" w:rsidP="00757CEC">
            <w:pPr>
              <w:ind w:left="426" w:firstLine="720"/>
              <w:jc w:val="both"/>
              <w:rPr>
                <w:rFonts w:ascii="Arial" w:hAnsi="Arial" w:cs="Arial"/>
                <w:sz w:val="22"/>
                <w:szCs w:val="22"/>
                <w:lang w:val="da-DK"/>
              </w:rPr>
            </w:pPr>
          </w:p>
          <w:p w14:paraId="363FE27D" w14:textId="77777777"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2A1C6531" w14:textId="4BE0A8A8"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5D4836" w14:textId="77777777" w:rsidR="00E06CBE" w:rsidRPr="00AE6D93" w:rsidRDefault="00E06CBE" w:rsidP="00757CEC">
            <w:pPr>
              <w:jc w:val="both"/>
              <w:rPr>
                <w:rFonts w:ascii="Arial" w:hAnsi="Arial" w:cs="Arial"/>
                <w:sz w:val="22"/>
                <w:szCs w:val="22"/>
                <w:lang w:val="da-DK"/>
              </w:rPr>
            </w:pPr>
          </w:p>
          <w:p w14:paraId="04B3074E" w14:textId="77777777" w:rsidR="00E06CBE" w:rsidRDefault="000D2F42" w:rsidP="00757CEC">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1E62D2AF" w14:textId="632BFFBE"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24A83927" w14:textId="77777777" w:rsidR="00E06CBE" w:rsidRPr="000448EB" w:rsidRDefault="00E06CBE" w:rsidP="00757CEC">
            <w:pPr>
              <w:jc w:val="both"/>
              <w:rPr>
                <w:rFonts w:ascii="Arial" w:hAnsi="Arial" w:cs="Arial"/>
                <w:sz w:val="22"/>
                <w:szCs w:val="22"/>
                <w:highlight w:val="yellow"/>
                <w:lang w:val="en-US"/>
              </w:rPr>
            </w:pPr>
          </w:p>
          <w:p w14:paraId="50393ACC"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64A55878" w14:textId="77777777" w:rsidR="00E06CBE" w:rsidRPr="000448EB" w:rsidRDefault="00E06CBE" w:rsidP="00757CEC">
            <w:pPr>
              <w:jc w:val="both"/>
              <w:rPr>
                <w:rFonts w:ascii="Arial" w:hAnsi="Arial" w:cs="Arial"/>
                <w:sz w:val="22"/>
                <w:szCs w:val="22"/>
                <w:lang w:val="en-US"/>
              </w:rPr>
            </w:pPr>
          </w:p>
          <w:p w14:paraId="3E9178EE"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AEC20FE" w14:textId="77777777" w:rsidR="000D2F42" w:rsidRPr="00922F67" w:rsidRDefault="000D2F42" w:rsidP="000D2F42">
      <w:pPr>
        <w:jc w:val="both"/>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0D2F42" w:rsidRPr="00052ABC" w14:paraId="06462B06" w14:textId="77777777" w:rsidTr="00757CEC">
        <w:tc>
          <w:tcPr>
            <w:tcW w:w="9180" w:type="dxa"/>
            <w:tcBorders>
              <w:top w:val="nil"/>
              <w:left w:val="nil"/>
              <w:bottom w:val="nil"/>
              <w:right w:val="nil"/>
            </w:tcBorders>
          </w:tcPr>
          <w:p w14:paraId="0FBA8BC4" w14:textId="77777777" w:rsidR="000D2F42" w:rsidRDefault="000D2F42" w:rsidP="00757CEC">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0290895E" w14:textId="77777777" w:rsidR="000D2F42" w:rsidRDefault="000D2F42" w:rsidP="00757CEC">
            <w:pPr>
              <w:ind w:left="426"/>
              <w:jc w:val="both"/>
              <w:rPr>
                <w:rFonts w:ascii="Arial" w:hAnsi="Arial" w:cs="Arial"/>
                <w:sz w:val="22"/>
                <w:szCs w:val="22"/>
                <w:lang w:val="da-DK"/>
              </w:rPr>
            </w:pPr>
          </w:p>
          <w:p w14:paraId="176A337E" w14:textId="7C0FDC6B" w:rsidR="00E06CBE" w:rsidRDefault="000D2F42" w:rsidP="00757CEC">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7DF2803C" w14:textId="604617E7" w:rsidR="000D2F42" w:rsidRDefault="000D2F42" w:rsidP="00757CEC">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39FC197A" w14:textId="77777777" w:rsidR="00E06CBE" w:rsidRPr="00AE6D93" w:rsidRDefault="00E06CBE" w:rsidP="00757CEC">
            <w:pPr>
              <w:jc w:val="both"/>
              <w:rPr>
                <w:rFonts w:ascii="Arial" w:hAnsi="Arial" w:cs="Arial"/>
                <w:sz w:val="22"/>
                <w:szCs w:val="22"/>
                <w:lang w:val="da-DK"/>
              </w:rPr>
            </w:pPr>
          </w:p>
          <w:p w14:paraId="759E5D92" w14:textId="77777777" w:rsidR="00E06CBE" w:rsidRDefault="000D2F42" w:rsidP="00757CEC">
            <w:pPr>
              <w:jc w:val="both"/>
              <w:rPr>
                <w:lang w:val="en-US"/>
              </w:rPr>
            </w:pPr>
            <w:r w:rsidRPr="000448EB">
              <w:rPr>
                <w:rFonts w:ascii="Arial" w:hAnsi="Arial" w:cs="Arial"/>
                <w:sz w:val="22"/>
                <w:szCs w:val="22"/>
                <w:lang w:val="en-US"/>
              </w:rPr>
              <w:instrText>Veranstaltungsthema:</w:instrText>
            </w:r>
          </w:p>
          <w:p w14:paraId="5B2E7AA1" w14:textId="577891BD" w:rsidR="000D2F42" w:rsidRDefault="000D2F42" w:rsidP="00757CEC">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0787FD78" w14:textId="77777777" w:rsidR="00E06CBE" w:rsidRPr="000448EB" w:rsidRDefault="00E06CBE" w:rsidP="00757CEC">
            <w:pPr>
              <w:jc w:val="both"/>
              <w:rPr>
                <w:rFonts w:ascii="Arial" w:hAnsi="Arial" w:cs="Arial"/>
                <w:sz w:val="22"/>
                <w:szCs w:val="22"/>
                <w:highlight w:val="yellow"/>
                <w:lang w:val="en-US"/>
              </w:rPr>
            </w:pPr>
          </w:p>
          <w:p w14:paraId="2123546C" w14:textId="77777777" w:rsidR="000D2F42" w:rsidRDefault="000D2F42" w:rsidP="00757CEC">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7139D2B" w14:textId="77777777" w:rsidR="00E06CBE" w:rsidRPr="000448EB" w:rsidRDefault="00E06CBE" w:rsidP="00757CEC">
            <w:pPr>
              <w:jc w:val="both"/>
              <w:rPr>
                <w:rFonts w:ascii="Arial" w:hAnsi="Arial" w:cs="Arial"/>
                <w:sz w:val="22"/>
                <w:szCs w:val="22"/>
                <w:lang w:val="en-US"/>
              </w:rPr>
            </w:pPr>
          </w:p>
          <w:p w14:paraId="636A7638"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CED2F24" w14:textId="77777777" w:rsidR="000D2F42" w:rsidRDefault="000D2F42" w:rsidP="000D2F42">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2364721" w14:textId="77777777" w:rsidR="000D2F42" w:rsidRPr="000448EB" w:rsidRDefault="000D2F42" w:rsidP="000D2F42">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8986"/>
      </w:tblGrid>
      <w:tr w:rsidR="000D2F42" w:rsidRPr="00B14A12" w14:paraId="1AAECD22" w14:textId="77777777" w:rsidTr="00757CEC">
        <w:tc>
          <w:tcPr>
            <w:tcW w:w="9180" w:type="dxa"/>
            <w:tcBorders>
              <w:top w:val="nil"/>
              <w:left w:val="nil"/>
              <w:bottom w:val="nil"/>
              <w:right w:val="nil"/>
            </w:tcBorders>
          </w:tcPr>
          <w:p w14:paraId="375388AB"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p>
        </w:tc>
      </w:tr>
    </w:tbl>
    <w:p w14:paraId="3F004FFE" w14:textId="77777777" w:rsidR="000D2F42" w:rsidRDefault="000D2F42" w:rsidP="000D2F4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6"/>
      </w:tblGrid>
      <w:tr w:rsidR="000D2F42" w14:paraId="5FFDD809" w14:textId="77777777" w:rsidTr="00757CEC">
        <w:tc>
          <w:tcPr>
            <w:tcW w:w="9180" w:type="dxa"/>
            <w:tcBorders>
              <w:top w:val="nil"/>
              <w:left w:val="nil"/>
              <w:bottom w:val="nil"/>
              <w:right w:val="nil"/>
            </w:tcBorders>
          </w:tcPr>
          <w:p w14:paraId="0A09976C" w14:textId="77777777" w:rsidR="000D2F42" w:rsidRDefault="000D2F42" w:rsidP="00757CEC">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2D02BD0A" w14:textId="77777777" w:rsidR="000D2F42" w:rsidRDefault="000D2F42" w:rsidP="00757CEC">
            <w:pPr>
              <w:jc w:val="both"/>
              <w:rPr>
                <w:rFonts w:ascii="Arial" w:hAnsi="Arial" w:cs="Arial"/>
                <w:color w:val="000000"/>
                <w:sz w:val="22"/>
                <w:szCs w:val="22"/>
              </w:rPr>
            </w:pPr>
          </w:p>
          <w:p w14:paraId="5D1AE1F4"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6B5B25C1" w14:textId="77777777" w:rsidR="000D2F42" w:rsidRPr="00577AD2" w:rsidRDefault="000D2F42" w:rsidP="00757CEC">
            <w:pPr>
              <w:jc w:val="both"/>
              <w:rPr>
                <w:rFonts w:ascii="Arial" w:hAnsi="Arial" w:cs="Arial"/>
                <w:sz w:val="22"/>
                <w:szCs w:val="22"/>
              </w:rPr>
            </w:pPr>
            <w:r w:rsidRPr="00F44BDC">
              <w:rPr>
                <w:rFonts w:ascii="Arial" w:hAnsi="Arial" w:cs="Arial"/>
                <w:sz w:val="22"/>
                <w:szCs w:val="22"/>
                <w:lang w:val="da-DK"/>
              </w:rPr>
              <w:instrText xml:space="preserve"> </w:instrText>
            </w:r>
          </w:p>
          <w:p w14:paraId="22C44E55" w14:textId="77777777" w:rsidR="000D2F42" w:rsidRPr="00F644A7" w:rsidRDefault="000D2F42" w:rsidP="00757CEC">
            <w:pPr>
              <w:jc w:val="both"/>
            </w:pPr>
            <w:r w:rsidRPr="00F44BDC">
              <w:rPr>
                <w:rFonts w:ascii="Arial" w:hAnsi="Arial" w:cs="Arial"/>
                <w:sz w:val="22"/>
                <w:szCs w:val="22"/>
              </w:rPr>
              <w:instrText>Lilly leistet die vorgenannte Zahlung nach Leistungserbringung und Eingang einer steuerlich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&lt;&lt;Payee_MERC_Account_MERC&gt;&gt;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2855C436" w14:textId="77777777" w:rsidR="000D2F42" w:rsidRPr="00F44BDC" w:rsidRDefault="000D2F42" w:rsidP="000D2F4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6"/>
      </w:tblGrid>
      <w:tr w:rsidR="000D2F42" w14:paraId="4474233B" w14:textId="77777777" w:rsidTr="00757CEC">
        <w:tc>
          <w:tcPr>
            <w:tcW w:w="9180" w:type="dxa"/>
            <w:tcBorders>
              <w:top w:val="nil"/>
              <w:left w:val="nil"/>
              <w:bottom w:val="nil"/>
              <w:right w:val="nil"/>
            </w:tcBorders>
          </w:tcPr>
          <w:p w14:paraId="7D551784" w14:textId="77777777" w:rsidR="000D2F42" w:rsidRDefault="000D2F42" w:rsidP="00757CEC">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36786713" w14:textId="77777777" w:rsidR="000D2F42" w:rsidRDefault="000D2F42" w:rsidP="000D2F4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4417192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452D7B96" w14:textId="77777777" w:rsidR="000D2F42" w:rsidRDefault="000D2F42" w:rsidP="000D2F42">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F44BDC">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0448EB">
        <w:rPr>
          <w:rFonts w:ascii="Arial" w:hAnsi="Arial" w:cs="Arial"/>
          <w:sz w:val="22"/>
          <w:szCs w:val="22"/>
          <w:lang w:val="da-DK"/>
        </w:rPr>
        <w:t>Lilly erstattet keine Auslagen ohne ei</w:t>
      </w:r>
      <w:r>
        <w:rPr>
          <w:rFonts w:ascii="Arial" w:hAnsi="Arial" w:cs="Arial"/>
          <w:sz w:val="22"/>
          <w:szCs w:val="22"/>
          <w:lang w:val="da-DK"/>
        </w:rPr>
        <w:t>ne entsprechende Dokumentation.</w:t>
      </w:r>
    </w:p>
    <w:p w14:paraId="7CEAF1B8" w14:textId="77777777" w:rsidR="000D2F42" w:rsidRPr="000448EB" w:rsidRDefault="000D2F42" w:rsidP="000D2F42">
      <w:pPr>
        <w:jc w:val="both"/>
        <w:rPr>
          <w:rFonts w:ascii="Arial" w:hAnsi="Arial" w:cs="Arial"/>
          <w:sz w:val="22"/>
          <w:szCs w:val="22"/>
          <w:lang w:val="da-DK"/>
        </w:rPr>
      </w:pPr>
    </w:p>
    <w:p w14:paraId="5C4823F1"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5697B761" w14:textId="77777777" w:rsidR="000D2F42" w:rsidRPr="000448EB" w:rsidRDefault="000D2F42" w:rsidP="000D2F42">
      <w:pPr>
        <w:jc w:val="both"/>
        <w:rPr>
          <w:rFonts w:ascii="Arial" w:hAnsi="Arial" w:cs="Arial"/>
          <w:sz w:val="22"/>
          <w:szCs w:val="22"/>
          <w:lang w:val="da-DK"/>
        </w:rPr>
      </w:pPr>
    </w:p>
    <w:p w14:paraId="1562F47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1049F046" w14:textId="77777777" w:rsidR="000D2F42" w:rsidRPr="000448EB" w:rsidRDefault="000D2F42" w:rsidP="000D2F42">
      <w:pPr>
        <w:rPr>
          <w:rFonts w:ascii="Arial" w:hAnsi="Arial" w:cs="Arial"/>
          <w:sz w:val="22"/>
          <w:szCs w:val="22"/>
          <w:lang w:val="da-DK"/>
        </w:rPr>
      </w:pPr>
    </w:p>
    <w:p w14:paraId="7F935BE2" w14:textId="77777777" w:rsidR="000D2F42" w:rsidRPr="00FE59F9" w:rsidRDefault="000D2F42" w:rsidP="000D2F42">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5338DE9E" w14:textId="77777777" w:rsidR="000D2F42" w:rsidRPr="00FE59F9" w:rsidRDefault="000D2F42" w:rsidP="000D2F42">
      <w:pPr>
        <w:jc w:val="both"/>
        <w:rPr>
          <w:rFonts w:ascii="Arial" w:hAnsi="Arial" w:cs="Arial"/>
          <w:sz w:val="22"/>
          <w:szCs w:val="22"/>
          <w:lang w:val="da-DK"/>
        </w:rPr>
      </w:pPr>
    </w:p>
    <w:p w14:paraId="47C1346E" w14:textId="77777777" w:rsidR="000D2F42" w:rsidRPr="00472BE7" w:rsidRDefault="000D2F42" w:rsidP="000D2F42">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Die Zustimmung wird über ein sep</w:t>
      </w:r>
      <w:r w:rsidRPr="00052ABC">
        <w:rPr>
          <w:rFonts w:ascii="Arial" w:hAnsi="Arial" w:cs="Arial"/>
          <w:sz w:val="22"/>
          <w:szCs w:val="22"/>
          <w:lang w:val="en-US"/>
        </w:rPr>
        <w:t>a</w:t>
      </w:r>
      <w:r w:rsidRPr="00052ABC">
        <w:rPr>
          <w:rFonts w:ascii="Arial" w:hAnsi="Arial" w:cs="Arial"/>
          <w:sz w:val="22"/>
          <w:szCs w:val="22"/>
          <w:lang w:val="en-US"/>
        </w:rPr>
        <w:t>rates Formular eingeholt und dokumentiert. Für den Fall, dass der Angehörige der Fac</w:t>
      </w:r>
      <w:r w:rsidRPr="00052ABC">
        <w:rPr>
          <w:rFonts w:ascii="Arial" w:hAnsi="Arial" w:cs="Arial"/>
          <w:sz w:val="22"/>
          <w:szCs w:val="22"/>
          <w:lang w:val="en-US"/>
        </w:rPr>
        <w:t>h</w:t>
      </w:r>
      <w:r w:rsidRPr="00052ABC">
        <w:rPr>
          <w:rFonts w:ascii="Arial" w:hAnsi="Arial" w:cs="Arial"/>
          <w:sz w:val="22"/>
          <w:szCs w:val="22"/>
          <w:lang w:val="en-US"/>
        </w:rPr>
        <w:t xml:space="preserve">kreise die Zustimmung erteilt, erfolgt die Veröffentlichung in jährlichem Turnus; jede Veröffentlichung deckt ein ganzes Kalenderjahr ab ('Berichtszeitraum'). </w:t>
      </w:r>
      <w:r w:rsidRPr="00472BE7">
        <w:rPr>
          <w:rFonts w:ascii="Arial" w:hAnsi="Arial" w:cs="Arial"/>
          <w:sz w:val="22"/>
          <w:szCs w:val="22"/>
          <w:lang w:val="da-DK"/>
        </w:rPr>
        <w:t xml:space="preserve">Der erste </w:t>
      </w:r>
      <w:r w:rsidRPr="00472BE7">
        <w:rPr>
          <w:rFonts w:ascii="Arial" w:hAnsi="Arial" w:cs="Arial"/>
          <w:sz w:val="22"/>
          <w:szCs w:val="22"/>
          <w:lang w:val="da-DK"/>
        </w:rPr>
        <w:lastRenderedPageBreak/>
        <w:t xml:space="preserve">Berichtszeitraum ist das Kalenderjahr 2015, und die Veröffentlichung erfolgt Mitte 2016 für die Daten aus 2015 bzw. Mitte 2017 für die Daten aus dem Berichtszeitraum 2016. </w:t>
      </w:r>
    </w:p>
    <w:p w14:paraId="5A05426A" w14:textId="77777777" w:rsidR="000D2F42" w:rsidRPr="00472BE7" w:rsidRDefault="000D2F42" w:rsidP="000D2F42">
      <w:pPr>
        <w:jc w:val="both"/>
        <w:rPr>
          <w:rFonts w:ascii="Arial" w:hAnsi="Arial" w:cs="Arial"/>
          <w:sz w:val="22"/>
          <w:szCs w:val="22"/>
          <w:lang w:val="da-DK"/>
        </w:rPr>
      </w:pPr>
    </w:p>
    <w:p w14:paraId="16D1D046" w14:textId="77777777" w:rsidR="000D2F42" w:rsidRDefault="000D2F42" w:rsidP="000D2F42">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Pr>
          <w:rFonts w:ascii="Arial" w:hAnsi="Arial" w:cs="Arial"/>
          <w:sz w:val="22"/>
          <w:szCs w:val="22"/>
          <w:lang w:val="da-DK"/>
        </w:rPr>
        <w:t>.</w:t>
      </w:r>
    </w:p>
    <w:p w14:paraId="0A2FD943" w14:textId="77777777" w:rsidR="000D2F42" w:rsidRDefault="000D2F42" w:rsidP="000D2F42">
      <w:pPr>
        <w:rPr>
          <w:rFonts w:ascii="Arial" w:hAnsi="Arial" w:cs="Arial"/>
          <w:sz w:val="22"/>
          <w:szCs w:val="22"/>
          <w:lang w:val="da-DK"/>
        </w:rPr>
      </w:pPr>
    </w:p>
    <w:p w14:paraId="68AE8BEC" w14:textId="77777777" w:rsidR="000D2F42" w:rsidRDefault="000D2F42" w:rsidP="000D2F42">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0D2F42" w14:paraId="791212F8" w14:textId="77777777" w:rsidTr="00757CEC">
        <w:tc>
          <w:tcPr>
            <w:tcW w:w="8984" w:type="dxa"/>
            <w:tcBorders>
              <w:top w:val="nil"/>
              <w:left w:val="nil"/>
              <w:bottom w:val="nil"/>
              <w:right w:val="nil"/>
            </w:tcBorders>
          </w:tcPr>
          <w:p w14:paraId="0B3AB980"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66EB1207" w14:textId="77777777" w:rsidR="000D2F42" w:rsidRPr="009D20E0" w:rsidRDefault="000D2F42" w:rsidP="00757CEC">
            <w:pPr>
              <w:ind w:firstLine="720"/>
              <w:jc w:val="both"/>
              <w:rPr>
                <w:rFonts w:ascii="Arial" w:hAnsi="Arial" w:cs="Arial"/>
                <w:b/>
                <w:sz w:val="22"/>
                <w:szCs w:val="22"/>
              </w:rPr>
            </w:pPr>
          </w:p>
          <w:p w14:paraId="631F8F07"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CBEDC61"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Heilmittelwerberecht, Arzneimittelgesetz, FSA-Kodex) zu überprüfen und notwendige Anpassungen gemäß den lokalen Anforderungen im Einvernehmen mit dem Vertragspartner vorzunehmen.</w:instrText>
            </w:r>
          </w:p>
          <w:p w14:paraId="5119511A"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Heilmittelwerbegesetz). </w:instrText>
            </w:r>
          </w:p>
          <w:p w14:paraId="53492072"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376E92A0"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Änderungen zu Lilly Produktaussagen am Vortrag vornimmt, müssen diese vor Verwendung des Vortrags erneut durch Lilly geprüft werden.</w:instrText>
            </w:r>
          </w:p>
          <w:p w14:paraId="27FBDC78" w14:textId="77777777" w:rsidR="000D2F42" w:rsidRPr="00F44BDC" w:rsidRDefault="000D2F42" w:rsidP="00757CEC">
            <w:pPr>
              <w:ind w:left="426"/>
              <w:jc w:val="both"/>
              <w:rPr>
                <w:rFonts w:ascii="Arial" w:hAnsi="Arial" w:cs="Arial"/>
                <w:sz w:val="22"/>
                <w:szCs w:val="22"/>
              </w:rPr>
            </w:pPr>
          </w:p>
          <w:p w14:paraId="0445A0FE"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Dosierungen,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7E3DE8FE" w14:textId="77777777" w:rsidR="000D2F42" w:rsidRPr="00F44BDC" w:rsidRDefault="000D2F42" w:rsidP="00757CEC">
            <w:pPr>
              <w:ind w:left="426"/>
              <w:jc w:val="both"/>
              <w:rPr>
                <w:rFonts w:ascii="Arial" w:hAnsi="Arial" w:cs="Arial"/>
                <w:sz w:val="22"/>
                <w:szCs w:val="22"/>
              </w:rPr>
            </w:pPr>
          </w:p>
          <w:p w14:paraId="2820455F"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456E9C8B" w14:textId="77777777" w:rsidR="000D2F42" w:rsidRPr="00F44BDC"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6"/>
      </w:tblGrid>
      <w:tr w:rsidR="000D2F42" w14:paraId="437917AB" w14:textId="77777777" w:rsidTr="00757CEC">
        <w:tc>
          <w:tcPr>
            <w:tcW w:w="9180" w:type="dxa"/>
            <w:tcBorders>
              <w:top w:val="nil"/>
              <w:left w:val="nil"/>
              <w:bottom w:val="nil"/>
              <w:right w:val="nil"/>
            </w:tcBorders>
          </w:tcPr>
          <w:p w14:paraId="3F786247" w14:textId="77777777" w:rsidR="000D2F42"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Fortbildung zum Therapiegebiet</w:instrText>
            </w:r>
          </w:p>
          <w:p w14:paraId="085F1936"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In Fällen, in denen der Vertragspartner bei einer Veranstaltung zur Fortbildung zum Therapiegebiet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4356D0CF" w14:textId="77777777" w:rsidR="000D2F42" w:rsidRPr="00F44BDC" w:rsidRDefault="000D2F42" w:rsidP="000D2F42">
            <w:pPr>
              <w:pStyle w:val="ListParagraph"/>
              <w:numPr>
                <w:ilvl w:val="0"/>
                <w:numId w:val="28"/>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Archivierung an den jeweiligen Lilly-Ansprechpartner aus der medizinischen Abteilung übe</w:instrText>
            </w:r>
            <w:r w:rsidRPr="00F44BDC">
              <w:rPr>
                <w:rFonts w:ascii="Arial" w:hAnsi="Arial" w:cs="Arial"/>
                <w:sz w:val="22"/>
                <w:szCs w:val="22"/>
              </w:rPr>
              <w:instrText>r</w:instrText>
            </w:r>
            <w:r w:rsidRPr="00F44BDC">
              <w:rPr>
                <w:rFonts w:ascii="Arial" w:hAnsi="Arial" w:cs="Arial"/>
                <w:sz w:val="22"/>
                <w:szCs w:val="22"/>
              </w:rPr>
              <w:instrText>mittelt werden. Lilly behält sich das Recht vor, die Präsentation auf Einhaltung der Gesetze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p>
          <w:p w14:paraId="749564C5" w14:textId="77777777" w:rsidR="000D2F42" w:rsidRPr="00F44BDC" w:rsidRDefault="000D2F42" w:rsidP="000D2F42">
            <w:pPr>
              <w:pStyle w:val="ListParagraph"/>
              <w:numPr>
                <w:ilvl w:val="0"/>
                <w:numId w:val="27"/>
              </w:numPr>
              <w:jc w:val="both"/>
              <w:rPr>
                <w:rFonts w:ascii="Arial" w:hAnsi="Arial" w:cs="Arial"/>
                <w:sz w:val="22"/>
                <w:szCs w:val="22"/>
              </w:rPr>
            </w:pPr>
            <w:r w:rsidRPr="00F44BDC">
              <w:rPr>
                <w:rFonts w:ascii="Arial" w:hAnsi="Arial" w:cs="Arial"/>
                <w:sz w:val="22"/>
                <w:szCs w:val="22"/>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2247D606" w14:textId="77777777" w:rsidR="000D2F42" w:rsidRPr="00F44BDC" w:rsidRDefault="000D2F42" w:rsidP="000D2F42">
            <w:pPr>
              <w:pStyle w:val="ListParagraph"/>
              <w:numPr>
                <w:ilvl w:val="0"/>
                <w:numId w:val="26"/>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38EA72C8" w14:textId="77777777" w:rsidR="000D2F42" w:rsidRPr="00F44BDC" w:rsidRDefault="000D2F42" w:rsidP="000D2F42">
            <w:pPr>
              <w:pStyle w:val="ListParagraph"/>
              <w:numPr>
                <w:ilvl w:val="0"/>
                <w:numId w:val="25"/>
              </w:numPr>
              <w:jc w:val="both"/>
              <w:rPr>
                <w:rFonts w:ascii="Arial" w:hAnsi="Arial" w:cs="Arial"/>
                <w:sz w:val="22"/>
                <w:szCs w:val="22"/>
              </w:rPr>
            </w:pPr>
            <w:r w:rsidRPr="00F44BDC">
              <w:rPr>
                <w:rFonts w:ascii="Arial" w:hAnsi="Arial" w:cs="Arial"/>
                <w:sz w:val="22"/>
                <w:szCs w:val="22"/>
              </w:rPr>
              <w:instrText xml:space="preserve">Sofern der Vertragspartner nach der Freigabe des Vortrages durch Lilly weitere Änderungen vornimmt, müssen diese vor Verwendung des Vortrags erneut durch Lilly geprüft werden. </w:instrText>
            </w:r>
          </w:p>
          <w:p w14:paraId="15422AE4" w14:textId="77777777" w:rsidR="000D2F42" w:rsidRPr="00F44BDC" w:rsidRDefault="000D2F42" w:rsidP="00757CEC">
            <w:pPr>
              <w:jc w:val="both"/>
              <w:rPr>
                <w:rFonts w:ascii="Arial" w:hAnsi="Arial" w:cs="Arial"/>
                <w:sz w:val="22"/>
                <w:szCs w:val="22"/>
              </w:rPr>
            </w:pPr>
          </w:p>
          <w:p w14:paraId="26742434"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rPr>
              <w:instrText>rbei muss er seine Antwort als 'Off-Label'</w:instrText>
            </w:r>
            <w:r w:rsidRPr="00F44BDC">
              <w:rPr>
                <w:rFonts w:ascii="Arial" w:hAnsi="Arial" w:cs="Arial"/>
                <w:sz w:val="22"/>
                <w:szCs w:val="22"/>
              </w:rPr>
              <w:instrText>-Information bezeichnen, auf die Produktzulassung (In-Label) verweisen und die Diskussion wieder in den Bereich zugela</w:instrText>
            </w:r>
            <w:r w:rsidRPr="00F44BDC">
              <w:rPr>
                <w:rFonts w:ascii="Arial" w:hAnsi="Arial" w:cs="Arial"/>
                <w:sz w:val="22"/>
                <w:szCs w:val="22"/>
              </w:rPr>
              <w:instrText>s</w:instrText>
            </w:r>
            <w:r w:rsidRPr="00F44BDC">
              <w:rPr>
                <w:rFonts w:ascii="Arial" w:hAnsi="Arial" w:cs="Arial"/>
                <w:sz w:val="22"/>
                <w:szCs w:val="22"/>
              </w:rPr>
              <w:instrText xml:space="preserve">sener Indikationen führen. </w:instrText>
            </w:r>
          </w:p>
          <w:p w14:paraId="509D9B48" w14:textId="77777777" w:rsidR="000D2F42" w:rsidRPr="00F44BDC" w:rsidRDefault="000D2F42" w:rsidP="00757CEC">
            <w:pPr>
              <w:ind w:left="426"/>
              <w:jc w:val="both"/>
              <w:rPr>
                <w:rFonts w:ascii="Arial" w:hAnsi="Arial" w:cs="Arial"/>
                <w:sz w:val="22"/>
                <w:szCs w:val="22"/>
              </w:rPr>
            </w:pPr>
          </w:p>
          <w:p w14:paraId="495B026E"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78DCF91" w14:textId="77777777" w:rsidR="000D2F42" w:rsidRDefault="000D2F42" w:rsidP="000D2F4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6"/>
      </w:tblGrid>
      <w:tr w:rsidR="000D2F42" w14:paraId="19D65D2D" w14:textId="77777777" w:rsidTr="00757CEC">
        <w:tc>
          <w:tcPr>
            <w:tcW w:w="9180" w:type="dxa"/>
            <w:tcBorders>
              <w:top w:val="nil"/>
              <w:left w:val="nil"/>
              <w:bottom w:val="nil"/>
              <w:right w:val="nil"/>
            </w:tcBorders>
          </w:tcPr>
          <w:p w14:paraId="3660BC5A" w14:textId="77777777" w:rsidR="000D2F42" w:rsidRPr="009D20E0" w:rsidRDefault="000D2F42" w:rsidP="00757CEC">
            <w:pPr>
              <w:rPr>
                <w:rFonts w:ascii="Arial" w:hAnsi="Arial" w:cs="Arial"/>
                <w:b/>
                <w:sz w:val="22"/>
                <w:szCs w:val="22"/>
              </w:rPr>
            </w:pPr>
            <w:r w:rsidRPr="00C24942">
              <w:rPr>
                <w:rFonts w:ascii="Arial" w:hAnsi="Arial" w:cs="Arial"/>
                <w:b/>
                <w:sz w:val="22"/>
                <w:szCs w:val="22"/>
              </w:rPr>
              <w:lastRenderedPageBreak/>
              <w:instrText>Besondere Vertragsbedingungen für wissenschaftliche Fachveranstaltungen</w:instrText>
            </w:r>
          </w:p>
          <w:p w14:paraId="382697E5" w14:textId="77777777" w:rsidR="000D2F42" w:rsidRPr="009D20E0" w:rsidRDefault="000D2F42" w:rsidP="00757CEC">
            <w:pPr>
              <w:jc w:val="both"/>
              <w:rPr>
                <w:rFonts w:ascii="Arial" w:hAnsi="Arial" w:cs="Arial"/>
                <w:b/>
                <w:sz w:val="22"/>
                <w:szCs w:val="22"/>
              </w:rPr>
            </w:pPr>
          </w:p>
          <w:p w14:paraId="3B9E05CE"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385192F8"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freundlicher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2C7FF37C"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w:instrText>
            </w:r>
            <w:r>
              <w:rPr>
                <w:rFonts w:ascii="Arial" w:hAnsi="Arial" w:cs="Arial"/>
                <w:sz w:val="22"/>
                <w:szCs w:val="22"/>
              </w:rPr>
              <w:instrText>n</w:instrText>
            </w:r>
            <w:r>
              <w:rPr>
                <w:rFonts w:ascii="Arial" w:hAnsi="Arial" w:cs="Arial"/>
                <w:sz w:val="22"/>
                <w:szCs w:val="22"/>
              </w:rPr>
              <w:instrText>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w:instrText>
            </w:r>
            <w:r>
              <w:rPr>
                <w:rFonts w:ascii="Arial" w:hAnsi="Arial" w:cs="Arial"/>
                <w:sz w:val="22"/>
                <w:szCs w:val="22"/>
              </w:rPr>
              <w:instrText>n</w:instrText>
            </w:r>
            <w:r>
              <w:rPr>
                <w:rFonts w:ascii="Arial" w:hAnsi="Arial" w:cs="Arial"/>
                <w:sz w:val="22"/>
                <w:szCs w:val="22"/>
              </w:rPr>
              <w:instrText>ten und nicht die von Lilly.'</w:instrText>
            </w:r>
          </w:p>
          <w:p w14:paraId="43ACA926"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w:instrText>
            </w:r>
            <w:r w:rsidRPr="009152CA">
              <w:rPr>
                <w:rFonts w:ascii="Arial" w:hAnsi="Arial" w:cs="Arial"/>
                <w:sz w:val="22"/>
                <w:szCs w:val="22"/>
              </w:rPr>
              <w:instrText>x</w:instrText>
            </w:r>
            <w:r w:rsidRPr="009152CA">
              <w:rPr>
                <w:rFonts w:ascii="Arial" w:hAnsi="Arial" w:cs="Arial"/>
                <w:sz w:val="22"/>
                <w:szCs w:val="22"/>
              </w:rPr>
              <w:instrText>perten dienen.</w:instrText>
            </w:r>
            <w:r>
              <w:rPr>
                <w:rFonts w:ascii="Arial" w:hAnsi="Arial" w:cs="Arial"/>
                <w:sz w:val="22"/>
                <w:szCs w:val="22"/>
              </w:rPr>
              <w:instrText>'</w:instrText>
            </w:r>
          </w:p>
          <w:p w14:paraId="51E1ED1F" w14:textId="77777777" w:rsidR="000D2F42" w:rsidRPr="009152CA" w:rsidRDefault="000D2F42" w:rsidP="00757CEC">
            <w:pPr>
              <w:pStyle w:val="Default"/>
              <w:ind w:left="426"/>
              <w:jc w:val="both"/>
              <w:rPr>
                <w:rFonts w:ascii="Arial" w:hAnsi="Arial" w:cs="Arial"/>
                <w:sz w:val="22"/>
                <w:szCs w:val="22"/>
              </w:rPr>
            </w:pPr>
          </w:p>
          <w:p w14:paraId="6352A1B1"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411DE90" w14:textId="77777777" w:rsidR="000D2F42" w:rsidRPr="009152CA" w:rsidRDefault="000D2F42" w:rsidP="00757CEC">
            <w:pPr>
              <w:pStyle w:val="Default"/>
              <w:jc w:val="both"/>
              <w:rPr>
                <w:rFonts w:ascii="Arial" w:hAnsi="Arial" w:cs="Arial"/>
                <w:sz w:val="22"/>
                <w:szCs w:val="22"/>
              </w:rPr>
            </w:pPr>
          </w:p>
          <w:p w14:paraId="6C941D4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w:instrText>
            </w:r>
            <w:r w:rsidRPr="009152CA">
              <w:rPr>
                <w:rFonts w:ascii="Arial" w:hAnsi="Arial" w:cs="Arial"/>
                <w:sz w:val="22"/>
                <w:szCs w:val="22"/>
              </w:rPr>
              <w:instrText>n</w:instrText>
            </w:r>
            <w:r w:rsidRPr="009152CA">
              <w:rPr>
                <w:rFonts w:ascii="Arial" w:hAnsi="Arial" w:cs="Arial"/>
                <w:sz w:val="22"/>
                <w:szCs w:val="22"/>
              </w:rPr>
              <w:instrText>forderungen werden im Einvernehmen mit dem Vertragspartner vorgenommen.</w:instrText>
            </w:r>
          </w:p>
          <w:p w14:paraId="09349E24" w14:textId="77777777" w:rsidR="000D2F42" w:rsidRPr="009152CA" w:rsidRDefault="000D2F42" w:rsidP="00757CEC">
            <w:pPr>
              <w:pStyle w:val="Default"/>
              <w:jc w:val="both"/>
              <w:rPr>
                <w:rFonts w:ascii="Arial" w:hAnsi="Arial" w:cs="Arial"/>
                <w:sz w:val="22"/>
                <w:szCs w:val="22"/>
              </w:rPr>
            </w:pPr>
          </w:p>
          <w:p w14:paraId="42A3811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159C9ADD"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p w14:paraId="33EDD0A6" w14:textId="77777777" w:rsidR="000D2F42" w:rsidRPr="009152CA" w:rsidRDefault="000D2F42" w:rsidP="00757CEC">
            <w:pPr>
              <w:pStyle w:val="Default"/>
              <w:ind w:left="426"/>
              <w:jc w:val="both"/>
              <w:rPr>
                <w:rFonts w:ascii="Arial" w:hAnsi="Arial" w:cs="Arial"/>
                <w:sz w:val="22"/>
                <w:szCs w:val="22"/>
              </w:rPr>
            </w:pPr>
          </w:p>
          <w:p w14:paraId="456A4B4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 Referententätigkeit bezieht</w:instrText>
            </w:r>
          </w:p>
        </w:tc>
      </w:tr>
    </w:tbl>
    <w:p w14:paraId="4FC14949" w14:textId="77777777" w:rsidR="000D2F42" w:rsidRDefault="000D2F42" w:rsidP="000D2F4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6"/>
      </w:tblGrid>
      <w:tr w:rsidR="000D2F42" w14:paraId="3BFF3875" w14:textId="77777777" w:rsidTr="00757CEC">
        <w:tc>
          <w:tcPr>
            <w:tcW w:w="9180" w:type="dxa"/>
            <w:tcBorders>
              <w:top w:val="nil"/>
              <w:left w:val="nil"/>
              <w:bottom w:val="nil"/>
              <w:right w:val="nil"/>
            </w:tcBorders>
          </w:tcPr>
          <w:p w14:paraId="4525495D"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27C5871" w14:textId="77777777" w:rsidR="000D2F42" w:rsidRPr="009D20E0" w:rsidRDefault="000D2F42" w:rsidP="00757CEC">
            <w:pPr>
              <w:jc w:val="both"/>
              <w:rPr>
                <w:rFonts w:ascii="Arial" w:hAnsi="Arial" w:cs="Arial"/>
                <w:b/>
                <w:sz w:val="22"/>
                <w:szCs w:val="22"/>
              </w:rPr>
            </w:pPr>
          </w:p>
          <w:p w14:paraId="3759B0DB" w14:textId="5A1A54C4" w:rsidR="000D2F42" w:rsidRPr="009152CA" w:rsidRDefault="000D2F42" w:rsidP="00757CEC">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06E2982E"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lastRenderedPageBreak/>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3DF4CF4A"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73C114A9"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51427BDF"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7E970A2D" w14:textId="77777777" w:rsidR="000D2F42" w:rsidRPr="009152CA" w:rsidRDefault="000D2F42" w:rsidP="00757CEC">
            <w:pPr>
              <w:ind w:left="426"/>
              <w:jc w:val="both"/>
              <w:rPr>
                <w:rFonts w:ascii="Arial" w:hAnsi="Arial" w:cs="Arial"/>
                <w:sz w:val="22"/>
                <w:szCs w:val="22"/>
              </w:rPr>
            </w:pPr>
          </w:p>
          <w:p w14:paraId="036E5D5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w:instrText>
            </w:r>
            <w:r>
              <w:rPr>
                <w:rFonts w:ascii="Arial" w:hAnsi="Arial" w:cs="Arial"/>
                <w:sz w:val="22"/>
                <w:szCs w:val="22"/>
              </w:rPr>
              <w:instrText>elten Beratertätigkeit bezieht.</w:instrText>
            </w:r>
          </w:p>
        </w:tc>
      </w:tr>
    </w:tbl>
    <w:p w14:paraId="4925AB48" w14:textId="77777777" w:rsidR="000D2F42" w:rsidRDefault="000D2F42" w:rsidP="000D2F42">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Participant" "</w:instrText>
      </w:r>
    </w:p>
    <w:tbl>
      <w:tblPr>
        <w:tblStyle w:val="TableGrid"/>
        <w:tblW w:w="0" w:type="auto"/>
        <w:tblLook w:val="04A0" w:firstRow="1" w:lastRow="0" w:firstColumn="1" w:lastColumn="0" w:noHBand="0" w:noVBand="1"/>
      </w:tblPr>
      <w:tblGrid>
        <w:gridCol w:w="8986"/>
      </w:tblGrid>
      <w:tr w:rsidR="000D2F42" w14:paraId="00630617" w14:textId="77777777" w:rsidTr="00757CEC">
        <w:tc>
          <w:tcPr>
            <w:tcW w:w="9180" w:type="dxa"/>
            <w:tcBorders>
              <w:top w:val="nil"/>
              <w:left w:val="nil"/>
              <w:bottom w:val="nil"/>
              <w:right w:val="nil"/>
            </w:tcBorders>
          </w:tcPr>
          <w:p w14:paraId="4528CDA3" w14:textId="77777777" w:rsidR="000D2F42" w:rsidRPr="009152CA" w:rsidRDefault="000D2F42" w:rsidP="00757CEC">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4965AFF2" w14:textId="6E9E81DD" w:rsidR="000D2F42" w:rsidRPr="009152CA" w:rsidRDefault="000D2F42" w:rsidP="00757CEC">
            <w:pPr>
              <w:jc w:val="both"/>
              <w:rPr>
                <w:rFonts w:ascii="Arial" w:hAnsi="Arial" w:cs="Arial"/>
                <w:sz w:val="22"/>
                <w:szCs w:val="22"/>
              </w:rPr>
            </w:pPr>
            <w:r w:rsidRPr="009152CA">
              <w:rPr>
                <w:rFonts w:ascii="Arial" w:hAnsi="Arial" w:cs="Arial"/>
                <w:sz w:val="22"/>
                <w:szCs w:val="22"/>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5D1BA690"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08D1BF61"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71A79047"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Gegenstand der Beratungsleistung; und</w:instrText>
            </w:r>
          </w:p>
          <w:p w14:paraId="4456DBCB"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33AD914" w14:textId="77777777" w:rsidR="000D2F42" w:rsidRPr="009152CA" w:rsidRDefault="000D2F42" w:rsidP="00757CEC">
            <w:pPr>
              <w:jc w:val="both"/>
              <w:rPr>
                <w:rFonts w:ascii="Arial" w:hAnsi="Arial" w:cs="Arial"/>
                <w:sz w:val="22"/>
                <w:szCs w:val="22"/>
              </w:rPr>
            </w:pPr>
          </w:p>
          <w:p w14:paraId="13A6C868"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Publikationen, Vorträgen, Interviews, etc.) einen Hinweis auf jede Art von Beziehung mit Lilly erteilen, sofern sich seine öffentliche Äußerung auf die mit dieser Vereinbarung geregelten Beratertätigkeit bezieht.</w:instrText>
            </w:r>
          </w:p>
        </w:tc>
      </w:tr>
    </w:tbl>
    <w:p w14:paraId="2ADCA892" w14:textId="18B2E2DD" w:rsidR="000D2F42" w:rsidRPr="00B14A12" w:rsidRDefault="000D2F42" w:rsidP="00B14A12">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0" w:type="auto"/>
        <w:tblInd w:w="-176" w:type="dxa"/>
        <w:tblLook w:val="04A0" w:firstRow="1" w:lastRow="0" w:firstColumn="1" w:lastColumn="0" w:noHBand="0" w:noVBand="1"/>
      </w:tblPr>
      <w:tblGrid>
        <w:gridCol w:w="9073"/>
      </w:tblGrid>
      <w:tr w:rsidR="000D2F42" w:rsidRPr="00B14A12" w14:paraId="0B7CAE66" w14:textId="77777777" w:rsidTr="00757CEC">
        <w:tc>
          <w:tcPr>
            <w:tcW w:w="9073" w:type="dxa"/>
            <w:tcBorders>
              <w:top w:val="nil"/>
              <w:left w:val="nil"/>
              <w:bottom w:val="nil"/>
              <w:right w:val="nil"/>
            </w:tcBorders>
          </w:tcPr>
          <w:p w14:paraId="6E3BBB75"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rPr>
              <w:t xml:space="preserve">Sofern der Vertragspartner Mitarbeiter einer medizinischen oder öffentlich-rechtlichen Einrichtung ist, muss der Vertragspartner seine Tätigkeit nach diesem Vertrag von seinem Dienstherrn/Arbeitgeber vorab genehmigen lassen.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04937038" w14:textId="77777777" w:rsidR="000D2F42" w:rsidRPr="009152CA" w:rsidRDefault="000D2F42" w:rsidP="00757CEC">
            <w:pPr>
              <w:jc w:val="both"/>
              <w:rPr>
                <w:rFonts w:ascii="Arial" w:hAnsi="Arial" w:cs="Arial"/>
                <w:sz w:val="22"/>
                <w:szCs w:val="22"/>
                <w:lang w:val="da-DK"/>
              </w:rPr>
            </w:pPr>
          </w:p>
          <w:p w14:paraId="2744B96F"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28AADCB" w14:textId="77777777" w:rsidR="000D2F42" w:rsidRPr="009152CA" w:rsidRDefault="000D2F42" w:rsidP="00757CEC">
            <w:pPr>
              <w:rPr>
                <w:rFonts w:ascii="Arial" w:hAnsi="Arial" w:cs="Arial"/>
                <w:sz w:val="22"/>
                <w:szCs w:val="22"/>
                <w:lang w:val="da-DK"/>
              </w:rPr>
            </w:pPr>
          </w:p>
          <w:p w14:paraId="6D3A0FBF" w14:textId="77777777" w:rsidR="000D2F42" w:rsidRPr="009152CA" w:rsidRDefault="000D2F42" w:rsidP="00757CEC">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77B0BC5" w14:textId="77777777" w:rsidR="000D2F42" w:rsidRPr="009152CA" w:rsidRDefault="000D2F42" w:rsidP="00757CEC">
            <w:pPr>
              <w:jc w:val="both"/>
              <w:rPr>
                <w:rFonts w:ascii="Arial" w:hAnsi="Arial" w:cs="Arial"/>
                <w:sz w:val="22"/>
                <w:szCs w:val="22"/>
                <w:lang w:val="da-DK"/>
              </w:rPr>
            </w:pPr>
          </w:p>
          <w:p w14:paraId="767F684B"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10D0FC63" w14:textId="77777777" w:rsidR="000D2F42" w:rsidRPr="009152CA" w:rsidRDefault="000D2F42" w:rsidP="00757CEC">
            <w:pPr>
              <w:rPr>
                <w:rFonts w:ascii="Arial" w:hAnsi="Arial" w:cs="Arial"/>
                <w:sz w:val="22"/>
                <w:szCs w:val="22"/>
                <w:lang w:val="da-DK"/>
              </w:rPr>
            </w:pPr>
          </w:p>
          <w:p w14:paraId="3C6F0E19" w14:textId="77777777" w:rsidR="000D2F42" w:rsidRPr="00727D16" w:rsidRDefault="000D2F42" w:rsidP="00757CEC">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493B4650" w14:textId="77777777" w:rsidR="000D2F42" w:rsidRDefault="000D2F42" w:rsidP="000D2F42">
      <w:pPr>
        <w:pStyle w:val="BodyText"/>
        <w:rPr>
          <w:rFonts w:ascii="Garamond" w:hAnsi="Garamond"/>
          <w:szCs w:val="24"/>
          <w:lang w:val="da-DK"/>
        </w:rPr>
      </w:pPr>
    </w:p>
    <w:p w14:paraId="02053AF1" w14:textId="77777777" w:rsidR="000D2F42" w:rsidRDefault="000D2F42" w:rsidP="000D2F42">
      <w:pPr>
        <w:rPr>
          <w:rFonts w:ascii="Garamond" w:hAnsi="Garamond"/>
          <w:sz w:val="24"/>
          <w:szCs w:val="24"/>
          <w:lang w:val="da-DK"/>
        </w:rPr>
      </w:pPr>
      <w:r>
        <w:rPr>
          <w:rFonts w:ascii="Garamond" w:hAnsi="Garamond"/>
          <w:szCs w:val="24"/>
          <w:lang w:val="da-DK"/>
        </w:rPr>
        <w:br w:type="page"/>
      </w:r>
    </w:p>
    <w:p w14:paraId="1DB2D4CB" w14:textId="77777777" w:rsidR="000D2F42" w:rsidRPr="00052ABC" w:rsidRDefault="000D2F42" w:rsidP="000D2F42">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0D2F42" w14:paraId="3916BD62" w14:textId="77777777" w:rsidTr="00757CEC">
        <w:tc>
          <w:tcPr>
            <w:tcW w:w="8984" w:type="dxa"/>
            <w:tcBorders>
              <w:top w:val="nil"/>
              <w:left w:val="nil"/>
              <w:bottom w:val="nil"/>
              <w:right w:val="nil"/>
            </w:tcBorders>
          </w:tcPr>
          <w:p w14:paraId="709A2DC9" w14:textId="77777777" w:rsidR="000D2F42" w:rsidRPr="00C9689E" w:rsidRDefault="000D2F42" w:rsidP="00757CEC">
            <w:pPr>
              <w:jc w:val="both"/>
              <w:rPr>
                <w:rFonts w:ascii="Arial" w:hAnsi="Arial" w:cs="Arial"/>
                <w:b/>
                <w:sz w:val="22"/>
                <w:szCs w:val="22"/>
                <w:lang w:val="de-DE"/>
              </w:rPr>
            </w:pPr>
          </w:p>
          <w:p w14:paraId="65DB7825" w14:textId="77777777" w:rsidR="000D2F42" w:rsidRPr="00BF2C32" w:rsidRDefault="000D2F42" w:rsidP="00757CEC">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2F9D1482" w14:textId="77777777" w:rsidR="000D2F42" w:rsidRPr="00BF2C32" w:rsidRDefault="000D2F42" w:rsidP="00757CEC">
            <w:pPr>
              <w:jc w:val="both"/>
              <w:rPr>
                <w:rFonts w:ascii="Arial" w:hAnsi="Arial" w:cs="Arial"/>
                <w:sz w:val="22"/>
                <w:szCs w:val="22"/>
                <w:lang w:val="de-DE"/>
              </w:rPr>
            </w:pPr>
          </w:p>
          <w:p w14:paraId="38289CBD"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0911CC84"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 xml:space="preserve">Anlage 2: </w:t>
            </w:r>
            <w:r w:rsidRPr="00BF2C32">
              <w:rPr>
                <w:rFonts w:ascii="Arial" w:hAnsi="Arial" w:cs="Arial"/>
                <w:color w:val="000000"/>
                <w:lang w:val="da-DK" w:eastAsia="en-IE"/>
              </w:rPr>
              <w:t>Einwilligungserklärungen und Vertrags- und Zahlungsinformationen</w:t>
            </w:r>
          </w:p>
          <w:p w14:paraId="0ADF8CDE" w14:textId="77777777" w:rsidR="000D2F42" w:rsidRPr="00BF2C32" w:rsidRDefault="000D2F42" w:rsidP="00757CEC">
            <w:pPr>
              <w:jc w:val="both"/>
              <w:rPr>
                <w:rFonts w:ascii="Arial" w:hAnsi="Arial" w:cs="Arial"/>
                <w:sz w:val="22"/>
                <w:szCs w:val="22"/>
                <w:lang w:val="de-DE"/>
              </w:rPr>
            </w:pPr>
          </w:p>
          <w:p w14:paraId="3D2BDADE"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567855A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7AF428" w14:textId="77777777" w:rsidR="000D2F42" w:rsidRPr="00BF2C32" w:rsidRDefault="000D2F42" w:rsidP="00757CEC">
            <w:pPr>
              <w:jc w:val="both"/>
              <w:rPr>
                <w:rFonts w:ascii="Arial" w:hAnsi="Arial" w:cs="Arial"/>
                <w:lang w:val="de-DE"/>
              </w:rPr>
            </w:pPr>
            <w:r w:rsidRPr="00BF2C32">
              <w:rPr>
                <w:rFonts w:ascii="Arial" w:hAnsi="Arial" w:cs="Arial"/>
                <w:lang w:val="de-DE"/>
              </w:rPr>
              <w:t>Un</w:t>
            </w:r>
            <w:r>
              <w:rPr>
                <w:rFonts w:ascii="Arial" w:hAnsi="Arial" w:cs="Arial"/>
                <w:lang w:val="de-DE"/>
              </w:rPr>
              <w:t xml:space="preserve">terschrift des Vertragspartners    Name in Druckschrift </w:t>
            </w:r>
            <w:r>
              <w:rPr>
                <w:rFonts w:ascii="Arial" w:hAnsi="Arial" w:cs="Arial"/>
                <w:lang w:val="de-DE"/>
              </w:rPr>
              <w:tab/>
            </w:r>
            <w:r w:rsidRPr="00BF2C32">
              <w:rPr>
                <w:rFonts w:ascii="Arial" w:hAnsi="Arial" w:cs="Arial"/>
                <w:lang w:val="de-DE"/>
              </w:rPr>
              <w:t>Ort, Datum</w:t>
            </w:r>
          </w:p>
          <w:p w14:paraId="44F59279" w14:textId="77777777" w:rsidR="000D2F42" w:rsidRPr="00BF2C32" w:rsidRDefault="000D2F42" w:rsidP="00757CEC">
            <w:pPr>
              <w:tabs>
                <w:tab w:val="left" w:pos="1860"/>
              </w:tabs>
              <w:jc w:val="both"/>
              <w:rPr>
                <w:rFonts w:ascii="Arial" w:hAnsi="Arial" w:cs="Arial"/>
                <w:lang w:val="de-DE"/>
              </w:rPr>
            </w:pPr>
            <w:r w:rsidRPr="00BF2C32">
              <w:rPr>
                <w:rFonts w:ascii="Arial" w:hAnsi="Arial" w:cs="Arial"/>
                <w:lang w:val="de-DE"/>
              </w:rPr>
              <w:tab/>
            </w:r>
          </w:p>
          <w:p w14:paraId="1C011409" w14:textId="77777777" w:rsidR="000D2F42" w:rsidRPr="00BF2C32" w:rsidRDefault="000D2F42" w:rsidP="00757CEC">
            <w:pPr>
              <w:jc w:val="both"/>
              <w:rPr>
                <w:rFonts w:ascii="Arial" w:hAnsi="Arial" w:cs="Arial"/>
                <w:lang w:val="de-DE"/>
              </w:rPr>
            </w:pPr>
          </w:p>
          <w:p w14:paraId="706A5C35"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[[DOCUSIGN-LILLY-SIGN]DOCUSIGN-LILLY-SIGN]</w:t>
            </w:r>
          </w:p>
          <w:p w14:paraId="3B604D46"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78813F2F" w14:textId="77777777" w:rsidR="000D2F42" w:rsidRPr="00BF2C32" w:rsidRDefault="000D2F42" w:rsidP="00757CEC">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t>Ort, Datum</w:t>
            </w:r>
          </w:p>
          <w:p w14:paraId="1161D63A" w14:textId="77777777" w:rsidR="000D2F42" w:rsidRPr="00BF2C32" w:rsidRDefault="000D2F42" w:rsidP="00757CEC">
            <w:pPr>
              <w:pStyle w:val="BodyText"/>
              <w:rPr>
                <w:rFonts w:ascii="Arial" w:hAnsi="Arial" w:cs="Arial"/>
                <w:szCs w:val="24"/>
                <w:lang w:val="de-DE"/>
              </w:rPr>
            </w:pPr>
          </w:p>
          <w:p w14:paraId="716434FA" w14:textId="77777777" w:rsidR="000D2F42" w:rsidRPr="00BF2C32" w:rsidRDefault="000D2F42" w:rsidP="00757CEC">
            <w:pPr>
              <w:keepNext/>
              <w:jc w:val="both"/>
              <w:rPr>
                <w:rFonts w:ascii="Arial" w:hAnsi="Arial" w:cs="Arial"/>
                <w:b/>
                <w:u w:val="single"/>
                <w:lang w:val="de-DE"/>
              </w:rPr>
            </w:pPr>
          </w:p>
          <w:p w14:paraId="2C5146B8"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4512C9E6" w14:textId="77777777" w:rsidR="000D2F42" w:rsidRPr="00BF2C32" w:rsidRDefault="000D2F42" w:rsidP="00757CEC">
            <w:pPr>
              <w:keepNext/>
              <w:jc w:val="both"/>
              <w:rPr>
                <w:rFonts w:ascii="Arial" w:hAnsi="Arial" w:cs="Arial"/>
                <w:b/>
                <w:u w:val="single"/>
                <w:lang w:val="de-DE"/>
              </w:rPr>
            </w:pPr>
          </w:p>
          <w:p w14:paraId="7CD85A36" w14:textId="77777777" w:rsidR="000D2F42" w:rsidRPr="00BF2C32" w:rsidRDefault="000D2F42" w:rsidP="00757CEC">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1309CBC5" w14:textId="77777777" w:rsidR="000D2F42" w:rsidRPr="00BF2C32" w:rsidRDefault="000D2F42" w:rsidP="00757CEC">
            <w:pPr>
              <w:keepNext/>
              <w:jc w:val="both"/>
              <w:rPr>
                <w:rFonts w:ascii="Arial" w:hAnsi="Arial" w:cs="Arial"/>
                <w:lang w:val="de-DE"/>
              </w:rPr>
            </w:pPr>
          </w:p>
          <w:p w14:paraId="79DB0BAC"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635BADC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4F26CBDD"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Name in Druckschrift</w:t>
            </w:r>
            <w:r>
              <w:rPr>
                <w:rFonts w:ascii="Arial" w:hAnsi="Arial" w:cs="Arial"/>
                <w:lang w:val="de-DE"/>
              </w:rPr>
              <w:tab/>
              <w:t xml:space="preserve"> </w:t>
            </w:r>
            <w:r w:rsidRPr="00BF2C32">
              <w:rPr>
                <w:rFonts w:ascii="Arial" w:eastAsiaTheme="minorEastAsia" w:hAnsi="Arial" w:cs="Arial"/>
                <w:lang w:val="de-DE" w:eastAsia="zh-TW"/>
              </w:rPr>
              <w:t xml:space="preserve">Ort, </w:t>
            </w:r>
            <w:r w:rsidRPr="00BF2C32">
              <w:rPr>
                <w:rFonts w:ascii="Arial" w:hAnsi="Arial" w:cs="Arial"/>
                <w:lang w:val="de-DE"/>
              </w:rPr>
              <w:t>Datum</w:t>
            </w:r>
          </w:p>
          <w:p w14:paraId="1E67C0F1" w14:textId="77777777" w:rsidR="000D2F42" w:rsidRPr="00BF2C32" w:rsidRDefault="000D2F42" w:rsidP="00757CEC">
            <w:pPr>
              <w:keepNext/>
              <w:jc w:val="both"/>
              <w:rPr>
                <w:rFonts w:ascii="Arial" w:hAnsi="Arial" w:cs="Arial"/>
                <w:lang w:val="de-DE"/>
              </w:rPr>
            </w:pPr>
          </w:p>
          <w:p w14:paraId="0D61A75C" w14:textId="77777777" w:rsidR="000D2F42" w:rsidRPr="00BF2C32" w:rsidRDefault="000D2F42" w:rsidP="00757CEC">
            <w:pPr>
              <w:keepNext/>
              <w:jc w:val="both"/>
              <w:rPr>
                <w:rFonts w:ascii="Arial" w:hAnsi="Arial" w:cs="Arial"/>
                <w:lang w:val="de-DE"/>
              </w:rPr>
            </w:pPr>
          </w:p>
          <w:p w14:paraId="765E24AC"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4B1D9CA" w14:textId="77777777" w:rsidR="000D2F42" w:rsidRPr="00BF2C32" w:rsidRDefault="000D2F42" w:rsidP="00757CEC">
            <w:pPr>
              <w:keepNext/>
              <w:jc w:val="both"/>
              <w:rPr>
                <w:rFonts w:ascii="Arial" w:hAnsi="Arial" w:cs="Arial"/>
                <w:lang w:val="de-DE"/>
              </w:rPr>
            </w:pPr>
          </w:p>
          <w:p w14:paraId="05FCE53D" w14:textId="77777777" w:rsidR="000D2F42" w:rsidRPr="00BF2C32" w:rsidRDefault="000D2F42" w:rsidP="00757CEC">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51F31A3E" w14:textId="77777777" w:rsidR="000D2F42" w:rsidRPr="00BF2C32" w:rsidRDefault="000D2F42" w:rsidP="00757CEC">
            <w:pPr>
              <w:keepNext/>
              <w:jc w:val="both"/>
              <w:rPr>
                <w:rFonts w:ascii="Arial" w:hAnsi="Arial" w:cs="Arial"/>
                <w:lang w:val="de-DE"/>
              </w:rPr>
            </w:pPr>
          </w:p>
          <w:p w14:paraId="7642A87E" w14:textId="77777777" w:rsidR="000D2F42" w:rsidRPr="00BF2C32" w:rsidRDefault="000D2F42" w:rsidP="00757CEC">
            <w:pPr>
              <w:keepNext/>
              <w:jc w:val="both"/>
              <w:rPr>
                <w:rFonts w:ascii="Arial" w:hAnsi="Arial" w:cs="Arial"/>
                <w:lang w:val="de-DE"/>
              </w:rPr>
            </w:pPr>
            <w:r w:rsidRPr="00BF2C32">
              <w:rPr>
                <w:rFonts w:ascii="Arial" w:hAnsi="Arial" w:cs="Arial"/>
                <w:lang w:val="de-DE"/>
              </w:rPr>
              <w:t>Für Ihre freundlichen Bemühungen danken wir Ihnen.</w:t>
            </w:r>
          </w:p>
          <w:p w14:paraId="7646E028" w14:textId="77777777" w:rsidR="000D2F42" w:rsidRPr="00BF2C32" w:rsidRDefault="000D2F42" w:rsidP="00757CEC">
            <w:pPr>
              <w:keepNext/>
              <w:jc w:val="both"/>
              <w:rPr>
                <w:rFonts w:ascii="Arial" w:hAnsi="Arial" w:cs="Arial"/>
                <w:lang w:val="de-DE"/>
              </w:rPr>
            </w:pPr>
          </w:p>
          <w:p w14:paraId="18125E70" w14:textId="77777777" w:rsidR="000D2F42" w:rsidRPr="00BF2C32" w:rsidRDefault="000D2F42" w:rsidP="00757CEC">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13BDA490" w14:textId="77777777" w:rsidR="000D2F42" w:rsidRPr="00BF2C32" w:rsidRDefault="000D2F42" w:rsidP="00757CEC">
            <w:pPr>
              <w:keepNext/>
              <w:jc w:val="both"/>
              <w:rPr>
                <w:rFonts w:ascii="Arial" w:hAnsi="Arial" w:cs="Arial"/>
                <w:lang w:val="de-DE"/>
              </w:rPr>
            </w:pPr>
          </w:p>
          <w:p w14:paraId="6D5EF2CA" w14:textId="77777777" w:rsidR="000D2F42" w:rsidRPr="00BF2C32" w:rsidRDefault="000D2F42" w:rsidP="00757CEC">
            <w:pPr>
              <w:keepNext/>
              <w:jc w:val="both"/>
              <w:rPr>
                <w:rFonts w:ascii="Arial" w:hAnsi="Arial" w:cs="Arial"/>
                <w:lang w:val="de-DE"/>
              </w:rPr>
            </w:pPr>
          </w:p>
          <w:p w14:paraId="6E951E59"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69BA3CFB"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8C264BE"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449F94A8" w14:textId="77777777" w:rsidR="000D2F42" w:rsidRPr="00727D16" w:rsidRDefault="000D2F42" w:rsidP="00757CEC">
            <w:pPr>
              <w:pStyle w:val="BodyText"/>
              <w:rPr>
                <w:rFonts w:ascii="Garamond" w:hAnsi="Garamond"/>
                <w:szCs w:val="24"/>
                <w:lang w:val="de-DE"/>
              </w:rPr>
            </w:pPr>
          </w:p>
        </w:tc>
      </w:tr>
    </w:tbl>
    <w:p w14:paraId="386C35F7" w14:textId="77777777" w:rsidR="000D2F42" w:rsidRPr="00CB4752" w:rsidRDefault="000D2F42" w:rsidP="000D2F42">
      <w:pPr>
        <w:rPr>
          <w:rFonts w:ascii="Arial" w:hAnsi="Arial" w:cs="Arial"/>
          <w:sz w:val="22"/>
          <w:szCs w:val="22"/>
          <w:lang w:val="en-US"/>
        </w:rPr>
      </w:pPr>
      <w:r w:rsidRPr="00CB4752">
        <w:rPr>
          <w:rFonts w:ascii="Arial" w:hAnsi="Arial" w:cs="Arial"/>
          <w:sz w:val="22"/>
          <w:szCs w:val="22"/>
          <w:lang w:val="en-US"/>
        </w:rPr>
        <w:br w:type="page"/>
      </w:r>
    </w:p>
    <w:p w14:paraId="1A420576" w14:textId="77777777" w:rsidR="000D2F42" w:rsidRPr="00EE0390" w:rsidRDefault="000D2F42" w:rsidP="000D2F42">
      <w:pPr>
        <w:jc w:val="center"/>
        <w:rPr>
          <w:rFonts w:ascii="Arial Narrow" w:hAnsi="Arial Narrow"/>
          <w:b/>
          <w:sz w:val="14"/>
          <w:szCs w:val="14"/>
          <w:lang w:val="en-US"/>
        </w:rPr>
      </w:pPr>
      <w:r w:rsidRPr="00EE0390">
        <w:rPr>
          <w:rFonts w:ascii="Arial Narrow" w:hAnsi="Arial Narrow"/>
          <w:b/>
          <w:sz w:val="14"/>
          <w:szCs w:val="14"/>
          <w:lang w:val="en-US"/>
        </w:rPr>
        <w:lastRenderedPageBreak/>
        <w:t>Anlage 1: Allgemeine Vertragsbedingungen</w:t>
      </w:r>
    </w:p>
    <w:p w14:paraId="71D83956" w14:textId="77777777" w:rsidR="000D2F42" w:rsidRPr="00EE0390" w:rsidRDefault="000D2F42" w:rsidP="000D2F42">
      <w:pPr>
        <w:jc w:val="center"/>
        <w:rPr>
          <w:rFonts w:ascii="Arial Narrow" w:hAnsi="Arial Narrow"/>
          <w:b/>
          <w:sz w:val="14"/>
          <w:szCs w:val="14"/>
          <w:lang w:val="en-US"/>
        </w:rPr>
      </w:pPr>
    </w:p>
    <w:p w14:paraId="0F1C7E4C" w14:textId="77777777" w:rsidR="000D2F42" w:rsidRPr="00EE0390" w:rsidRDefault="000D2F42" w:rsidP="000D2F42">
      <w:pPr>
        <w:pStyle w:val="ListParagraph"/>
        <w:numPr>
          <w:ilvl w:val="0"/>
          <w:numId w:val="21"/>
        </w:numPr>
        <w:jc w:val="both"/>
        <w:rPr>
          <w:rFonts w:ascii="Arial Narrow" w:hAnsi="Arial Narrow" w:cs="Arial"/>
          <w:b/>
          <w:sz w:val="14"/>
          <w:szCs w:val="14"/>
          <w:lang w:val="en-US"/>
        </w:rPr>
      </w:pPr>
      <w:r w:rsidRPr="00EE0390">
        <w:rPr>
          <w:rFonts w:ascii="Arial Narrow" w:hAnsi="Arial Narrow" w:cs="Arial"/>
          <w:b/>
          <w:sz w:val="14"/>
          <w:szCs w:val="14"/>
          <w:lang w:val="en-US"/>
        </w:rPr>
        <w:t>Zahlungsmodalitäten</w:t>
      </w:r>
    </w:p>
    <w:p w14:paraId="5325EC38" w14:textId="77777777" w:rsidR="000D2F42" w:rsidRPr="00EE0390" w:rsidRDefault="000D2F42" w:rsidP="000D2F42">
      <w:pPr>
        <w:pStyle w:val="ListParagraph"/>
        <w:jc w:val="both"/>
        <w:rPr>
          <w:rFonts w:ascii="Arial Narrow" w:hAnsi="Arial Narrow" w:cs="Arial"/>
          <w:sz w:val="14"/>
          <w:szCs w:val="14"/>
          <w:lang w:val="en-US"/>
        </w:rPr>
      </w:pPr>
      <w:r w:rsidRPr="00EE0390">
        <w:rPr>
          <w:rFonts w:ascii="Arial Narrow" w:hAnsi="Arial Narrow" w:cs="Arial"/>
          <w:sz w:val="14"/>
          <w:szCs w:val="14"/>
          <w:lang w:val="en-US"/>
        </w:rPr>
        <w:t>Sofern nicht anders vereinbart, zahlt Lilly Auslagen per elektronischer Überweisung nach Abschluss der Dienstleistung und nach Vorlage einer entsprechenden Reisekostenabrechnung und Rechnung innerhalb von 30 Tagen</w:t>
      </w:r>
    </w:p>
    <w:p w14:paraId="70E40C8A" w14:textId="77777777" w:rsidR="000D2F42" w:rsidRPr="00EE0390" w:rsidRDefault="000D2F42" w:rsidP="000D2F42">
      <w:pPr>
        <w:pStyle w:val="ListParagraph"/>
        <w:jc w:val="both"/>
        <w:rPr>
          <w:rFonts w:ascii="Arial Narrow" w:hAnsi="Arial Narrow" w:cs="Arial"/>
          <w:sz w:val="14"/>
          <w:szCs w:val="14"/>
          <w:lang w:val="en-US"/>
        </w:rPr>
      </w:pPr>
    </w:p>
    <w:p w14:paraId="77C1EF0F"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Laufzeit und Kündigung</w:t>
      </w:r>
    </w:p>
    <w:p w14:paraId="65FD0610" w14:textId="77777777" w:rsidR="000D2F42" w:rsidRPr="00EE0390" w:rsidRDefault="000D2F42" w:rsidP="000D2F42">
      <w:pPr>
        <w:pStyle w:val="ListParagraph"/>
        <w:keepNext/>
        <w:jc w:val="both"/>
        <w:rPr>
          <w:rFonts w:ascii="Arial Narrow" w:hAnsi="Arial Narrow" w:cs="Arial"/>
          <w:color w:val="000000"/>
          <w:sz w:val="14"/>
          <w:szCs w:val="14"/>
          <w:lang w:val="de-DE"/>
        </w:rPr>
      </w:pPr>
      <w:r w:rsidRPr="00EE0390">
        <w:rPr>
          <w:rFonts w:ascii="Arial Narrow" w:hAnsi="Arial Narrow" w:cs="Arial"/>
          <w:sz w:val="14"/>
          <w:szCs w:val="14"/>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EE0390">
        <w:rPr>
          <w:rFonts w:ascii="Arial Narrow" w:hAnsi="Arial Narrow" w:cs="Arial"/>
          <w:color w:val="000000"/>
          <w:sz w:val="14"/>
          <w:szCs w:val="14"/>
          <w:lang w:val="de-DE"/>
        </w:rPr>
        <w:t>jedoch 50% des Honorars und bereits angefallene Reisekosten. Weitergehende Ansprüche bestehen nicht.</w:t>
      </w:r>
    </w:p>
    <w:p w14:paraId="36DE7824" w14:textId="77777777" w:rsidR="000D2F42" w:rsidRPr="00EE0390" w:rsidRDefault="000D2F42" w:rsidP="000D2F42">
      <w:pPr>
        <w:jc w:val="both"/>
        <w:rPr>
          <w:rFonts w:ascii="Arial Narrow" w:hAnsi="Arial Narrow" w:cs="Arial"/>
          <w:sz w:val="14"/>
          <w:szCs w:val="14"/>
          <w:lang w:val="da-DK"/>
        </w:rPr>
      </w:pPr>
    </w:p>
    <w:p w14:paraId="0FB3DF3D"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Geheimhaltung</w:t>
      </w:r>
    </w:p>
    <w:p w14:paraId="0287D8B1" w14:textId="77777777" w:rsidR="000D2F42" w:rsidRPr="00EE0390" w:rsidRDefault="000D2F42" w:rsidP="000D2F42">
      <w:pPr>
        <w:pStyle w:val="ListParagraph"/>
        <w:jc w:val="both"/>
        <w:rPr>
          <w:rFonts w:ascii="Arial Narrow" w:hAnsi="Arial Narrow"/>
          <w:sz w:val="14"/>
          <w:szCs w:val="14"/>
          <w:lang w:val="de-DE"/>
        </w:rPr>
      </w:pPr>
      <w:r w:rsidRPr="00EE0390">
        <w:rPr>
          <w:rFonts w:ascii="Arial Narrow" w:hAnsi="Arial Narrow"/>
          <w:sz w:val="14"/>
          <w:szCs w:val="14"/>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3090B440" w14:textId="77777777" w:rsidR="000D2F42" w:rsidRPr="00EE0390" w:rsidRDefault="000D2F42" w:rsidP="000D2F42">
      <w:pPr>
        <w:pStyle w:val="ListParagraph"/>
        <w:jc w:val="both"/>
        <w:rPr>
          <w:rFonts w:ascii="Arial Narrow" w:hAnsi="Arial Narrow" w:cs="Arial"/>
          <w:sz w:val="14"/>
          <w:szCs w:val="14"/>
          <w:lang w:val="de-DE"/>
        </w:rPr>
      </w:pPr>
    </w:p>
    <w:p w14:paraId="3A5FCCB3"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Interessenskonflikt</w:t>
      </w:r>
    </w:p>
    <w:p w14:paraId="083CCA85"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1F31FB7A" w14:textId="77777777" w:rsidR="000D2F42" w:rsidRPr="00EE0390" w:rsidRDefault="000D2F42" w:rsidP="000D2F42">
      <w:pPr>
        <w:pStyle w:val="ListParagraph"/>
        <w:jc w:val="both"/>
        <w:rPr>
          <w:rFonts w:ascii="Arial Narrow" w:hAnsi="Arial Narrow" w:cs="Arial"/>
          <w:sz w:val="14"/>
          <w:szCs w:val="14"/>
          <w:lang w:val="de-DE"/>
        </w:rPr>
      </w:pPr>
    </w:p>
    <w:p w14:paraId="5B8942C6"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 xml:space="preserve"> Geistiges Eigentum</w:t>
      </w:r>
    </w:p>
    <w:p w14:paraId="3BD37C66"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3B58200F" w14:textId="77777777" w:rsidR="000D2F42" w:rsidRPr="00EE0390" w:rsidRDefault="000D2F42" w:rsidP="000D2F42">
      <w:pPr>
        <w:pStyle w:val="ListParagraph"/>
        <w:jc w:val="both"/>
        <w:rPr>
          <w:rFonts w:ascii="Arial Narrow" w:hAnsi="Arial Narrow" w:cs="Arial"/>
          <w:sz w:val="14"/>
          <w:szCs w:val="14"/>
          <w:lang w:val="da-DK"/>
        </w:rPr>
      </w:pPr>
    </w:p>
    <w:p w14:paraId="3ED2B278" w14:textId="77777777" w:rsidR="000D2F42" w:rsidRPr="00EE0390" w:rsidRDefault="000D2F42" w:rsidP="000D2F42">
      <w:pPr>
        <w:pStyle w:val="ListParagraph"/>
        <w:numPr>
          <w:ilvl w:val="0"/>
          <w:numId w:val="21"/>
        </w:numPr>
        <w:jc w:val="both"/>
        <w:rPr>
          <w:rFonts w:ascii="Arial Narrow" w:hAnsi="Arial Narrow" w:cs="Arial"/>
          <w:b/>
          <w:sz w:val="14"/>
          <w:szCs w:val="14"/>
          <w:lang w:val="da-DK"/>
        </w:rPr>
      </w:pPr>
      <w:r w:rsidRPr="00EE0390">
        <w:rPr>
          <w:rFonts w:ascii="Arial Narrow" w:hAnsi="Arial Narrow" w:cs="Arial"/>
          <w:b/>
          <w:sz w:val="14"/>
          <w:szCs w:val="14"/>
          <w:lang w:val="da-DK"/>
        </w:rPr>
        <w:t>Antikorruption / Compliance</w:t>
      </w:r>
    </w:p>
    <w:p w14:paraId="34158953" w14:textId="77777777" w:rsidR="000D2F42" w:rsidRPr="00EE0390" w:rsidRDefault="000D2F42" w:rsidP="000D2F42">
      <w:pPr>
        <w:pStyle w:val="ListParagraph"/>
        <w:numPr>
          <w:ilvl w:val="1"/>
          <w:numId w:val="21"/>
        </w:numPr>
        <w:jc w:val="both"/>
        <w:rPr>
          <w:rFonts w:ascii="Arial Narrow" w:hAnsi="Arial Narrow" w:cs="Arial"/>
          <w:sz w:val="14"/>
          <w:szCs w:val="14"/>
          <w:lang w:val="da-DK"/>
        </w:rPr>
      </w:pPr>
      <w:r w:rsidRPr="00EE0390">
        <w:rPr>
          <w:rFonts w:ascii="Arial Narrow" w:hAnsi="Arial Narrow" w:cs="Arial"/>
          <w:sz w:val="14"/>
          <w:szCs w:val="14"/>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EE0390">
        <w:rPr>
          <w:rFonts w:ascii="Arial Narrow" w:hAnsi="Arial Narrow" w:cs="Arial"/>
          <w:sz w:val="14"/>
          <w:szCs w:val="14"/>
          <w:lang w:val="da-DK"/>
        </w:rPr>
        <w:t xml:space="preserve"> </w:t>
      </w:r>
    </w:p>
    <w:p w14:paraId="394205ED" w14:textId="77777777" w:rsidR="000D2F42" w:rsidRPr="00EE0390" w:rsidRDefault="000D2F42" w:rsidP="000D2F42">
      <w:pPr>
        <w:pStyle w:val="ListParagraph"/>
        <w:numPr>
          <w:ilvl w:val="0"/>
          <w:numId w:val="22"/>
        </w:numPr>
        <w:jc w:val="both"/>
        <w:rPr>
          <w:rFonts w:ascii="Arial Narrow" w:hAnsi="Arial Narrow" w:cs="Arial"/>
          <w:sz w:val="14"/>
          <w:szCs w:val="14"/>
          <w:lang w:val="de-DE"/>
        </w:rPr>
      </w:pPr>
      <w:r w:rsidRPr="00EE0390">
        <w:rPr>
          <w:rFonts w:ascii="Arial Narrow" w:hAnsi="Arial Narrow" w:cs="Arial"/>
          <w:sz w:val="14"/>
          <w:szCs w:val="14"/>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keinerlei Handlungen unternehmen, welche eine Straftat nach den geltenden Bestimmungen darstellen. Insbesondere</w:t>
      </w:r>
      <w:r w:rsidRPr="00EE0390">
        <w:rPr>
          <w:sz w:val="14"/>
          <w:szCs w:val="14"/>
          <w:lang w:val="de-AT"/>
        </w:rPr>
        <w:t xml:space="preserve"> </w:t>
      </w:r>
      <w:r w:rsidRPr="00EE0390">
        <w:rPr>
          <w:rFonts w:ascii="Arial Narrow" w:hAnsi="Arial Narrow" w:cs="Arial"/>
          <w:sz w:val="14"/>
          <w:szCs w:val="14"/>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34EA2798" w14:textId="77777777" w:rsidR="000D2F42" w:rsidRPr="00EE0390" w:rsidRDefault="000D2F42" w:rsidP="000D2F42">
      <w:pPr>
        <w:pStyle w:val="ListParagraph"/>
        <w:numPr>
          <w:ilvl w:val="0"/>
          <w:numId w:val="22"/>
        </w:numPr>
        <w:jc w:val="both"/>
        <w:rPr>
          <w:rFonts w:ascii="Arial Narrow" w:hAnsi="Arial Narrow" w:cs="Arial"/>
          <w:sz w:val="14"/>
          <w:szCs w:val="14"/>
          <w:lang w:val="de-DE"/>
        </w:rPr>
      </w:pPr>
      <w:r w:rsidRPr="00EE0390">
        <w:rPr>
          <w:rFonts w:ascii="Arial Narrow" w:hAnsi="Arial Narrow" w:cs="Arial"/>
          <w:sz w:val="14"/>
          <w:szCs w:val="14"/>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15FDCB89" w14:textId="77777777" w:rsidR="000D2F42" w:rsidRPr="00EE0390" w:rsidRDefault="000D2F42" w:rsidP="000D2F42">
      <w:pPr>
        <w:pStyle w:val="ListParagraph"/>
        <w:numPr>
          <w:ilvl w:val="0"/>
          <w:numId w:val="22"/>
        </w:numPr>
        <w:jc w:val="both"/>
        <w:rPr>
          <w:rFonts w:ascii="Arial Narrow" w:hAnsi="Arial Narrow"/>
          <w:sz w:val="14"/>
          <w:szCs w:val="14"/>
          <w:lang w:val="da-DK"/>
        </w:rPr>
      </w:pPr>
      <w:r w:rsidRPr="00EE0390">
        <w:rPr>
          <w:rFonts w:ascii="Arial Narrow" w:hAnsi="Arial Narrow" w:cs="Arial"/>
          <w:sz w:val="14"/>
          <w:szCs w:val="14"/>
          <w:lang w:val="de-DE"/>
        </w:rPr>
        <w:t>keine Handlungen unternehmen oder unterlassen, die einen Verstoß gegen die geltendes Recht durch Lilly darstellen oder darstellen könnte</w:t>
      </w:r>
      <w:r w:rsidRPr="00EE0390">
        <w:rPr>
          <w:rFonts w:ascii="Arial Narrow" w:hAnsi="Arial Narrow" w:cs="Arial"/>
          <w:sz w:val="14"/>
          <w:szCs w:val="14"/>
          <w:lang w:val="da-DK"/>
        </w:rPr>
        <w:t>.</w:t>
      </w:r>
      <w:r w:rsidRPr="00EE0390">
        <w:rPr>
          <w:rFonts w:ascii="Arial Narrow" w:hAnsi="Arial Narrow"/>
          <w:sz w:val="14"/>
          <w:szCs w:val="14"/>
          <w:lang w:val="da-DK"/>
        </w:rPr>
        <w:t xml:space="preserve"> </w:t>
      </w:r>
    </w:p>
    <w:p w14:paraId="44760E07" w14:textId="77777777" w:rsidR="000D2F42" w:rsidRPr="00EE0390" w:rsidRDefault="000D2F42" w:rsidP="000D2F42">
      <w:pPr>
        <w:pStyle w:val="ListParagraph"/>
        <w:numPr>
          <w:ilvl w:val="1"/>
          <w:numId w:val="32"/>
        </w:numPr>
        <w:jc w:val="both"/>
        <w:rPr>
          <w:rFonts w:ascii="Arial Narrow" w:hAnsi="Arial Narrow"/>
          <w:sz w:val="14"/>
          <w:szCs w:val="14"/>
          <w:lang w:val="de-DE"/>
        </w:rPr>
      </w:pPr>
      <w:r w:rsidRPr="00EE0390">
        <w:rPr>
          <w:rFonts w:ascii="Arial Narrow" w:hAnsi="Arial Narrow" w:cs="Arial"/>
          <w:sz w:val="14"/>
          <w:szCs w:val="14"/>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0004F26C" w14:textId="77777777" w:rsidR="000D2F42" w:rsidRPr="00EE0390" w:rsidRDefault="000D2F42" w:rsidP="000D2F42">
      <w:pPr>
        <w:tabs>
          <w:tab w:val="left" w:pos="5341"/>
        </w:tabs>
        <w:ind w:left="360"/>
        <w:jc w:val="both"/>
        <w:rPr>
          <w:rFonts w:ascii="Arial Narrow" w:hAnsi="Arial Narrow" w:cs="Arial"/>
          <w:sz w:val="14"/>
          <w:szCs w:val="14"/>
          <w:lang w:val="de-DE"/>
        </w:rPr>
      </w:pPr>
      <w:r w:rsidRPr="00EE0390">
        <w:rPr>
          <w:rFonts w:ascii="Arial Narrow" w:hAnsi="Arial Narrow" w:cs="Arial"/>
          <w:sz w:val="14"/>
          <w:szCs w:val="14"/>
          <w:lang w:val="de-DE"/>
        </w:rPr>
        <w:tab/>
      </w:r>
    </w:p>
    <w:p w14:paraId="58D4BE79" w14:textId="77777777" w:rsidR="000D2F42" w:rsidRPr="00EE0390" w:rsidRDefault="000D2F42" w:rsidP="000D2F42">
      <w:pPr>
        <w:pStyle w:val="ListParagraph"/>
        <w:numPr>
          <w:ilvl w:val="1"/>
          <w:numId w:val="31"/>
        </w:numPr>
        <w:jc w:val="both"/>
        <w:rPr>
          <w:rFonts w:ascii="Arial Narrow" w:hAnsi="Arial Narrow" w:cs="Arial"/>
          <w:sz w:val="14"/>
          <w:szCs w:val="14"/>
          <w:lang w:val="da-DK"/>
        </w:rPr>
      </w:pPr>
      <w:r w:rsidRPr="00EE0390">
        <w:rPr>
          <w:rFonts w:ascii="Arial Narrow" w:hAnsi="Arial Narrow" w:cs="Arial"/>
          <w:b/>
          <w:sz w:val="14"/>
          <w:szCs w:val="14"/>
          <w:lang w:val="de-DE"/>
        </w:rPr>
        <w:t xml:space="preserve"> </w:t>
      </w:r>
      <w:r w:rsidRPr="00EE0390">
        <w:rPr>
          <w:rFonts w:ascii="Arial Narrow" w:hAnsi="Arial Narrow" w:cs="Arial"/>
          <w:sz w:val="14"/>
          <w:szCs w:val="14"/>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9C0C5C" w14:textId="77777777" w:rsidR="000D2F42" w:rsidRPr="00EE0390" w:rsidRDefault="000D2F42" w:rsidP="000D2F42">
      <w:pPr>
        <w:jc w:val="both"/>
        <w:rPr>
          <w:rFonts w:ascii="Arial Narrow" w:hAnsi="Arial Narrow" w:cs="Arial"/>
          <w:sz w:val="14"/>
          <w:szCs w:val="14"/>
          <w:lang w:val="da-DK"/>
        </w:rPr>
      </w:pPr>
    </w:p>
    <w:p w14:paraId="21931C69" w14:textId="77777777" w:rsidR="000D2F42" w:rsidRPr="00EE0390" w:rsidRDefault="000D2F42" w:rsidP="000D2F42">
      <w:pPr>
        <w:jc w:val="both"/>
        <w:rPr>
          <w:rFonts w:ascii="Arial Narrow" w:hAnsi="Arial Narrow" w:cs="Arial"/>
          <w:sz w:val="14"/>
          <w:szCs w:val="14"/>
          <w:lang w:val="da-DK"/>
        </w:rPr>
      </w:pPr>
    </w:p>
    <w:p w14:paraId="23B5ACB5" w14:textId="77777777" w:rsidR="000D2F42" w:rsidRPr="00EE0390" w:rsidRDefault="000D2F42" w:rsidP="000D2F42">
      <w:pPr>
        <w:pStyle w:val="ListParagraph"/>
        <w:numPr>
          <w:ilvl w:val="0"/>
          <w:numId w:val="23"/>
        </w:numPr>
        <w:jc w:val="both"/>
        <w:rPr>
          <w:rFonts w:ascii="Arial Narrow" w:hAnsi="Arial Narrow" w:cs="Arial"/>
          <w:b/>
          <w:sz w:val="14"/>
          <w:szCs w:val="14"/>
          <w:lang w:val="da-DK"/>
        </w:rPr>
      </w:pPr>
      <w:r w:rsidRPr="00EE0390">
        <w:rPr>
          <w:rFonts w:ascii="Arial Narrow" w:hAnsi="Arial Narrow" w:cs="Arial"/>
          <w:b/>
          <w:sz w:val="14"/>
          <w:szCs w:val="14"/>
          <w:lang w:val="da-DK"/>
        </w:rPr>
        <w:t>Allgemeine Bestimmungen</w:t>
      </w:r>
    </w:p>
    <w:p w14:paraId="0BAF56F3"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60A76EC8" w14:textId="77777777" w:rsidR="000D2F42" w:rsidRPr="00EE0390" w:rsidRDefault="000D2F42" w:rsidP="000D2F42">
      <w:pPr>
        <w:jc w:val="both"/>
        <w:rPr>
          <w:rFonts w:ascii="Arial Narrow" w:hAnsi="Arial Narrow" w:cs="Arial"/>
          <w:sz w:val="14"/>
          <w:szCs w:val="14"/>
          <w:lang w:val="da-DK"/>
        </w:rPr>
      </w:pPr>
    </w:p>
    <w:p w14:paraId="1251EBF1" w14:textId="77777777" w:rsidR="000D2F42" w:rsidRPr="00EE0390" w:rsidRDefault="000D2F42" w:rsidP="000D2F42">
      <w:pPr>
        <w:pStyle w:val="ListParagraph"/>
        <w:jc w:val="both"/>
        <w:rPr>
          <w:rFonts w:ascii="Arial Narrow" w:hAnsi="Arial Narrow" w:cs="Arial"/>
          <w:sz w:val="14"/>
          <w:szCs w:val="14"/>
          <w:lang w:val="da-DK"/>
        </w:rPr>
      </w:pPr>
      <w:r w:rsidRPr="00EE0390">
        <w:rPr>
          <w:rFonts w:ascii="Arial Narrow" w:hAnsi="Arial Narrow" w:cs="Arial"/>
          <w:sz w:val="14"/>
          <w:szCs w:val="14"/>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2FDC81FD" w:rsidR="00C80EB6" w:rsidRPr="00EE0390" w:rsidRDefault="00EE0390" w:rsidP="00EE0390">
            <w:pPr>
              <w:spacing w:line="280" w:lineRule="exact"/>
              <w:jc w:val="both"/>
              <w:rPr>
                <w:rFonts w:ascii="Arial" w:hAnsi="Arial" w:cs="Arial"/>
                <w:sz w:val="22"/>
                <w:szCs w:val="22"/>
                <w:lang w:val="en-US"/>
              </w:rPr>
            </w:pPr>
            <w:r>
              <w:rPr>
                <w:rFonts w:ascii="Arial" w:hAnsi="Arial" w:cs="Arial"/>
                <w:sz w:val="22"/>
                <w:szCs w:val="22"/>
                <w:lang w:val="en-US"/>
              </w:rPr>
              <w:t>&lt;&lt;form_salutation&gt;&gt;</w:t>
            </w:r>
            <w:r w:rsidR="00C80EB6" w:rsidRPr="00E05FC5">
              <w:rPr>
                <w:rFonts w:ascii="Arial" w:hAnsi="Arial" w:cs="Arial"/>
                <w:i/>
                <w:lang w:val="de-DE"/>
              </w:rPr>
              <w:t>&lt;&lt;Account_MERC_Sfx_Nm_GLBL&gt;&gt;</w:t>
            </w:r>
            <w:r w:rsidR="00C80EB6">
              <w:rPr>
                <w:rFonts w:ascii="Arial" w:hAnsi="Arial" w:cs="Arial"/>
                <w:i/>
                <w:lang w:val="de-DE"/>
              </w:rPr>
              <w:t xml:space="preserve"> </w:t>
            </w:r>
            <w:r w:rsidR="00C80EB6"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1049665F" w14:textId="77777777" w:rsidR="00EE0390" w:rsidRDefault="00C80EB6" w:rsidP="00C80EB6">
            <w:pPr>
              <w:rPr>
                <w:rFonts w:ascii="Arial" w:hAnsi="Arial" w:cs="Arial"/>
                <w:i/>
                <w:lang w:val="de-DE"/>
              </w:rPr>
            </w:pPr>
            <w:r w:rsidRPr="00F86EB8">
              <w:rPr>
                <w:rFonts w:ascii="Arial" w:hAnsi="Arial" w:cs="Arial"/>
                <w:i/>
                <w:lang w:val="de-DE"/>
              </w:rPr>
              <w:t>&lt;&lt;P</w:t>
            </w:r>
            <w:r w:rsidR="00EE0390">
              <w:rPr>
                <w:rFonts w:ascii="Arial" w:hAnsi="Arial" w:cs="Arial"/>
                <w:i/>
                <w:lang w:val="de-DE"/>
              </w:rPr>
              <w:t>ayee_MERC_Payee_Street_MERC&gt;&gt;</w:t>
            </w:r>
          </w:p>
          <w:p w14:paraId="4957BB53" w14:textId="5223E622" w:rsidR="00C80EB6" w:rsidRPr="00EE0390" w:rsidRDefault="00C80EB6" w:rsidP="00C80EB6">
            <w:pPr>
              <w:rPr>
                <w:rFonts w:ascii="Arial" w:hAnsi="Arial" w:cs="Arial"/>
                <w:i/>
                <w:lang w:val="de-DE"/>
              </w:rPr>
            </w:pPr>
            <w:r w:rsidRPr="00F86EB8">
              <w:rPr>
                <w:rFonts w:ascii="Arial" w:hAnsi="Arial" w:cs="Arial"/>
                <w:i/>
                <w:lang w:val="de-DE"/>
              </w:rPr>
              <w:t>&lt;&lt;Payee_MERC_Payee_Zip_Postal_Code_MERC&gt;&gt;</w:t>
            </w:r>
            <w:r w:rsidR="00EE0390">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6FC91434" w14:textId="77777777" w:rsidR="002D425E" w:rsidRDefault="002D425E"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260"/>
    </w:tblGrid>
    <w:tr w:rsidR="0071585D" w14:paraId="542F608B" w14:textId="77777777" w:rsidTr="00EE0390">
      <w:tc>
        <w:tcPr>
          <w:tcW w:w="6062" w:type="dxa"/>
          <w:hideMark/>
        </w:tcPr>
        <w:p w14:paraId="457A965A" w14:textId="3D3C6C2C" w:rsidR="0071585D" w:rsidRDefault="00313A24" w:rsidP="00A57222">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260" w:type="dxa"/>
          <w:hideMark/>
        </w:tcPr>
        <w:p w14:paraId="0AE6D2BD" w14:textId="479E081B" w:rsidR="0071585D" w:rsidRDefault="0071585D" w:rsidP="00EE0390">
          <w:pPr>
            <w:pStyle w:val="Footer"/>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B14A12" w:rsidRPr="00B14A12">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3544"/>
    </w:tblGrid>
    <w:tr w:rsidR="0071585D" w14:paraId="19672796" w14:textId="77777777" w:rsidTr="00EE0390">
      <w:tc>
        <w:tcPr>
          <w:tcW w:w="6380" w:type="dxa"/>
          <w:hideMark/>
        </w:tcPr>
        <w:p w14:paraId="68E80E48" w14:textId="191DDE98" w:rsidR="0071585D" w:rsidRDefault="00313A24" w:rsidP="00A57222">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544" w:type="dxa"/>
          <w:hideMark/>
        </w:tcPr>
        <w:p w14:paraId="2978C696" w14:textId="12D31A20"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B14A12" w:rsidRPr="00B14A12">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0299DB8F" w:rsidR="00A57C74" w:rsidRPr="00393C90" w:rsidRDefault="00402ECB">
    <w:pPr>
      <w:pStyle w:val="Header"/>
      <w:rPr>
        <w:b/>
      </w:rPr>
    </w:pPr>
    <w:r w:rsidRPr="001F4656">
      <w:rPr>
        <w:noProof/>
        <w:lang w:val="en-US"/>
      </w:rPr>
      <w:drawing>
        <wp:anchor distT="0" distB="0" distL="114300" distR="114300" simplePos="0" relativeHeight="251655680" behindDoc="1" locked="0" layoutInCell="1" allowOverlap="1" wp14:anchorId="5D4A06CB" wp14:editId="6388BDE9">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BE1280"/>
    <w:multiLevelType w:val="multilevel"/>
    <w:tmpl w:val="CF28C7D8"/>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9">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2"/>
  </w:num>
  <w:num w:numId="9">
    <w:abstractNumId w:val="0"/>
  </w:num>
  <w:num w:numId="10">
    <w:abstractNumId w:val="22"/>
  </w:num>
  <w:num w:numId="11">
    <w:abstractNumId w:val="11"/>
  </w:num>
  <w:num w:numId="12">
    <w:abstractNumId w:val="14"/>
  </w:num>
  <w:num w:numId="13">
    <w:abstractNumId w:val="18"/>
  </w:num>
  <w:num w:numId="14">
    <w:abstractNumId w:val="16"/>
  </w:num>
  <w:num w:numId="15">
    <w:abstractNumId w:val="30"/>
  </w:num>
  <w:num w:numId="16">
    <w:abstractNumId w:val="29"/>
  </w:num>
  <w:num w:numId="17">
    <w:abstractNumId w:val="9"/>
  </w:num>
  <w:num w:numId="18">
    <w:abstractNumId w:val="17"/>
  </w:num>
  <w:num w:numId="19">
    <w:abstractNumId w:val="5"/>
  </w:num>
  <w:num w:numId="20">
    <w:abstractNumId w:val="1"/>
  </w:num>
  <w:num w:numId="21">
    <w:abstractNumId w:val="28"/>
  </w:num>
  <w:num w:numId="22">
    <w:abstractNumId w:val="12"/>
  </w:num>
  <w:num w:numId="23">
    <w:abstractNumId w:val="20"/>
  </w:num>
  <w:num w:numId="24">
    <w:abstractNumId w:val="23"/>
  </w:num>
  <w:num w:numId="25">
    <w:abstractNumId w:val="31"/>
  </w:num>
  <w:num w:numId="26">
    <w:abstractNumId w:val="24"/>
  </w:num>
  <w:num w:numId="27">
    <w:abstractNumId w:val="26"/>
  </w:num>
  <w:num w:numId="28">
    <w:abstractNumId w:val="4"/>
  </w:num>
  <w:num w:numId="29">
    <w:abstractNumId w:val="19"/>
  </w:num>
  <w:num w:numId="30">
    <w:abstractNumId w:val="25"/>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D2F42"/>
    <w:rsid w:val="000F55B3"/>
    <w:rsid w:val="000F56CC"/>
    <w:rsid w:val="001157B4"/>
    <w:rsid w:val="0012797B"/>
    <w:rsid w:val="0015554B"/>
    <w:rsid w:val="001718DA"/>
    <w:rsid w:val="001C31A2"/>
    <w:rsid w:val="001C45B5"/>
    <w:rsid w:val="001E663F"/>
    <w:rsid w:val="001F4656"/>
    <w:rsid w:val="002223BA"/>
    <w:rsid w:val="00225EE7"/>
    <w:rsid w:val="0028004B"/>
    <w:rsid w:val="002C46F5"/>
    <w:rsid w:val="002D425E"/>
    <w:rsid w:val="00305F71"/>
    <w:rsid w:val="00312D1C"/>
    <w:rsid w:val="00313A24"/>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5457F"/>
    <w:rsid w:val="00582E44"/>
    <w:rsid w:val="005A0C69"/>
    <w:rsid w:val="005A19FF"/>
    <w:rsid w:val="005A4D33"/>
    <w:rsid w:val="005F4AD8"/>
    <w:rsid w:val="00601E6F"/>
    <w:rsid w:val="00652AE1"/>
    <w:rsid w:val="006C3683"/>
    <w:rsid w:val="006D0BC2"/>
    <w:rsid w:val="0071275E"/>
    <w:rsid w:val="0071585D"/>
    <w:rsid w:val="00744BF2"/>
    <w:rsid w:val="007506E9"/>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81BE2"/>
    <w:rsid w:val="00AA7D6E"/>
    <w:rsid w:val="00AE37D8"/>
    <w:rsid w:val="00AF2595"/>
    <w:rsid w:val="00B14A12"/>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06CBE"/>
    <w:rsid w:val="00E137C2"/>
    <w:rsid w:val="00E26C85"/>
    <w:rsid w:val="00E521BF"/>
    <w:rsid w:val="00E5757A"/>
    <w:rsid w:val="00E71334"/>
    <w:rsid w:val="00E808F2"/>
    <w:rsid w:val="00E82E24"/>
    <w:rsid w:val="00E930E1"/>
    <w:rsid w:val="00EE0390"/>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532450296">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21096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F37719C1-B3E8-47DD-81B1-0A2E3036AA65}"/>
</file>

<file path=docProps/app.xml><?xml version="1.0" encoding="utf-8"?>
<Properties xmlns="http://schemas.openxmlformats.org/officeDocument/2006/extended-properties" xmlns:vt="http://schemas.openxmlformats.org/officeDocument/2006/docPropsVTypes">
  <Template>OUS-Memo-Skeleton-A4 (1)</Template>
  <TotalTime>159</TotalTime>
  <Pages>12</Pages>
  <Words>5059</Words>
  <Characters>28841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10</cp:revision>
  <cp:lastPrinted>2000-04-05T13:26:00Z</cp:lastPrinted>
  <dcterms:created xsi:type="dcterms:W3CDTF">2014-10-13T20:33:00Z</dcterms:created>
  <dcterms:modified xsi:type="dcterms:W3CDTF">2014-10-16T13:10:00Z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