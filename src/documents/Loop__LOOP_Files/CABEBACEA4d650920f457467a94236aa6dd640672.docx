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530143E2"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EE0390" w:rsidRPr="000F6E2F" w:rsidRDefault="00EE0390"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1CD5D600" w14:textId="77777777" w:rsidR="00313A24" w:rsidRPr="000F6E2F" w:rsidRDefault="00313A24" w:rsidP="00313A24">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Pr>
          <w:rFonts w:ascii="Arial" w:hAnsi="Arial" w:cs="Arial"/>
          <w:sz w:val="22"/>
          <w:szCs w:val="22"/>
          <w:lang w:val="en-US"/>
        </w:rPr>
        <w:t xml:space="preserve"> </w:t>
      </w:r>
      <w:r w:rsidRPr="00697F33">
        <w:rPr>
          <w:rFonts w:ascii="Arial" w:hAnsi="Arial" w:cs="Arial"/>
          <w:sz w:val="22"/>
          <w:szCs w:val="22"/>
          <w:lang w:val="en-US"/>
        </w:rPr>
        <w:t>&lt;&lt;Account_MERC_Sfx_Nm_GLBL&gt;&gt;</w:t>
      </w:r>
      <w:r w:rsidRPr="00763642">
        <w:rPr>
          <w:rFonts w:ascii="Arial" w:hAnsi="Arial" w:cs="Arial"/>
          <w:sz w:val="22"/>
          <w:szCs w:val="22"/>
          <w:lang w:val="en-US"/>
        </w:rPr>
        <w:t xml:space="preserve"> </w:t>
      </w:r>
      <w:r w:rsidRPr="00D04DD9">
        <w:rPr>
          <w:rFonts w:ascii="Arial" w:hAnsi="Arial" w:cs="Arial"/>
          <w:sz w:val="22"/>
          <w:szCs w:val="22"/>
          <w:lang w:val="en-US"/>
        </w:rPr>
        <w:t>&lt;&lt;A</w:t>
      </w:r>
      <w:r w:rsidRPr="00D04DD9">
        <w:rPr>
          <w:rFonts w:ascii="Arial" w:hAnsi="Arial" w:cs="Arial"/>
          <w:sz w:val="22"/>
          <w:szCs w:val="22"/>
          <w:lang w:val="en-US"/>
        </w:rPr>
        <w:t>c</w:t>
      </w:r>
      <w:r w:rsidRPr="00D04DD9">
        <w:rPr>
          <w:rFonts w:ascii="Arial" w:hAnsi="Arial" w:cs="Arial"/>
          <w:sz w:val="22"/>
          <w:szCs w:val="22"/>
          <w:lang w:val="en-US"/>
        </w:rPr>
        <w:t>count_MERC_LastName&gt;&gt;</w:t>
      </w:r>
      <w:r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13824E0B"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EE0390">
        <w:rPr>
          <w:rFonts w:ascii="Arial" w:hAnsi="Arial" w:cs="Arial"/>
          <w:sz w:val="22"/>
          <w:szCs w:val="22"/>
          <w:lang w:val="de-DE"/>
        </w:rPr>
        <w:t>:</w:t>
      </w:r>
    </w:p>
    <w:p w14:paraId="0FC4FF49" w14:textId="77777777" w:rsidR="00EE0390" w:rsidRDefault="00EE0390" w:rsidP="00EE0390">
      <w:pPr>
        <w:autoSpaceDE w:val="0"/>
        <w:autoSpaceDN w:val="0"/>
        <w:jc w:val="center"/>
        <w:rPr>
          <w:rFonts w:ascii="Arial" w:hAnsi="Arial" w:cs="Arial"/>
          <w:sz w:val="22"/>
          <w:szCs w:val="22"/>
          <w:lang w:val="de-DE"/>
        </w:rPr>
      </w:pPr>
    </w:p>
    <w:p w14:paraId="2EAFF292" w14:textId="4CCC7BE0" w:rsidR="00EE0390" w:rsidRDefault="00EE0390" w:rsidP="00EE0390">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EE0390"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6D7B5D"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0803DB1E"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7506E9">
        <w:rPr>
          <w:rFonts w:ascii="Arial" w:hAnsi="Arial" w:cs="Arial"/>
          <w:color w:val="000000"/>
          <w:sz w:val="22"/>
          <w:szCs w:val="22"/>
          <w:lang w:val="de-DE"/>
        </w:rPr>
        <w:t>:</w:t>
      </w:r>
    </w:p>
    <w:p w14:paraId="18281787" w14:textId="77777777" w:rsidR="007506E9" w:rsidRPr="007506E9" w:rsidRDefault="007506E9" w:rsidP="007506E9">
      <w:pPr>
        <w:autoSpaceDE w:val="0"/>
        <w:autoSpaceDN w:val="0"/>
        <w:jc w:val="both"/>
        <w:rPr>
          <w:rFonts w:ascii="Arial" w:hAnsi="Arial" w:cs="Arial"/>
          <w:color w:val="000000"/>
          <w:sz w:val="22"/>
          <w:szCs w:val="22"/>
          <w:lang w:val="de-DE"/>
        </w:rPr>
      </w:pPr>
      <w:r w:rsidRPr="007506E9">
        <w:rPr>
          <w:rFonts w:ascii="Arial" w:hAnsi="Arial" w:cs="Arial"/>
          <w:color w:val="000000"/>
          <w:sz w:val="22"/>
          <w:szCs w:val="22"/>
          <w:lang w:val="de-DE"/>
        </w:rPr>
        <w:t xml:space="preserve">Tel: +49 6929 - 9571847 </w:t>
      </w:r>
      <w:r w:rsidRPr="00A81BE2">
        <w:rPr>
          <w:rFonts w:ascii="Arial" w:hAnsi="Arial" w:cs="Arial"/>
          <w:color w:val="000000"/>
          <w:sz w:val="22"/>
          <w:szCs w:val="22"/>
          <w:lang w:val="da-DK" w:eastAsia="en-IE"/>
        </w:rPr>
        <w:t>Ihr Ansprechpartner: &lt;&lt;User_Name&gt;&gt;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p w14:paraId="09B74088" w14:textId="77777777" w:rsidR="000D2F42" w:rsidRDefault="000D2F42" w:rsidP="000D2F42">
      <w:pPr>
        <w:jc w:val="both"/>
        <w:rPr>
          <w:rFonts w:ascii="Arial" w:hAnsi="Arial" w:cs="Arial"/>
          <w:sz w:val="22"/>
          <w:szCs w:val="22"/>
        </w:rPr>
      </w:pPr>
    </w:p>
    <w:tbl>
      <w:tblPr>
        <w:tblStyle w:val="TableGrid"/>
        <w:tblW w:w="0" w:type="auto"/>
        <w:tblLook w:val="04A0" w:firstRow="1" w:lastRow="0" w:firstColumn="1" w:lastColumn="0" w:noHBand="0" w:noVBand="1"/>
      </w:tblPr>
      <w:tblGrid>
        <w:gridCol w:w="8986"/>
      </w:tblGrid>
      <w:tr w:rsidR="000D2F42" w:rsidRPr="000077B1" w14:paraId="5FEC07FD" w14:textId="77777777" w:rsidTr="00757CEC">
        <w:tc>
          <w:tcPr>
            <w:tcW w:w="9576" w:type="dxa"/>
            <w:tcBorders>
              <w:top w:val="nil"/>
              <w:left w:val="nil"/>
              <w:bottom w:val="nil"/>
              <w:right w:val="nil"/>
            </w:tcBorders>
          </w:tcPr>
          <w:p w14:paraId="56335614" w14:textId="77777777" w:rsidR="000D2F42" w:rsidRPr="00F52842" w:rsidRDefault="000D2F42" w:rsidP="00757CEC">
            <w:pPr>
              <w:jc w:val="center"/>
              <w:rPr>
                <w:rFonts w:ascii="Arial" w:hAnsi="Arial" w:cs="Arial"/>
                <w:b/>
                <w:sz w:val="22"/>
                <w:szCs w:val="22"/>
              </w:rPr>
            </w:pPr>
            <w:r w:rsidRPr="00F52842">
              <w:rPr>
                <w:rFonts w:ascii="Arial" w:hAnsi="Arial" w:cs="Arial"/>
                <w:b/>
                <w:sz w:val="22"/>
                <w:szCs w:val="22"/>
              </w:rPr>
              <w:t>Dienstleistungsvertrag</w:t>
            </w:r>
          </w:p>
          <w:p w14:paraId="0A7A31B5" w14:textId="77777777" w:rsidR="000D2F42" w:rsidRPr="00F52842" w:rsidRDefault="000D2F42" w:rsidP="00757CEC">
            <w:pPr>
              <w:jc w:val="center"/>
              <w:rPr>
                <w:rFonts w:ascii="Arial" w:hAnsi="Arial" w:cs="Arial"/>
                <w:b/>
                <w:sz w:val="22"/>
                <w:szCs w:val="22"/>
              </w:rPr>
            </w:pPr>
            <w:r w:rsidRPr="00F52842">
              <w:rPr>
                <w:rFonts w:ascii="Arial" w:hAnsi="Arial" w:cs="Arial"/>
                <w:b/>
                <w:sz w:val="22"/>
                <w:szCs w:val="22"/>
              </w:rPr>
              <w:t>(für Einzelveranstaltungen)</w:t>
            </w:r>
          </w:p>
          <w:p w14:paraId="0CD1AA93" w14:textId="77777777" w:rsidR="000D2F42" w:rsidRPr="00F52842" w:rsidRDefault="000D2F42" w:rsidP="00757CEC">
            <w:pPr>
              <w:jc w:val="both"/>
              <w:rPr>
                <w:rFonts w:ascii="Arial" w:hAnsi="Arial" w:cs="Arial"/>
                <w:b/>
                <w:sz w:val="22"/>
                <w:szCs w:val="22"/>
              </w:rPr>
            </w:pPr>
          </w:p>
          <w:p w14:paraId="62897742" w14:textId="004307C3" w:rsidR="000D2F42" w:rsidRPr="00F52842" w:rsidRDefault="000D2F42" w:rsidP="00B14A12">
            <w:pPr>
              <w:rPr>
                <w:rFonts w:ascii="Arial" w:hAnsi="Arial" w:cs="Arial"/>
                <w:sz w:val="22"/>
                <w:szCs w:val="22"/>
              </w:rPr>
            </w:pPr>
            <w:r w:rsidRPr="00F52842">
              <w:rPr>
                <w:rFonts w:ascii="Arial" w:hAnsi="Arial" w:cs="Arial"/>
                <w:sz w:val="22"/>
                <w:szCs w:val="22"/>
              </w:rPr>
              <w:t xml:space="preserve">Zwischen den nachstehend benannten Parteien </w:t>
            </w:r>
            <w:bookmarkStart w:id="0" w:name="Text2"/>
            <w:r w:rsidRPr="00F52842">
              <w:rPr>
                <w:rFonts w:ascii="Arial" w:hAnsi="Arial" w:cs="Arial"/>
                <w:sz w:val="22"/>
                <w:szCs w:val="22"/>
              </w:rPr>
              <w:t xml:space="preserve">           </w:t>
            </w:r>
            <w:r w:rsidR="000B4103">
              <w:rPr>
                <w:rFonts w:ascii="Arial" w:hAnsi="Arial" w:cs="Arial"/>
                <w:sz w:val="22"/>
                <w:szCs w:val="22"/>
              </w:rPr>
              <w:t xml:space="preserve">                             &lt;&lt;Today__s</w:t>
            </w:r>
            <w:r w:rsidR="000B4103" w:rsidRPr="00486646">
              <w:rPr>
                <w:rFonts w:ascii="Arial" w:hAnsi="Arial" w:cs="Arial"/>
                <w:sz w:val="22"/>
                <w:szCs w:val="22"/>
              </w:rPr>
              <w:t>&gt;&gt;</w:t>
            </w:r>
          </w:p>
          <w:p w14:paraId="212DC341" w14:textId="77777777" w:rsidR="00B14A12" w:rsidRPr="00F52842" w:rsidRDefault="00B14A12" w:rsidP="00757CEC">
            <w:pPr>
              <w:jc w:val="both"/>
              <w:rPr>
                <w:rFonts w:ascii="Arial" w:hAnsi="Arial" w:cs="Arial"/>
                <w:b/>
                <w:sz w:val="22"/>
                <w:szCs w:val="22"/>
              </w:rPr>
            </w:pPr>
          </w:p>
          <w:p w14:paraId="4EB0FF1C" w14:textId="77777777" w:rsidR="000D2F42" w:rsidRPr="00687C40" w:rsidRDefault="000D2F42" w:rsidP="00757CEC">
            <w:pPr>
              <w:jc w:val="both"/>
              <w:rPr>
                <w:rFonts w:ascii="Arial" w:hAnsi="Arial" w:cs="Arial"/>
                <w:sz w:val="22"/>
                <w:szCs w:val="22"/>
                <w:lang w:val="en-US"/>
              </w:rPr>
            </w:pPr>
            <w:r w:rsidRPr="00687C40">
              <w:rPr>
                <w:rFonts w:ascii="Arial" w:hAnsi="Arial" w:cs="Arial"/>
                <w:b/>
                <w:sz w:val="22"/>
                <w:szCs w:val="22"/>
                <w:lang w:val="en-US"/>
              </w:rPr>
              <w:t>(“HCP”)</w:t>
            </w:r>
          </w:p>
          <w:bookmarkEnd w:id="0"/>
          <w:p w14:paraId="2DD6960A" w14:textId="50A83732" w:rsidR="00EE6B0B" w:rsidRDefault="00EE0390" w:rsidP="00757CEC">
            <w:pPr>
              <w:spacing w:line="280" w:lineRule="exact"/>
              <w:jc w:val="both"/>
              <w:rPr>
                <w:rFonts w:ascii="Arial" w:hAnsi="Arial" w:cs="Arial"/>
                <w:sz w:val="22"/>
                <w:szCs w:val="22"/>
                <w:lang w:val="en-US"/>
              </w:rPr>
            </w:pPr>
            <w:r>
              <w:rPr>
                <w:rFonts w:ascii="Arial" w:hAnsi="Arial" w:cs="Arial"/>
                <w:sz w:val="22"/>
                <w:szCs w:val="22"/>
                <w:lang w:val="en-US"/>
              </w:rPr>
              <w:t>&lt;&lt;form_salutation&gt;&gt;</w:t>
            </w:r>
          </w:p>
          <w:p w14:paraId="1752B0CB" w14:textId="605A5B3E" w:rsidR="000D2F42" w:rsidRPr="00BF2C32" w:rsidRDefault="00EE6B0B" w:rsidP="00757CEC">
            <w:pPr>
              <w:spacing w:line="280" w:lineRule="exact"/>
              <w:jc w:val="both"/>
              <w:rPr>
                <w:rFonts w:ascii="Arial" w:hAnsi="Arial" w:cs="Arial"/>
                <w:sz w:val="22"/>
                <w:szCs w:val="22"/>
                <w:lang w:val="en-US"/>
              </w:rPr>
            </w:pPr>
            <w:r w:rsidRPr="006D7B5D">
              <w:rPr>
                <w:rFonts w:ascii="Arial" w:hAnsi="Arial" w:cs="Arial"/>
                <w:sz w:val="22"/>
                <w:szCs w:val="22"/>
                <w:lang w:val="en-US"/>
              </w:rPr>
              <w:t>&lt;&lt;Account_MERC_Sfx_Nm_GLBL&gt;&gt;</w:t>
            </w:r>
            <w:r>
              <w:rPr>
                <w:rFonts w:ascii="Arial" w:hAnsi="Arial" w:cs="Arial"/>
                <w:sz w:val="22"/>
                <w:szCs w:val="22"/>
                <w:lang w:val="en-US"/>
              </w:rPr>
              <w:t xml:space="preserve"> </w:t>
            </w:r>
            <w:r w:rsidR="000D2F42" w:rsidRPr="00BF2C32">
              <w:rPr>
                <w:rFonts w:ascii="Arial" w:hAnsi="Arial" w:cs="Arial"/>
                <w:sz w:val="22"/>
                <w:szCs w:val="22"/>
                <w:lang w:val="en-US"/>
              </w:rPr>
              <w:t>&lt;&lt;Account_MERC_Name&gt;&gt;</w:t>
            </w:r>
          </w:p>
          <w:p w14:paraId="5A551331"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BF581D5" w14:textId="77777777" w:rsidR="000D2F42" w:rsidRPr="00BF2C32" w:rsidRDefault="000D2F42" w:rsidP="00757CEC">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7482AA75" w14:textId="77777777" w:rsidR="000D2F42" w:rsidRPr="009F134E" w:rsidRDefault="000D2F42" w:rsidP="00757CEC">
            <w:pPr>
              <w:jc w:val="both"/>
              <w:rPr>
                <w:rFonts w:ascii="Arial" w:hAnsi="Arial" w:cs="Arial"/>
                <w:b/>
                <w:sz w:val="22"/>
                <w:szCs w:val="22"/>
              </w:rPr>
            </w:pPr>
          </w:p>
          <w:p w14:paraId="53D241CA" w14:textId="77777777" w:rsidR="000D2F42" w:rsidRPr="009D20E0" w:rsidRDefault="000D2F42" w:rsidP="00757CEC">
            <w:pPr>
              <w:jc w:val="both"/>
              <w:rPr>
                <w:rFonts w:ascii="Arial" w:hAnsi="Arial" w:cs="Arial"/>
                <w:sz w:val="22"/>
                <w:szCs w:val="22"/>
              </w:rPr>
            </w:pPr>
          </w:p>
          <w:p w14:paraId="4432C2D1" w14:textId="77777777" w:rsidR="000D2F42" w:rsidRDefault="000D2F42" w:rsidP="00757CEC">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6A689CFF" w14:textId="77777777" w:rsidR="000D2F42" w:rsidRPr="009D20E0" w:rsidRDefault="000D2F42" w:rsidP="00757CEC">
            <w:pPr>
              <w:jc w:val="both"/>
              <w:rPr>
                <w:rFonts w:ascii="Arial" w:hAnsi="Arial" w:cs="Arial"/>
                <w:sz w:val="22"/>
                <w:szCs w:val="22"/>
                <w:lang w:val="en-US"/>
              </w:rPr>
            </w:pPr>
          </w:p>
          <w:p w14:paraId="4A5BD101" w14:textId="77777777" w:rsidR="000D2F42" w:rsidRPr="009D20E0" w:rsidRDefault="000D2F42" w:rsidP="00757CEC">
            <w:pPr>
              <w:jc w:val="both"/>
              <w:rPr>
                <w:rFonts w:ascii="Arial" w:hAnsi="Arial" w:cs="Arial"/>
                <w:sz w:val="22"/>
                <w:szCs w:val="22"/>
              </w:rPr>
            </w:pPr>
            <w:r w:rsidRPr="00096191">
              <w:rPr>
                <w:rFonts w:ascii="Arial" w:hAnsi="Arial" w:cs="Arial"/>
                <w:sz w:val="22"/>
                <w:szCs w:val="22"/>
              </w:rPr>
              <w:t>und</w:t>
            </w:r>
          </w:p>
          <w:p w14:paraId="3F6E028F"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Lilly Deutschland GmbH (“Lilly”)</w:t>
            </w:r>
          </w:p>
          <w:p w14:paraId="7A64F0B4"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Werner-Reimers-Straße 2-4</w:t>
            </w:r>
          </w:p>
          <w:p w14:paraId="0D73118B"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61352 Bad Homburg</w:t>
            </w:r>
          </w:p>
          <w:p w14:paraId="1274C768" w14:textId="77777777" w:rsidR="000D2F42" w:rsidRPr="009D20E0" w:rsidRDefault="000D2F42" w:rsidP="00757CEC">
            <w:pPr>
              <w:jc w:val="both"/>
              <w:rPr>
                <w:rFonts w:ascii="Arial" w:hAnsi="Arial" w:cs="Arial"/>
                <w:sz w:val="22"/>
                <w:szCs w:val="22"/>
              </w:rPr>
            </w:pPr>
          </w:p>
          <w:p w14:paraId="60675E58" w14:textId="77777777" w:rsidR="000D2F42" w:rsidRPr="00703CCC" w:rsidRDefault="000D2F42" w:rsidP="00757CEC">
            <w:pPr>
              <w:jc w:val="both"/>
              <w:rPr>
                <w:rFonts w:ascii="Arial" w:hAnsi="Arial" w:cs="Arial"/>
                <w:b/>
                <w:sz w:val="22"/>
                <w:szCs w:val="22"/>
              </w:rPr>
            </w:pPr>
            <w:r w:rsidRPr="00703CCC">
              <w:rPr>
                <w:rFonts w:ascii="Arial" w:hAnsi="Arial" w:cs="Arial"/>
                <w:b/>
                <w:sz w:val="22"/>
                <w:szCs w:val="22"/>
              </w:rPr>
              <w:t>Vereinbarung</w:t>
            </w:r>
          </w:p>
          <w:p w14:paraId="789B31C1" w14:textId="77777777" w:rsidR="000D2F42" w:rsidRPr="009A7DDF" w:rsidRDefault="000D2F42" w:rsidP="00757CEC">
            <w:pPr>
              <w:jc w:val="both"/>
              <w:rPr>
                <w:rFonts w:ascii="Arial" w:hAnsi="Arial" w:cs="Arial"/>
                <w:b/>
                <w:sz w:val="22"/>
                <w:szCs w:val="22"/>
                <w:lang w:val="de-DE"/>
              </w:rPr>
            </w:pPr>
          </w:p>
          <w:p w14:paraId="74D0A681" w14:textId="77777777" w:rsidR="000D2F42" w:rsidRPr="009A7DDF" w:rsidRDefault="000D2F42" w:rsidP="00757CEC">
            <w:pPr>
              <w:jc w:val="both"/>
              <w:rPr>
                <w:rFonts w:ascii="Arial" w:hAnsi="Arial" w:cs="Arial"/>
                <w:sz w:val="22"/>
                <w:szCs w:val="22"/>
                <w:lang w:val="de-DE"/>
              </w:rPr>
            </w:pPr>
            <w:r w:rsidRPr="00F52842">
              <w:rPr>
                <w:rFonts w:ascii="Arial" w:hAnsi="Arial" w:cs="Arial"/>
                <w:sz w:val="22"/>
                <w:szCs w:val="22"/>
                <w:lang w:val="da-DK"/>
              </w:rPr>
              <w:t xml:space="preserve">Die Parteien vereinbaren hiermit Folgendes: </w:t>
            </w:r>
          </w:p>
          <w:p w14:paraId="0390AA90" w14:textId="77777777" w:rsidR="000D2F42" w:rsidRPr="00F52842" w:rsidRDefault="000D2F42" w:rsidP="00757CEC">
            <w:pPr>
              <w:jc w:val="both"/>
              <w:rPr>
                <w:lang w:val="de-DE"/>
              </w:rPr>
            </w:pPr>
            <w:r w:rsidRPr="00F52842">
              <w:rPr>
                <w:rFonts w:ascii="Arial" w:hAnsi="Arial" w:cs="Arial"/>
                <w:sz w:val="22"/>
                <w:szCs w:val="22"/>
                <w:lang w:val="de-DE"/>
              </w:rPr>
              <w:t xml:space="preserve">Der Vertragspartner erbringt die nachstehend benannten Dienstleistungen für </w:t>
            </w:r>
            <w:r w:rsidRPr="00F52842">
              <w:rPr>
                <w:rFonts w:ascii="Arial" w:hAnsi="Arial" w:cs="Arial"/>
                <w:b/>
                <w:sz w:val="22"/>
                <w:szCs w:val="22"/>
                <w:lang w:val="de-DE"/>
              </w:rPr>
              <w:t>Lilly Deutschland GmbH</w:t>
            </w:r>
            <w:r w:rsidRPr="00F52842">
              <w:rPr>
                <w:rFonts w:ascii="Arial" w:hAnsi="Arial" w:cs="Arial"/>
                <w:sz w:val="22"/>
                <w:szCs w:val="22"/>
                <w:lang w:val="de-DE"/>
              </w:rPr>
              <w:t xml:space="preserve"> (“Dienstleistungen”) unter Berücksichtigung der als Anlage 1 beigefügten allgemeinen Vertragsbedingungen: </w:t>
            </w:r>
          </w:p>
        </w:tc>
      </w:tr>
    </w:tbl>
    <w:p w14:paraId="7CFB5F28" w14:textId="77777777" w:rsidR="000D2F42" w:rsidRPr="000448EB" w:rsidRDefault="000D2F42" w:rsidP="000D2F4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D2F42" w:rsidRPr="000448EB" w14:paraId="46AA1439" w14:textId="77777777" w:rsidTr="00757CEC">
        <w:tc>
          <w:tcPr>
            <w:tcW w:w="9214" w:type="dxa"/>
            <w:tcBorders>
              <w:top w:val="nil"/>
              <w:left w:val="nil"/>
              <w:bottom w:val="nil"/>
              <w:right w:val="nil"/>
            </w:tcBorders>
          </w:tcPr>
          <w:p w14:paraId="527E7119" w14:textId="77777777" w:rsidR="000D2F42" w:rsidRDefault="000D2F42" w:rsidP="00757CEC">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57C5B7C1" w14:textId="77777777" w:rsidR="000D2F42" w:rsidRDefault="000D2F42" w:rsidP="00757CEC">
            <w:pPr>
              <w:pStyle w:val="BodyText"/>
              <w:spacing w:line="240" w:lineRule="auto"/>
              <w:jc w:val="both"/>
              <w:rPr>
                <w:rFonts w:ascii="Arial" w:hAnsi="Arial" w:cs="Arial"/>
                <w:sz w:val="22"/>
                <w:szCs w:val="22"/>
                <w:lang w:val="da-DK"/>
              </w:rPr>
            </w:pPr>
          </w:p>
          <w:p w14:paraId="213DB8E7"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572741A0" w14:textId="57EB4C76"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393D19F4" w14:textId="77777777" w:rsidR="00E06CBE" w:rsidRPr="00AE6D93" w:rsidRDefault="00E06CBE" w:rsidP="00757CEC">
            <w:pPr>
              <w:jc w:val="both"/>
              <w:rPr>
                <w:rFonts w:ascii="Arial" w:hAnsi="Arial" w:cs="Arial"/>
                <w:sz w:val="22"/>
                <w:szCs w:val="22"/>
                <w:lang w:val="da-DK"/>
              </w:rPr>
            </w:pPr>
          </w:p>
          <w:p w14:paraId="05590D7D" w14:textId="79C701E2" w:rsidR="00E06CBE" w:rsidRDefault="000077B1" w:rsidP="00757CEC">
            <w:pPr>
              <w:jc w:val="both"/>
              <w:rPr>
                <w:lang w:val="en-US"/>
              </w:rPr>
            </w:pPr>
            <w:r>
              <w:rPr>
                <w:rFonts w:ascii="Arial" w:hAnsi="Arial" w:cs="Arial"/>
                <w:sz w:val="22"/>
                <w:szCs w:val="22"/>
                <w:lang w:val="en-US"/>
              </w:rPr>
              <w:instrText>Vortragsthema:</w:instrText>
            </w:r>
            <w:r w:rsidR="000D2F42" w:rsidRPr="000448EB">
              <w:rPr>
                <w:lang w:val="en-US"/>
              </w:rPr>
              <w:instrText xml:space="preserve"> </w:instrText>
            </w:r>
          </w:p>
          <w:p w14:paraId="180D8127" w14:textId="4467257D"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781976A3" w14:textId="77777777" w:rsidR="00E06CBE" w:rsidRPr="000448EB" w:rsidRDefault="00E06CBE" w:rsidP="00757CEC">
            <w:pPr>
              <w:jc w:val="both"/>
              <w:rPr>
                <w:rFonts w:ascii="Arial" w:hAnsi="Arial" w:cs="Arial"/>
                <w:sz w:val="22"/>
                <w:szCs w:val="22"/>
                <w:highlight w:val="yellow"/>
                <w:lang w:val="en-US"/>
              </w:rPr>
            </w:pPr>
          </w:p>
          <w:p w14:paraId="59206977"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E9329F" w14:textId="77777777" w:rsidR="00E06CBE" w:rsidRPr="000448EB" w:rsidRDefault="00E06CBE" w:rsidP="00757CEC">
            <w:pPr>
              <w:jc w:val="both"/>
              <w:rPr>
                <w:rFonts w:ascii="Arial" w:hAnsi="Arial" w:cs="Arial"/>
                <w:sz w:val="22"/>
                <w:szCs w:val="22"/>
                <w:lang w:val="en-US"/>
              </w:rPr>
            </w:pPr>
          </w:p>
          <w:p w14:paraId="4B7AF231"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05D6A10F"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D2F42" w:rsidRPr="000448EB" w14:paraId="726FA894" w14:textId="77777777" w:rsidTr="00757CEC">
        <w:tc>
          <w:tcPr>
            <w:tcW w:w="9214" w:type="dxa"/>
            <w:tcBorders>
              <w:top w:val="nil"/>
              <w:left w:val="nil"/>
              <w:bottom w:val="nil"/>
              <w:right w:val="nil"/>
            </w:tcBorders>
          </w:tcPr>
          <w:p w14:paraId="15ED6177"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4EC0E1BB" w14:textId="77777777" w:rsidR="000D2F42" w:rsidRDefault="000D2F42" w:rsidP="00757CEC">
            <w:pPr>
              <w:ind w:left="426"/>
              <w:jc w:val="both"/>
              <w:rPr>
                <w:rFonts w:ascii="Arial" w:hAnsi="Arial" w:cs="Arial"/>
                <w:sz w:val="22"/>
                <w:szCs w:val="22"/>
                <w:lang w:val="da-DK"/>
              </w:rPr>
            </w:pPr>
          </w:p>
          <w:p w14:paraId="78E11CD6"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58A0920F" w14:textId="6F1C3301"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6B78D913" w14:textId="77777777" w:rsidR="00E06CBE" w:rsidRPr="00AE6D93" w:rsidRDefault="00E06CBE" w:rsidP="00757CEC">
            <w:pPr>
              <w:jc w:val="both"/>
              <w:rPr>
                <w:rFonts w:ascii="Arial" w:hAnsi="Arial" w:cs="Arial"/>
                <w:sz w:val="22"/>
                <w:szCs w:val="22"/>
                <w:lang w:val="da-DK"/>
              </w:rPr>
            </w:pPr>
          </w:p>
          <w:p w14:paraId="23101C19" w14:textId="390CFCA1" w:rsidR="000D2F42" w:rsidRDefault="000077B1" w:rsidP="00757CEC">
            <w:pPr>
              <w:jc w:val="both"/>
              <w:rPr>
                <w:rFonts w:ascii="Arial" w:hAnsi="Arial" w:cs="Arial"/>
                <w:b/>
                <w:sz w:val="22"/>
                <w:szCs w:val="22"/>
                <w:lang w:val="en-US"/>
              </w:rPr>
            </w:pPr>
            <w:r>
              <w:rPr>
                <w:rFonts w:ascii="Arial" w:hAnsi="Arial" w:cs="Arial"/>
                <w:sz w:val="22"/>
                <w:szCs w:val="22"/>
                <w:lang w:val="en-US"/>
              </w:rPr>
              <w:instrText>Vortragsthema:</w:instrText>
            </w:r>
            <w:r w:rsidR="000D2F42" w:rsidRPr="000448EB">
              <w:rPr>
                <w:rFonts w:ascii="Arial" w:hAnsi="Arial" w:cs="Arial"/>
                <w:b/>
                <w:sz w:val="22"/>
                <w:szCs w:val="22"/>
                <w:lang w:val="en-US"/>
              </w:rPr>
              <w:instrText>&lt;&lt;Meeting_Participant_MERC_Topic_Area_MERC&gt;&gt;</w:instrText>
            </w:r>
          </w:p>
          <w:p w14:paraId="162C9994" w14:textId="77777777" w:rsidR="00E06CBE" w:rsidRPr="000448EB" w:rsidRDefault="00E06CBE" w:rsidP="00757CEC">
            <w:pPr>
              <w:jc w:val="both"/>
              <w:rPr>
                <w:rFonts w:ascii="Arial" w:hAnsi="Arial" w:cs="Arial"/>
                <w:sz w:val="22"/>
                <w:szCs w:val="22"/>
                <w:highlight w:val="yellow"/>
                <w:lang w:val="en-US"/>
              </w:rPr>
            </w:pPr>
          </w:p>
          <w:p w14:paraId="3C12ABF8"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80C76FE" w14:textId="77777777" w:rsidR="00E06CBE" w:rsidRPr="000448EB" w:rsidRDefault="00E06CBE" w:rsidP="00757CEC">
            <w:pPr>
              <w:jc w:val="both"/>
              <w:rPr>
                <w:rFonts w:ascii="Arial" w:hAnsi="Arial" w:cs="Arial"/>
                <w:sz w:val="22"/>
                <w:szCs w:val="22"/>
                <w:lang w:val="en-US"/>
              </w:rPr>
            </w:pPr>
          </w:p>
          <w:p w14:paraId="335C2E79"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lastRenderedPageBreak/>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0A320B0"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D2F42" w:rsidRPr="000448EB" w14:paraId="6EAC0CBD" w14:textId="77777777" w:rsidTr="00757CEC">
        <w:tc>
          <w:tcPr>
            <w:tcW w:w="9214" w:type="dxa"/>
            <w:tcBorders>
              <w:top w:val="nil"/>
              <w:left w:val="nil"/>
              <w:bottom w:val="nil"/>
              <w:right w:val="nil"/>
            </w:tcBorders>
          </w:tcPr>
          <w:p w14:paraId="4D29E192"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5ABF6B83" w14:textId="77777777" w:rsidR="000D2F42" w:rsidRDefault="000D2F42" w:rsidP="00757CEC">
            <w:pPr>
              <w:jc w:val="both"/>
              <w:rPr>
                <w:rFonts w:ascii="Arial" w:hAnsi="Arial" w:cs="Arial"/>
                <w:sz w:val="22"/>
                <w:szCs w:val="22"/>
                <w:lang w:val="da-DK"/>
              </w:rPr>
            </w:pPr>
          </w:p>
          <w:p w14:paraId="477BE87C"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7C8C79BF" w14:textId="7792BB4E"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44160546" w14:textId="77777777" w:rsidR="00E06CBE" w:rsidRPr="00AE6D93" w:rsidRDefault="00E06CBE" w:rsidP="00757CEC">
            <w:pPr>
              <w:jc w:val="both"/>
              <w:rPr>
                <w:rFonts w:ascii="Arial" w:hAnsi="Arial" w:cs="Arial"/>
                <w:sz w:val="22"/>
                <w:szCs w:val="22"/>
                <w:lang w:val="da-DK"/>
              </w:rPr>
            </w:pPr>
          </w:p>
          <w:p w14:paraId="53288C81" w14:textId="5B99E266" w:rsidR="00E06CBE" w:rsidRDefault="000077B1" w:rsidP="00757CEC">
            <w:pPr>
              <w:jc w:val="both"/>
              <w:rPr>
                <w:lang w:val="en-US"/>
              </w:rPr>
            </w:pPr>
            <w:r>
              <w:rPr>
                <w:rFonts w:ascii="Arial" w:hAnsi="Arial" w:cs="Arial"/>
                <w:sz w:val="22"/>
                <w:szCs w:val="22"/>
                <w:lang w:val="en-US"/>
              </w:rPr>
              <w:instrText>Vortragsthema:</w:instrText>
            </w:r>
            <w:r w:rsidR="000D2F42" w:rsidRPr="000448EB">
              <w:rPr>
                <w:lang w:val="en-US"/>
              </w:rPr>
              <w:instrText xml:space="preserve"> </w:instrText>
            </w:r>
          </w:p>
          <w:p w14:paraId="34278993" w14:textId="55A323BA"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1BD5389B" w14:textId="77777777" w:rsidR="00E06CBE" w:rsidRPr="000448EB" w:rsidRDefault="00E06CBE" w:rsidP="00757CEC">
            <w:pPr>
              <w:jc w:val="both"/>
              <w:rPr>
                <w:rFonts w:ascii="Arial" w:hAnsi="Arial" w:cs="Arial"/>
                <w:sz w:val="22"/>
                <w:szCs w:val="22"/>
                <w:highlight w:val="yellow"/>
                <w:lang w:val="en-US"/>
              </w:rPr>
            </w:pPr>
          </w:p>
          <w:p w14:paraId="6BD5A989"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DE9548B" w14:textId="77777777" w:rsidR="00E06CBE" w:rsidRPr="000448EB" w:rsidRDefault="00E06CBE" w:rsidP="00757CEC">
            <w:pPr>
              <w:jc w:val="both"/>
              <w:rPr>
                <w:rFonts w:ascii="Arial" w:hAnsi="Arial" w:cs="Arial"/>
                <w:sz w:val="22"/>
                <w:szCs w:val="22"/>
                <w:lang w:val="en-US"/>
              </w:rPr>
            </w:pPr>
          </w:p>
          <w:p w14:paraId="7ED5E480"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5971B3CE" w14:textId="77777777" w:rsidR="000D2F42" w:rsidRPr="00DF0439" w:rsidRDefault="000D2F42" w:rsidP="000D2F42">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0D2F42" w:rsidRPr="00052ABC" w14:paraId="6DD90D9D" w14:textId="77777777" w:rsidTr="00757CEC">
        <w:tc>
          <w:tcPr>
            <w:tcW w:w="9180" w:type="dxa"/>
            <w:tcBorders>
              <w:top w:val="nil"/>
              <w:left w:val="nil"/>
              <w:bottom w:val="nil"/>
              <w:right w:val="nil"/>
            </w:tcBorders>
          </w:tcPr>
          <w:p w14:paraId="7A0BDD7E"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343D2E0D" w14:textId="77777777" w:rsidR="000D2F42" w:rsidRDefault="000D2F42" w:rsidP="00757CEC">
            <w:pPr>
              <w:ind w:left="426" w:firstLine="720"/>
              <w:jc w:val="both"/>
              <w:rPr>
                <w:rFonts w:ascii="Arial" w:hAnsi="Arial" w:cs="Arial"/>
                <w:sz w:val="22"/>
                <w:szCs w:val="22"/>
                <w:lang w:val="da-DK"/>
              </w:rPr>
            </w:pPr>
          </w:p>
          <w:p w14:paraId="363FE27D"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2A1C6531" w14:textId="4BE0A8A8"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5D4836" w14:textId="77777777" w:rsidR="00E06CBE" w:rsidRPr="00AE6D93" w:rsidRDefault="00E06CBE" w:rsidP="00757CEC">
            <w:pPr>
              <w:jc w:val="both"/>
              <w:rPr>
                <w:rFonts w:ascii="Arial" w:hAnsi="Arial" w:cs="Arial"/>
                <w:sz w:val="22"/>
                <w:szCs w:val="22"/>
                <w:lang w:val="da-DK"/>
              </w:rPr>
            </w:pPr>
          </w:p>
          <w:p w14:paraId="04B3074E" w14:textId="4A4D6A44" w:rsidR="00E06CBE" w:rsidRDefault="000077B1" w:rsidP="00757CEC">
            <w:pPr>
              <w:jc w:val="both"/>
              <w:rPr>
                <w:lang w:val="en-US"/>
              </w:rPr>
            </w:pPr>
            <w:r>
              <w:rPr>
                <w:rFonts w:ascii="Arial" w:hAnsi="Arial" w:cs="Arial"/>
                <w:sz w:val="22"/>
                <w:szCs w:val="22"/>
                <w:lang w:val="en-US"/>
              </w:rPr>
              <w:instrText>Vortragsthema:</w:instrText>
            </w:r>
            <w:r w:rsidR="000D2F42" w:rsidRPr="000448EB">
              <w:rPr>
                <w:lang w:val="en-US"/>
              </w:rPr>
              <w:instrText xml:space="preserve"> </w:instrText>
            </w:r>
          </w:p>
          <w:p w14:paraId="1E62D2AF" w14:textId="632BFFBE"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24A83927" w14:textId="77777777" w:rsidR="00E06CBE" w:rsidRPr="000448EB" w:rsidRDefault="00E06CBE" w:rsidP="00757CEC">
            <w:pPr>
              <w:jc w:val="both"/>
              <w:rPr>
                <w:rFonts w:ascii="Arial" w:hAnsi="Arial" w:cs="Arial"/>
                <w:sz w:val="22"/>
                <w:szCs w:val="22"/>
                <w:highlight w:val="yellow"/>
                <w:lang w:val="en-US"/>
              </w:rPr>
            </w:pPr>
          </w:p>
          <w:p w14:paraId="50393ACC"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64A55878" w14:textId="77777777" w:rsidR="00E06CBE" w:rsidRPr="000448EB" w:rsidRDefault="00E06CBE" w:rsidP="00757CEC">
            <w:pPr>
              <w:jc w:val="both"/>
              <w:rPr>
                <w:rFonts w:ascii="Arial" w:hAnsi="Arial" w:cs="Arial"/>
                <w:sz w:val="22"/>
                <w:szCs w:val="22"/>
                <w:lang w:val="en-US"/>
              </w:rPr>
            </w:pPr>
          </w:p>
          <w:p w14:paraId="3E9178EE"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AEC20FE" w14:textId="77777777" w:rsidR="000D2F42" w:rsidRPr="00922F67" w:rsidRDefault="000D2F42" w:rsidP="000D2F42">
      <w:pPr>
        <w:jc w:val="both"/>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D2F42" w:rsidRPr="00052ABC" w14:paraId="06462B06" w14:textId="77777777" w:rsidTr="00757CEC">
        <w:tc>
          <w:tcPr>
            <w:tcW w:w="9180" w:type="dxa"/>
            <w:tcBorders>
              <w:top w:val="nil"/>
              <w:left w:val="nil"/>
              <w:bottom w:val="nil"/>
              <w:right w:val="nil"/>
            </w:tcBorders>
          </w:tcPr>
          <w:p w14:paraId="0FBA8BC4" w14:textId="77777777" w:rsidR="000D2F42" w:rsidRDefault="000D2F42" w:rsidP="00757CEC">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0290895E" w14:textId="77777777" w:rsidR="000D2F42" w:rsidRDefault="000D2F42" w:rsidP="00757CEC">
            <w:pPr>
              <w:ind w:left="426"/>
              <w:jc w:val="both"/>
              <w:rPr>
                <w:rFonts w:ascii="Arial" w:hAnsi="Arial" w:cs="Arial"/>
                <w:sz w:val="22"/>
                <w:szCs w:val="22"/>
                <w:lang w:val="da-DK"/>
              </w:rPr>
            </w:pPr>
          </w:p>
          <w:p w14:paraId="176A337E" w14:textId="7C0FDC6B"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7DF2803C" w14:textId="604617E7"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39FC197A" w14:textId="77777777" w:rsidR="00E06CBE" w:rsidRPr="00AE6D93" w:rsidRDefault="00E06CBE" w:rsidP="00757CEC">
            <w:pPr>
              <w:jc w:val="both"/>
              <w:rPr>
                <w:rFonts w:ascii="Arial" w:hAnsi="Arial" w:cs="Arial"/>
                <w:sz w:val="22"/>
                <w:szCs w:val="22"/>
                <w:lang w:val="da-DK"/>
              </w:rPr>
            </w:pPr>
          </w:p>
          <w:p w14:paraId="5B2E7AA1" w14:textId="16F27CBC" w:rsidR="000D2F42" w:rsidRDefault="000077B1" w:rsidP="00757CEC">
            <w:pPr>
              <w:jc w:val="both"/>
              <w:rPr>
                <w:rFonts w:ascii="Arial" w:hAnsi="Arial" w:cs="Arial"/>
                <w:b/>
                <w:sz w:val="22"/>
                <w:szCs w:val="22"/>
                <w:lang w:val="en-US"/>
              </w:rPr>
            </w:pPr>
            <w:r>
              <w:rPr>
                <w:rFonts w:ascii="Arial" w:hAnsi="Arial" w:cs="Arial"/>
                <w:sz w:val="22"/>
                <w:szCs w:val="22"/>
                <w:lang w:val="en-US"/>
              </w:rPr>
              <w:instrText>Vortragsthema:</w:instrText>
            </w:r>
            <w:bookmarkStart w:id="1" w:name="_GoBack"/>
            <w:bookmarkEnd w:id="1"/>
            <w:r w:rsidR="000D2F42" w:rsidRPr="000448EB">
              <w:rPr>
                <w:rFonts w:ascii="Arial" w:hAnsi="Arial" w:cs="Arial"/>
                <w:b/>
                <w:sz w:val="22"/>
                <w:szCs w:val="22"/>
                <w:lang w:val="en-US"/>
              </w:rPr>
              <w:instrText>&lt;&lt;Meeting_Participant_MERC_Topic_Area_MERC&gt;&gt;</w:instrText>
            </w:r>
          </w:p>
          <w:p w14:paraId="0787FD78" w14:textId="77777777" w:rsidR="00E06CBE" w:rsidRPr="000448EB" w:rsidRDefault="00E06CBE" w:rsidP="00757CEC">
            <w:pPr>
              <w:jc w:val="both"/>
              <w:rPr>
                <w:rFonts w:ascii="Arial" w:hAnsi="Arial" w:cs="Arial"/>
                <w:sz w:val="22"/>
                <w:szCs w:val="22"/>
                <w:highlight w:val="yellow"/>
                <w:lang w:val="en-US"/>
              </w:rPr>
            </w:pPr>
          </w:p>
          <w:p w14:paraId="2123546C"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7139D2B" w14:textId="77777777" w:rsidR="00E06CBE" w:rsidRPr="000448EB" w:rsidRDefault="00E06CBE" w:rsidP="00757CEC">
            <w:pPr>
              <w:jc w:val="both"/>
              <w:rPr>
                <w:rFonts w:ascii="Arial" w:hAnsi="Arial" w:cs="Arial"/>
                <w:sz w:val="22"/>
                <w:szCs w:val="22"/>
                <w:lang w:val="en-US"/>
              </w:rPr>
            </w:pPr>
          </w:p>
          <w:p w14:paraId="636A7638"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CED2F24" w14:textId="77777777" w:rsidR="000D2F42" w:rsidRDefault="000D2F42" w:rsidP="000D2F4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364721" w14:textId="77777777" w:rsidR="000D2F42" w:rsidRPr="000448EB" w:rsidRDefault="000D2F42" w:rsidP="000D2F42">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8986"/>
      </w:tblGrid>
      <w:tr w:rsidR="000D2F42" w:rsidRPr="00EE6B0B" w14:paraId="1AAECD22" w14:textId="77777777" w:rsidTr="00757CEC">
        <w:tc>
          <w:tcPr>
            <w:tcW w:w="9180" w:type="dxa"/>
            <w:tcBorders>
              <w:top w:val="nil"/>
              <w:left w:val="nil"/>
              <w:bottom w:val="nil"/>
              <w:right w:val="nil"/>
            </w:tcBorders>
          </w:tcPr>
          <w:p w14:paraId="375388AB"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p>
        </w:tc>
      </w:tr>
    </w:tbl>
    <w:p w14:paraId="3F004FFE" w14:textId="77777777" w:rsidR="000D2F42" w:rsidRDefault="000D2F42" w:rsidP="000D2F4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6"/>
      </w:tblGrid>
      <w:tr w:rsidR="000D2F42" w14:paraId="5FFDD809" w14:textId="77777777" w:rsidTr="00757CEC">
        <w:tc>
          <w:tcPr>
            <w:tcW w:w="9180" w:type="dxa"/>
            <w:tcBorders>
              <w:top w:val="nil"/>
              <w:left w:val="nil"/>
              <w:bottom w:val="nil"/>
              <w:right w:val="nil"/>
            </w:tcBorders>
          </w:tcPr>
          <w:p w14:paraId="0A09976C" w14:textId="77777777" w:rsidR="000D2F42" w:rsidRDefault="000D2F42" w:rsidP="00757CEC">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2D02BD0A" w14:textId="77777777" w:rsidR="000D2F42" w:rsidRDefault="000D2F42" w:rsidP="00757CEC">
            <w:pPr>
              <w:jc w:val="both"/>
              <w:rPr>
                <w:rFonts w:ascii="Arial" w:hAnsi="Arial" w:cs="Arial"/>
                <w:color w:val="000000"/>
                <w:sz w:val="22"/>
                <w:szCs w:val="22"/>
              </w:rPr>
            </w:pPr>
          </w:p>
          <w:p w14:paraId="5D1AE1F4"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6B5B25C1" w14:textId="77777777" w:rsidR="000D2F42" w:rsidRPr="00577AD2" w:rsidRDefault="000D2F42" w:rsidP="00757CEC">
            <w:pPr>
              <w:jc w:val="both"/>
              <w:rPr>
                <w:rFonts w:ascii="Arial" w:hAnsi="Arial" w:cs="Arial"/>
                <w:sz w:val="22"/>
                <w:szCs w:val="22"/>
              </w:rPr>
            </w:pPr>
            <w:r w:rsidRPr="00F44BDC">
              <w:rPr>
                <w:rFonts w:ascii="Arial" w:hAnsi="Arial" w:cs="Arial"/>
                <w:sz w:val="22"/>
                <w:szCs w:val="22"/>
                <w:lang w:val="da-DK"/>
              </w:rPr>
              <w:instrText xml:space="preserve"> </w:instrText>
            </w:r>
          </w:p>
          <w:p w14:paraId="22C44E55" w14:textId="77777777" w:rsidR="000D2F42" w:rsidRPr="00F644A7" w:rsidRDefault="000D2F42" w:rsidP="00757CEC">
            <w:pPr>
              <w:jc w:val="both"/>
            </w:pPr>
            <w:r w:rsidRPr="00F44BDC">
              <w:rPr>
                <w:rFonts w:ascii="Arial" w:hAnsi="Arial" w:cs="Arial"/>
                <w:sz w:val="22"/>
                <w:szCs w:val="22"/>
              </w:rPr>
              <w:instrText>Lilly leistet die vorgenannte Zahlung nach Leistungserbringung und Eingang einer steue</w:instrText>
            </w:r>
            <w:r w:rsidRPr="00F44BDC">
              <w:rPr>
                <w:rFonts w:ascii="Arial" w:hAnsi="Arial" w:cs="Arial"/>
                <w:sz w:val="22"/>
                <w:szCs w:val="22"/>
              </w:rPr>
              <w:instrText>r</w:instrText>
            </w:r>
            <w:r w:rsidRPr="00F44BDC">
              <w:rPr>
                <w:rFonts w:ascii="Arial" w:hAnsi="Arial" w:cs="Arial"/>
                <w:sz w:val="22"/>
                <w:szCs w:val="22"/>
              </w:rPr>
              <w:instrText>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w:instrText>
            </w:r>
            <w:r w:rsidRPr="009A7DDF">
              <w:rPr>
                <w:rFonts w:ascii="Arial" w:hAnsi="Arial" w:cs="Arial"/>
                <w:sz w:val="22"/>
                <w:szCs w:val="22"/>
              </w:rPr>
              <w:instrText>y</w:instrText>
            </w:r>
            <w:r w:rsidRPr="009A7DDF">
              <w:rPr>
                <w:rFonts w:ascii="Arial" w:hAnsi="Arial" w:cs="Arial"/>
                <w:sz w:val="22"/>
                <w:szCs w:val="22"/>
              </w:rPr>
              <w:instrText>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2855C436" w14:textId="77777777" w:rsidR="000D2F42" w:rsidRPr="00F44BDC" w:rsidRDefault="000D2F42" w:rsidP="000D2F4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6"/>
      </w:tblGrid>
      <w:tr w:rsidR="000D2F42" w14:paraId="4474233B" w14:textId="77777777" w:rsidTr="00757CEC">
        <w:tc>
          <w:tcPr>
            <w:tcW w:w="9180" w:type="dxa"/>
            <w:tcBorders>
              <w:top w:val="nil"/>
              <w:left w:val="nil"/>
              <w:bottom w:val="nil"/>
              <w:right w:val="nil"/>
            </w:tcBorders>
          </w:tcPr>
          <w:p w14:paraId="7D551784" w14:textId="77777777" w:rsidR="000D2F42" w:rsidRDefault="000D2F42" w:rsidP="00757CEC">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36786713" w14:textId="77777777" w:rsidR="000D2F42" w:rsidRDefault="000D2F42" w:rsidP="000D2F4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417192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452D7B96" w14:textId="77777777" w:rsidR="000D2F42" w:rsidRDefault="000D2F42" w:rsidP="000D2F42">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52842">
        <w:rPr>
          <w:rFonts w:ascii="Arial" w:hAnsi="Arial" w:cs="Arial"/>
          <w:sz w:val="22"/>
          <w:szCs w:val="22"/>
          <w:lang w:val="da-DK"/>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Pr>
          <w:rFonts w:ascii="Arial" w:hAnsi="Arial" w:cs="Arial"/>
          <w:sz w:val="22"/>
          <w:szCs w:val="22"/>
          <w:lang w:val="da-DK"/>
        </w:rPr>
        <w:t>ne entsprechende Dokumentation.</w:t>
      </w:r>
    </w:p>
    <w:p w14:paraId="7CEAF1B8" w14:textId="77777777" w:rsidR="000D2F42" w:rsidRPr="000448EB" w:rsidRDefault="000D2F42" w:rsidP="000D2F42">
      <w:pPr>
        <w:jc w:val="both"/>
        <w:rPr>
          <w:rFonts w:ascii="Arial" w:hAnsi="Arial" w:cs="Arial"/>
          <w:sz w:val="22"/>
          <w:szCs w:val="22"/>
          <w:lang w:val="da-DK"/>
        </w:rPr>
      </w:pPr>
    </w:p>
    <w:p w14:paraId="5C4823F1"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5697B761" w14:textId="77777777" w:rsidR="000D2F42" w:rsidRPr="000448EB" w:rsidRDefault="000D2F42" w:rsidP="000D2F42">
      <w:pPr>
        <w:jc w:val="both"/>
        <w:rPr>
          <w:rFonts w:ascii="Arial" w:hAnsi="Arial" w:cs="Arial"/>
          <w:sz w:val="22"/>
          <w:szCs w:val="22"/>
          <w:lang w:val="da-DK"/>
        </w:rPr>
      </w:pPr>
    </w:p>
    <w:p w14:paraId="1562F47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1049F046" w14:textId="77777777" w:rsidR="000D2F42" w:rsidRPr="000448EB" w:rsidRDefault="000D2F42" w:rsidP="000D2F42">
      <w:pPr>
        <w:rPr>
          <w:rFonts w:ascii="Arial" w:hAnsi="Arial" w:cs="Arial"/>
          <w:sz w:val="22"/>
          <w:szCs w:val="22"/>
          <w:lang w:val="da-DK"/>
        </w:rPr>
      </w:pPr>
    </w:p>
    <w:p w14:paraId="7F935BE2" w14:textId="77777777" w:rsidR="000D2F42" w:rsidRPr="00FE59F9" w:rsidRDefault="000D2F42" w:rsidP="000D2F42">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5338DE9E" w14:textId="77777777" w:rsidR="000D2F42" w:rsidRPr="00FE59F9" w:rsidRDefault="000D2F42" w:rsidP="000D2F42">
      <w:pPr>
        <w:jc w:val="both"/>
        <w:rPr>
          <w:rFonts w:ascii="Arial" w:hAnsi="Arial" w:cs="Arial"/>
          <w:sz w:val="22"/>
          <w:szCs w:val="22"/>
          <w:lang w:val="da-DK"/>
        </w:rPr>
      </w:pPr>
    </w:p>
    <w:p w14:paraId="47C1346E" w14:textId="77777777" w:rsidR="000D2F42" w:rsidRPr="00472BE7" w:rsidRDefault="000D2F42" w:rsidP="000D2F42">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F52842">
        <w:rPr>
          <w:rFonts w:ascii="Arial" w:hAnsi="Arial" w:cs="Arial"/>
          <w:sz w:val="22"/>
          <w:szCs w:val="22"/>
          <w:lang w:val="da-DK"/>
        </w:rPr>
        <w:t xml:space="preserve">Die Zustimmung wird über ein separates Formular eingeholt und dokumentiert. Für den Fall, dass der Angehörige der Fachkreise die Zustimmung erteilt, erfolgt die Veröffentlichung in jährlichem Turnus; jede Veröffentlichung deckt ein ganzes Kalenderjahr ab ('Berichtszeitraum'). </w:t>
      </w:r>
      <w:r w:rsidRPr="00472BE7">
        <w:rPr>
          <w:rFonts w:ascii="Arial" w:hAnsi="Arial" w:cs="Arial"/>
          <w:sz w:val="22"/>
          <w:szCs w:val="22"/>
          <w:lang w:val="da-DK"/>
        </w:rPr>
        <w:t xml:space="preserve">Der erste </w:t>
      </w:r>
      <w:r w:rsidRPr="00472BE7">
        <w:rPr>
          <w:rFonts w:ascii="Arial" w:hAnsi="Arial" w:cs="Arial"/>
          <w:sz w:val="22"/>
          <w:szCs w:val="22"/>
          <w:lang w:val="da-DK"/>
        </w:rPr>
        <w:lastRenderedPageBreak/>
        <w:t xml:space="preserve">Berichtszeitraum ist das Kalenderjahr 2015, und die Veröffentlichung erfolgt Mitte 2016 für die Daten aus 2015 bzw. Mitte 2017 für die Daten aus dem Berichtszeitraum 2016. </w:t>
      </w:r>
    </w:p>
    <w:p w14:paraId="5A05426A" w14:textId="77777777" w:rsidR="000D2F42" w:rsidRPr="00472BE7" w:rsidRDefault="000D2F42" w:rsidP="000D2F42">
      <w:pPr>
        <w:jc w:val="both"/>
        <w:rPr>
          <w:rFonts w:ascii="Arial" w:hAnsi="Arial" w:cs="Arial"/>
          <w:sz w:val="22"/>
          <w:szCs w:val="22"/>
          <w:lang w:val="da-DK"/>
        </w:rPr>
      </w:pPr>
    </w:p>
    <w:p w14:paraId="16D1D046" w14:textId="77777777" w:rsidR="000D2F42" w:rsidRDefault="000D2F42" w:rsidP="000D2F42">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Pr>
          <w:rFonts w:ascii="Arial" w:hAnsi="Arial" w:cs="Arial"/>
          <w:sz w:val="22"/>
          <w:szCs w:val="22"/>
          <w:lang w:val="da-DK"/>
        </w:rPr>
        <w:t>.</w:t>
      </w:r>
    </w:p>
    <w:p w14:paraId="0A2FD943" w14:textId="77777777" w:rsidR="000D2F42" w:rsidRDefault="000D2F42" w:rsidP="000D2F42">
      <w:pPr>
        <w:rPr>
          <w:rFonts w:ascii="Arial" w:hAnsi="Arial" w:cs="Arial"/>
          <w:sz w:val="22"/>
          <w:szCs w:val="22"/>
          <w:lang w:val="da-DK"/>
        </w:rPr>
      </w:pPr>
    </w:p>
    <w:p w14:paraId="68AE8BEC" w14:textId="77777777" w:rsidR="000D2F42" w:rsidRDefault="000D2F42" w:rsidP="000D2F4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0D2F42" w14:paraId="791212F8" w14:textId="77777777" w:rsidTr="00757CEC">
        <w:tc>
          <w:tcPr>
            <w:tcW w:w="8984" w:type="dxa"/>
            <w:tcBorders>
              <w:top w:val="nil"/>
              <w:left w:val="nil"/>
              <w:bottom w:val="nil"/>
              <w:right w:val="nil"/>
            </w:tcBorders>
          </w:tcPr>
          <w:p w14:paraId="0B3AB980"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66EB1207" w14:textId="77777777" w:rsidR="000D2F42" w:rsidRPr="009D20E0" w:rsidRDefault="000D2F42" w:rsidP="00757CEC">
            <w:pPr>
              <w:ind w:firstLine="720"/>
              <w:jc w:val="both"/>
              <w:rPr>
                <w:rFonts w:ascii="Arial" w:hAnsi="Arial" w:cs="Arial"/>
                <w:b/>
                <w:sz w:val="22"/>
                <w:szCs w:val="22"/>
              </w:rPr>
            </w:pPr>
          </w:p>
          <w:p w14:paraId="631F8F07"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CBEDC61"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F44BDC">
              <w:rPr>
                <w:rFonts w:ascii="Arial" w:hAnsi="Arial" w:cs="Arial"/>
                <w:sz w:val="22"/>
                <w:szCs w:val="22"/>
              </w:rPr>
              <w:instrText>e</w:instrText>
            </w:r>
            <w:r w:rsidRPr="00F44BDC">
              <w:rPr>
                <w:rFonts w:ascii="Arial" w:hAnsi="Arial" w:cs="Arial"/>
                <w:sz w:val="22"/>
                <w:szCs w:val="22"/>
              </w:rPr>
              <w:instrText>setz, FSA-Kodex) zu überprüfen und notwendige Anpassungen gemäß den lokalen Anforderungen im Einvernehmen mit dem Vertragspartner vorzunehmen.</w:instrText>
            </w:r>
          </w:p>
          <w:p w14:paraId="5119511A"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F44BDC">
              <w:rPr>
                <w:rFonts w:ascii="Arial" w:hAnsi="Arial" w:cs="Arial"/>
                <w:sz w:val="22"/>
                <w:szCs w:val="22"/>
              </w:rPr>
              <w:instrText>t</w:instrText>
            </w:r>
            <w:r w:rsidRPr="00F44BDC">
              <w:rPr>
                <w:rFonts w:ascii="Arial" w:hAnsi="Arial" w:cs="Arial"/>
                <w:sz w:val="22"/>
                <w:szCs w:val="22"/>
              </w:rPr>
              <w:instrText xml:space="preserve">telwerbegesetz). </w:instrText>
            </w:r>
          </w:p>
          <w:p w14:paraId="53492072"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76E92A0"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ungen zu Lilly Produktaussagen am Vortrag vornimmt, müssen diese vor Verwendung des Vortrags erneut durch Lilly geprüft werden.</w:instrText>
            </w:r>
          </w:p>
          <w:p w14:paraId="27FBDC78" w14:textId="77777777" w:rsidR="000D2F42" w:rsidRPr="00F44BDC" w:rsidRDefault="000D2F42" w:rsidP="00757CEC">
            <w:pPr>
              <w:ind w:left="426"/>
              <w:jc w:val="both"/>
              <w:rPr>
                <w:rFonts w:ascii="Arial" w:hAnsi="Arial" w:cs="Arial"/>
                <w:sz w:val="22"/>
                <w:szCs w:val="22"/>
              </w:rPr>
            </w:pPr>
          </w:p>
          <w:p w14:paraId="0445A0FE"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w:instrText>
            </w:r>
            <w:r w:rsidRPr="00F44BDC">
              <w:rPr>
                <w:rFonts w:ascii="Arial" w:hAnsi="Arial" w:cs="Arial"/>
                <w:sz w:val="22"/>
                <w:szCs w:val="22"/>
              </w:rPr>
              <w:instrText>r</w:instrText>
            </w:r>
            <w:r w:rsidRPr="00F44BDC">
              <w:rPr>
                <w:rFonts w:ascii="Arial" w:hAnsi="Arial" w:cs="Arial"/>
                <w:sz w:val="22"/>
                <w:szCs w:val="22"/>
              </w:rPr>
              <w:instrText>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7E3DE8FE" w14:textId="77777777" w:rsidR="000D2F42" w:rsidRPr="00F44BDC" w:rsidRDefault="000D2F42" w:rsidP="00757CEC">
            <w:pPr>
              <w:ind w:left="426"/>
              <w:jc w:val="both"/>
              <w:rPr>
                <w:rFonts w:ascii="Arial" w:hAnsi="Arial" w:cs="Arial"/>
                <w:sz w:val="22"/>
                <w:szCs w:val="22"/>
              </w:rPr>
            </w:pPr>
          </w:p>
          <w:p w14:paraId="2820455F"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456E9C8B" w14:textId="77777777" w:rsidR="000D2F42" w:rsidRPr="00F44BDC"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6"/>
      </w:tblGrid>
      <w:tr w:rsidR="000D2F42" w14:paraId="437917AB" w14:textId="77777777" w:rsidTr="00757CEC">
        <w:tc>
          <w:tcPr>
            <w:tcW w:w="9180" w:type="dxa"/>
            <w:tcBorders>
              <w:top w:val="nil"/>
              <w:left w:val="nil"/>
              <w:bottom w:val="nil"/>
              <w:right w:val="nil"/>
            </w:tcBorders>
          </w:tcPr>
          <w:p w14:paraId="3F786247" w14:textId="77777777" w:rsidR="000D2F42"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Fortbildung zum Ther</w:instrText>
            </w:r>
            <w:r w:rsidRPr="00C24942">
              <w:rPr>
                <w:rFonts w:ascii="Arial" w:hAnsi="Arial" w:cs="Arial"/>
                <w:b/>
                <w:sz w:val="22"/>
                <w:szCs w:val="22"/>
              </w:rPr>
              <w:instrText>a</w:instrText>
            </w:r>
            <w:r w:rsidRPr="00C24942">
              <w:rPr>
                <w:rFonts w:ascii="Arial" w:hAnsi="Arial" w:cs="Arial"/>
                <w:b/>
                <w:sz w:val="22"/>
                <w:szCs w:val="22"/>
              </w:rPr>
              <w:instrText>piegebiet</w:instrText>
            </w:r>
          </w:p>
          <w:p w14:paraId="085F1936"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einer Veranstaltung zur Fortbildung zum The</w:instrText>
            </w:r>
            <w:r w:rsidRPr="00F44BDC">
              <w:rPr>
                <w:rFonts w:ascii="Arial" w:hAnsi="Arial" w:cs="Arial"/>
                <w:sz w:val="22"/>
                <w:szCs w:val="22"/>
              </w:rPr>
              <w:instrText>r</w:instrText>
            </w:r>
            <w:r w:rsidRPr="00F44BDC">
              <w:rPr>
                <w:rFonts w:ascii="Arial" w:hAnsi="Arial" w:cs="Arial"/>
                <w:sz w:val="22"/>
                <w:szCs w:val="22"/>
              </w:rPr>
              <w:instrText>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4356D0CF" w14:textId="77777777" w:rsidR="000D2F42" w:rsidRPr="00F44BDC" w:rsidRDefault="000D2F42" w:rsidP="000D2F42">
            <w:pPr>
              <w:pStyle w:val="ListParagraph"/>
              <w:numPr>
                <w:ilvl w:val="0"/>
                <w:numId w:val="28"/>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F44BDC">
              <w:rPr>
                <w:rFonts w:ascii="Arial" w:hAnsi="Arial" w:cs="Arial"/>
                <w:sz w:val="22"/>
                <w:szCs w:val="22"/>
              </w:rPr>
              <w:instrText>n</w:instrText>
            </w:r>
            <w:r w:rsidRPr="00F44BDC">
              <w:rPr>
                <w:rFonts w:ascii="Arial" w:hAnsi="Arial" w:cs="Arial"/>
                <w:sz w:val="22"/>
                <w:szCs w:val="22"/>
              </w:rPr>
              <w:instrText>forderungen im Einvernehmen mit dem Vertragspartner vorzunehmen. Der Vortrag darf keinen Produktbezug (z.B. Handelsnamen von Produkten, Produktlogo, Produ</w:instrText>
            </w:r>
            <w:r w:rsidRPr="00F44BDC">
              <w:rPr>
                <w:rFonts w:ascii="Arial" w:hAnsi="Arial" w:cs="Arial"/>
                <w:sz w:val="22"/>
                <w:szCs w:val="22"/>
              </w:rPr>
              <w:instrText>k</w:instrText>
            </w:r>
            <w:r w:rsidRPr="00F44BDC">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F44BDC">
              <w:rPr>
                <w:rFonts w:ascii="Arial" w:hAnsi="Arial" w:cs="Arial"/>
                <w:sz w:val="22"/>
                <w:szCs w:val="22"/>
              </w:rPr>
              <w:instrText>k</w:instrText>
            </w:r>
            <w:r w:rsidRPr="00F44BDC">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F44BDC">
              <w:rPr>
                <w:rFonts w:ascii="Arial" w:hAnsi="Arial" w:cs="Arial"/>
                <w:sz w:val="22"/>
                <w:szCs w:val="22"/>
              </w:rPr>
              <w:instrText>m</w:instrText>
            </w:r>
            <w:r w:rsidRPr="00F44BDC">
              <w:rPr>
                <w:rFonts w:ascii="Arial" w:hAnsi="Arial" w:cs="Arial"/>
                <w:sz w:val="22"/>
                <w:szCs w:val="22"/>
              </w:rPr>
              <w:instrText>men);</w:instrText>
            </w:r>
          </w:p>
          <w:p w14:paraId="749564C5" w14:textId="77777777" w:rsidR="000D2F42" w:rsidRPr="00F44BDC" w:rsidRDefault="000D2F42" w:rsidP="000D2F42">
            <w:pPr>
              <w:pStyle w:val="ListParagraph"/>
              <w:numPr>
                <w:ilvl w:val="0"/>
                <w:numId w:val="27"/>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w:instrText>
            </w:r>
            <w:r w:rsidRPr="00F44BDC">
              <w:rPr>
                <w:rFonts w:ascii="Arial" w:hAnsi="Arial" w:cs="Arial"/>
                <w:sz w:val="22"/>
                <w:szCs w:val="22"/>
              </w:rPr>
              <w:instrText>i</w:instrText>
            </w:r>
            <w:r w:rsidRPr="00F44BDC">
              <w:rPr>
                <w:rFonts w:ascii="Arial" w:hAnsi="Arial" w:cs="Arial"/>
                <w:sz w:val="22"/>
                <w:szCs w:val="22"/>
              </w:rPr>
              <w:instrText>kationen, Indikationserweiterungen u.ä. enthalten; im Rahmen eines Satellitensymp</w:instrText>
            </w:r>
            <w:r w:rsidRPr="00F44BDC">
              <w:rPr>
                <w:rFonts w:ascii="Arial" w:hAnsi="Arial" w:cs="Arial"/>
                <w:sz w:val="22"/>
                <w:szCs w:val="22"/>
              </w:rPr>
              <w:instrText>o</w:instrText>
            </w:r>
            <w:r w:rsidRPr="00F44BDC">
              <w:rPr>
                <w:rFonts w:ascii="Arial" w:hAnsi="Arial" w:cs="Arial"/>
                <w:sz w:val="22"/>
                <w:szCs w:val="22"/>
              </w:rPr>
              <w:instrText>siums darf auf in klinischer Entwicklung befindliche Moleküle kurz Bezug genommen werden – hierfür gelten zusätzliche Bedingungen, die Lilly dem Vertragspartner in so</w:instrText>
            </w:r>
            <w:r w:rsidRPr="00F44BDC">
              <w:rPr>
                <w:rFonts w:ascii="Arial" w:hAnsi="Arial" w:cs="Arial"/>
                <w:sz w:val="22"/>
                <w:szCs w:val="22"/>
              </w:rPr>
              <w:instrText>l</w:instrText>
            </w:r>
            <w:r w:rsidRPr="00F44BDC">
              <w:rPr>
                <w:rFonts w:ascii="Arial" w:hAnsi="Arial" w:cs="Arial"/>
                <w:sz w:val="22"/>
                <w:szCs w:val="22"/>
              </w:rPr>
              <w:instrText>chen Fällen im Rahmen des Vorbereitungsbriefings zu dieser Veranstaltung zuko</w:instrText>
            </w:r>
            <w:r w:rsidRPr="00F44BDC">
              <w:rPr>
                <w:rFonts w:ascii="Arial" w:hAnsi="Arial" w:cs="Arial"/>
                <w:sz w:val="22"/>
                <w:szCs w:val="22"/>
              </w:rPr>
              <w:instrText>m</w:instrText>
            </w:r>
            <w:r w:rsidRPr="00F44BDC">
              <w:rPr>
                <w:rFonts w:ascii="Arial" w:hAnsi="Arial" w:cs="Arial"/>
                <w:sz w:val="22"/>
                <w:szCs w:val="22"/>
              </w:rPr>
              <w:instrText xml:space="preserve">men lässt. </w:instrText>
            </w:r>
          </w:p>
          <w:p w14:paraId="2247D606" w14:textId="77777777" w:rsidR="000D2F42" w:rsidRPr="00F44BDC" w:rsidRDefault="000D2F42" w:rsidP="000D2F42">
            <w:pPr>
              <w:pStyle w:val="ListParagraph"/>
              <w:numPr>
                <w:ilvl w:val="0"/>
                <w:numId w:val="26"/>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8EA72C8" w14:textId="77777777" w:rsidR="000D2F42" w:rsidRPr="00F44BDC" w:rsidRDefault="000D2F42" w:rsidP="000D2F42">
            <w:pPr>
              <w:pStyle w:val="ListParagraph"/>
              <w:numPr>
                <w:ilvl w:val="0"/>
                <w:numId w:val="25"/>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 xml:space="preserve">ungen vornimmt, müssen diese vor Verwendung des Vortrags erneut durch Lilly geprüft werden. </w:instrText>
            </w:r>
          </w:p>
          <w:p w14:paraId="15422AE4" w14:textId="77777777" w:rsidR="000D2F42" w:rsidRPr="00F44BDC" w:rsidRDefault="000D2F42" w:rsidP="00757CEC">
            <w:pPr>
              <w:jc w:val="both"/>
              <w:rPr>
                <w:rFonts w:ascii="Arial" w:hAnsi="Arial" w:cs="Arial"/>
                <w:sz w:val="22"/>
                <w:szCs w:val="22"/>
              </w:rPr>
            </w:pPr>
          </w:p>
          <w:p w14:paraId="26742434"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w:instrText>
            </w:r>
            <w:r w:rsidRPr="00F44BDC">
              <w:rPr>
                <w:rFonts w:ascii="Arial" w:hAnsi="Arial" w:cs="Arial"/>
                <w:sz w:val="22"/>
                <w:szCs w:val="22"/>
              </w:rPr>
              <w:instrText>d</w:instrText>
            </w:r>
            <w:r w:rsidRPr="00F44BDC">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F44BDC">
              <w:rPr>
                <w:rFonts w:ascii="Arial" w:hAnsi="Arial" w:cs="Arial"/>
                <w:sz w:val="22"/>
                <w:szCs w:val="22"/>
              </w:rPr>
              <w:instrText>t</w:instrText>
            </w:r>
            <w:r w:rsidRPr="00F44BDC">
              <w:rPr>
                <w:rFonts w:ascii="Arial" w:hAnsi="Arial" w:cs="Arial"/>
                <w:sz w:val="22"/>
                <w:szCs w:val="22"/>
              </w:rPr>
              <w:instrTex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w:instrText>
            </w:r>
            <w:r w:rsidRPr="00F44BDC">
              <w:rPr>
                <w:rFonts w:ascii="Arial" w:hAnsi="Arial" w:cs="Arial"/>
                <w:sz w:val="22"/>
                <w:szCs w:val="22"/>
              </w:rPr>
              <w:instrText>e</w:instrText>
            </w:r>
            <w:r w:rsidRPr="00F44BDC">
              <w:rPr>
                <w:rFonts w:ascii="Arial" w:hAnsi="Arial" w:cs="Arial"/>
                <w:sz w:val="22"/>
                <w:szCs w:val="22"/>
              </w:rPr>
              <w:instrText xml:space="preserve">lassener Indikationen führen. </w:instrText>
            </w:r>
          </w:p>
          <w:p w14:paraId="509D9B48" w14:textId="77777777" w:rsidR="000D2F42" w:rsidRPr="00F44BDC" w:rsidRDefault="000D2F42" w:rsidP="00757CEC">
            <w:pPr>
              <w:ind w:left="426"/>
              <w:jc w:val="both"/>
              <w:rPr>
                <w:rFonts w:ascii="Arial" w:hAnsi="Arial" w:cs="Arial"/>
                <w:sz w:val="22"/>
                <w:szCs w:val="22"/>
              </w:rPr>
            </w:pPr>
          </w:p>
          <w:p w14:paraId="495B026E"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78DCF91" w14:textId="77777777" w:rsidR="000D2F42"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6"/>
      </w:tblGrid>
      <w:tr w:rsidR="000D2F42" w14:paraId="19D65D2D" w14:textId="77777777" w:rsidTr="00757CEC">
        <w:tc>
          <w:tcPr>
            <w:tcW w:w="9180" w:type="dxa"/>
            <w:tcBorders>
              <w:top w:val="nil"/>
              <w:left w:val="nil"/>
              <w:bottom w:val="nil"/>
              <w:right w:val="nil"/>
            </w:tcBorders>
          </w:tcPr>
          <w:p w14:paraId="3660BC5A" w14:textId="77777777" w:rsidR="000D2F42" w:rsidRPr="009D20E0" w:rsidRDefault="000D2F42" w:rsidP="00757CEC">
            <w:pPr>
              <w:rPr>
                <w:rFonts w:ascii="Arial" w:hAnsi="Arial" w:cs="Arial"/>
                <w:b/>
                <w:sz w:val="22"/>
                <w:szCs w:val="22"/>
              </w:rPr>
            </w:pPr>
            <w:r w:rsidRPr="00C24942">
              <w:rPr>
                <w:rFonts w:ascii="Arial" w:hAnsi="Arial" w:cs="Arial"/>
                <w:b/>
                <w:sz w:val="22"/>
                <w:szCs w:val="22"/>
              </w:rPr>
              <w:lastRenderedPageBreak/>
              <w:instrText>Besondere Vertragsbedingungen für wissenschaftliche Fachveranstaltungen</w:instrText>
            </w:r>
          </w:p>
          <w:p w14:paraId="382697E5" w14:textId="77777777" w:rsidR="000D2F42" w:rsidRPr="009D20E0" w:rsidRDefault="000D2F42" w:rsidP="00757CEC">
            <w:pPr>
              <w:jc w:val="both"/>
              <w:rPr>
                <w:rFonts w:ascii="Arial" w:hAnsi="Arial" w:cs="Arial"/>
                <w:b/>
                <w:sz w:val="22"/>
                <w:szCs w:val="22"/>
              </w:rPr>
            </w:pPr>
          </w:p>
          <w:p w14:paraId="3B9E05CE"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385192F8"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w:instrText>
            </w:r>
            <w:r w:rsidRPr="009152CA">
              <w:rPr>
                <w:rFonts w:ascii="Arial" w:hAnsi="Arial" w:cs="Arial"/>
                <w:sz w:val="22"/>
                <w:szCs w:val="22"/>
              </w:rPr>
              <w:instrText>n</w:instrText>
            </w:r>
            <w:r w:rsidRPr="009152CA">
              <w:rPr>
                <w:rFonts w:ascii="Arial" w:hAnsi="Arial" w:cs="Arial"/>
                <w:sz w:val="22"/>
                <w:szCs w:val="22"/>
              </w:rPr>
              <w:instrText>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2C7FF37C"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renten und nicht die von Lilly.'</w:instrText>
            </w:r>
          </w:p>
          <w:p w14:paraId="43ACA926"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w:instrText>
            </w:r>
            <w:r w:rsidRPr="009152CA">
              <w:rPr>
                <w:rFonts w:ascii="Arial" w:hAnsi="Arial" w:cs="Arial"/>
                <w:sz w:val="22"/>
                <w:szCs w:val="22"/>
              </w:rPr>
              <w:instrText>s</w:instrText>
            </w:r>
            <w:r w:rsidRPr="009152CA">
              <w:rPr>
                <w:rFonts w:ascii="Arial" w:hAnsi="Arial" w:cs="Arial"/>
                <w:sz w:val="22"/>
                <w:szCs w:val="22"/>
              </w:rPr>
              <w:instrText>sung liegen und allein dem nicht-kommerziellen, wissenschaftlichen Austausch unter Experten dienen.</w:instrText>
            </w:r>
            <w:r>
              <w:rPr>
                <w:rFonts w:ascii="Arial" w:hAnsi="Arial" w:cs="Arial"/>
                <w:sz w:val="22"/>
                <w:szCs w:val="22"/>
              </w:rPr>
              <w:instrText>'</w:instrText>
            </w:r>
          </w:p>
          <w:p w14:paraId="51E1ED1F" w14:textId="77777777" w:rsidR="000D2F42" w:rsidRPr="009152CA" w:rsidRDefault="000D2F42" w:rsidP="00757CEC">
            <w:pPr>
              <w:pStyle w:val="Default"/>
              <w:ind w:left="426"/>
              <w:jc w:val="both"/>
              <w:rPr>
                <w:rFonts w:ascii="Arial" w:hAnsi="Arial" w:cs="Arial"/>
                <w:sz w:val="22"/>
                <w:szCs w:val="22"/>
              </w:rPr>
            </w:pPr>
          </w:p>
          <w:p w14:paraId="6352A1B1"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411DE90" w14:textId="77777777" w:rsidR="000D2F42" w:rsidRPr="009152CA" w:rsidRDefault="000D2F42" w:rsidP="00757CEC">
            <w:pPr>
              <w:pStyle w:val="Default"/>
              <w:jc w:val="both"/>
              <w:rPr>
                <w:rFonts w:ascii="Arial" w:hAnsi="Arial" w:cs="Arial"/>
                <w:sz w:val="22"/>
                <w:szCs w:val="22"/>
              </w:rPr>
            </w:pPr>
          </w:p>
          <w:p w14:paraId="6C941D4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w:instrText>
            </w:r>
            <w:r w:rsidRPr="009152CA">
              <w:rPr>
                <w:rFonts w:ascii="Arial" w:hAnsi="Arial" w:cs="Arial"/>
                <w:sz w:val="22"/>
                <w:szCs w:val="22"/>
              </w:rPr>
              <w:instrText>r</w:instrText>
            </w:r>
            <w:r w:rsidRPr="009152C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9152CA">
              <w:rPr>
                <w:rFonts w:ascii="Arial" w:hAnsi="Arial" w:cs="Arial"/>
                <w:sz w:val="22"/>
                <w:szCs w:val="22"/>
              </w:rPr>
              <w:instrText>a</w:instrText>
            </w:r>
            <w:r w:rsidRPr="009152CA">
              <w:rPr>
                <w:rFonts w:ascii="Arial" w:hAnsi="Arial" w:cs="Arial"/>
                <w:sz w:val="22"/>
                <w:szCs w:val="22"/>
              </w:rPr>
              <w:instrText>len Anforderungen werden im Einvernehmen mit dem Vertragspartner vorgenommen.</w:instrText>
            </w:r>
          </w:p>
          <w:p w14:paraId="09349E24" w14:textId="77777777" w:rsidR="000D2F42" w:rsidRPr="009152CA" w:rsidRDefault="000D2F42" w:rsidP="00757CEC">
            <w:pPr>
              <w:pStyle w:val="Default"/>
              <w:jc w:val="both"/>
              <w:rPr>
                <w:rFonts w:ascii="Arial" w:hAnsi="Arial" w:cs="Arial"/>
                <w:sz w:val="22"/>
                <w:szCs w:val="22"/>
              </w:rPr>
            </w:pPr>
          </w:p>
          <w:p w14:paraId="42A3811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159C9ADD"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w:instrText>
            </w:r>
            <w:r w:rsidRPr="009152CA">
              <w:rPr>
                <w:rFonts w:ascii="Arial" w:hAnsi="Arial" w:cs="Arial"/>
                <w:sz w:val="22"/>
                <w:szCs w:val="22"/>
              </w:rPr>
              <w:instrText>i</w:instrText>
            </w:r>
            <w:r w:rsidRPr="009152CA">
              <w:rPr>
                <w:rFonts w:ascii="Arial" w:hAnsi="Arial" w:cs="Arial"/>
                <w:sz w:val="22"/>
                <w:szCs w:val="22"/>
              </w:rPr>
              <w:instrText>gen Veröffentlichung in einem wissenschaftlichen Journal), werden als neu betrachtet.</w:instrText>
            </w:r>
          </w:p>
          <w:p w14:paraId="33EDD0A6" w14:textId="77777777" w:rsidR="000D2F42" w:rsidRPr="009152CA" w:rsidRDefault="000D2F42" w:rsidP="00757CEC">
            <w:pPr>
              <w:pStyle w:val="Default"/>
              <w:ind w:left="426"/>
              <w:jc w:val="both"/>
              <w:rPr>
                <w:rFonts w:ascii="Arial" w:hAnsi="Arial" w:cs="Arial"/>
                <w:sz w:val="22"/>
                <w:szCs w:val="22"/>
              </w:rPr>
            </w:pPr>
          </w:p>
          <w:p w14:paraId="456A4B4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p>
        </w:tc>
      </w:tr>
    </w:tbl>
    <w:p w14:paraId="4FC14949" w14:textId="77777777" w:rsidR="000D2F42"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6"/>
      </w:tblGrid>
      <w:tr w:rsidR="000D2F42" w14:paraId="3BFF3875" w14:textId="77777777" w:rsidTr="00757CEC">
        <w:tc>
          <w:tcPr>
            <w:tcW w:w="9180" w:type="dxa"/>
            <w:tcBorders>
              <w:top w:val="nil"/>
              <w:left w:val="nil"/>
              <w:bottom w:val="nil"/>
              <w:right w:val="nil"/>
            </w:tcBorders>
          </w:tcPr>
          <w:p w14:paraId="4525495D"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27C5871" w14:textId="77777777" w:rsidR="000D2F42" w:rsidRPr="009D20E0" w:rsidRDefault="000D2F42" w:rsidP="00757CEC">
            <w:pPr>
              <w:jc w:val="both"/>
              <w:rPr>
                <w:rFonts w:ascii="Arial" w:hAnsi="Arial" w:cs="Arial"/>
                <w:b/>
                <w:sz w:val="22"/>
                <w:szCs w:val="22"/>
              </w:rPr>
            </w:pPr>
          </w:p>
          <w:p w14:paraId="3759B0DB" w14:textId="5A1A54C4"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w:instrText>
            </w:r>
            <w:r w:rsidRPr="009152CA">
              <w:rPr>
                <w:rFonts w:ascii="Arial" w:hAnsi="Arial" w:cs="Arial"/>
                <w:sz w:val="22"/>
                <w:szCs w:val="22"/>
              </w:rPr>
              <w:instrText>e</w:instrText>
            </w:r>
            <w:r w:rsidRPr="009152CA">
              <w:rPr>
                <w:rFonts w:ascii="Arial" w:hAnsi="Arial" w:cs="Arial"/>
                <w:sz w:val="22"/>
                <w:szCs w:val="22"/>
              </w:rPr>
              <w:instrText xml:space="preserve">vanten Indikationsgebiet. </w:instrText>
            </w:r>
          </w:p>
          <w:p w14:paraId="06E2982E"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 xml:space="preserve">In Fällen, in denen der Vertragspartner mit der Erstellung von Inhalten betraut wird, die im Rahmen der Lilly-Expertenarbeitsgruppe Veranstaltung verwendet werden sollen, ist zu </w:instrText>
            </w:r>
            <w:r w:rsidRPr="009152CA">
              <w:rPr>
                <w:rFonts w:ascii="Arial" w:hAnsi="Arial" w:cs="Arial"/>
                <w:sz w:val="22"/>
                <w:szCs w:val="22"/>
              </w:rPr>
              <w:lastRenderedPageBreak/>
              <w:instrText>beachten, dass die Inhalte folgende Anforderungen erfüllen müssen:</w:instrText>
            </w:r>
          </w:p>
          <w:p w14:paraId="3DF4CF4A"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73C114A9"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51427BDF"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7E970A2D" w14:textId="77777777" w:rsidR="000D2F42" w:rsidRPr="009152CA" w:rsidRDefault="000D2F42" w:rsidP="00757CEC">
            <w:pPr>
              <w:ind w:left="426"/>
              <w:jc w:val="both"/>
              <w:rPr>
                <w:rFonts w:ascii="Arial" w:hAnsi="Arial" w:cs="Arial"/>
                <w:sz w:val="22"/>
                <w:szCs w:val="22"/>
              </w:rPr>
            </w:pPr>
          </w:p>
          <w:p w14:paraId="036E5D5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w:instrText>
            </w:r>
            <w:r>
              <w:rPr>
                <w:rFonts w:ascii="Arial" w:hAnsi="Arial" w:cs="Arial"/>
                <w:sz w:val="22"/>
                <w:szCs w:val="22"/>
              </w:rPr>
              <w:instrText>e</w:instrText>
            </w:r>
            <w:r>
              <w:rPr>
                <w:rFonts w:ascii="Arial" w:hAnsi="Arial" w:cs="Arial"/>
                <w:sz w:val="22"/>
                <w:szCs w:val="22"/>
              </w:rPr>
              <w:instrText>l</w:instrText>
            </w:r>
            <w:r>
              <w:rPr>
                <w:rFonts w:ascii="Arial" w:hAnsi="Arial" w:cs="Arial"/>
                <w:sz w:val="22"/>
                <w:szCs w:val="22"/>
              </w:rPr>
              <w:instrText>ten Beratertätigkeit bezieht.</w:instrText>
            </w:r>
          </w:p>
        </w:tc>
      </w:tr>
    </w:tbl>
    <w:p w14:paraId="4925AB48" w14:textId="77777777" w:rsidR="000D2F42" w:rsidRDefault="000D2F42" w:rsidP="000D2F42">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w:instrText>
      </w:r>
      <w:r w:rsidRPr="00BF2C32">
        <w:rPr>
          <w:rFonts w:ascii="Arial" w:hAnsi="Arial" w:cs="Arial"/>
          <w:sz w:val="22"/>
          <w:szCs w:val="22"/>
        </w:rPr>
        <w:instrText>c</w:instrText>
      </w:r>
      <w:r w:rsidRPr="00BF2C3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6"/>
      </w:tblGrid>
      <w:tr w:rsidR="000D2F42" w14:paraId="00630617" w14:textId="77777777" w:rsidTr="00757CEC">
        <w:tc>
          <w:tcPr>
            <w:tcW w:w="9180" w:type="dxa"/>
            <w:tcBorders>
              <w:top w:val="nil"/>
              <w:left w:val="nil"/>
              <w:bottom w:val="nil"/>
              <w:right w:val="nil"/>
            </w:tcBorders>
          </w:tcPr>
          <w:p w14:paraId="4528CDA3" w14:textId="77777777" w:rsidR="000D2F42" w:rsidRPr="009152CA" w:rsidRDefault="000D2F42" w:rsidP="00757CEC">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4965AFF2" w14:textId="6E9E81DD"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w:instrText>
            </w:r>
            <w:r w:rsidRPr="009152CA">
              <w:rPr>
                <w:rFonts w:ascii="Arial" w:hAnsi="Arial" w:cs="Arial"/>
                <w:sz w:val="22"/>
                <w:szCs w:val="22"/>
              </w:rPr>
              <w:instrText>e</w:instrText>
            </w:r>
            <w:r w:rsidRPr="009152CA">
              <w:rPr>
                <w:rFonts w:ascii="Arial" w:hAnsi="Arial" w:cs="Arial"/>
                <w:sz w:val="22"/>
                <w:szCs w:val="22"/>
              </w:rPr>
              <w:instrText xml:space="preserve">vanten Indikationsgebiet. </w:instrText>
            </w:r>
          </w:p>
          <w:p w14:paraId="5D1BA690"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08D1BF61"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71A79047"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4456DBCB"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33AD914" w14:textId="77777777" w:rsidR="000D2F42" w:rsidRPr="009152CA" w:rsidRDefault="000D2F42" w:rsidP="00757CEC">
            <w:pPr>
              <w:jc w:val="both"/>
              <w:rPr>
                <w:rFonts w:ascii="Arial" w:hAnsi="Arial" w:cs="Arial"/>
                <w:sz w:val="22"/>
                <w:szCs w:val="22"/>
              </w:rPr>
            </w:pPr>
          </w:p>
          <w:p w14:paraId="13A6C868"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9152CA">
              <w:rPr>
                <w:rFonts w:ascii="Arial" w:hAnsi="Arial" w:cs="Arial"/>
                <w:sz w:val="22"/>
                <w:szCs w:val="22"/>
              </w:rPr>
              <w:instrText>l</w:instrText>
            </w:r>
            <w:r w:rsidRPr="009152CA">
              <w:rPr>
                <w:rFonts w:ascii="Arial" w:hAnsi="Arial" w:cs="Arial"/>
                <w:sz w:val="22"/>
                <w:szCs w:val="22"/>
              </w:rPr>
              <w:instrText>ten Beratertätigkeit bezieht.</w:instrText>
            </w:r>
          </w:p>
        </w:tc>
      </w:tr>
    </w:tbl>
    <w:p w14:paraId="2ADCA892" w14:textId="18B2E2DD" w:rsidR="000D2F42" w:rsidRPr="00B14A12" w:rsidRDefault="000D2F42" w:rsidP="00B14A12">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73" w:type="dxa"/>
        <w:tblInd w:w="-34" w:type="dxa"/>
        <w:tblLook w:val="04A0" w:firstRow="1" w:lastRow="0" w:firstColumn="1" w:lastColumn="0" w:noHBand="0" w:noVBand="1"/>
      </w:tblPr>
      <w:tblGrid>
        <w:gridCol w:w="9073"/>
      </w:tblGrid>
      <w:tr w:rsidR="000D2F42" w:rsidRPr="000077B1" w14:paraId="0B7CAE66" w14:textId="77777777" w:rsidTr="00EE6B0B">
        <w:tc>
          <w:tcPr>
            <w:tcW w:w="9073" w:type="dxa"/>
            <w:tcBorders>
              <w:top w:val="nil"/>
              <w:left w:val="nil"/>
              <w:bottom w:val="nil"/>
              <w:right w:val="nil"/>
            </w:tcBorders>
          </w:tcPr>
          <w:p w14:paraId="6E3BBB75" w14:textId="77777777" w:rsidR="000D2F42" w:rsidRPr="00F52842" w:rsidRDefault="000D2F42" w:rsidP="00757CEC">
            <w:pPr>
              <w:jc w:val="both"/>
              <w:rPr>
                <w:rFonts w:ascii="Arial" w:hAnsi="Arial" w:cs="Arial"/>
                <w:sz w:val="22"/>
                <w:szCs w:val="22"/>
              </w:rPr>
            </w:pPr>
            <w:r w:rsidRPr="009152CA">
              <w:rPr>
                <w:rFonts w:ascii="Arial" w:hAnsi="Arial" w:cs="Arial"/>
                <w:sz w:val="22"/>
                <w:szCs w:val="22"/>
              </w:rPr>
              <w:t>Sofern der Vertragspartner Mitarbeiter einer medizinischen oder öffentlich-rechtlichen Ei</w:t>
            </w:r>
            <w:r w:rsidRPr="009152CA">
              <w:rPr>
                <w:rFonts w:ascii="Arial" w:hAnsi="Arial" w:cs="Arial"/>
                <w:sz w:val="22"/>
                <w:szCs w:val="22"/>
              </w:rPr>
              <w:t>n</w:t>
            </w:r>
            <w:r w:rsidRPr="009152CA">
              <w:rPr>
                <w:rFonts w:ascii="Arial" w:hAnsi="Arial" w:cs="Arial"/>
                <w:sz w:val="22"/>
                <w:szCs w:val="22"/>
              </w:rPr>
              <w:t xml:space="preserve">richtung ist, muss der Vertragspartner seine Tätigkeit nach diesem Vertrag von seinem Dienstherrn/Arbeitgeber vorab genehmigen lassen. </w:t>
            </w:r>
            <w:r w:rsidRPr="00F52842">
              <w:rPr>
                <w:rFonts w:ascii="Arial" w:hAnsi="Arial" w:cs="Arial"/>
                <w:sz w:val="22"/>
                <w:szCs w:val="22"/>
              </w:rPr>
              <w:t>Die Vereinbarung wird erst mit or</w:t>
            </w:r>
            <w:r w:rsidRPr="00F52842">
              <w:rPr>
                <w:rFonts w:ascii="Arial" w:hAnsi="Arial" w:cs="Arial"/>
                <w:sz w:val="22"/>
                <w:szCs w:val="22"/>
              </w:rPr>
              <w:t>d</w:t>
            </w:r>
            <w:r w:rsidRPr="00F52842">
              <w:rPr>
                <w:rFonts w:ascii="Arial" w:hAnsi="Arial" w:cs="Arial"/>
                <w:sz w:val="22"/>
                <w:szCs w:val="22"/>
              </w:rPr>
              <w:t xml:space="preserve">nungsgemäßer Genehmigung durch den Dienstherrn/Arbeitgeber wirksam. Die Genehmigung des Dienstherrn ist Lilly samt dem unterzeichneten Vertrag zu übersenden. </w:t>
            </w:r>
          </w:p>
          <w:p w14:paraId="04937038" w14:textId="77777777" w:rsidR="000D2F42" w:rsidRPr="00F52842" w:rsidRDefault="000D2F42" w:rsidP="00757CEC">
            <w:pPr>
              <w:jc w:val="both"/>
              <w:rPr>
                <w:rFonts w:ascii="Arial" w:hAnsi="Arial" w:cs="Arial"/>
                <w:sz w:val="22"/>
                <w:szCs w:val="22"/>
              </w:rPr>
            </w:pPr>
          </w:p>
          <w:p w14:paraId="2744B96F" w14:textId="77777777" w:rsidR="000D2F42" w:rsidRPr="00F52842" w:rsidRDefault="000D2F42" w:rsidP="00757CEC">
            <w:pPr>
              <w:jc w:val="both"/>
              <w:rPr>
                <w:rFonts w:ascii="Arial" w:hAnsi="Arial" w:cs="Arial"/>
                <w:sz w:val="22"/>
                <w:szCs w:val="22"/>
              </w:rPr>
            </w:pPr>
            <w:r w:rsidRPr="00F52842">
              <w:rPr>
                <w:rFonts w:ascii="Arial" w:hAnsi="Arial" w:cs="Arial"/>
                <w:sz w:val="22"/>
                <w:szCs w:val="22"/>
              </w:rPr>
              <w:t xml:space="preserve">Sollte der Vertragspartner darüber hinaus nebenberuflich und/oder in seiner Freizeit auch </w:t>
            </w:r>
            <w:r w:rsidRPr="00F52842">
              <w:rPr>
                <w:rFonts w:ascii="Arial" w:hAnsi="Arial" w:cs="Arial"/>
                <w:sz w:val="22"/>
                <w:szCs w:val="22"/>
              </w:rPr>
              <w:lastRenderedPageBreak/>
              <w:t>für eine andere öffentlich-rechtliche Einrichtung oder Organisation tätig sein, soll der Ve</w:t>
            </w:r>
            <w:r w:rsidRPr="00F52842">
              <w:rPr>
                <w:rFonts w:ascii="Arial" w:hAnsi="Arial" w:cs="Arial"/>
                <w:sz w:val="22"/>
                <w:szCs w:val="22"/>
              </w:rPr>
              <w:t>r</w:t>
            </w:r>
            <w:r w:rsidRPr="00F52842">
              <w:rPr>
                <w:rFonts w:ascii="Arial" w:hAnsi="Arial" w:cs="Arial"/>
                <w:sz w:val="22"/>
                <w:szCs w:val="22"/>
              </w:rPr>
              <w:t>tragspartner diese Vereinbarung der entsprechenden Einrichtung oder Organisation a</w:t>
            </w:r>
            <w:r w:rsidRPr="00F52842">
              <w:rPr>
                <w:rFonts w:ascii="Arial" w:hAnsi="Arial" w:cs="Arial"/>
                <w:sz w:val="22"/>
                <w:szCs w:val="22"/>
              </w:rPr>
              <w:t>n</w:t>
            </w:r>
            <w:r w:rsidRPr="00F52842">
              <w:rPr>
                <w:rFonts w:ascii="Arial" w:hAnsi="Arial" w:cs="Arial"/>
                <w:sz w:val="22"/>
                <w:szCs w:val="22"/>
              </w:rPr>
              <w:t>zeigen, sofern die Tätigkeit nach dieser Vereinbarung mit seiner Tätigkeit für die Einric</w:t>
            </w:r>
            <w:r w:rsidRPr="00F52842">
              <w:rPr>
                <w:rFonts w:ascii="Arial" w:hAnsi="Arial" w:cs="Arial"/>
                <w:sz w:val="22"/>
                <w:szCs w:val="22"/>
              </w:rPr>
              <w:t>h</w:t>
            </w:r>
            <w:r w:rsidRPr="00F52842">
              <w:rPr>
                <w:rFonts w:ascii="Arial" w:hAnsi="Arial" w:cs="Arial"/>
                <w:sz w:val="22"/>
                <w:szCs w:val="22"/>
              </w:rPr>
              <w:t xml:space="preserve">tung/Organisation in einem Interessenkonflikt steht oder ein solcher zu befürchten ist. </w:t>
            </w:r>
          </w:p>
          <w:p w14:paraId="128AADCB" w14:textId="77777777" w:rsidR="000D2F42" w:rsidRPr="00F52842" w:rsidRDefault="000D2F42" w:rsidP="00757CEC">
            <w:pPr>
              <w:rPr>
                <w:rFonts w:ascii="Arial" w:hAnsi="Arial" w:cs="Arial"/>
                <w:sz w:val="22"/>
                <w:szCs w:val="22"/>
              </w:rPr>
            </w:pPr>
          </w:p>
          <w:p w14:paraId="6D3A0FBF" w14:textId="77777777" w:rsidR="000D2F42" w:rsidRPr="00F52842" w:rsidRDefault="000D2F42" w:rsidP="00757CEC">
            <w:pPr>
              <w:jc w:val="both"/>
              <w:rPr>
                <w:rFonts w:ascii="Arial" w:hAnsi="Arial" w:cs="Arial"/>
                <w:sz w:val="22"/>
                <w:szCs w:val="22"/>
              </w:rPr>
            </w:pPr>
            <w:r w:rsidRPr="00F52842">
              <w:rPr>
                <w:rFonts w:ascii="Arial" w:hAnsi="Arial" w:cs="Arial"/>
                <w:b/>
                <w:sz w:val="22"/>
                <w:szCs w:val="22"/>
              </w:rPr>
              <w:t>Datenschutz</w:t>
            </w:r>
            <w:r w:rsidRPr="00F52842">
              <w:rPr>
                <w:rFonts w:ascii="Arial" w:hAnsi="Arial" w:cs="Arial"/>
                <w:sz w:val="22"/>
                <w:szCs w:val="22"/>
              </w:rPr>
              <w:t>: Wir machen darauf aufmerksam, dass Lilly persönliche Daten ausschli</w:t>
            </w:r>
            <w:r w:rsidRPr="00F52842">
              <w:rPr>
                <w:rFonts w:ascii="Arial" w:hAnsi="Arial" w:cs="Arial"/>
                <w:sz w:val="22"/>
                <w:szCs w:val="22"/>
              </w:rPr>
              <w:t>e</w:t>
            </w:r>
            <w:r w:rsidRPr="00F52842">
              <w:rPr>
                <w:rFonts w:ascii="Arial" w:hAnsi="Arial" w:cs="Arial"/>
                <w:sz w:val="22"/>
                <w:szCs w:val="22"/>
              </w:rPr>
              <w:t>ßlich in dem Umfang erhebt, verarbeitet und nutzt, wie es zur Erfüllung der Geschäftsbez</w:t>
            </w:r>
            <w:r w:rsidRPr="00F52842">
              <w:rPr>
                <w:rFonts w:ascii="Arial" w:hAnsi="Arial" w:cs="Arial"/>
                <w:sz w:val="22"/>
                <w:szCs w:val="22"/>
              </w:rPr>
              <w:t>i</w:t>
            </w:r>
            <w:r w:rsidRPr="00F52842">
              <w:rPr>
                <w:rFonts w:ascii="Arial" w:hAnsi="Arial" w:cs="Arial"/>
                <w:sz w:val="22"/>
                <w:szCs w:val="22"/>
              </w:rPr>
              <w:t>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77B0BC5" w14:textId="77777777" w:rsidR="000D2F42" w:rsidRPr="00F52842" w:rsidRDefault="000D2F42" w:rsidP="00757CEC">
            <w:pPr>
              <w:jc w:val="both"/>
              <w:rPr>
                <w:rFonts w:ascii="Arial" w:hAnsi="Arial" w:cs="Arial"/>
                <w:sz w:val="22"/>
                <w:szCs w:val="22"/>
              </w:rPr>
            </w:pPr>
          </w:p>
          <w:p w14:paraId="767F684B" w14:textId="77777777" w:rsidR="000D2F42" w:rsidRPr="009152CA" w:rsidRDefault="000D2F42" w:rsidP="00757CEC">
            <w:pPr>
              <w:jc w:val="both"/>
              <w:rPr>
                <w:rFonts w:ascii="Arial" w:hAnsi="Arial" w:cs="Arial"/>
                <w:sz w:val="22"/>
                <w:szCs w:val="22"/>
                <w:lang w:val="da-DK"/>
              </w:rPr>
            </w:pPr>
            <w:r w:rsidRPr="00F52842">
              <w:rPr>
                <w:rFonts w:ascii="Arial" w:hAnsi="Arial" w:cs="Arial"/>
                <w:sz w:val="22"/>
                <w:szCs w:val="22"/>
              </w:rPr>
              <w:t>Lilly speichert Daten auch weiterhin, um mit dem Vertragspartner zum Zwecke weiterer Referenten-, Moderations-, oder Beratertätigkeiten in Kontakt treten zu können. Zu diesen Zwecken können auch andere Lilly-Gesellschaften weltweit auf Daten des Vertra</w:t>
            </w:r>
            <w:r w:rsidRPr="00F52842">
              <w:rPr>
                <w:rFonts w:ascii="Arial" w:hAnsi="Arial" w:cs="Arial"/>
                <w:sz w:val="22"/>
                <w:szCs w:val="22"/>
              </w:rPr>
              <w:t>g</w:t>
            </w:r>
            <w:r w:rsidRPr="00F52842">
              <w:rPr>
                <w:rFonts w:ascii="Arial" w:hAnsi="Arial" w:cs="Arial"/>
                <w:sz w:val="22"/>
                <w:szCs w:val="22"/>
              </w:rPr>
              <w:t xml:space="preserve">spartners zugreifen. </w:t>
            </w:r>
            <w:r w:rsidRPr="009152CA">
              <w:rPr>
                <w:rFonts w:ascii="Arial" w:hAnsi="Arial" w:cs="Arial"/>
                <w:sz w:val="22"/>
                <w:szCs w:val="22"/>
                <w:lang w:val="da-DK"/>
              </w:rPr>
              <w:t>Sollte der Vertragspartner mit einer künftigen Kontaktaufnahme nicht einverstanden sein, kann er dieser gegenüber der Abteilung Ethik &amp; Compliance (Tel: +49 6172 273-0) widersprechen.</w:t>
            </w:r>
          </w:p>
          <w:p w14:paraId="10D0FC63" w14:textId="77777777" w:rsidR="000D2F42" w:rsidRPr="009152CA" w:rsidRDefault="000D2F42" w:rsidP="00757CEC">
            <w:pPr>
              <w:rPr>
                <w:rFonts w:ascii="Arial" w:hAnsi="Arial" w:cs="Arial"/>
                <w:sz w:val="22"/>
                <w:szCs w:val="22"/>
                <w:lang w:val="da-DK"/>
              </w:rPr>
            </w:pPr>
          </w:p>
          <w:p w14:paraId="3C6F0E19" w14:textId="77777777" w:rsidR="000D2F42" w:rsidRPr="00727D16" w:rsidRDefault="000D2F42" w:rsidP="00757CEC">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493B4650" w14:textId="77777777" w:rsidR="000D2F42" w:rsidRDefault="000D2F42" w:rsidP="000D2F42">
      <w:pPr>
        <w:pStyle w:val="BodyText"/>
        <w:rPr>
          <w:rFonts w:ascii="Garamond" w:hAnsi="Garamond"/>
          <w:szCs w:val="24"/>
          <w:lang w:val="da-DK"/>
        </w:rPr>
      </w:pPr>
    </w:p>
    <w:p w14:paraId="02053AF1" w14:textId="77777777" w:rsidR="000D2F42" w:rsidRDefault="000D2F42" w:rsidP="000D2F42">
      <w:pPr>
        <w:rPr>
          <w:rFonts w:ascii="Garamond" w:hAnsi="Garamond"/>
          <w:sz w:val="24"/>
          <w:szCs w:val="24"/>
          <w:lang w:val="da-DK"/>
        </w:rPr>
      </w:pPr>
      <w:r>
        <w:rPr>
          <w:rFonts w:ascii="Garamond" w:hAnsi="Garamond"/>
          <w:szCs w:val="24"/>
          <w:lang w:val="da-DK"/>
        </w:rPr>
        <w:br w:type="page"/>
      </w:r>
    </w:p>
    <w:p w14:paraId="1DB2D4CB" w14:textId="77777777" w:rsidR="000D2F42" w:rsidRPr="00052ABC" w:rsidRDefault="000D2F42" w:rsidP="000D2F42">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0D2F42" w14:paraId="3916BD62" w14:textId="77777777" w:rsidTr="00757CEC">
        <w:tc>
          <w:tcPr>
            <w:tcW w:w="8984" w:type="dxa"/>
            <w:tcBorders>
              <w:top w:val="nil"/>
              <w:left w:val="nil"/>
              <w:bottom w:val="nil"/>
              <w:right w:val="nil"/>
            </w:tcBorders>
          </w:tcPr>
          <w:p w14:paraId="709A2DC9" w14:textId="77777777" w:rsidR="000D2F42" w:rsidRPr="00C9689E" w:rsidRDefault="000D2F42" w:rsidP="00757CEC">
            <w:pPr>
              <w:jc w:val="both"/>
              <w:rPr>
                <w:rFonts w:ascii="Arial" w:hAnsi="Arial" w:cs="Arial"/>
                <w:b/>
                <w:sz w:val="22"/>
                <w:szCs w:val="22"/>
                <w:lang w:val="de-DE"/>
              </w:rPr>
            </w:pPr>
          </w:p>
          <w:p w14:paraId="65DB7825" w14:textId="77777777" w:rsidR="000D2F42" w:rsidRPr="00BF2C32" w:rsidRDefault="000D2F42" w:rsidP="00757CEC">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2F9D1482" w14:textId="77777777" w:rsidR="000D2F42" w:rsidRPr="00EE6B0B" w:rsidRDefault="000D2F42" w:rsidP="00757CEC">
            <w:pPr>
              <w:jc w:val="both"/>
              <w:rPr>
                <w:rFonts w:ascii="Arial" w:hAnsi="Arial" w:cs="Arial"/>
                <w:sz w:val="22"/>
                <w:szCs w:val="22"/>
                <w:lang w:val="de-DE"/>
              </w:rPr>
            </w:pPr>
          </w:p>
          <w:p w14:paraId="38289CBD" w14:textId="77777777" w:rsidR="000D2F42" w:rsidRPr="00EE6B0B" w:rsidRDefault="000D2F42" w:rsidP="00757CEC">
            <w:pPr>
              <w:jc w:val="both"/>
              <w:rPr>
                <w:rFonts w:ascii="Arial" w:hAnsi="Arial" w:cs="Arial"/>
                <w:sz w:val="22"/>
                <w:szCs w:val="22"/>
                <w:lang w:val="de-DE"/>
              </w:rPr>
            </w:pPr>
            <w:r w:rsidRPr="00EE6B0B">
              <w:rPr>
                <w:rFonts w:ascii="Arial" w:hAnsi="Arial" w:cs="Arial"/>
                <w:sz w:val="22"/>
                <w:szCs w:val="22"/>
                <w:lang w:val="de-DE"/>
              </w:rPr>
              <w:t>Anlage 1: Allgemeine Vertragsbedingungen</w:t>
            </w:r>
          </w:p>
          <w:p w14:paraId="7C6CA337" w14:textId="77777777" w:rsidR="00F52842" w:rsidRPr="00F86EB8" w:rsidRDefault="000D2F42" w:rsidP="00F52842">
            <w:pPr>
              <w:rPr>
                <w:rFonts w:ascii="Arial" w:hAnsi="Arial" w:cs="Arial"/>
                <w:b/>
                <w:sz w:val="28"/>
                <w:szCs w:val="28"/>
                <w:lang w:val="de-DE"/>
              </w:rPr>
            </w:pPr>
            <w:r w:rsidRPr="00EE6B0B">
              <w:rPr>
                <w:rFonts w:ascii="Arial" w:hAnsi="Arial" w:cs="Arial"/>
                <w:sz w:val="22"/>
                <w:szCs w:val="22"/>
                <w:lang w:val="de-DE"/>
              </w:rPr>
              <w:t xml:space="preserve">Anlage 2: </w:t>
            </w:r>
            <w:r w:rsidR="00F52842" w:rsidRPr="00F52842">
              <w:rPr>
                <w:rFonts w:ascii="Arial" w:hAnsi="Arial" w:cs="Arial"/>
                <w:sz w:val="22"/>
                <w:szCs w:val="22"/>
                <w:lang w:val="de-DE"/>
              </w:rPr>
              <w:t>Honorar- und Reisekostenabrechnungsformular</w:t>
            </w:r>
            <w:r w:rsidR="00F52842" w:rsidRPr="00F86EB8">
              <w:rPr>
                <w:rFonts w:ascii="Arial" w:hAnsi="Arial" w:cs="Arial"/>
                <w:b/>
                <w:sz w:val="28"/>
                <w:szCs w:val="28"/>
                <w:lang w:val="de-DE"/>
              </w:rPr>
              <w:t xml:space="preserve"> </w:t>
            </w:r>
          </w:p>
          <w:p w14:paraId="6EBE7D46" w14:textId="77777777" w:rsidR="00F52842" w:rsidRPr="00770D90" w:rsidRDefault="00F52842" w:rsidP="00F52842">
            <w:pPr>
              <w:rPr>
                <w:rFonts w:ascii="Arial" w:hAnsi="Arial" w:cs="Arial"/>
                <w:i/>
                <w:lang w:val="de-DE"/>
              </w:rPr>
            </w:pPr>
          </w:p>
          <w:p w14:paraId="3D2BDADE" w14:textId="1CD8CFDB" w:rsidR="000D2F42" w:rsidRPr="00BF2C32" w:rsidRDefault="00F52842" w:rsidP="00F52842">
            <w:pPr>
              <w:jc w:val="both"/>
              <w:rPr>
                <w:rFonts w:ascii="Arial" w:hAnsi="Arial" w:cs="Arial"/>
                <w:color w:val="FFFFFF" w:themeColor="background1"/>
                <w:lang w:val="de-DE"/>
              </w:rPr>
            </w:pPr>
            <w:r w:rsidRPr="00F52842">
              <w:rPr>
                <w:rFonts w:ascii="Arial" w:hAnsi="Arial" w:cs="Arial"/>
                <w:color w:val="FFFFFF" w:themeColor="background1"/>
                <w:lang w:val="de-DE"/>
              </w:rPr>
              <w:t xml:space="preserve"> </w:t>
            </w:r>
            <w:r w:rsidR="000D2F42" w:rsidRPr="00F52842">
              <w:rPr>
                <w:rFonts w:ascii="Arial" w:hAnsi="Arial" w:cs="Arial"/>
                <w:color w:val="FFFFFF" w:themeColor="background1"/>
                <w:lang w:val="de-DE"/>
              </w:rPr>
              <w:t>[[DOCUSIGN-HCP-SIGN] DOCUSIGN-HCP-SIGN]</w:t>
            </w:r>
          </w:p>
          <w:p w14:paraId="567855A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7AF428" w14:textId="77777777" w:rsidR="000D2F42" w:rsidRPr="00BF2C32" w:rsidRDefault="000D2F42" w:rsidP="00757CEC">
            <w:pPr>
              <w:jc w:val="both"/>
              <w:rPr>
                <w:rFonts w:ascii="Arial" w:hAnsi="Arial" w:cs="Arial"/>
                <w:lang w:val="de-DE"/>
              </w:rPr>
            </w:pPr>
            <w:r w:rsidRPr="00BF2C32">
              <w:rPr>
                <w:rFonts w:ascii="Arial" w:hAnsi="Arial" w:cs="Arial"/>
                <w:lang w:val="de-DE"/>
              </w:rPr>
              <w:t>Un</w:t>
            </w:r>
            <w:r>
              <w:rPr>
                <w:rFonts w:ascii="Arial" w:hAnsi="Arial" w:cs="Arial"/>
                <w:lang w:val="de-DE"/>
              </w:rPr>
              <w:t xml:space="preserve">terschrift des Vertragspartners    Name in Druckschrift </w:t>
            </w:r>
            <w:r>
              <w:rPr>
                <w:rFonts w:ascii="Arial" w:hAnsi="Arial" w:cs="Arial"/>
                <w:lang w:val="de-DE"/>
              </w:rPr>
              <w:tab/>
            </w:r>
            <w:r w:rsidRPr="00BF2C32">
              <w:rPr>
                <w:rFonts w:ascii="Arial" w:hAnsi="Arial" w:cs="Arial"/>
                <w:lang w:val="de-DE"/>
              </w:rPr>
              <w:t>Ort, Datum</w:t>
            </w:r>
          </w:p>
          <w:p w14:paraId="44F59279" w14:textId="77777777" w:rsidR="000D2F42" w:rsidRPr="00BF2C32" w:rsidRDefault="000D2F42" w:rsidP="00757CEC">
            <w:pPr>
              <w:tabs>
                <w:tab w:val="left" w:pos="1860"/>
              </w:tabs>
              <w:jc w:val="both"/>
              <w:rPr>
                <w:rFonts w:ascii="Arial" w:hAnsi="Arial" w:cs="Arial"/>
                <w:lang w:val="de-DE"/>
              </w:rPr>
            </w:pPr>
            <w:r w:rsidRPr="00BF2C32">
              <w:rPr>
                <w:rFonts w:ascii="Arial" w:hAnsi="Arial" w:cs="Arial"/>
                <w:lang w:val="de-DE"/>
              </w:rPr>
              <w:tab/>
            </w:r>
          </w:p>
          <w:p w14:paraId="1C011409" w14:textId="77777777" w:rsidR="000D2F42" w:rsidRPr="00BF2C32" w:rsidRDefault="000D2F42" w:rsidP="00757CEC">
            <w:pPr>
              <w:jc w:val="both"/>
              <w:rPr>
                <w:rFonts w:ascii="Arial" w:hAnsi="Arial" w:cs="Arial"/>
                <w:lang w:val="de-DE"/>
              </w:rPr>
            </w:pPr>
          </w:p>
          <w:p w14:paraId="706A5C35"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[[DOCUSIGN-LILLY-SIGN]DOCUSIGN-LILLY-SIGN]</w:t>
            </w:r>
          </w:p>
          <w:p w14:paraId="3B604D46"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78813F2F" w14:textId="77777777" w:rsidR="000D2F42" w:rsidRPr="00BF2C32" w:rsidRDefault="000D2F42" w:rsidP="00757CEC">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t>Ort, Datum</w:t>
            </w:r>
          </w:p>
          <w:p w14:paraId="1161D63A" w14:textId="77777777" w:rsidR="000D2F42" w:rsidRPr="00BF2C32" w:rsidRDefault="000D2F42" w:rsidP="00757CEC">
            <w:pPr>
              <w:pStyle w:val="BodyText"/>
              <w:rPr>
                <w:rFonts w:ascii="Arial" w:hAnsi="Arial" w:cs="Arial"/>
                <w:szCs w:val="24"/>
                <w:lang w:val="de-DE"/>
              </w:rPr>
            </w:pPr>
          </w:p>
          <w:p w14:paraId="716434FA" w14:textId="77777777" w:rsidR="000D2F42" w:rsidRPr="00BF2C32" w:rsidRDefault="000D2F42" w:rsidP="00757CEC">
            <w:pPr>
              <w:keepNext/>
              <w:jc w:val="both"/>
              <w:rPr>
                <w:rFonts w:ascii="Arial" w:hAnsi="Arial" w:cs="Arial"/>
                <w:b/>
                <w:u w:val="single"/>
                <w:lang w:val="de-DE"/>
              </w:rPr>
            </w:pPr>
          </w:p>
          <w:p w14:paraId="2C5146B8"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4512C9E6" w14:textId="77777777" w:rsidR="000D2F42" w:rsidRPr="00BF2C32" w:rsidRDefault="000D2F42" w:rsidP="00757CEC">
            <w:pPr>
              <w:keepNext/>
              <w:jc w:val="both"/>
              <w:rPr>
                <w:rFonts w:ascii="Arial" w:hAnsi="Arial" w:cs="Arial"/>
                <w:b/>
                <w:u w:val="single"/>
                <w:lang w:val="de-DE"/>
              </w:rPr>
            </w:pPr>
          </w:p>
          <w:p w14:paraId="7CD85A36" w14:textId="77777777" w:rsidR="000D2F42" w:rsidRPr="00BF2C32" w:rsidRDefault="000D2F42" w:rsidP="00757CEC">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1309CBC5" w14:textId="77777777" w:rsidR="000D2F42" w:rsidRPr="00BF2C32" w:rsidRDefault="000D2F42" w:rsidP="00757CEC">
            <w:pPr>
              <w:keepNext/>
              <w:jc w:val="both"/>
              <w:rPr>
                <w:rFonts w:ascii="Arial" w:hAnsi="Arial" w:cs="Arial"/>
                <w:lang w:val="de-DE"/>
              </w:rPr>
            </w:pPr>
          </w:p>
          <w:p w14:paraId="79DB0BAC"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635BADC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4F26CBDD"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Name in Druckschrift</w:t>
            </w:r>
            <w:r>
              <w:rPr>
                <w:rFonts w:ascii="Arial" w:hAnsi="Arial" w:cs="Arial"/>
                <w:lang w:val="de-DE"/>
              </w:rPr>
              <w:tab/>
              <w:t xml:space="preserve"> </w:t>
            </w:r>
            <w:r w:rsidRPr="00BF2C32">
              <w:rPr>
                <w:rFonts w:ascii="Arial" w:eastAsiaTheme="minorEastAsia" w:hAnsi="Arial" w:cs="Arial"/>
                <w:lang w:val="de-DE" w:eastAsia="zh-TW"/>
              </w:rPr>
              <w:t xml:space="preserve">Ort, </w:t>
            </w:r>
            <w:r w:rsidRPr="00BF2C32">
              <w:rPr>
                <w:rFonts w:ascii="Arial" w:hAnsi="Arial" w:cs="Arial"/>
                <w:lang w:val="de-DE"/>
              </w:rPr>
              <w:t>Datum</w:t>
            </w:r>
          </w:p>
          <w:p w14:paraId="1E67C0F1" w14:textId="77777777" w:rsidR="000D2F42" w:rsidRPr="00BF2C32" w:rsidRDefault="000D2F42" w:rsidP="00757CEC">
            <w:pPr>
              <w:keepNext/>
              <w:jc w:val="both"/>
              <w:rPr>
                <w:rFonts w:ascii="Arial" w:hAnsi="Arial" w:cs="Arial"/>
                <w:lang w:val="de-DE"/>
              </w:rPr>
            </w:pPr>
          </w:p>
          <w:p w14:paraId="0D61A75C" w14:textId="77777777" w:rsidR="000D2F42" w:rsidRPr="00BF2C32" w:rsidRDefault="000D2F42" w:rsidP="00757CEC">
            <w:pPr>
              <w:keepNext/>
              <w:jc w:val="both"/>
              <w:rPr>
                <w:rFonts w:ascii="Arial" w:hAnsi="Arial" w:cs="Arial"/>
                <w:lang w:val="de-DE"/>
              </w:rPr>
            </w:pPr>
          </w:p>
          <w:p w14:paraId="765E24AC"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4B1D9CA" w14:textId="77777777" w:rsidR="000D2F42" w:rsidRPr="00BF2C32" w:rsidRDefault="000D2F42" w:rsidP="00757CEC">
            <w:pPr>
              <w:keepNext/>
              <w:jc w:val="both"/>
              <w:rPr>
                <w:rFonts w:ascii="Arial" w:hAnsi="Arial" w:cs="Arial"/>
                <w:lang w:val="de-DE"/>
              </w:rPr>
            </w:pPr>
          </w:p>
          <w:p w14:paraId="05FCE53D" w14:textId="77777777" w:rsidR="000D2F42" w:rsidRPr="00BF2C32" w:rsidRDefault="000D2F42" w:rsidP="00757CEC">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51F31A3E" w14:textId="77777777" w:rsidR="000D2F42" w:rsidRPr="00BF2C32" w:rsidRDefault="000D2F42" w:rsidP="00757CEC">
            <w:pPr>
              <w:keepNext/>
              <w:jc w:val="both"/>
              <w:rPr>
                <w:rFonts w:ascii="Arial" w:hAnsi="Arial" w:cs="Arial"/>
                <w:lang w:val="de-DE"/>
              </w:rPr>
            </w:pPr>
          </w:p>
          <w:p w14:paraId="7642A87E" w14:textId="77777777" w:rsidR="000D2F42" w:rsidRPr="00BF2C32" w:rsidRDefault="000D2F42" w:rsidP="00757CEC">
            <w:pPr>
              <w:keepNext/>
              <w:jc w:val="both"/>
              <w:rPr>
                <w:rFonts w:ascii="Arial" w:hAnsi="Arial" w:cs="Arial"/>
                <w:lang w:val="de-DE"/>
              </w:rPr>
            </w:pPr>
            <w:r w:rsidRPr="00BF2C32">
              <w:rPr>
                <w:rFonts w:ascii="Arial" w:hAnsi="Arial" w:cs="Arial"/>
                <w:lang w:val="de-DE"/>
              </w:rPr>
              <w:t>Für Ihre freundlichen Bemühungen danken wir Ihnen.</w:t>
            </w:r>
          </w:p>
          <w:p w14:paraId="7646E028" w14:textId="77777777" w:rsidR="000D2F42" w:rsidRPr="00BF2C32" w:rsidRDefault="000D2F42" w:rsidP="00757CEC">
            <w:pPr>
              <w:keepNext/>
              <w:jc w:val="both"/>
              <w:rPr>
                <w:rFonts w:ascii="Arial" w:hAnsi="Arial" w:cs="Arial"/>
                <w:lang w:val="de-DE"/>
              </w:rPr>
            </w:pPr>
          </w:p>
          <w:p w14:paraId="18125E70" w14:textId="77777777" w:rsidR="000D2F42" w:rsidRPr="00BF2C32" w:rsidRDefault="000D2F42" w:rsidP="00757CEC">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13BDA490" w14:textId="77777777" w:rsidR="000D2F42" w:rsidRPr="00BF2C32" w:rsidRDefault="000D2F42" w:rsidP="00757CEC">
            <w:pPr>
              <w:keepNext/>
              <w:jc w:val="both"/>
              <w:rPr>
                <w:rFonts w:ascii="Arial" w:hAnsi="Arial" w:cs="Arial"/>
                <w:lang w:val="de-DE"/>
              </w:rPr>
            </w:pPr>
          </w:p>
          <w:p w14:paraId="6D5EF2CA" w14:textId="77777777" w:rsidR="000D2F42" w:rsidRPr="00BF2C32" w:rsidRDefault="000D2F42" w:rsidP="00757CEC">
            <w:pPr>
              <w:keepNext/>
              <w:jc w:val="both"/>
              <w:rPr>
                <w:rFonts w:ascii="Arial" w:hAnsi="Arial" w:cs="Arial"/>
                <w:lang w:val="de-DE"/>
              </w:rPr>
            </w:pPr>
          </w:p>
          <w:p w14:paraId="6E951E59"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69BA3CFB"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8C264BE"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449F94A8" w14:textId="77777777" w:rsidR="000D2F42" w:rsidRPr="00727D16" w:rsidRDefault="000D2F42" w:rsidP="00757CEC">
            <w:pPr>
              <w:pStyle w:val="BodyText"/>
              <w:rPr>
                <w:rFonts w:ascii="Garamond" w:hAnsi="Garamond"/>
                <w:szCs w:val="24"/>
                <w:lang w:val="de-DE"/>
              </w:rPr>
            </w:pPr>
          </w:p>
        </w:tc>
      </w:tr>
    </w:tbl>
    <w:p w14:paraId="386C35F7" w14:textId="77777777" w:rsidR="000D2F42" w:rsidRPr="00CB4752" w:rsidRDefault="000D2F42" w:rsidP="000D2F42">
      <w:pPr>
        <w:rPr>
          <w:rFonts w:ascii="Arial" w:hAnsi="Arial" w:cs="Arial"/>
          <w:sz w:val="22"/>
          <w:szCs w:val="22"/>
          <w:lang w:val="en-US"/>
        </w:rPr>
      </w:pPr>
      <w:r w:rsidRPr="00CB4752">
        <w:rPr>
          <w:rFonts w:ascii="Arial" w:hAnsi="Arial" w:cs="Arial"/>
          <w:sz w:val="22"/>
          <w:szCs w:val="22"/>
          <w:lang w:val="en-US"/>
        </w:rPr>
        <w:br w:type="page"/>
      </w:r>
    </w:p>
    <w:p w14:paraId="1A420576" w14:textId="77777777" w:rsidR="000D2F42" w:rsidRPr="00EE0390" w:rsidRDefault="000D2F42" w:rsidP="000D2F42">
      <w:pPr>
        <w:jc w:val="center"/>
        <w:rPr>
          <w:rFonts w:ascii="Arial Narrow" w:hAnsi="Arial Narrow"/>
          <w:b/>
          <w:sz w:val="14"/>
          <w:szCs w:val="14"/>
          <w:lang w:val="en-US"/>
        </w:rPr>
      </w:pPr>
      <w:r w:rsidRPr="00EE0390">
        <w:rPr>
          <w:rFonts w:ascii="Arial Narrow" w:hAnsi="Arial Narrow"/>
          <w:b/>
          <w:sz w:val="14"/>
          <w:szCs w:val="14"/>
          <w:lang w:val="en-US"/>
        </w:rPr>
        <w:lastRenderedPageBreak/>
        <w:t>Anlage 1: Allgemeine Vertragsbedingungen</w:t>
      </w:r>
    </w:p>
    <w:p w14:paraId="71D83956" w14:textId="77777777" w:rsidR="000D2F42" w:rsidRPr="00EE0390" w:rsidRDefault="000D2F42" w:rsidP="000D2F42">
      <w:pPr>
        <w:jc w:val="center"/>
        <w:rPr>
          <w:rFonts w:ascii="Arial Narrow" w:hAnsi="Arial Narrow"/>
          <w:b/>
          <w:sz w:val="14"/>
          <w:szCs w:val="14"/>
          <w:lang w:val="en-US"/>
        </w:rPr>
      </w:pPr>
    </w:p>
    <w:p w14:paraId="0F1C7E4C" w14:textId="77777777" w:rsidR="000D2F42" w:rsidRPr="00EE0390" w:rsidRDefault="000D2F42" w:rsidP="000D2F42">
      <w:pPr>
        <w:pStyle w:val="ListParagraph"/>
        <w:numPr>
          <w:ilvl w:val="0"/>
          <w:numId w:val="21"/>
        </w:numPr>
        <w:jc w:val="both"/>
        <w:rPr>
          <w:rFonts w:ascii="Arial Narrow" w:hAnsi="Arial Narrow" w:cs="Arial"/>
          <w:b/>
          <w:sz w:val="14"/>
          <w:szCs w:val="14"/>
          <w:lang w:val="en-US"/>
        </w:rPr>
      </w:pPr>
      <w:r w:rsidRPr="00EE0390">
        <w:rPr>
          <w:rFonts w:ascii="Arial Narrow" w:hAnsi="Arial Narrow" w:cs="Arial"/>
          <w:b/>
          <w:sz w:val="14"/>
          <w:szCs w:val="14"/>
          <w:lang w:val="en-US"/>
        </w:rPr>
        <w:t>Zahlungsmodalitäten</w:t>
      </w:r>
    </w:p>
    <w:p w14:paraId="5325EC38" w14:textId="77777777" w:rsidR="000D2F42" w:rsidRPr="00EE0390" w:rsidRDefault="000D2F42" w:rsidP="000D2F42">
      <w:pPr>
        <w:pStyle w:val="ListParagraph"/>
        <w:jc w:val="both"/>
        <w:rPr>
          <w:rFonts w:ascii="Arial Narrow" w:hAnsi="Arial Narrow" w:cs="Arial"/>
          <w:sz w:val="14"/>
          <w:szCs w:val="14"/>
          <w:lang w:val="en-US"/>
        </w:rPr>
      </w:pPr>
      <w:r w:rsidRPr="00EE0390">
        <w:rPr>
          <w:rFonts w:ascii="Arial Narrow" w:hAnsi="Arial Narrow" w:cs="Arial"/>
          <w:sz w:val="14"/>
          <w:szCs w:val="14"/>
          <w:lang w:val="en-US"/>
        </w:rPr>
        <w:t>Sofern nicht anders vereinbart, zahlt Lilly Auslagen per elektronischer Überweisung nach Abschluss der Dienstleistung und nach Vorlage einer entsprechenden Reisekostenabrechnung und Rechnung innerhalb von 30 Tagen</w:t>
      </w:r>
    </w:p>
    <w:p w14:paraId="70E40C8A" w14:textId="77777777" w:rsidR="000D2F42" w:rsidRPr="00EE0390" w:rsidRDefault="000D2F42" w:rsidP="000D2F42">
      <w:pPr>
        <w:pStyle w:val="ListParagraph"/>
        <w:jc w:val="both"/>
        <w:rPr>
          <w:rFonts w:ascii="Arial Narrow" w:hAnsi="Arial Narrow" w:cs="Arial"/>
          <w:sz w:val="14"/>
          <w:szCs w:val="14"/>
          <w:lang w:val="en-US"/>
        </w:rPr>
      </w:pPr>
    </w:p>
    <w:p w14:paraId="77C1EF0F"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Laufzeit und Kündigung</w:t>
      </w:r>
    </w:p>
    <w:p w14:paraId="65FD0610" w14:textId="77777777" w:rsidR="000D2F42" w:rsidRPr="00EE0390" w:rsidRDefault="000D2F42" w:rsidP="000D2F42">
      <w:pPr>
        <w:pStyle w:val="ListParagraph"/>
        <w:keepNext/>
        <w:jc w:val="both"/>
        <w:rPr>
          <w:rFonts w:ascii="Arial Narrow" w:hAnsi="Arial Narrow" w:cs="Arial"/>
          <w:color w:val="000000"/>
          <w:sz w:val="14"/>
          <w:szCs w:val="14"/>
          <w:lang w:val="de-DE"/>
        </w:rPr>
      </w:pPr>
      <w:r w:rsidRPr="00EE0390">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EE0390">
        <w:rPr>
          <w:rFonts w:ascii="Arial Narrow" w:hAnsi="Arial Narrow" w:cs="Arial"/>
          <w:color w:val="000000"/>
          <w:sz w:val="14"/>
          <w:szCs w:val="14"/>
          <w:lang w:val="de-DE"/>
        </w:rPr>
        <w:t>jedoch 50% des Honorars und bereits angefallene Reisekosten. Weitergehende Ansprüche bestehen nicht.</w:t>
      </w:r>
    </w:p>
    <w:p w14:paraId="36DE7824" w14:textId="77777777" w:rsidR="000D2F42" w:rsidRPr="00EE0390" w:rsidRDefault="000D2F42" w:rsidP="000D2F42">
      <w:pPr>
        <w:jc w:val="both"/>
        <w:rPr>
          <w:rFonts w:ascii="Arial Narrow" w:hAnsi="Arial Narrow" w:cs="Arial"/>
          <w:sz w:val="14"/>
          <w:szCs w:val="14"/>
          <w:lang w:val="da-DK"/>
        </w:rPr>
      </w:pPr>
    </w:p>
    <w:p w14:paraId="0FB3DF3D"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Geheimhaltung</w:t>
      </w:r>
    </w:p>
    <w:p w14:paraId="0287D8B1" w14:textId="77777777" w:rsidR="000D2F42" w:rsidRPr="00EE0390" w:rsidRDefault="000D2F42" w:rsidP="000D2F42">
      <w:pPr>
        <w:pStyle w:val="ListParagraph"/>
        <w:jc w:val="both"/>
        <w:rPr>
          <w:rFonts w:ascii="Arial Narrow" w:hAnsi="Arial Narrow"/>
          <w:sz w:val="14"/>
          <w:szCs w:val="14"/>
          <w:lang w:val="de-DE"/>
        </w:rPr>
      </w:pPr>
      <w:r w:rsidRPr="00EE0390">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3090B440" w14:textId="77777777" w:rsidR="000D2F42" w:rsidRPr="00EE0390" w:rsidRDefault="000D2F42" w:rsidP="000D2F42">
      <w:pPr>
        <w:pStyle w:val="ListParagraph"/>
        <w:jc w:val="both"/>
        <w:rPr>
          <w:rFonts w:ascii="Arial Narrow" w:hAnsi="Arial Narrow" w:cs="Arial"/>
          <w:sz w:val="14"/>
          <w:szCs w:val="14"/>
          <w:lang w:val="de-DE"/>
        </w:rPr>
      </w:pPr>
    </w:p>
    <w:p w14:paraId="3A5FCCB3"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Interessenskonflikt</w:t>
      </w:r>
    </w:p>
    <w:p w14:paraId="083CCA85"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1F31FB7A" w14:textId="77777777" w:rsidR="000D2F42" w:rsidRPr="00EE0390" w:rsidRDefault="000D2F42" w:rsidP="000D2F42">
      <w:pPr>
        <w:pStyle w:val="ListParagraph"/>
        <w:jc w:val="both"/>
        <w:rPr>
          <w:rFonts w:ascii="Arial Narrow" w:hAnsi="Arial Narrow" w:cs="Arial"/>
          <w:sz w:val="14"/>
          <w:szCs w:val="14"/>
          <w:lang w:val="de-DE"/>
        </w:rPr>
      </w:pPr>
    </w:p>
    <w:p w14:paraId="5B8942C6"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 xml:space="preserve"> Geistiges Eigentum</w:t>
      </w:r>
    </w:p>
    <w:p w14:paraId="3BD37C66"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3B58200F" w14:textId="77777777" w:rsidR="000D2F42" w:rsidRPr="00EE0390" w:rsidRDefault="000D2F42" w:rsidP="000D2F42">
      <w:pPr>
        <w:pStyle w:val="ListParagraph"/>
        <w:jc w:val="both"/>
        <w:rPr>
          <w:rFonts w:ascii="Arial Narrow" w:hAnsi="Arial Narrow" w:cs="Arial"/>
          <w:sz w:val="14"/>
          <w:szCs w:val="14"/>
          <w:lang w:val="da-DK"/>
        </w:rPr>
      </w:pPr>
    </w:p>
    <w:p w14:paraId="3ED2B278"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Antikorruption / Compliance</w:t>
      </w:r>
    </w:p>
    <w:p w14:paraId="34158953" w14:textId="77777777" w:rsidR="000D2F42" w:rsidRPr="00EE0390" w:rsidRDefault="000D2F42" w:rsidP="000D2F42">
      <w:pPr>
        <w:pStyle w:val="ListParagraph"/>
        <w:numPr>
          <w:ilvl w:val="1"/>
          <w:numId w:val="21"/>
        </w:numPr>
        <w:jc w:val="both"/>
        <w:rPr>
          <w:rFonts w:ascii="Arial Narrow" w:hAnsi="Arial Narrow" w:cs="Arial"/>
          <w:sz w:val="14"/>
          <w:szCs w:val="14"/>
          <w:lang w:val="da-DK"/>
        </w:rPr>
      </w:pPr>
      <w:r w:rsidRPr="00EE0390">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EE0390">
        <w:rPr>
          <w:rFonts w:ascii="Arial Narrow" w:hAnsi="Arial Narrow" w:cs="Arial"/>
          <w:sz w:val="14"/>
          <w:szCs w:val="14"/>
          <w:lang w:val="da-DK"/>
        </w:rPr>
        <w:t xml:space="preserve"> </w:t>
      </w:r>
    </w:p>
    <w:p w14:paraId="394205ED"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EE0390">
        <w:rPr>
          <w:sz w:val="14"/>
          <w:szCs w:val="14"/>
          <w:lang w:val="de-AT"/>
        </w:rPr>
        <w:t xml:space="preserve"> </w:t>
      </w:r>
      <w:r w:rsidRPr="00EE0390">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34EA2798"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15FDCB89" w14:textId="77777777" w:rsidR="000D2F42" w:rsidRPr="00EE0390" w:rsidRDefault="000D2F42" w:rsidP="000D2F42">
      <w:pPr>
        <w:pStyle w:val="ListParagraph"/>
        <w:numPr>
          <w:ilvl w:val="0"/>
          <w:numId w:val="22"/>
        </w:numPr>
        <w:jc w:val="both"/>
        <w:rPr>
          <w:rFonts w:ascii="Arial Narrow" w:hAnsi="Arial Narrow"/>
          <w:sz w:val="14"/>
          <w:szCs w:val="14"/>
          <w:lang w:val="da-DK"/>
        </w:rPr>
      </w:pPr>
      <w:r w:rsidRPr="00EE0390">
        <w:rPr>
          <w:rFonts w:ascii="Arial Narrow" w:hAnsi="Arial Narrow" w:cs="Arial"/>
          <w:sz w:val="14"/>
          <w:szCs w:val="14"/>
          <w:lang w:val="de-DE"/>
        </w:rPr>
        <w:t>keine Handlungen unternehmen oder unterlassen, die einen Verstoß gegen die geltendes Recht durch Lilly darstellen oder darstellen könnte</w:t>
      </w:r>
      <w:r w:rsidRPr="00EE0390">
        <w:rPr>
          <w:rFonts w:ascii="Arial Narrow" w:hAnsi="Arial Narrow" w:cs="Arial"/>
          <w:sz w:val="14"/>
          <w:szCs w:val="14"/>
          <w:lang w:val="da-DK"/>
        </w:rPr>
        <w:t>.</w:t>
      </w:r>
      <w:r w:rsidRPr="00EE0390">
        <w:rPr>
          <w:rFonts w:ascii="Arial Narrow" w:hAnsi="Arial Narrow"/>
          <w:sz w:val="14"/>
          <w:szCs w:val="14"/>
          <w:lang w:val="da-DK"/>
        </w:rPr>
        <w:t xml:space="preserve"> </w:t>
      </w:r>
    </w:p>
    <w:p w14:paraId="44760E07" w14:textId="77777777" w:rsidR="000D2F42" w:rsidRPr="00EE0390" w:rsidRDefault="000D2F42" w:rsidP="000D2F42">
      <w:pPr>
        <w:pStyle w:val="ListParagraph"/>
        <w:numPr>
          <w:ilvl w:val="1"/>
          <w:numId w:val="32"/>
        </w:numPr>
        <w:jc w:val="both"/>
        <w:rPr>
          <w:rFonts w:ascii="Arial Narrow" w:hAnsi="Arial Narrow"/>
          <w:sz w:val="14"/>
          <w:szCs w:val="14"/>
          <w:lang w:val="de-DE"/>
        </w:rPr>
      </w:pPr>
      <w:r w:rsidRPr="00EE0390">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58D4BE79" w14:textId="489FB855" w:rsidR="000D2F42" w:rsidRPr="00F52842" w:rsidRDefault="000D2F42" w:rsidP="000D2F42">
      <w:pPr>
        <w:pStyle w:val="ListParagraph"/>
        <w:numPr>
          <w:ilvl w:val="1"/>
          <w:numId w:val="31"/>
        </w:numPr>
        <w:jc w:val="both"/>
        <w:rPr>
          <w:rFonts w:ascii="Arial Narrow" w:hAnsi="Arial Narrow" w:cs="Arial"/>
          <w:sz w:val="14"/>
          <w:szCs w:val="14"/>
          <w:lang w:val="de-DE"/>
        </w:rPr>
      </w:pPr>
      <w:r w:rsidRPr="00EE0390">
        <w:rPr>
          <w:rFonts w:ascii="Arial Narrow" w:hAnsi="Arial Narrow" w:cs="Arial"/>
          <w:b/>
          <w:sz w:val="14"/>
          <w:szCs w:val="14"/>
          <w:lang w:val="de-DE"/>
        </w:rPr>
        <w:t xml:space="preserve"> </w:t>
      </w:r>
      <w:r w:rsidR="00EE6B0B">
        <w:rPr>
          <w:rFonts w:ascii="Arial Narrow" w:hAnsi="Arial Narrow" w:cs="Arial"/>
          <w:sz w:val="14"/>
          <w:szCs w:val="14"/>
          <w:lang w:val="de-DE"/>
        </w:rPr>
        <w:t>Ein</w:t>
      </w:r>
      <w:r w:rsidRPr="00EE0390">
        <w:rPr>
          <w:rFonts w:ascii="Arial Narrow" w:hAnsi="Arial Narrow" w:cs="Arial"/>
          <w:sz w:val="14"/>
          <w:szCs w:val="14"/>
          <w:lang w:val="de-DE"/>
        </w:rPr>
        <w:t>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9C0C5C" w14:textId="77777777" w:rsidR="000D2F42" w:rsidRPr="00F52842" w:rsidRDefault="000D2F42" w:rsidP="000D2F42">
      <w:pPr>
        <w:jc w:val="both"/>
        <w:rPr>
          <w:rFonts w:ascii="Arial Narrow" w:hAnsi="Arial Narrow" w:cs="Arial"/>
          <w:sz w:val="14"/>
          <w:szCs w:val="14"/>
          <w:lang w:val="de-DE"/>
        </w:rPr>
      </w:pPr>
    </w:p>
    <w:p w14:paraId="23B5ACB5" w14:textId="77777777" w:rsidR="000D2F42" w:rsidRPr="00EE0390" w:rsidRDefault="000D2F42" w:rsidP="000D2F42">
      <w:pPr>
        <w:pStyle w:val="ListParagraph"/>
        <w:numPr>
          <w:ilvl w:val="0"/>
          <w:numId w:val="23"/>
        </w:numPr>
        <w:jc w:val="both"/>
        <w:rPr>
          <w:rFonts w:ascii="Arial Narrow" w:hAnsi="Arial Narrow" w:cs="Arial"/>
          <w:b/>
          <w:sz w:val="14"/>
          <w:szCs w:val="14"/>
          <w:lang w:val="da-DK"/>
        </w:rPr>
      </w:pPr>
      <w:r w:rsidRPr="00EE0390">
        <w:rPr>
          <w:rFonts w:ascii="Arial Narrow" w:hAnsi="Arial Narrow" w:cs="Arial"/>
          <w:b/>
          <w:sz w:val="14"/>
          <w:szCs w:val="14"/>
          <w:lang w:val="da-DK"/>
        </w:rPr>
        <w:t>Allgemeine Bestimmungen</w:t>
      </w:r>
    </w:p>
    <w:p w14:paraId="0BAF56F3"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60A76EC8" w14:textId="77777777" w:rsidR="000D2F42" w:rsidRPr="00EE0390" w:rsidRDefault="000D2F42" w:rsidP="000D2F42">
      <w:pPr>
        <w:jc w:val="both"/>
        <w:rPr>
          <w:rFonts w:ascii="Arial Narrow" w:hAnsi="Arial Narrow" w:cs="Arial"/>
          <w:sz w:val="14"/>
          <w:szCs w:val="14"/>
          <w:lang w:val="da-DK"/>
        </w:rPr>
      </w:pPr>
    </w:p>
    <w:p w14:paraId="1251EBF1"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55FC148E" w:rsidR="00C80EB6" w:rsidRPr="00EE0390" w:rsidRDefault="00C80EB6" w:rsidP="00EE0390">
            <w:pPr>
              <w:spacing w:line="280" w:lineRule="exact"/>
              <w:jc w:val="both"/>
              <w:rPr>
                <w:rFonts w:ascii="Arial" w:hAnsi="Arial" w:cs="Arial"/>
                <w:sz w:val="22"/>
                <w:szCs w:val="22"/>
                <w:lang w:val="en-US"/>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1049665F" w14:textId="77777777" w:rsidR="00EE0390" w:rsidRDefault="00C80EB6" w:rsidP="00C80EB6">
            <w:pPr>
              <w:rPr>
                <w:rFonts w:ascii="Arial" w:hAnsi="Arial" w:cs="Arial"/>
                <w:i/>
                <w:lang w:val="de-DE"/>
              </w:rPr>
            </w:pPr>
            <w:r w:rsidRPr="00F86EB8">
              <w:rPr>
                <w:rFonts w:ascii="Arial" w:hAnsi="Arial" w:cs="Arial"/>
                <w:i/>
                <w:lang w:val="de-DE"/>
              </w:rPr>
              <w:t>&lt;&lt;P</w:t>
            </w:r>
            <w:r w:rsidR="00EE0390">
              <w:rPr>
                <w:rFonts w:ascii="Arial" w:hAnsi="Arial" w:cs="Arial"/>
                <w:i/>
                <w:lang w:val="de-DE"/>
              </w:rPr>
              <w:t>ayee_MERC_Payee_Street_MERC&gt;&gt;</w:t>
            </w:r>
          </w:p>
          <w:p w14:paraId="4957BB53" w14:textId="5223E622" w:rsidR="00C80EB6" w:rsidRPr="00EE0390" w:rsidRDefault="00C80EB6" w:rsidP="00C80EB6">
            <w:pPr>
              <w:rPr>
                <w:rFonts w:ascii="Arial" w:hAnsi="Arial" w:cs="Arial"/>
                <w:i/>
                <w:lang w:val="de-DE"/>
              </w:rPr>
            </w:pPr>
            <w:r w:rsidRPr="00F86EB8">
              <w:rPr>
                <w:rFonts w:ascii="Arial" w:hAnsi="Arial" w:cs="Arial"/>
                <w:i/>
                <w:lang w:val="de-DE"/>
              </w:rPr>
              <w:t>&lt;&lt;Payee_MERC_Payee_Zip_Postal_Code_MERC&gt;&gt;</w:t>
            </w:r>
            <w:r w:rsidR="00EE0390">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6FC91434" w14:textId="77777777" w:rsidR="002D425E" w:rsidRDefault="002D425E"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260"/>
    </w:tblGrid>
    <w:tr w:rsidR="0071585D" w14:paraId="542F608B" w14:textId="77777777" w:rsidTr="00EE0390">
      <w:tc>
        <w:tcPr>
          <w:tcW w:w="6062" w:type="dxa"/>
          <w:hideMark/>
        </w:tcPr>
        <w:p w14:paraId="457A965A" w14:textId="3D3C6C2C" w:rsidR="0071585D" w:rsidRDefault="00313A24"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260" w:type="dxa"/>
          <w:hideMark/>
        </w:tcPr>
        <w:p w14:paraId="0AE6D2BD" w14:textId="479E081B" w:rsidR="0071585D" w:rsidRDefault="0071585D" w:rsidP="00EE0390">
          <w:pPr>
            <w:pStyle w:val="Footer"/>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0077B1" w:rsidRPr="000077B1">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3544"/>
    </w:tblGrid>
    <w:tr w:rsidR="0071585D" w14:paraId="19672796" w14:textId="77777777" w:rsidTr="00EE0390">
      <w:tc>
        <w:tcPr>
          <w:tcW w:w="6380" w:type="dxa"/>
          <w:hideMark/>
        </w:tcPr>
        <w:p w14:paraId="68E80E48" w14:textId="191DDE98" w:rsidR="0071585D" w:rsidRDefault="00313A24"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544" w:type="dxa"/>
          <w:hideMark/>
        </w:tcPr>
        <w:p w14:paraId="2978C696" w14:textId="12D31A20"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0077B1" w:rsidRPr="000077B1">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0299DB8F" w:rsidR="00A57C74" w:rsidRPr="00393C90" w:rsidRDefault="00402ECB">
    <w:pPr>
      <w:pStyle w:val="Header"/>
      <w:rPr>
        <w:b/>
      </w:rPr>
    </w:pPr>
    <w:r w:rsidRPr="001F4656">
      <w:rPr>
        <w:noProof/>
        <w:lang w:val="en-US"/>
      </w:rPr>
      <w:drawing>
        <wp:anchor distT="0" distB="0" distL="114300" distR="114300" simplePos="0" relativeHeight="251655680" behindDoc="1" locked="0" layoutInCell="1" allowOverlap="1" wp14:anchorId="5D4A06CB" wp14:editId="6388BDE9">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E1280"/>
    <w:multiLevelType w:val="multilevel"/>
    <w:tmpl w:val="CF28C7D8"/>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2"/>
  </w:num>
  <w:num w:numId="9">
    <w:abstractNumId w:val="0"/>
  </w:num>
  <w:num w:numId="10">
    <w:abstractNumId w:val="22"/>
  </w:num>
  <w:num w:numId="11">
    <w:abstractNumId w:val="11"/>
  </w:num>
  <w:num w:numId="12">
    <w:abstractNumId w:val="14"/>
  </w:num>
  <w:num w:numId="13">
    <w:abstractNumId w:val="18"/>
  </w:num>
  <w:num w:numId="14">
    <w:abstractNumId w:val="16"/>
  </w:num>
  <w:num w:numId="15">
    <w:abstractNumId w:val="30"/>
  </w:num>
  <w:num w:numId="16">
    <w:abstractNumId w:val="29"/>
  </w:num>
  <w:num w:numId="17">
    <w:abstractNumId w:val="9"/>
  </w:num>
  <w:num w:numId="18">
    <w:abstractNumId w:val="17"/>
  </w:num>
  <w:num w:numId="19">
    <w:abstractNumId w:val="5"/>
  </w:num>
  <w:num w:numId="20">
    <w:abstractNumId w:val="1"/>
  </w:num>
  <w:num w:numId="21">
    <w:abstractNumId w:val="28"/>
  </w:num>
  <w:num w:numId="22">
    <w:abstractNumId w:val="12"/>
  </w:num>
  <w:num w:numId="23">
    <w:abstractNumId w:val="20"/>
  </w:num>
  <w:num w:numId="24">
    <w:abstractNumId w:val="23"/>
  </w:num>
  <w:num w:numId="25">
    <w:abstractNumId w:val="31"/>
  </w:num>
  <w:num w:numId="26">
    <w:abstractNumId w:val="24"/>
  </w:num>
  <w:num w:numId="27">
    <w:abstractNumId w:val="26"/>
  </w:num>
  <w:num w:numId="28">
    <w:abstractNumId w:val="4"/>
  </w:num>
  <w:num w:numId="29">
    <w:abstractNumId w:val="19"/>
  </w:num>
  <w:num w:numId="30">
    <w:abstractNumId w:val="25"/>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77B1"/>
    <w:rsid w:val="0001181D"/>
    <w:rsid w:val="00023FF2"/>
    <w:rsid w:val="00045BB0"/>
    <w:rsid w:val="000627AF"/>
    <w:rsid w:val="00091615"/>
    <w:rsid w:val="000B11D5"/>
    <w:rsid w:val="000B4103"/>
    <w:rsid w:val="000D2F42"/>
    <w:rsid w:val="000F55B3"/>
    <w:rsid w:val="000F56CC"/>
    <w:rsid w:val="001157B4"/>
    <w:rsid w:val="0012797B"/>
    <w:rsid w:val="0015554B"/>
    <w:rsid w:val="001718DA"/>
    <w:rsid w:val="001C31A2"/>
    <w:rsid w:val="001C45B5"/>
    <w:rsid w:val="001E663F"/>
    <w:rsid w:val="001F4656"/>
    <w:rsid w:val="002223BA"/>
    <w:rsid w:val="00225EE7"/>
    <w:rsid w:val="0028004B"/>
    <w:rsid w:val="002C46F5"/>
    <w:rsid w:val="002D425E"/>
    <w:rsid w:val="00305F71"/>
    <w:rsid w:val="00312D1C"/>
    <w:rsid w:val="00313A24"/>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5457F"/>
    <w:rsid w:val="00582E44"/>
    <w:rsid w:val="005A0C69"/>
    <w:rsid w:val="005A19FF"/>
    <w:rsid w:val="005A4D33"/>
    <w:rsid w:val="005F4AD8"/>
    <w:rsid w:val="00601E6F"/>
    <w:rsid w:val="00652AE1"/>
    <w:rsid w:val="006C3683"/>
    <w:rsid w:val="006D0BC2"/>
    <w:rsid w:val="0071275E"/>
    <w:rsid w:val="0071585D"/>
    <w:rsid w:val="00744BF2"/>
    <w:rsid w:val="007506E9"/>
    <w:rsid w:val="007560DA"/>
    <w:rsid w:val="00761B67"/>
    <w:rsid w:val="00770D90"/>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81BE2"/>
    <w:rsid w:val="00AA7D6E"/>
    <w:rsid w:val="00AE37D8"/>
    <w:rsid w:val="00AF2595"/>
    <w:rsid w:val="00B14A12"/>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06CBE"/>
    <w:rsid w:val="00E137C2"/>
    <w:rsid w:val="00E26C85"/>
    <w:rsid w:val="00E521BF"/>
    <w:rsid w:val="00E5757A"/>
    <w:rsid w:val="00E71334"/>
    <w:rsid w:val="00E808F2"/>
    <w:rsid w:val="00E82E24"/>
    <w:rsid w:val="00E930E1"/>
    <w:rsid w:val="00EE0390"/>
    <w:rsid w:val="00EE6B0B"/>
    <w:rsid w:val="00F041A6"/>
    <w:rsid w:val="00F52842"/>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532450296">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21096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3BF7FDD1-A348-49DF-B464-ABD8C60F926D}"/>
</file>

<file path=docProps/app.xml><?xml version="1.0" encoding="utf-8"?>
<Properties xmlns="http://schemas.openxmlformats.org/officeDocument/2006/extended-properties" xmlns:vt="http://schemas.openxmlformats.org/officeDocument/2006/docPropsVTypes">
  <Template>OUS-Memo-Skeleton-A4 (1)</Template>
  <TotalTime>167</TotalTime>
  <Pages>12</Pages>
  <Words>5052</Words>
  <Characters>28800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15</cp:revision>
  <cp:lastPrinted>2000-04-05T13:26:00Z</cp:lastPrinted>
  <dcterms:created xsi:type="dcterms:W3CDTF">2014-10-13T20:33:00Z</dcterms:created>
  <dcterms:modified xsi:type="dcterms:W3CDTF">2014-10-24T13:43:00Z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