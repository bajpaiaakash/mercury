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F5F40" w14:textId="77777777" w:rsidR="00B24839" w:rsidRDefault="00B24839" w:rsidP="000C4F67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</w:p>
    <w:p w14:paraId="24D4EE46" w14:textId="2A15C404" w:rsidR="000C4F67" w:rsidRPr="000C4F67" w:rsidRDefault="000C4F67" w:rsidP="00503FDB">
      <w:pPr>
        <w:spacing w:after="200" w:line="276" w:lineRule="auto"/>
        <w:ind w:right="-728"/>
        <w:rPr>
          <w:rFonts w:ascii="Arial" w:eastAsiaTheme="minorHAnsi" w:hAnsi="Arial" w:cs="Arial"/>
          <w:i/>
          <w:sz w:val="22"/>
          <w:szCs w:val="22"/>
          <w:u w:val="single"/>
          <w:lang w:val="en-US"/>
        </w:rPr>
      </w:pPr>
      <w:r w:rsidRPr="000C4F67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1: Meeti</w:t>
      </w:r>
      <w:r w:rsidR="00505BCC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ng cancelled with no reschedule – Please delete this comment and the other o</w:t>
      </w:r>
      <w:r w:rsidR="00505BCC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p</w:t>
      </w:r>
      <w:r w:rsidR="00505BCC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tion below before sending to the HCP.</w:t>
      </w:r>
    </w:p>
    <w:p w14:paraId="24D4EE47" w14:textId="77777777" w:rsidR="00D60ED2" w:rsidRDefault="00D60ED2" w:rsidP="0078203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24D4EE48" w14:textId="47B3CA49" w:rsidR="000C4F67" w:rsidRPr="002C4323" w:rsidRDefault="00327D44" w:rsidP="0078203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2C4323">
        <w:rPr>
          <w:rFonts w:ascii="Arial" w:eastAsiaTheme="minorHAnsi" w:hAnsi="Arial" w:cs="Arial"/>
          <w:sz w:val="22"/>
          <w:szCs w:val="22"/>
          <w:lang w:val="en-US"/>
        </w:rPr>
        <w:t>Ämne</w:t>
      </w:r>
      <w:r w:rsidR="000C4F67" w:rsidRPr="002C4323">
        <w:rPr>
          <w:rFonts w:ascii="Arial" w:eastAsiaTheme="minorHAnsi" w:hAnsi="Arial" w:cs="Arial"/>
          <w:sz w:val="22"/>
          <w:szCs w:val="22"/>
          <w:lang w:val="en-US"/>
        </w:rPr>
        <w:t xml:space="preserve">: </w:t>
      </w:r>
      <w:r w:rsidR="00994646" w:rsidRPr="002C4323">
        <w:rPr>
          <w:rFonts w:ascii="Arial" w:eastAsiaTheme="minorHAnsi" w:hAnsi="Arial" w:cs="Arial"/>
          <w:sz w:val="22"/>
          <w:szCs w:val="22"/>
          <w:lang w:val="en-US"/>
        </w:rPr>
        <w:t>Viktigt! Möte inställt.</w:t>
      </w:r>
    </w:p>
    <w:p w14:paraId="24D4EE49" w14:textId="77777777" w:rsidR="000C4F67" w:rsidRPr="002C4323" w:rsidRDefault="000C4F67" w:rsidP="0078203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24D4EE4B" w14:textId="28FC7D80" w:rsidR="000C4F67" w:rsidRPr="00C76AD2" w:rsidRDefault="00994646" w:rsidP="0078203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C76AD2">
        <w:rPr>
          <w:rFonts w:ascii="Arial" w:eastAsiaTheme="minorHAnsi" w:hAnsi="Arial" w:cs="Arial"/>
          <w:sz w:val="22"/>
          <w:szCs w:val="22"/>
          <w:lang w:val="en-US"/>
        </w:rPr>
        <w:t>Hej</w:t>
      </w:r>
      <w:r w:rsidR="000C4F67" w:rsidRPr="00C76AD2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C76AD2" w:rsidRPr="00A16655">
        <w:rPr>
          <w:rFonts w:ascii="Arial" w:hAnsi="Arial" w:cs="Arial"/>
          <w:sz w:val="22"/>
          <w:szCs w:val="22"/>
          <w:lang w:val="en-US"/>
        </w:rPr>
        <w:t xml:space="preserve">&lt;&lt;Account_Title_Desc_GLBL&gt;&gt; &lt;&lt;Account_Sfx_Nm_GLBL&gt;&gt; </w:t>
      </w:r>
      <w:r w:rsidR="00C76AD2" w:rsidRPr="00A16655">
        <w:rPr>
          <w:rFonts w:ascii="Arial" w:hAnsi="Arial" w:cs="Arial"/>
          <w:sz w:val="22"/>
          <w:szCs w:val="22"/>
          <w:lang w:val="en-US" w:bidi="he-IL"/>
        </w:rPr>
        <w:t>&lt;&lt;A</w:t>
      </w:r>
      <w:r w:rsidR="00C76AD2" w:rsidRPr="00A16655">
        <w:rPr>
          <w:rFonts w:ascii="Arial" w:hAnsi="Arial" w:cs="Arial"/>
          <w:sz w:val="22"/>
          <w:szCs w:val="22"/>
          <w:lang w:val="en-US" w:bidi="he-IL"/>
        </w:rPr>
        <w:t>c</w:t>
      </w:r>
      <w:r w:rsidR="00C76AD2" w:rsidRPr="00A16655">
        <w:rPr>
          <w:rFonts w:ascii="Arial" w:hAnsi="Arial" w:cs="Arial"/>
          <w:sz w:val="22"/>
          <w:szCs w:val="22"/>
          <w:lang w:val="en-US" w:bidi="he-IL"/>
        </w:rPr>
        <w:t>count_LastName&gt;&gt;</w:t>
      </w:r>
      <w:r w:rsidR="000C4F67" w:rsidRPr="00C76AD2">
        <w:rPr>
          <w:rFonts w:ascii="Arial" w:eastAsiaTheme="minorHAnsi" w:hAnsi="Arial" w:cs="Arial"/>
          <w:sz w:val="22"/>
          <w:szCs w:val="22"/>
          <w:lang w:val="en-US"/>
        </w:rPr>
        <w:t>,</w:t>
      </w:r>
    </w:p>
    <w:p w14:paraId="24D4EE4C" w14:textId="68EA31E4" w:rsidR="000C4F67" w:rsidRPr="00C76AD2" w:rsidRDefault="00327D44" w:rsidP="0078203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C76AD2">
        <w:rPr>
          <w:rFonts w:ascii="Arial" w:eastAsiaTheme="minorHAnsi" w:hAnsi="Arial" w:cs="Arial"/>
          <w:sz w:val="22"/>
          <w:szCs w:val="22"/>
          <w:lang w:val="en-US"/>
        </w:rPr>
        <w:t>Vi måste tyvärr meddela att</w:t>
      </w:r>
      <w:r w:rsidR="000C4F67" w:rsidRPr="00C76AD2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C76AD2" w:rsidRPr="00C76AD2">
        <w:rPr>
          <w:rFonts w:ascii="Arial" w:hAnsi="Arial" w:cs="Arial"/>
          <w:sz w:val="22"/>
          <w:szCs w:val="22"/>
          <w:lang w:val="en-US"/>
        </w:rPr>
        <w:t>&lt;&lt;Meeting_MERC_Name&gt;&gt;</w:t>
      </w:r>
      <w:r w:rsidR="00C76AD2">
        <w:rPr>
          <w:rFonts w:ascii="Arial" w:eastAsiaTheme="minorHAnsi" w:hAnsi="Arial" w:cs="Arial"/>
          <w:sz w:val="22"/>
          <w:szCs w:val="22"/>
          <w:lang w:val="en-US" w:bidi="he-IL"/>
        </w:rPr>
        <w:t xml:space="preserve"> i</w:t>
      </w:r>
      <w:r w:rsidR="000C4F67" w:rsidRPr="00C76AD2">
        <w:rPr>
          <w:rFonts w:ascii="Arial" w:eastAsiaTheme="minorHAnsi" w:hAnsi="Arial" w:cs="Arial"/>
          <w:sz w:val="22"/>
          <w:szCs w:val="22"/>
          <w:lang w:val="en-US" w:bidi="he-IL"/>
        </w:rPr>
        <w:t xml:space="preserve"> </w:t>
      </w:r>
      <w:r w:rsidR="00C76AD2" w:rsidRPr="004857A5">
        <w:rPr>
          <w:rFonts w:ascii="Arial" w:hAnsi="Arial" w:cs="Arial"/>
          <w:sz w:val="22"/>
          <w:szCs w:val="22"/>
          <w:lang w:val="en-US"/>
        </w:rPr>
        <w:fldChar w:fldCharType="begin"/>
      </w:r>
      <w:r w:rsidR="00C76AD2" w:rsidRPr="004857A5">
        <w:rPr>
          <w:rFonts w:ascii="Arial" w:hAnsi="Arial" w:cs="Arial"/>
          <w:sz w:val="22"/>
          <w:szCs w:val="22"/>
          <w:lang w:val="en-US"/>
        </w:rPr>
        <w:instrText xml:space="preserve"> IF "&lt;&lt;Mee</w:instrText>
      </w:r>
      <w:r w:rsidR="00C76AD2"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="00C76AD2" w:rsidRPr="004857A5">
        <w:rPr>
          <w:rFonts w:ascii="Arial" w:hAnsi="Arial" w:cs="Arial"/>
          <w:sz w:val="22"/>
          <w:szCs w:val="22"/>
          <w:lang w:val="en-US"/>
        </w:rPr>
        <w:instrText>ing_MERC_Preferred_Venue_MERC&gt;&gt;"=""  "&lt;&lt;Mee</w:instrText>
      </w:r>
      <w:r w:rsidR="00C76AD2"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="00C76AD2" w:rsidRPr="004857A5">
        <w:rPr>
          <w:rFonts w:ascii="Arial" w:hAnsi="Arial" w:cs="Arial"/>
          <w:sz w:val="22"/>
          <w:szCs w:val="22"/>
          <w:lang w:val="en-US"/>
        </w:rPr>
        <w:instrText>ing_MERC_Sourced_Venue_Name_MERC&gt;&gt;" "&lt;&lt;Mee</w:instrText>
      </w:r>
      <w:r w:rsidR="00C76AD2"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="00C76AD2" w:rsidRPr="004857A5">
        <w:rPr>
          <w:rFonts w:ascii="Arial" w:hAnsi="Arial" w:cs="Arial"/>
          <w:sz w:val="22"/>
          <w:szCs w:val="22"/>
          <w:lang w:val="en-US"/>
        </w:rPr>
        <w:instrText xml:space="preserve">ing_MERC_Preferred_Venue_MERC&gt;&gt; " \* MERGEFORMAT  \* MERGEFORMAT </w:instrText>
      </w:r>
      <w:r w:rsidR="00C76AD2" w:rsidRPr="004857A5">
        <w:rPr>
          <w:rFonts w:ascii="Arial" w:hAnsi="Arial" w:cs="Arial"/>
          <w:sz w:val="22"/>
          <w:szCs w:val="22"/>
          <w:lang w:val="en-US"/>
        </w:rPr>
        <w:fldChar w:fldCharType="separate"/>
      </w:r>
      <w:r w:rsidR="00C76AD2" w:rsidRPr="004857A5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="00C76AD2" w:rsidRPr="004857A5">
        <w:rPr>
          <w:rFonts w:ascii="Arial" w:hAnsi="Arial" w:cs="Arial"/>
          <w:sz w:val="22"/>
          <w:szCs w:val="22"/>
          <w:lang w:val="en-US"/>
        </w:rPr>
        <w:fldChar w:fldCharType="end"/>
      </w:r>
      <w:r w:rsidR="00C76AD2" w:rsidRPr="004857A5">
        <w:rPr>
          <w:rFonts w:ascii="Arial" w:hAnsi="Arial" w:cs="Arial"/>
          <w:sz w:val="22"/>
          <w:szCs w:val="22"/>
          <w:lang w:val="en-US"/>
        </w:rPr>
        <w:t>&lt;&lt;Meeting_MERC_City_of_Meeting_MERC&gt;&gt;, &lt;&lt;Mee</w:t>
      </w:r>
      <w:r w:rsidR="00C76AD2" w:rsidRPr="004857A5">
        <w:rPr>
          <w:rFonts w:ascii="Arial" w:hAnsi="Arial" w:cs="Arial"/>
          <w:sz w:val="22"/>
          <w:szCs w:val="22"/>
          <w:lang w:val="en-US"/>
        </w:rPr>
        <w:t>t</w:t>
      </w:r>
      <w:r w:rsidR="00C76AD2" w:rsidRPr="004857A5">
        <w:rPr>
          <w:rFonts w:ascii="Arial" w:hAnsi="Arial" w:cs="Arial"/>
          <w:sz w:val="22"/>
          <w:szCs w:val="22"/>
          <w:lang w:val="en-US"/>
        </w:rPr>
        <w:t xml:space="preserve">ing_MERC_Start_Time_In_Meeting_Time_Zone&gt;&gt; - </w:t>
      </w:r>
      <w:r w:rsidR="00C76AD2" w:rsidRPr="004857A5">
        <w:rPr>
          <w:rFonts w:ascii="Arial" w:hAnsi="Arial" w:cs="Arial"/>
          <w:sz w:val="22"/>
          <w:szCs w:val="22"/>
          <w:lang w:val="en-IE"/>
        </w:rPr>
        <w:t>&lt;&lt;Mee</w:t>
      </w:r>
      <w:r w:rsidR="00C76AD2" w:rsidRPr="004857A5">
        <w:rPr>
          <w:rFonts w:ascii="Arial" w:hAnsi="Arial" w:cs="Arial"/>
          <w:sz w:val="22"/>
          <w:szCs w:val="22"/>
          <w:lang w:val="en-IE"/>
        </w:rPr>
        <w:t>t</w:t>
      </w:r>
      <w:r w:rsidR="00C76AD2" w:rsidRPr="004857A5">
        <w:rPr>
          <w:rFonts w:ascii="Arial" w:hAnsi="Arial" w:cs="Arial"/>
          <w:sz w:val="22"/>
          <w:szCs w:val="22"/>
          <w:lang w:val="en-IE"/>
        </w:rPr>
        <w:t>ing_MERC_End_Ti</w:t>
      </w:r>
      <w:r w:rsidR="00C76AD2">
        <w:rPr>
          <w:rFonts w:ascii="Arial" w:hAnsi="Arial" w:cs="Arial"/>
          <w:sz w:val="22"/>
          <w:szCs w:val="22"/>
          <w:lang w:val="en-IE"/>
        </w:rPr>
        <w:t>me_In_Meeting_Time_Zone_MERC&gt;&gt;</w:t>
      </w:r>
      <w:r w:rsidR="002C4323">
        <w:rPr>
          <w:rFonts w:ascii="Arial" w:hAnsi="Arial" w:cs="Arial"/>
          <w:sz w:val="22"/>
          <w:szCs w:val="22"/>
          <w:lang w:val="en-IE"/>
        </w:rPr>
        <w:t xml:space="preserve"> </w:t>
      </w:r>
      <w:r w:rsidR="002C4323">
        <w:rPr>
          <w:rFonts w:ascii="Arial" w:eastAsiaTheme="minorHAnsi" w:hAnsi="Arial" w:cs="Arial"/>
          <w:sz w:val="22"/>
          <w:szCs w:val="22"/>
          <w:lang w:val="en-US"/>
        </w:rPr>
        <w:t xml:space="preserve">har </w:t>
      </w:r>
      <w:r w:rsidR="00B24839" w:rsidRPr="00C76AD2">
        <w:rPr>
          <w:rFonts w:ascii="Arial" w:eastAsiaTheme="minorHAnsi" w:hAnsi="Arial" w:cs="Arial"/>
          <w:sz w:val="22"/>
          <w:szCs w:val="22"/>
          <w:lang w:val="en-US"/>
        </w:rPr>
        <w:t>blivit inställt</w:t>
      </w:r>
      <w:r w:rsidR="000C4F67" w:rsidRPr="00C76AD2">
        <w:rPr>
          <w:rFonts w:ascii="Arial" w:eastAsiaTheme="minorHAnsi" w:hAnsi="Arial" w:cs="Arial"/>
          <w:sz w:val="22"/>
          <w:szCs w:val="22"/>
          <w:lang w:val="en-US"/>
        </w:rPr>
        <w:t>.</w:t>
      </w:r>
    </w:p>
    <w:p w14:paraId="24D4EE4E" w14:textId="17584982" w:rsidR="000C4F67" w:rsidRPr="007F7886" w:rsidRDefault="00327D44" w:rsidP="0078203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sv-SE"/>
        </w:rPr>
      </w:pPr>
      <w:r w:rsidRPr="007F7886">
        <w:rPr>
          <w:rFonts w:ascii="Arial" w:eastAsiaTheme="minorHAnsi" w:hAnsi="Arial" w:cs="Arial"/>
          <w:sz w:val="22"/>
          <w:szCs w:val="22"/>
          <w:lang w:val="sv-SE"/>
        </w:rPr>
        <w:t xml:space="preserve">Vi </w:t>
      </w:r>
      <w:r w:rsidR="00A50E37">
        <w:rPr>
          <w:rFonts w:ascii="Arial" w:eastAsiaTheme="minorHAnsi" w:hAnsi="Arial" w:cs="Arial"/>
          <w:sz w:val="22"/>
          <w:szCs w:val="22"/>
          <w:lang w:val="sv-SE"/>
        </w:rPr>
        <w:t>ber så mycket om ursäkt för</w:t>
      </w:r>
      <w:r w:rsidRPr="007F7886">
        <w:rPr>
          <w:rFonts w:ascii="Arial" w:eastAsiaTheme="minorHAnsi" w:hAnsi="Arial" w:cs="Arial"/>
          <w:sz w:val="22"/>
          <w:szCs w:val="22"/>
          <w:lang w:val="sv-SE"/>
        </w:rPr>
        <w:t xml:space="preserve"> eventuella besvär detta orsaka</w:t>
      </w:r>
      <w:r w:rsidR="00B24839">
        <w:rPr>
          <w:rFonts w:ascii="Arial" w:eastAsiaTheme="minorHAnsi" w:hAnsi="Arial" w:cs="Arial"/>
          <w:sz w:val="22"/>
          <w:szCs w:val="22"/>
          <w:lang w:val="sv-SE"/>
        </w:rPr>
        <w:t>r</w:t>
      </w:r>
      <w:r w:rsidRPr="007F7886">
        <w:rPr>
          <w:rFonts w:ascii="Arial" w:eastAsiaTheme="minorHAnsi" w:hAnsi="Arial" w:cs="Arial"/>
          <w:sz w:val="22"/>
          <w:szCs w:val="22"/>
          <w:lang w:val="sv-SE"/>
        </w:rPr>
        <w:t xml:space="preserve"> dig</w:t>
      </w:r>
      <w:r w:rsidR="00B24839">
        <w:rPr>
          <w:rFonts w:ascii="Arial" w:eastAsiaTheme="minorHAnsi" w:hAnsi="Arial" w:cs="Arial"/>
          <w:sz w:val="22"/>
          <w:szCs w:val="22"/>
          <w:lang w:val="sv-SE"/>
        </w:rPr>
        <w:t>.</w:t>
      </w:r>
      <w:r w:rsidR="007F7886" w:rsidRPr="007F7886">
        <w:rPr>
          <w:rFonts w:ascii="Arial" w:eastAsiaTheme="minorHAnsi" w:hAnsi="Arial" w:cs="Arial"/>
          <w:sz w:val="22"/>
          <w:szCs w:val="22"/>
          <w:lang w:val="sv-SE"/>
        </w:rPr>
        <w:t xml:space="preserve"> </w:t>
      </w:r>
    </w:p>
    <w:p w14:paraId="041D0722" w14:textId="77777777" w:rsidR="00B24839" w:rsidRDefault="00B24839" w:rsidP="0078203A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Om du har några frågor, tveka inte att kontakta oss. Vi hjälper dig gärna.</w:t>
      </w:r>
    </w:p>
    <w:p w14:paraId="68A74F68" w14:textId="77777777" w:rsidR="00B24839" w:rsidRPr="00673802" w:rsidRDefault="00B24839" w:rsidP="0078203A">
      <w:pPr>
        <w:rPr>
          <w:rFonts w:ascii="Arial" w:hAnsi="Arial" w:cs="Arial"/>
          <w:sz w:val="22"/>
          <w:szCs w:val="22"/>
          <w:lang w:val="sv-SE"/>
        </w:rPr>
      </w:pPr>
    </w:p>
    <w:p w14:paraId="759E417D" w14:textId="77777777" w:rsidR="00B24839" w:rsidRPr="00673802" w:rsidRDefault="00B24839" w:rsidP="0078203A">
      <w:pPr>
        <w:rPr>
          <w:rFonts w:ascii="Arial" w:hAnsi="Arial" w:cs="Arial"/>
          <w:sz w:val="22"/>
          <w:szCs w:val="22"/>
          <w:lang w:val="sv-SE"/>
        </w:rPr>
      </w:pPr>
    </w:p>
    <w:p w14:paraId="53434A27" w14:textId="77777777" w:rsidR="00B24839" w:rsidRPr="00673802" w:rsidRDefault="00B24839" w:rsidP="0078203A">
      <w:pPr>
        <w:rPr>
          <w:rFonts w:ascii="Arial" w:hAnsi="Arial" w:cs="Arial"/>
          <w:sz w:val="22"/>
          <w:szCs w:val="22"/>
          <w:lang w:val="sv-SE"/>
        </w:rPr>
      </w:pPr>
      <w:r w:rsidRPr="00673802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578089AA" w14:textId="77777777" w:rsidR="00B24839" w:rsidRPr="00673802" w:rsidRDefault="00B24839" w:rsidP="0078203A">
      <w:pPr>
        <w:rPr>
          <w:rFonts w:ascii="Arial" w:hAnsi="Arial" w:cs="Arial"/>
          <w:sz w:val="22"/>
          <w:szCs w:val="22"/>
          <w:lang w:val="sv-SE"/>
        </w:rPr>
      </w:pPr>
      <w:r w:rsidRPr="00673802">
        <w:rPr>
          <w:rFonts w:ascii="Arial" w:hAnsi="Arial" w:cs="Arial"/>
          <w:sz w:val="22"/>
          <w:szCs w:val="22"/>
          <w:lang w:val="sv-SE"/>
        </w:rPr>
        <w:t xml:space="preserve">Med vänliga hälsningar, </w:t>
      </w:r>
    </w:p>
    <w:p w14:paraId="792E343E" w14:textId="77777777" w:rsidR="00B24839" w:rsidRPr="00673802" w:rsidRDefault="00B24839" w:rsidP="0078203A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44BF6FCF" w14:textId="75AC30B6" w:rsidR="00C76AD2" w:rsidRPr="00F91001" w:rsidRDefault="00C76AD2" w:rsidP="0078203A">
      <w:pPr>
        <w:pStyle w:val="Adresse"/>
        <w:rPr>
          <w:szCs w:val="22"/>
        </w:rPr>
      </w:pPr>
      <w:r w:rsidRPr="00F91001">
        <w:rPr>
          <w:szCs w:val="22"/>
        </w:rPr>
        <w:t xml:space="preserve">&lt;&lt;User_Name&gt;&gt;  </w:t>
      </w:r>
    </w:p>
    <w:p w14:paraId="6A68B95A" w14:textId="77777777" w:rsidR="00B24839" w:rsidRDefault="00B24839" w:rsidP="0078203A">
      <w:pPr>
        <w:widowControl w:val="0"/>
        <w:rPr>
          <w:rFonts w:ascii="Arial" w:hAnsi="Arial" w:cs="Arial"/>
          <w:sz w:val="22"/>
          <w:szCs w:val="22"/>
          <w:lang w:val="en-US" w:eastAsia="it-IT"/>
        </w:rPr>
      </w:pPr>
    </w:p>
    <w:p w14:paraId="4E9BAB87" w14:textId="65A17BD5" w:rsidR="00B24839" w:rsidRPr="00205EC7" w:rsidRDefault="00B24839" w:rsidP="0078203A">
      <w:pPr>
        <w:widowControl w:val="0"/>
        <w:rPr>
          <w:rFonts w:ascii="Arial" w:hAnsi="Arial" w:cs="Arial"/>
          <w:b/>
          <w:sz w:val="22"/>
          <w:szCs w:val="22"/>
          <w:lang w:eastAsia="it-IT"/>
        </w:rPr>
      </w:pPr>
      <w:r w:rsidRPr="00205EC7">
        <w:rPr>
          <w:rFonts w:ascii="Arial" w:hAnsi="Arial" w:cs="Arial"/>
          <w:b/>
          <w:sz w:val="22"/>
          <w:szCs w:val="22"/>
          <w:lang w:val="en-US" w:eastAsia="it-IT"/>
        </w:rPr>
        <w:t xml:space="preserve">Lilly Customer Meeting </w:t>
      </w:r>
      <w:r w:rsidR="006230EF">
        <w:rPr>
          <w:rFonts w:ascii="Arial" w:hAnsi="Arial" w:cs="Arial"/>
          <w:b/>
          <w:sz w:val="22"/>
          <w:szCs w:val="22"/>
          <w:lang w:val="en-US" w:eastAsia="it-IT"/>
        </w:rPr>
        <w:t>S</w:t>
      </w:r>
      <w:r w:rsidRPr="00205EC7">
        <w:rPr>
          <w:rFonts w:ascii="Arial" w:hAnsi="Arial" w:cs="Arial"/>
          <w:b/>
          <w:sz w:val="22"/>
          <w:szCs w:val="22"/>
          <w:lang w:val="en-US" w:eastAsia="it-IT"/>
        </w:rPr>
        <w:t>ervice</w:t>
      </w:r>
      <w:r w:rsidR="006230EF">
        <w:rPr>
          <w:rFonts w:ascii="Arial" w:hAnsi="Arial" w:cs="Arial"/>
          <w:b/>
          <w:sz w:val="22"/>
          <w:szCs w:val="22"/>
          <w:lang w:val="en-US" w:eastAsia="it-IT"/>
        </w:rPr>
        <w:t>s</w:t>
      </w:r>
    </w:p>
    <w:p w14:paraId="45104138" w14:textId="77777777" w:rsidR="00B24839" w:rsidRDefault="00B24839" w:rsidP="0078203A">
      <w:pPr>
        <w:rPr>
          <w:rFonts w:ascii="Arial" w:hAnsi="Arial" w:cs="Arial"/>
          <w:sz w:val="22"/>
          <w:szCs w:val="22"/>
        </w:rPr>
      </w:pPr>
    </w:p>
    <w:p w14:paraId="1BA2DFC2" w14:textId="69118C64" w:rsidR="00B24839" w:rsidRPr="00205EC7" w:rsidRDefault="00B24839" w:rsidP="0078203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Tel: </w:t>
      </w:r>
      <w:r w:rsidR="00C76AD2">
        <w:rPr>
          <w:rFonts w:ascii="Arial" w:hAnsi="Arial" w:cs="Arial"/>
          <w:sz w:val="22"/>
          <w:szCs w:val="22"/>
          <w:lang w:val="it-IT"/>
        </w:rPr>
        <w:t>08-593 665 55</w:t>
      </w:r>
    </w:p>
    <w:p w14:paraId="526EC3DB" w14:textId="77777777" w:rsidR="00B24839" w:rsidRPr="00205EC7" w:rsidRDefault="00B24839" w:rsidP="0078203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Email: </w:t>
      </w:r>
      <w:r w:rsidRPr="00205EC7">
        <w:rPr>
          <w:rFonts w:ascii="Arial" w:hAnsi="Arial" w:cs="Arial"/>
          <w:sz w:val="22"/>
          <w:szCs w:val="22"/>
          <w:lang w:val="it-IT"/>
        </w:rPr>
        <w:t>Lilly_Sverige_CMS@lilly.com</w:t>
      </w:r>
    </w:p>
    <w:p w14:paraId="24D4EE55" w14:textId="77777777" w:rsidR="000C4F67" w:rsidRPr="00B24839" w:rsidRDefault="000C4F67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24D4EE56" w14:textId="77777777" w:rsidR="000C4F67" w:rsidRPr="00F91001" w:rsidRDefault="000C4F67" w:rsidP="000C4F67">
      <w:pPr>
        <w:spacing w:after="200" w:line="276" w:lineRule="auto"/>
        <w:rPr>
          <w:rFonts w:ascii="Arial" w:eastAsiaTheme="minorHAnsi" w:hAnsi="Arial" w:cs="Arial"/>
          <w:b/>
          <w:sz w:val="22"/>
          <w:szCs w:val="22"/>
          <w:lang w:val="en-US"/>
        </w:rPr>
      </w:pPr>
    </w:p>
    <w:p w14:paraId="3605D645" w14:textId="77777777" w:rsidR="00B24839" w:rsidRPr="00F91001" w:rsidRDefault="00B24839" w:rsidP="000C4F67">
      <w:pPr>
        <w:spacing w:after="200" w:line="276" w:lineRule="auto"/>
        <w:rPr>
          <w:rFonts w:ascii="Arial" w:eastAsiaTheme="minorHAnsi" w:hAnsi="Arial" w:cs="Arial"/>
          <w:b/>
          <w:sz w:val="22"/>
          <w:szCs w:val="22"/>
          <w:lang w:val="en-US"/>
        </w:rPr>
      </w:pPr>
    </w:p>
    <w:p w14:paraId="18F9DB80" w14:textId="77777777" w:rsidR="00B24839" w:rsidRPr="00F91001" w:rsidRDefault="00B24839" w:rsidP="000C4F67">
      <w:pPr>
        <w:spacing w:after="200" w:line="276" w:lineRule="auto"/>
        <w:rPr>
          <w:rFonts w:ascii="Arial" w:eastAsiaTheme="minorHAnsi" w:hAnsi="Arial" w:cs="Arial"/>
          <w:b/>
          <w:sz w:val="22"/>
          <w:szCs w:val="22"/>
          <w:lang w:val="en-US"/>
        </w:rPr>
      </w:pPr>
    </w:p>
    <w:p w14:paraId="44668D73" w14:textId="77777777" w:rsidR="00B24839" w:rsidRPr="00F91001" w:rsidRDefault="00B24839" w:rsidP="000C4F67">
      <w:pPr>
        <w:spacing w:after="200" w:line="276" w:lineRule="auto"/>
        <w:rPr>
          <w:rFonts w:ascii="Arial" w:eastAsiaTheme="minorHAnsi" w:hAnsi="Arial" w:cs="Arial"/>
          <w:b/>
          <w:sz w:val="22"/>
          <w:szCs w:val="22"/>
          <w:lang w:val="en-US"/>
        </w:rPr>
      </w:pPr>
    </w:p>
    <w:p w14:paraId="2D4D475A" w14:textId="77777777" w:rsidR="00B24839" w:rsidRPr="00F91001" w:rsidRDefault="00B24839" w:rsidP="000C4F67">
      <w:pPr>
        <w:spacing w:after="200" w:line="276" w:lineRule="auto"/>
        <w:rPr>
          <w:rFonts w:ascii="Arial" w:eastAsiaTheme="minorHAnsi" w:hAnsi="Arial" w:cs="Arial"/>
          <w:b/>
          <w:sz w:val="22"/>
          <w:szCs w:val="22"/>
          <w:lang w:val="en-US"/>
        </w:rPr>
      </w:pPr>
    </w:p>
    <w:p w14:paraId="08B7019E" w14:textId="77777777" w:rsidR="00B24839" w:rsidRPr="00F91001" w:rsidRDefault="00B24839" w:rsidP="000C4F67">
      <w:pPr>
        <w:spacing w:after="200" w:line="276" w:lineRule="auto"/>
        <w:rPr>
          <w:rFonts w:ascii="Arial" w:eastAsiaTheme="minorHAnsi" w:hAnsi="Arial" w:cs="Arial"/>
          <w:b/>
          <w:sz w:val="22"/>
          <w:szCs w:val="22"/>
          <w:lang w:val="en-US"/>
        </w:rPr>
      </w:pPr>
    </w:p>
    <w:p w14:paraId="6FC5CD88" w14:textId="77777777" w:rsidR="00B24839" w:rsidRPr="00F91001" w:rsidRDefault="00B24839" w:rsidP="000C4F67">
      <w:pPr>
        <w:spacing w:after="200" w:line="276" w:lineRule="auto"/>
        <w:rPr>
          <w:rFonts w:ascii="Arial" w:eastAsiaTheme="minorHAnsi" w:hAnsi="Arial" w:cs="Arial"/>
          <w:b/>
          <w:sz w:val="22"/>
          <w:szCs w:val="22"/>
          <w:lang w:val="en-US"/>
        </w:rPr>
      </w:pPr>
    </w:p>
    <w:p w14:paraId="126AD105" w14:textId="77777777" w:rsidR="00B24839" w:rsidRPr="00F91001" w:rsidRDefault="00B24839" w:rsidP="000C4F67">
      <w:pPr>
        <w:spacing w:after="200" w:line="276" w:lineRule="auto"/>
        <w:rPr>
          <w:rFonts w:ascii="Arial" w:eastAsiaTheme="minorHAnsi" w:hAnsi="Arial" w:cs="Arial"/>
          <w:b/>
          <w:sz w:val="22"/>
          <w:szCs w:val="22"/>
          <w:lang w:val="en-US"/>
        </w:rPr>
      </w:pPr>
    </w:p>
    <w:p w14:paraId="26E174F9" w14:textId="77777777" w:rsidR="00B24839" w:rsidRPr="00F91001" w:rsidRDefault="00B24839" w:rsidP="000C4F67">
      <w:pPr>
        <w:spacing w:after="200" w:line="276" w:lineRule="auto"/>
        <w:rPr>
          <w:rFonts w:ascii="Arial" w:eastAsiaTheme="minorHAnsi" w:hAnsi="Arial" w:cs="Arial"/>
          <w:b/>
          <w:sz w:val="22"/>
          <w:szCs w:val="22"/>
          <w:lang w:val="en-US"/>
        </w:rPr>
      </w:pPr>
    </w:p>
    <w:p w14:paraId="32514B3A" w14:textId="77777777" w:rsidR="00B24839" w:rsidRPr="00F91001" w:rsidRDefault="00B24839" w:rsidP="000C4F67">
      <w:pPr>
        <w:spacing w:after="200" w:line="276" w:lineRule="auto"/>
        <w:rPr>
          <w:rFonts w:ascii="Arial" w:eastAsiaTheme="minorHAnsi" w:hAnsi="Arial" w:cs="Arial"/>
          <w:b/>
          <w:sz w:val="22"/>
          <w:szCs w:val="22"/>
          <w:lang w:val="en-US"/>
        </w:rPr>
      </w:pPr>
    </w:p>
    <w:p w14:paraId="1BE62D08" w14:textId="77777777" w:rsidR="00B24839" w:rsidRPr="00F91001" w:rsidRDefault="00B24839" w:rsidP="000C4F67">
      <w:pPr>
        <w:spacing w:after="200" w:line="276" w:lineRule="auto"/>
        <w:rPr>
          <w:rFonts w:ascii="Arial" w:eastAsiaTheme="minorHAnsi" w:hAnsi="Arial" w:cs="Arial"/>
          <w:b/>
          <w:i/>
          <w:color w:val="1F497D" w:themeColor="text2"/>
          <w:sz w:val="22"/>
          <w:szCs w:val="22"/>
          <w:u w:val="single"/>
          <w:lang w:val="en-US"/>
        </w:rPr>
      </w:pPr>
    </w:p>
    <w:p w14:paraId="24D4EE57" w14:textId="7B5E8733" w:rsidR="000C4F67" w:rsidRPr="00F91001" w:rsidRDefault="000C4F67" w:rsidP="000C4F67">
      <w:pPr>
        <w:spacing w:after="200" w:line="276" w:lineRule="auto"/>
        <w:rPr>
          <w:rFonts w:ascii="Arial" w:eastAsiaTheme="minorHAnsi" w:hAnsi="Arial" w:cs="Arial"/>
          <w:b/>
          <w:i/>
          <w:color w:val="1F497D" w:themeColor="text2"/>
          <w:sz w:val="22"/>
          <w:szCs w:val="22"/>
          <w:u w:val="single"/>
          <w:lang w:val="en-US"/>
        </w:rPr>
      </w:pPr>
      <w:r w:rsidRPr="00F91001">
        <w:rPr>
          <w:rFonts w:ascii="Arial" w:eastAsiaTheme="minorHAnsi" w:hAnsi="Arial" w:cs="Arial"/>
          <w:b/>
          <w:i/>
          <w:color w:val="1F497D" w:themeColor="text2"/>
          <w:sz w:val="22"/>
          <w:szCs w:val="22"/>
          <w:u w:val="single"/>
          <w:lang w:val="en-US"/>
        </w:rPr>
        <w:t>Option 2: Meeting cancelled and rescheduled</w:t>
      </w:r>
      <w:r w:rsidR="00505BCC" w:rsidRPr="00F91001">
        <w:rPr>
          <w:rFonts w:ascii="Arial" w:eastAsiaTheme="minorHAnsi" w:hAnsi="Arial" w:cs="Arial"/>
          <w:b/>
          <w:i/>
          <w:color w:val="1F497D" w:themeColor="text2"/>
          <w:sz w:val="22"/>
          <w:szCs w:val="22"/>
          <w:u w:val="single"/>
          <w:lang w:val="en-US"/>
        </w:rPr>
        <w:t xml:space="preserve"> – Please delete this comment and the other option above before sending to the HCP.</w:t>
      </w:r>
    </w:p>
    <w:p w14:paraId="24D4EE58" w14:textId="77777777" w:rsidR="000C4F67" w:rsidRPr="00F91001" w:rsidRDefault="000C4F67" w:rsidP="000C4F67">
      <w:pPr>
        <w:spacing w:after="200" w:line="276" w:lineRule="auto"/>
        <w:rPr>
          <w:rFonts w:ascii="Arial" w:eastAsiaTheme="minorHAnsi" w:hAnsi="Arial" w:cs="Arial"/>
          <w:b/>
          <w:sz w:val="22"/>
          <w:szCs w:val="22"/>
          <w:lang w:val="en-US"/>
        </w:rPr>
      </w:pPr>
    </w:p>
    <w:p w14:paraId="211DAE55" w14:textId="77777777" w:rsidR="00B24839" w:rsidRPr="005437AE" w:rsidRDefault="00B24839" w:rsidP="00B24839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5437AE">
        <w:rPr>
          <w:rFonts w:ascii="Arial" w:eastAsiaTheme="minorHAnsi" w:hAnsi="Arial" w:cs="Arial"/>
          <w:sz w:val="22"/>
          <w:szCs w:val="22"/>
          <w:lang w:val="en-US"/>
        </w:rPr>
        <w:t>Ämne: Viktigt! Möte inställt.</w:t>
      </w:r>
    </w:p>
    <w:p w14:paraId="0AB5A862" w14:textId="77777777" w:rsidR="00B24839" w:rsidRPr="005437AE" w:rsidRDefault="00B24839" w:rsidP="00B24839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76095F3C" w14:textId="6CAD7DE8" w:rsidR="00B24839" w:rsidRPr="005437AE" w:rsidRDefault="00B24839" w:rsidP="00DE37D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5437AE">
        <w:rPr>
          <w:rFonts w:ascii="Arial" w:eastAsiaTheme="minorHAnsi" w:hAnsi="Arial" w:cs="Arial"/>
          <w:sz w:val="22"/>
          <w:szCs w:val="22"/>
          <w:lang w:val="en-US"/>
        </w:rPr>
        <w:t xml:space="preserve">Hej </w:t>
      </w:r>
      <w:r w:rsidR="00DE37DA" w:rsidRPr="005437AE">
        <w:rPr>
          <w:rFonts w:ascii="Arial" w:hAnsi="Arial" w:cs="Arial"/>
          <w:sz w:val="22"/>
          <w:szCs w:val="22"/>
          <w:lang w:val="en-US"/>
        </w:rPr>
        <w:t xml:space="preserve">&lt;&lt;Account_Title_Desc_GLBL&gt;&gt; &lt;&lt;Account_Sfx_Nm_GLBL&gt;&gt; </w:t>
      </w:r>
      <w:r w:rsidR="00DE37DA" w:rsidRPr="005437AE">
        <w:rPr>
          <w:rFonts w:ascii="Arial" w:hAnsi="Arial" w:cs="Arial"/>
          <w:sz w:val="22"/>
          <w:szCs w:val="22"/>
          <w:lang w:val="en-US" w:bidi="he-IL"/>
        </w:rPr>
        <w:t>&lt;&lt;A</w:t>
      </w:r>
      <w:r w:rsidR="00DE37DA" w:rsidRPr="005437AE">
        <w:rPr>
          <w:rFonts w:ascii="Arial" w:hAnsi="Arial" w:cs="Arial"/>
          <w:sz w:val="22"/>
          <w:szCs w:val="22"/>
          <w:lang w:val="en-US" w:bidi="he-IL"/>
        </w:rPr>
        <w:t>c</w:t>
      </w:r>
      <w:r w:rsidR="00DE37DA" w:rsidRPr="005437AE">
        <w:rPr>
          <w:rFonts w:ascii="Arial" w:hAnsi="Arial" w:cs="Arial"/>
          <w:sz w:val="22"/>
          <w:szCs w:val="22"/>
          <w:lang w:val="en-US" w:bidi="he-IL"/>
        </w:rPr>
        <w:t>count_LastName&gt;&gt;</w:t>
      </w:r>
      <w:r w:rsidRPr="005437AE">
        <w:rPr>
          <w:rFonts w:ascii="Arial" w:eastAsiaTheme="minorHAnsi" w:hAnsi="Arial" w:cs="Arial"/>
          <w:sz w:val="22"/>
          <w:szCs w:val="22"/>
          <w:lang w:val="en-US"/>
        </w:rPr>
        <w:t xml:space="preserve">, </w:t>
      </w:r>
    </w:p>
    <w:p w14:paraId="6097845F" w14:textId="47E20B18" w:rsidR="00B24839" w:rsidRPr="005437AE" w:rsidRDefault="00B24839" w:rsidP="00B24839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5437AE">
        <w:rPr>
          <w:rFonts w:ascii="Arial" w:eastAsiaTheme="minorHAnsi" w:hAnsi="Arial" w:cs="Arial"/>
          <w:sz w:val="22"/>
          <w:szCs w:val="22"/>
          <w:lang w:val="en-US"/>
        </w:rPr>
        <w:t xml:space="preserve">Vi måste tyvärr meddela att vi har blivit tvungna att boka om följande möte: </w:t>
      </w:r>
      <w:r w:rsidRPr="005437AE">
        <w:rPr>
          <w:rFonts w:ascii="Arial" w:eastAsiaTheme="minorHAnsi" w:hAnsi="Arial" w:cs="Arial"/>
          <w:sz w:val="22"/>
          <w:szCs w:val="22"/>
          <w:lang w:val="en-US"/>
        </w:rPr>
        <w:br/>
      </w:r>
      <w:r w:rsidR="00DE37DA" w:rsidRPr="005437AE">
        <w:rPr>
          <w:rFonts w:ascii="Arial" w:hAnsi="Arial" w:cs="Arial"/>
          <w:sz w:val="22"/>
          <w:szCs w:val="22"/>
          <w:lang w:val="en-US"/>
        </w:rPr>
        <w:t>&lt;&lt;Meeting_MERC_Name&gt;&gt;</w:t>
      </w:r>
      <w:r w:rsidR="00DE37DA" w:rsidRPr="005437AE">
        <w:rPr>
          <w:rFonts w:ascii="Arial" w:eastAsiaTheme="minorHAnsi" w:hAnsi="Arial" w:cs="Arial"/>
          <w:sz w:val="22"/>
          <w:szCs w:val="22"/>
          <w:lang w:val="en-US" w:bidi="he-IL"/>
        </w:rPr>
        <w:t xml:space="preserve"> i </w:t>
      </w:r>
      <w:r w:rsidR="00DE37DA" w:rsidRPr="005437AE">
        <w:rPr>
          <w:rFonts w:ascii="Arial" w:hAnsi="Arial" w:cs="Arial"/>
          <w:sz w:val="22"/>
          <w:szCs w:val="22"/>
          <w:lang w:val="en-US"/>
        </w:rPr>
        <w:fldChar w:fldCharType="begin"/>
      </w:r>
      <w:r w:rsidR="00DE37DA" w:rsidRPr="005437AE">
        <w:rPr>
          <w:rFonts w:ascii="Arial" w:hAnsi="Arial" w:cs="Arial"/>
          <w:sz w:val="22"/>
          <w:szCs w:val="22"/>
          <w:lang w:val="en-US"/>
        </w:rPr>
        <w:instrText xml:space="preserve"> IF "&lt;&lt;Meeting_MERC_Preferred_Venue_MERC&gt;&gt;"=""  "&lt;&lt;Meeting_MERC_Sourced_Venue_Name_MERC&gt;&gt;" "&lt;&lt;Mee</w:instrText>
      </w:r>
      <w:r w:rsidR="00DE37DA" w:rsidRPr="005437AE">
        <w:rPr>
          <w:rFonts w:ascii="Arial" w:hAnsi="Arial" w:cs="Arial"/>
          <w:sz w:val="22"/>
          <w:szCs w:val="22"/>
          <w:lang w:val="en-US"/>
        </w:rPr>
        <w:instrText>t</w:instrText>
      </w:r>
      <w:r w:rsidR="00DE37DA" w:rsidRPr="005437AE">
        <w:rPr>
          <w:rFonts w:ascii="Arial" w:hAnsi="Arial" w:cs="Arial"/>
          <w:sz w:val="22"/>
          <w:szCs w:val="22"/>
          <w:lang w:val="en-US"/>
        </w:rPr>
        <w:instrText xml:space="preserve">ing_MERC_Preferred_Venue_MERC&gt;&gt; " \* MERGEFORMAT  \* MERGEFORMAT </w:instrText>
      </w:r>
      <w:r w:rsidR="00DE37DA" w:rsidRPr="005437AE">
        <w:rPr>
          <w:rFonts w:ascii="Arial" w:hAnsi="Arial" w:cs="Arial"/>
          <w:sz w:val="22"/>
          <w:szCs w:val="22"/>
          <w:lang w:val="en-US"/>
        </w:rPr>
        <w:fldChar w:fldCharType="separate"/>
      </w:r>
      <w:r w:rsidR="00DE37DA" w:rsidRPr="005437AE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="00DE37DA" w:rsidRPr="005437AE">
        <w:rPr>
          <w:rFonts w:ascii="Arial" w:hAnsi="Arial" w:cs="Arial"/>
          <w:sz w:val="22"/>
          <w:szCs w:val="22"/>
          <w:lang w:val="en-US"/>
        </w:rPr>
        <w:fldChar w:fldCharType="end"/>
      </w:r>
      <w:r w:rsidR="00DE37DA" w:rsidRPr="005437AE">
        <w:rPr>
          <w:rFonts w:ascii="Arial" w:hAnsi="Arial" w:cs="Arial"/>
          <w:sz w:val="22"/>
          <w:szCs w:val="22"/>
          <w:lang w:val="en-US"/>
        </w:rPr>
        <w:t>&lt;&lt;Meeting_MERC_City_of_Meeting_MERC&gt;&gt;, &lt;&lt;Mee</w:t>
      </w:r>
      <w:r w:rsidR="00DE37DA" w:rsidRPr="005437AE">
        <w:rPr>
          <w:rFonts w:ascii="Arial" w:hAnsi="Arial" w:cs="Arial"/>
          <w:sz w:val="22"/>
          <w:szCs w:val="22"/>
          <w:lang w:val="en-US"/>
        </w:rPr>
        <w:t>t</w:t>
      </w:r>
      <w:r w:rsidR="00DE37DA" w:rsidRPr="005437AE">
        <w:rPr>
          <w:rFonts w:ascii="Arial" w:hAnsi="Arial" w:cs="Arial"/>
          <w:sz w:val="22"/>
          <w:szCs w:val="22"/>
          <w:lang w:val="en-US"/>
        </w:rPr>
        <w:t xml:space="preserve">ing_MERC_Start_Time_In_Meeting_Time_Zone&gt;&gt; - </w:t>
      </w:r>
      <w:r w:rsidR="00DE37DA" w:rsidRPr="005437AE">
        <w:rPr>
          <w:rFonts w:ascii="Arial" w:hAnsi="Arial" w:cs="Arial"/>
          <w:sz w:val="22"/>
          <w:szCs w:val="22"/>
          <w:lang w:val="en-IE"/>
        </w:rPr>
        <w:t>&lt;&lt;Mee</w:t>
      </w:r>
      <w:r w:rsidR="00DE37DA" w:rsidRPr="005437AE">
        <w:rPr>
          <w:rFonts w:ascii="Arial" w:hAnsi="Arial" w:cs="Arial"/>
          <w:sz w:val="22"/>
          <w:szCs w:val="22"/>
          <w:lang w:val="en-IE"/>
        </w:rPr>
        <w:t>t</w:t>
      </w:r>
      <w:r w:rsidR="00DE37DA" w:rsidRPr="005437AE">
        <w:rPr>
          <w:rFonts w:ascii="Arial" w:hAnsi="Arial" w:cs="Arial"/>
          <w:sz w:val="22"/>
          <w:szCs w:val="22"/>
          <w:lang w:val="en-IE"/>
        </w:rPr>
        <w:t>ing_MERC_End_Time_In_Meeting_Time_Zone_MERC&gt;&gt;</w:t>
      </w:r>
    </w:p>
    <w:p w14:paraId="5C61BCD0" w14:textId="3685EFA2" w:rsidR="00B24839" w:rsidRPr="005437AE" w:rsidRDefault="00B24839" w:rsidP="00B24839">
      <w:pPr>
        <w:rPr>
          <w:rFonts w:ascii="Arial" w:hAnsi="Arial" w:cs="Arial"/>
          <w:sz w:val="22"/>
          <w:szCs w:val="22"/>
          <w:lang w:val="sv-SE"/>
        </w:rPr>
      </w:pPr>
      <w:r w:rsidRPr="005437AE">
        <w:rPr>
          <w:rFonts w:ascii="Arial" w:eastAsiaTheme="minorHAnsi" w:hAnsi="Arial" w:cs="Arial"/>
          <w:sz w:val="22"/>
          <w:szCs w:val="22"/>
          <w:lang w:val="sv-SE"/>
        </w:rPr>
        <w:t>Det nya datumet är</w:t>
      </w:r>
      <w:r w:rsidR="00DE37DA" w:rsidRPr="005437AE">
        <w:rPr>
          <w:rFonts w:ascii="Arial" w:eastAsiaTheme="minorHAnsi" w:hAnsi="Arial" w:cs="Arial"/>
          <w:sz w:val="22"/>
          <w:szCs w:val="22"/>
          <w:lang w:val="sv-SE"/>
        </w:rPr>
        <w:t xml:space="preserve"> </w:t>
      </w:r>
      <w:r w:rsidR="00DE37DA" w:rsidRPr="005437AE">
        <w:rPr>
          <w:rFonts w:ascii="Arial" w:hAnsi="Arial" w:cs="Arial"/>
          <w:sz w:val="22"/>
          <w:szCs w:val="22"/>
          <w:lang w:val="es-AR"/>
        </w:rPr>
        <w:t>&lt;&lt;Form_</w:t>
      </w:r>
      <w:r w:rsidR="00DE37DA" w:rsidRPr="005437AE">
        <w:rPr>
          <w:rFonts w:ascii="Arial" w:eastAsiaTheme="minorHAnsi" w:hAnsi="Arial" w:cs="Arial"/>
          <w:sz w:val="22"/>
          <w:szCs w:val="22"/>
          <w:lang w:val="de-DE"/>
        </w:rPr>
        <w:t xml:space="preserve"> newdate</w:t>
      </w:r>
      <w:r w:rsidR="00DE37DA" w:rsidRPr="005437AE">
        <w:rPr>
          <w:rFonts w:ascii="Arial" w:hAnsi="Arial" w:cs="Arial"/>
          <w:sz w:val="22"/>
          <w:szCs w:val="22"/>
          <w:lang w:val="es-AR"/>
        </w:rPr>
        <w:t>&gt;&gt;.</w:t>
      </w:r>
    </w:p>
    <w:p w14:paraId="78636273" w14:textId="77777777" w:rsidR="00B24839" w:rsidRPr="005437AE" w:rsidRDefault="00B24839" w:rsidP="00B24839">
      <w:pPr>
        <w:rPr>
          <w:rFonts w:ascii="Arial" w:hAnsi="Arial" w:cs="Arial"/>
          <w:sz w:val="22"/>
          <w:szCs w:val="22"/>
          <w:lang w:val="sv-SE"/>
        </w:rPr>
      </w:pPr>
    </w:p>
    <w:p w14:paraId="70A53F95" w14:textId="77777777" w:rsidR="00B24839" w:rsidRPr="005437AE" w:rsidRDefault="00B24839" w:rsidP="00B24839">
      <w:pPr>
        <w:rPr>
          <w:rFonts w:ascii="Arial" w:eastAsiaTheme="minorHAnsi" w:hAnsi="Arial" w:cs="Arial"/>
          <w:sz w:val="22"/>
          <w:szCs w:val="22"/>
          <w:lang w:val="sv-SE"/>
        </w:rPr>
      </w:pPr>
      <w:r w:rsidRPr="005437AE">
        <w:rPr>
          <w:rFonts w:ascii="Arial" w:eastAsiaTheme="minorHAnsi" w:hAnsi="Arial" w:cs="Arial"/>
          <w:sz w:val="22"/>
          <w:szCs w:val="22"/>
          <w:lang w:val="sv-SE"/>
        </w:rPr>
        <w:t>Vi ber så mycket om ursäkt för eventuella besvär detta orsakar dig men hoppas att du har möjlighet att delta vid mötet ändå.</w:t>
      </w:r>
    </w:p>
    <w:p w14:paraId="2FBE08DA" w14:textId="0E852726" w:rsidR="00B24839" w:rsidRPr="005437AE" w:rsidRDefault="00B24839" w:rsidP="00B24839">
      <w:pPr>
        <w:rPr>
          <w:rFonts w:ascii="Arial" w:hAnsi="Arial" w:cs="Arial"/>
          <w:sz w:val="22"/>
          <w:szCs w:val="22"/>
          <w:highlight w:val="yellow"/>
          <w:lang w:val="sv-SE"/>
        </w:rPr>
      </w:pPr>
      <w:r w:rsidRPr="005437AE">
        <w:rPr>
          <w:rFonts w:ascii="Arial" w:eastAsiaTheme="minorHAnsi" w:hAnsi="Arial" w:cs="Arial"/>
          <w:sz w:val="22"/>
          <w:szCs w:val="22"/>
          <w:lang w:val="sv-SE"/>
        </w:rPr>
        <w:t xml:space="preserve"> </w:t>
      </w:r>
    </w:p>
    <w:p w14:paraId="286672F5" w14:textId="77777777" w:rsidR="00B24839" w:rsidRPr="005437AE" w:rsidRDefault="00B24839" w:rsidP="00B24839">
      <w:pPr>
        <w:rPr>
          <w:rFonts w:ascii="Arial" w:hAnsi="Arial" w:cs="Arial"/>
          <w:sz w:val="22"/>
          <w:szCs w:val="22"/>
          <w:lang w:val="sv-SE"/>
        </w:rPr>
      </w:pPr>
      <w:r w:rsidRPr="005437AE">
        <w:rPr>
          <w:rFonts w:ascii="Arial" w:hAnsi="Arial" w:cs="Arial"/>
          <w:sz w:val="22"/>
          <w:szCs w:val="22"/>
          <w:lang w:val="sv-SE"/>
        </w:rPr>
        <w:t>Om du har några frågor, tveka inte att kontakta oss. Vi hjälper dig gärna.</w:t>
      </w:r>
    </w:p>
    <w:p w14:paraId="7D54D9B9" w14:textId="77777777" w:rsidR="00B24839" w:rsidRPr="005437AE" w:rsidRDefault="00B24839" w:rsidP="00B24839">
      <w:pPr>
        <w:rPr>
          <w:rFonts w:ascii="Arial" w:hAnsi="Arial" w:cs="Arial"/>
          <w:sz w:val="22"/>
          <w:szCs w:val="22"/>
          <w:lang w:val="sv-SE"/>
        </w:rPr>
      </w:pPr>
    </w:p>
    <w:p w14:paraId="3B317B4E" w14:textId="77777777" w:rsidR="00B24839" w:rsidRPr="00F91001" w:rsidRDefault="00B24839" w:rsidP="00B24839">
      <w:pPr>
        <w:rPr>
          <w:rFonts w:ascii="Arial" w:hAnsi="Arial" w:cs="Arial"/>
          <w:b/>
          <w:sz w:val="22"/>
          <w:szCs w:val="22"/>
          <w:lang w:val="sv-SE"/>
        </w:rPr>
      </w:pPr>
    </w:p>
    <w:p w14:paraId="745424CB" w14:textId="77777777" w:rsidR="00B24839" w:rsidRPr="00ED145C" w:rsidRDefault="00B24839" w:rsidP="00B24839">
      <w:pPr>
        <w:rPr>
          <w:rFonts w:ascii="Arial" w:hAnsi="Arial" w:cs="Arial"/>
          <w:sz w:val="22"/>
          <w:szCs w:val="22"/>
          <w:lang w:val="sv-SE"/>
        </w:rPr>
      </w:pPr>
      <w:r w:rsidRPr="00ED145C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5B146832" w14:textId="77777777" w:rsidR="00B24839" w:rsidRPr="00ED145C" w:rsidRDefault="00B24839" w:rsidP="00B24839">
      <w:pPr>
        <w:rPr>
          <w:rFonts w:ascii="Arial" w:hAnsi="Arial" w:cs="Arial"/>
          <w:sz w:val="22"/>
          <w:szCs w:val="22"/>
          <w:lang w:val="sv-SE"/>
        </w:rPr>
      </w:pPr>
      <w:r w:rsidRPr="00ED145C">
        <w:rPr>
          <w:rFonts w:ascii="Arial" w:hAnsi="Arial" w:cs="Arial"/>
          <w:sz w:val="22"/>
          <w:szCs w:val="22"/>
          <w:lang w:val="sv-SE"/>
        </w:rPr>
        <w:t xml:space="preserve">Med vänliga hälsningar, </w:t>
      </w:r>
    </w:p>
    <w:p w14:paraId="38EE27F2" w14:textId="77777777" w:rsidR="00B24839" w:rsidRPr="00F91001" w:rsidRDefault="00B24839" w:rsidP="00B24839">
      <w:pPr>
        <w:rPr>
          <w:rFonts w:ascii="Arial" w:hAnsi="Arial" w:cs="Arial"/>
          <w:b/>
          <w:sz w:val="22"/>
          <w:szCs w:val="22"/>
          <w:highlight w:val="yellow"/>
          <w:lang w:val="sv-SE"/>
        </w:rPr>
      </w:pPr>
    </w:p>
    <w:p w14:paraId="4BB6E9F0" w14:textId="77777777" w:rsidR="00DE37DA" w:rsidRPr="00F91001" w:rsidRDefault="00DE37DA" w:rsidP="00DE37DA">
      <w:pPr>
        <w:pStyle w:val="Adresse"/>
        <w:rPr>
          <w:szCs w:val="22"/>
        </w:rPr>
      </w:pPr>
      <w:r w:rsidRPr="00F91001">
        <w:rPr>
          <w:szCs w:val="22"/>
        </w:rPr>
        <w:t xml:space="preserve">&lt;&lt;User_Name&gt;&gt;  </w:t>
      </w:r>
    </w:p>
    <w:p w14:paraId="4640D91D" w14:textId="77777777" w:rsidR="00B24839" w:rsidRDefault="00B24839" w:rsidP="00B24839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p w14:paraId="40D603A1" w14:textId="5044FE6E" w:rsidR="00B24839" w:rsidRPr="00205EC7" w:rsidRDefault="005039A4" w:rsidP="00B24839">
      <w:pPr>
        <w:widowControl w:val="0"/>
        <w:jc w:val="both"/>
        <w:rPr>
          <w:rFonts w:ascii="Arial" w:hAnsi="Arial" w:cs="Arial"/>
          <w:b/>
          <w:sz w:val="22"/>
          <w:szCs w:val="22"/>
          <w:lang w:eastAsia="it-IT"/>
        </w:rPr>
      </w:pPr>
      <w:r>
        <w:rPr>
          <w:rFonts w:ascii="Arial" w:hAnsi="Arial" w:cs="Arial"/>
          <w:b/>
          <w:sz w:val="22"/>
          <w:szCs w:val="22"/>
          <w:lang w:val="en-US" w:eastAsia="it-IT"/>
        </w:rPr>
        <w:t>Lilly Customer Meeting S</w:t>
      </w:r>
      <w:r w:rsidR="00B24839" w:rsidRPr="00205EC7">
        <w:rPr>
          <w:rFonts w:ascii="Arial" w:hAnsi="Arial" w:cs="Arial"/>
          <w:b/>
          <w:sz w:val="22"/>
          <w:szCs w:val="22"/>
          <w:lang w:val="en-US" w:eastAsia="it-IT"/>
        </w:rPr>
        <w:t>ervice</w:t>
      </w:r>
      <w:r>
        <w:rPr>
          <w:rFonts w:ascii="Arial" w:hAnsi="Arial" w:cs="Arial"/>
          <w:b/>
          <w:sz w:val="22"/>
          <w:szCs w:val="22"/>
          <w:lang w:val="en-US" w:eastAsia="it-IT"/>
        </w:rPr>
        <w:t>s</w:t>
      </w:r>
    </w:p>
    <w:p w14:paraId="6D560603" w14:textId="77777777" w:rsidR="00B24839" w:rsidRDefault="00B24839" w:rsidP="00B24839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183188B8" w14:textId="20EB2F12" w:rsidR="00B24839" w:rsidRPr="00205EC7" w:rsidRDefault="00B24839" w:rsidP="00B2483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Tel: </w:t>
      </w:r>
      <w:r w:rsidR="00DE37DA">
        <w:rPr>
          <w:rFonts w:ascii="Arial" w:hAnsi="Arial" w:cs="Arial"/>
          <w:sz w:val="22"/>
          <w:szCs w:val="22"/>
          <w:lang w:val="it-IT"/>
        </w:rPr>
        <w:t>08-593 665 55</w:t>
      </w:r>
    </w:p>
    <w:p w14:paraId="3F56B66A" w14:textId="77777777" w:rsidR="00B24839" w:rsidRPr="00205EC7" w:rsidRDefault="00B24839" w:rsidP="00B2483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Email: </w:t>
      </w:r>
      <w:r w:rsidRPr="00205EC7">
        <w:rPr>
          <w:rFonts w:ascii="Arial" w:hAnsi="Arial" w:cs="Arial"/>
          <w:sz w:val="22"/>
          <w:szCs w:val="22"/>
          <w:lang w:val="it-IT"/>
        </w:rPr>
        <w:t>Lilly_Sverige_CMS@lilly.com</w:t>
      </w:r>
    </w:p>
    <w:p w14:paraId="24D4EE66" w14:textId="77777777" w:rsidR="00E71334" w:rsidRPr="00B24839" w:rsidRDefault="00E71334">
      <w:pPr>
        <w:pStyle w:val="BodyText"/>
        <w:rPr>
          <w:lang w:val="en-US"/>
        </w:rPr>
      </w:pPr>
    </w:p>
    <w:sectPr w:rsidR="00E71334" w:rsidRPr="00B248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A68B5" w14:textId="77777777" w:rsidR="00FB13FB" w:rsidRDefault="00FB13FB">
      <w:r>
        <w:separator/>
      </w:r>
    </w:p>
  </w:endnote>
  <w:endnote w:type="continuationSeparator" w:id="0">
    <w:p w14:paraId="33FEE36A" w14:textId="77777777" w:rsidR="00FB13FB" w:rsidRDefault="00FB1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7749A" w14:textId="77777777" w:rsidR="001341A0" w:rsidRDefault="001341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A46E0" w14:textId="77777777" w:rsidR="009276B5" w:rsidRDefault="009276B5" w:rsidP="009276B5">
    <w:pPr>
      <w:pStyle w:val="Footer"/>
      <w:jc w:val="right"/>
      <w:rPr>
        <w:sz w:val="20"/>
      </w:rPr>
    </w:pPr>
    <w:r>
      <w:rPr>
        <w:rFonts w:ascii="Arial" w:hAnsi="Arial" w:cs="Arial"/>
        <w:sz w:val="18"/>
        <w:szCs w:val="18"/>
      </w:rPr>
      <w:t>&lt;&lt;Account_</w:t>
    </w:r>
    <w:r w:rsidRPr="00AD5C82">
      <w:rPr>
        <w:rFonts w:ascii="Arial" w:hAnsi="Arial" w:cs="Arial"/>
        <w:sz w:val="18"/>
        <w:szCs w:val="18"/>
      </w:rPr>
      <w:t>Name&gt;&gt; - &lt;&lt;Account_Cust_Id_GLBL&gt;&gt;</w:t>
    </w:r>
  </w:p>
  <w:p w14:paraId="24D4EE6E" w14:textId="77777777" w:rsidR="00E137C2" w:rsidRDefault="00E137C2">
    <w:pPr>
      <w:pStyle w:val="Footer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8D205" w14:textId="77777777" w:rsidR="001341A0" w:rsidRDefault="001341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70767" w14:textId="77777777" w:rsidR="00FB13FB" w:rsidRDefault="00FB13FB">
      <w:r>
        <w:separator/>
      </w:r>
    </w:p>
  </w:footnote>
  <w:footnote w:type="continuationSeparator" w:id="0">
    <w:p w14:paraId="5F8367B0" w14:textId="77777777" w:rsidR="00FB13FB" w:rsidRDefault="00FB13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F9A83" w14:textId="77777777" w:rsidR="001341A0" w:rsidRDefault="001341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4EE6D" w14:textId="29B6779C" w:rsidR="00E137C2" w:rsidRDefault="00C56827" w:rsidP="00C56827">
    <w:pPr>
      <w:pStyle w:val="Address"/>
      <w:tabs>
        <w:tab w:val="center" w:pos="8718"/>
      </w:tabs>
      <w:spacing w:before="60"/>
      <w:ind w:right="-728" w:firstLine="1278"/>
    </w:pPr>
    <w:r w:rsidRPr="00E71E0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82827BF" wp14:editId="3EB94E12">
          <wp:simplePos x="0" y="0"/>
          <wp:positionH relativeFrom="page">
            <wp:posOffset>5890895</wp:posOffset>
          </wp:positionH>
          <wp:positionV relativeFrom="page">
            <wp:posOffset>472440</wp:posOffset>
          </wp:positionV>
          <wp:extent cx="1162050" cy="63373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1E0D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7BC80F" wp14:editId="4773C0D4">
              <wp:simplePos x="0" y="0"/>
              <wp:positionH relativeFrom="column">
                <wp:posOffset>4718877</wp:posOffset>
              </wp:positionH>
              <wp:positionV relativeFrom="paragraph">
                <wp:posOffset>705485</wp:posOffset>
              </wp:positionV>
              <wp:extent cx="1674495" cy="16383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4495" cy="163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CDBDE79" w14:textId="77777777" w:rsidR="00E71E0D" w:rsidRPr="00470EE6" w:rsidRDefault="00E71E0D" w:rsidP="00E71E0D">
                          <w:pPr>
                            <w:ind w:right="213"/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  <w:r w:rsidRPr="00470EE6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Eli Lilly Sweden AB</w:t>
                          </w:r>
                        </w:p>
                        <w:p w14:paraId="09F28EB1" w14:textId="77777777" w:rsidR="00E71E0D" w:rsidRPr="00C56827" w:rsidRDefault="00E71E0D" w:rsidP="001341A0">
                          <w:pPr>
                            <w:spacing w:before="240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C56827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Box 721</w:t>
                          </w:r>
                        </w:p>
                        <w:p w14:paraId="3958E1C3" w14:textId="77777777" w:rsidR="00E71E0D" w:rsidRPr="00C56827" w:rsidRDefault="00E71E0D" w:rsidP="001341A0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C56827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169 27 Solna</w:t>
                          </w:r>
                        </w:p>
                        <w:p w14:paraId="27005B2D" w14:textId="7A0D7C41" w:rsidR="00D67540" w:rsidRPr="00C56827" w:rsidRDefault="00D67540" w:rsidP="001341A0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C56827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  <w:t>Sweden</w:t>
                          </w:r>
                        </w:p>
                        <w:p w14:paraId="21D9B7EE" w14:textId="77777777" w:rsidR="00E71E0D" w:rsidRPr="00C56827" w:rsidRDefault="00E71E0D" w:rsidP="001341A0">
                          <w:pPr>
                            <w:ind w:right="359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</w:pPr>
                          <w:r w:rsidRPr="00C56827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  <w:t>+46 8 737 88 00</w:t>
                          </w:r>
                        </w:p>
                        <w:p w14:paraId="03CCF328" w14:textId="77777777" w:rsidR="00E71E0D" w:rsidRPr="001341A0" w:rsidRDefault="00ED145C" w:rsidP="001341A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hyperlink r:id="rId2" w:history="1">
                            <w:r w:rsidR="00E71E0D" w:rsidRPr="001341A0">
                              <w:rPr>
                                <w:rFonts w:ascii="DIN-Bold" w:hAnsi="DIN-Bold"/>
                                <w:sz w:val="16"/>
                                <w:szCs w:val="16"/>
                              </w:rPr>
                              <w:t>http://www.lilly.se/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71.55pt;margin-top:55.55pt;width:131.85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" filled="f" stroked="f">
              <v:path arrowok="t"/>
              <v:textbox>
                <w:txbxContent>
                  <w:p w14:paraId="2CDBDE79" w14:textId="77777777" w:rsidR="00E71E0D" w:rsidRPr="00470EE6" w:rsidRDefault="00E71E0D" w:rsidP="00E71E0D">
                    <w:pPr>
                      <w:ind w:right="213"/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</w:pPr>
                    <w:r w:rsidRPr="00470EE6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>Eli Li</w:t>
                    </w:r>
                    <w:bookmarkStart w:id="1" w:name="_GoBack"/>
                    <w:bookmarkEnd w:id="1"/>
                    <w:r w:rsidRPr="00470EE6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>lly Sweden AB</w:t>
                    </w:r>
                  </w:p>
                  <w:p w14:paraId="09F28EB1" w14:textId="77777777" w:rsidR="00E71E0D" w:rsidRPr="00C56827" w:rsidRDefault="00E71E0D" w:rsidP="001341A0">
                    <w:pPr>
                      <w:spacing w:before="240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C56827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Box 721</w:t>
                    </w:r>
                  </w:p>
                  <w:p w14:paraId="3958E1C3" w14:textId="77777777" w:rsidR="00E71E0D" w:rsidRPr="00C56827" w:rsidRDefault="00E71E0D" w:rsidP="001341A0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C56827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169 27 Solna</w:t>
                    </w:r>
                  </w:p>
                  <w:p w14:paraId="27005B2D" w14:textId="7A0D7C41" w:rsidR="00D67540" w:rsidRPr="00C56827" w:rsidRDefault="00D67540" w:rsidP="001341A0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</w:pPr>
                    <w:r w:rsidRPr="00C56827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  <w:t>Sweden</w:t>
                    </w:r>
                  </w:p>
                  <w:p w14:paraId="21D9B7EE" w14:textId="77777777" w:rsidR="00E71E0D" w:rsidRPr="00C56827" w:rsidRDefault="00E71E0D" w:rsidP="001341A0">
                    <w:pPr>
                      <w:ind w:right="359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</w:pPr>
                    <w:r w:rsidRPr="00C56827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  <w:t>+46 8 737 88 00</w:t>
                    </w:r>
                  </w:p>
                  <w:p w14:paraId="03CCF328" w14:textId="77777777" w:rsidR="00E71E0D" w:rsidRPr="001341A0" w:rsidRDefault="001341A0" w:rsidP="001341A0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hyperlink r:id="rId3" w:history="1">
                      <w:r w:rsidR="00E71E0D" w:rsidRPr="001341A0">
                        <w:rPr>
                          <w:rFonts w:ascii="DIN-Bold" w:hAnsi="DIN-Bold"/>
                          <w:sz w:val="16"/>
                          <w:szCs w:val="16"/>
                        </w:rPr>
                        <w:t>http://www.lilly.se/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878D9" w14:textId="77777777" w:rsidR="001341A0" w:rsidRDefault="001341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97A1D"/>
    <w:multiLevelType w:val="hybridMultilevel"/>
    <w:tmpl w:val="DD967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0A0F"/>
    <w:rsid w:val="00021115"/>
    <w:rsid w:val="00045BB0"/>
    <w:rsid w:val="00062153"/>
    <w:rsid w:val="000C4F67"/>
    <w:rsid w:val="000D3FF5"/>
    <w:rsid w:val="00101C41"/>
    <w:rsid w:val="001341A0"/>
    <w:rsid w:val="0017100C"/>
    <w:rsid w:val="001B3894"/>
    <w:rsid w:val="002C4323"/>
    <w:rsid w:val="00305F71"/>
    <w:rsid w:val="003064A6"/>
    <w:rsid w:val="00327D44"/>
    <w:rsid w:val="00347959"/>
    <w:rsid w:val="003913A7"/>
    <w:rsid w:val="003A2DC7"/>
    <w:rsid w:val="003B3DF1"/>
    <w:rsid w:val="003D7270"/>
    <w:rsid w:val="003F059E"/>
    <w:rsid w:val="003F702C"/>
    <w:rsid w:val="004220EA"/>
    <w:rsid w:val="004464FD"/>
    <w:rsid w:val="00492C3D"/>
    <w:rsid w:val="004A7F1D"/>
    <w:rsid w:val="004B4677"/>
    <w:rsid w:val="005039A4"/>
    <w:rsid w:val="00503FDB"/>
    <w:rsid w:val="00505BCC"/>
    <w:rsid w:val="005437AE"/>
    <w:rsid w:val="006230EF"/>
    <w:rsid w:val="006D141E"/>
    <w:rsid w:val="00701F56"/>
    <w:rsid w:val="00732C20"/>
    <w:rsid w:val="0078203A"/>
    <w:rsid w:val="007A5A30"/>
    <w:rsid w:val="007F7886"/>
    <w:rsid w:val="008E65C2"/>
    <w:rsid w:val="008F344F"/>
    <w:rsid w:val="009276B5"/>
    <w:rsid w:val="009374CD"/>
    <w:rsid w:val="00956D6C"/>
    <w:rsid w:val="00974409"/>
    <w:rsid w:val="00994646"/>
    <w:rsid w:val="009D7222"/>
    <w:rsid w:val="009E3145"/>
    <w:rsid w:val="00A50E37"/>
    <w:rsid w:val="00B05023"/>
    <w:rsid w:val="00B14E04"/>
    <w:rsid w:val="00B24839"/>
    <w:rsid w:val="00B308F0"/>
    <w:rsid w:val="00B51E38"/>
    <w:rsid w:val="00BC415F"/>
    <w:rsid w:val="00BD3DD4"/>
    <w:rsid w:val="00C56827"/>
    <w:rsid w:val="00C5737C"/>
    <w:rsid w:val="00C76AD2"/>
    <w:rsid w:val="00C97C1F"/>
    <w:rsid w:val="00CC4DF7"/>
    <w:rsid w:val="00CF16DB"/>
    <w:rsid w:val="00D57BDC"/>
    <w:rsid w:val="00D60C21"/>
    <w:rsid w:val="00D60ED2"/>
    <w:rsid w:val="00D67540"/>
    <w:rsid w:val="00DA6F74"/>
    <w:rsid w:val="00DC5C86"/>
    <w:rsid w:val="00DE37DA"/>
    <w:rsid w:val="00E137C2"/>
    <w:rsid w:val="00E71334"/>
    <w:rsid w:val="00E71E0D"/>
    <w:rsid w:val="00EA3944"/>
    <w:rsid w:val="00ED145C"/>
    <w:rsid w:val="00F91001"/>
    <w:rsid w:val="00FB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24D4EE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paragraph" w:customStyle="1" w:styleId="Adresse">
    <w:name w:val="Adresse"/>
    <w:basedOn w:val="Normal"/>
    <w:qFormat/>
    <w:rsid w:val="00C76AD2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paragraph" w:customStyle="1" w:styleId="Adresse">
    <w:name w:val="Adresse"/>
    <w:basedOn w:val="Normal"/>
    <w:qFormat/>
    <w:rsid w:val="00C76AD2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lly.se/" TargetMode="External"/><Relationship Id="rId2" Type="http://schemas.openxmlformats.org/officeDocument/2006/relationships/hyperlink" Target="http://www.lilly.se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CA30BAE04549A0C881271EDD6907" ma:contentTypeVersion="4" ma:contentTypeDescription="Create a new document." ma:contentTypeScope="" ma:versionID="5fa34c4da719f4cf7e3eaf4b905eb5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44776cb2faf99a0d8dc5c792be6c58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4bcf46b4-9c82-4571-87ae-2801b8b51bf1}" ma:internalName="TaxCatchAll" ma:showField="CatchAllData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4bcf46b4-9c82-4571-87ae-2801b8b51bf1}" ma:internalName="TaxCatchAllLabel" ma:readOnly="true" ma:showField="CatchAllDataLabel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F34DCB-A4B4-4054-B700-6042889E653E}"/>
</file>

<file path=customXml/itemProps2.xml><?xml version="1.0" encoding="utf-8"?>
<ds:datastoreItem xmlns:ds="http://schemas.openxmlformats.org/officeDocument/2006/customXml" ds:itemID="{DCD1894B-F427-4B64-8119-1B84AB044633}"/>
</file>

<file path=customXml/itemProps3.xml><?xml version="1.0" encoding="utf-8"?>
<ds:datastoreItem xmlns:ds="http://schemas.openxmlformats.org/officeDocument/2006/customXml" ds:itemID="{801EAA45-9C27-4F0D-897D-F79157C282CB}"/>
</file>

<file path=customXml/itemProps4.xml><?xml version="1.0" encoding="utf-8"?>
<ds:datastoreItem xmlns:ds="http://schemas.openxmlformats.org/officeDocument/2006/customXml" ds:itemID="{84633DE7-114A-433D-B91B-16DAE45A4C36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377</TotalTime>
  <Pages>2</Pages>
  <Words>190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Sofia Lasson</cp:lastModifiedBy>
  <cp:revision>18</cp:revision>
  <cp:lastPrinted>2014-04-11T14:55:00Z</cp:lastPrinted>
  <dcterms:created xsi:type="dcterms:W3CDTF">2014-08-12T15:10:00Z</dcterms:created>
  <dcterms:modified xsi:type="dcterms:W3CDTF">2014-08-14T15:54:00Z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0x0101008061CA30BAE04549A0C881271EDD6907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