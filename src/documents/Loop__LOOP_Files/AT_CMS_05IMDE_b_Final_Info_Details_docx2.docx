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0F31BC" w14:textId="77777777" w:rsidR="001F285D" w:rsidRPr="001613FC" w:rsidRDefault="001F285D" w:rsidP="001F285D">
      <w:pPr>
        <w:jc w:val="center"/>
        <w:rPr>
          <w:rFonts w:ascii="Arial" w:hAnsi="Arial" w:cs="Arial"/>
          <w:b/>
          <w:sz w:val="22"/>
          <w:szCs w:val="22"/>
          <w:lang w:val="de-DE"/>
        </w:rPr>
      </w:pPr>
      <w:r w:rsidRPr="001613FC">
        <w:rPr>
          <w:rFonts w:ascii="Arial" w:hAnsi="Arial" w:cs="Arial"/>
          <w:b/>
          <w:sz w:val="22"/>
          <w:szCs w:val="22"/>
          <w:lang w:val="de-DE"/>
        </w:rPr>
        <w:t>Veranstaltungsinformationen</w:t>
      </w:r>
    </w:p>
    <w:p w14:paraId="10F4297B" w14:textId="77777777" w:rsidR="001F285D" w:rsidRPr="001613FC" w:rsidRDefault="001F285D" w:rsidP="001F285D">
      <w:pPr>
        <w:rPr>
          <w:rFonts w:ascii="Arial" w:hAnsi="Arial" w:cs="Arial"/>
          <w:b/>
          <w:sz w:val="22"/>
          <w:szCs w:val="22"/>
          <w:lang w:val="de-DE"/>
        </w:rPr>
      </w:pPr>
    </w:p>
    <w:p w14:paraId="42661A04" w14:textId="77777777" w:rsidR="00BA0426" w:rsidRDefault="00BA0426" w:rsidP="001F285D">
      <w:pPr>
        <w:rPr>
          <w:rFonts w:ascii="Arial" w:hAnsi="Arial" w:cs="Arial"/>
          <w:b/>
          <w:sz w:val="22"/>
          <w:szCs w:val="22"/>
          <w:lang w:val="de-DE"/>
        </w:rPr>
      </w:pPr>
      <w:r w:rsidRPr="00BA0426">
        <w:rPr>
          <w:rFonts w:ascii="Arial" w:hAnsi="Arial" w:cs="Arial"/>
          <w:b/>
          <w:sz w:val="22"/>
          <w:szCs w:val="22"/>
          <w:lang w:val="de-DE"/>
        </w:rPr>
        <w:t>Kongressort</w:t>
      </w:r>
    </w:p>
    <w:p w14:paraId="3C8FEB44" w14:textId="6200D21C" w:rsidR="001F285D" w:rsidRPr="00BA0426" w:rsidRDefault="001F285D" w:rsidP="001F285D">
      <w:pPr>
        <w:rPr>
          <w:rFonts w:ascii="Arial" w:hAnsi="Arial" w:cs="Arial"/>
          <w:b/>
          <w:sz w:val="22"/>
          <w:szCs w:val="22"/>
          <w:lang w:val="en-US"/>
        </w:rPr>
      </w:pPr>
      <w:r w:rsidRPr="00BA0426">
        <w:rPr>
          <w:rFonts w:ascii="Arial" w:hAnsi="Arial" w:cs="Arial"/>
          <w:b/>
          <w:sz w:val="22"/>
          <w:szCs w:val="22"/>
          <w:lang w:val="de-DE"/>
        </w:rPr>
        <w:fldChar w:fldCharType="begin"/>
      </w:r>
      <w:r w:rsidRPr="00BA0426">
        <w:rPr>
          <w:rFonts w:ascii="Arial" w:hAnsi="Arial" w:cs="Arial"/>
          <w:b/>
          <w:sz w:val="22"/>
          <w:szCs w:val="22"/>
          <w:lang w:val="de-DE"/>
        </w:rPr>
        <w:instrText xml:space="preserve"> </w:instrText>
      </w:r>
      <w:r w:rsidRPr="00BA0426">
        <w:rPr>
          <w:rFonts w:ascii="Arial" w:hAnsi="Arial" w:cs="Arial"/>
          <w:b/>
          <w:sz w:val="22"/>
          <w:szCs w:val="22"/>
          <w:lang w:val="en-US"/>
        </w:rPr>
        <w:instrText>IF "&lt;&lt;Meeting_MERC_Preferred_Venue_MERC&gt;&gt;"=""  "&lt;&lt;Meeting_MERC_Sourced_Venue_Name_MERC&gt;&gt;</w:instrText>
      </w:r>
    </w:p>
    <w:p w14:paraId="78416B44" w14:textId="77777777" w:rsidR="001F285D" w:rsidRPr="00BA0426" w:rsidRDefault="001F285D" w:rsidP="001F285D">
      <w:pPr>
        <w:rPr>
          <w:rFonts w:ascii="Arial" w:hAnsi="Arial" w:cs="Arial"/>
          <w:b/>
          <w:sz w:val="22"/>
          <w:szCs w:val="22"/>
          <w:lang w:val="en-US"/>
        </w:rPr>
      </w:pPr>
      <w:r w:rsidRPr="00BA0426">
        <w:rPr>
          <w:rFonts w:ascii="Arial" w:hAnsi="Arial" w:cs="Arial"/>
          <w:b/>
          <w:sz w:val="22"/>
          <w:szCs w:val="22"/>
          <w:lang w:val="en-US"/>
        </w:rPr>
        <w:instrText>&lt;&lt;Meeting_MERC_Sourced_Venue_Addr1_MERC&gt;&gt;</w:instrText>
      </w:r>
    </w:p>
    <w:p w14:paraId="00BCFF33" w14:textId="77777777" w:rsidR="001F285D" w:rsidRPr="00BA0426" w:rsidRDefault="001F285D" w:rsidP="001F285D">
      <w:pPr>
        <w:rPr>
          <w:rFonts w:ascii="Arial" w:hAnsi="Arial" w:cs="Arial"/>
          <w:b/>
          <w:sz w:val="22"/>
          <w:szCs w:val="22"/>
          <w:lang w:val="en-US"/>
        </w:rPr>
      </w:pPr>
      <w:r w:rsidRPr="00BA0426">
        <w:rPr>
          <w:rFonts w:ascii="Arial" w:hAnsi="Arial" w:cs="Arial"/>
          <w:b/>
          <w:sz w:val="22"/>
          <w:szCs w:val="22"/>
          <w:lang w:val="en-US"/>
        </w:rPr>
        <w:instrText>&lt;&lt;Meeting_MERC_Sourced_Venue_Addr_2_MERC&gt;&gt;</w:instrText>
      </w:r>
    </w:p>
    <w:p w14:paraId="6D9705CA" w14:textId="77777777" w:rsidR="001F285D" w:rsidRPr="00BA0426" w:rsidRDefault="001F285D" w:rsidP="001F285D">
      <w:pPr>
        <w:rPr>
          <w:rFonts w:ascii="Arial" w:hAnsi="Arial" w:cs="Arial"/>
          <w:b/>
          <w:sz w:val="22"/>
          <w:szCs w:val="22"/>
          <w:lang w:val="en-US"/>
        </w:rPr>
      </w:pPr>
      <w:r w:rsidRPr="00BA0426">
        <w:rPr>
          <w:rFonts w:ascii="Arial" w:hAnsi="Arial" w:cs="Arial"/>
          <w:b/>
          <w:sz w:val="22"/>
          <w:szCs w:val="22"/>
          <w:lang w:val="en-US"/>
        </w:rPr>
        <w:instrText>&lt;&lt;Meeting_MERC_Sourced_Venue_Postal_Code_MERC&gt;&gt;</w:instrText>
      </w:r>
    </w:p>
    <w:p w14:paraId="55C6146A" w14:textId="77777777" w:rsidR="001F285D" w:rsidRPr="00BA0426" w:rsidRDefault="001F285D" w:rsidP="001F285D">
      <w:pPr>
        <w:rPr>
          <w:rFonts w:ascii="Arial" w:hAnsi="Arial" w:cs="Arial"/>
          <w:b/>
          <w:sz w:val="22"/>
          <w:szCs w:val="22"/>
          <w:lang w:val="en-US"/>
        </w:rPr>
      </w:pPr>
      <w:r w:rsidRPr="00BA0426">
        <w:rPr>
          <w:rFonts w:ascii="Arial" w:hAnsi="Arial"/>
          <w:b/>
          <w:sz w:val="22"/>
        </w:rPr>
        <w:instrText>&lt;&lt;Meeting_MERC_Sourced_Venue_City_MERC&gt;&gt;</w:instrText>
      </w:r>
    </w:p>
    <w:p w14:paraId="2B09F974" w14:textId="77777777" w:rsidR="001F285D" w:rsidRPr="00BA0426" w:rsidRDefault="001F285D" w:rsidP="001F285D">
      <w:pPr>
        <w:rPr>
          <w:rFonts w:ascii="Arial" w:hAnsi="Arial" w:cs="Arial"/>
          <w:b/>
          <w:sz w:val="22"/>
          <w:szCs w:val="22"/>
          <w:lang w:val="en-US"/>
        </w:rPr>
      </w:pPr>
      <w:r w:rsidRPr="00BA0426">
        <w:rPr>
          <w:rFonts w:ascii="Arial" w:hAnsi="Arial" w:cs="Arial"/>
          <w:b/>
          <w:sz w:val="22"/>
          <w:szCs w:val="22"/>
          <w:lang w:val="en-US"/>
        </w:rPr>
        <w:instrText>" "&lt;&lt;Meeting_MERC_Preferred_Venue_MERC&gt;&gt;</w:instrText>
      </w:r>
    </w:p>
    <w:p w14:paraId="38B3B3E7" w14:textId="77777777" w:rsidR="001F285D" w:rsidRPr="00BA0426" w:rsidRDefault="001F285D" w:rsidP="001F285D">
      <w:pPr>
        <w:rPr>
          <w:rFonts w:ascii="Arial" w:hAnsi="Arial" w:cs="Arial"/>
          <w:b/>
          <w:sz w:val="22"/>
          <w:szCs w:val="22"/>
          <w:lang w:val="en-US"/>
        </w:rPr>
      </w:pPr>
      <w:r w:rsidRPr="00BA0426">
        <w:rPr>
          <w:rFonts w:ascii="Arial" w:hAnsi="Arial" w:cs="Arial"/>
          <w:b/>
          <w:sz w:val="22"/>
          <w:szCs w:val="22"/>
          <w:lang w:val="en-US"/>
        </w:rPr>
        <w:instrText>&lt;&lt;Meeting_MERC_Preferred_Venue_Addr_1_MERC&gt;&gt;</w:instrText>
      </w:r>
    </w:p>
    <w:p w14:paraId="610979CF" w14:textId="77777777" w:rsidR="001F285D" w:rsidRPr="00BA0426" w:rsidRDefault="001F285D" w:rsidP="001F285D">
      <w:pPr>
        <w:rPr>
          <w:rFonts w:ascii="Arial" w:hAnsi="Arial" w:cs="Arial"/>
          <w:b/>
          <w:sz w:val="22"/>
          <w:szCs w:val="22"/>
          <w:lang w:val="en-US"/>
        </w:rPr>
      </w:pPr>
      <w:r w:rsidRPr="00BA0426">
        <w:rPr>
          <w:rFonts w:ascii="Arial" w:hAnsi="Arial" w:cs="Arial"/>
          <w:b/>
          <w:sz w:val="22"/>
          <w:szCs w:val="22"/>
          <w:lang w:val="en-US"/>
        </w:rPr>
        <w:instrText>&lt;&lt;Meeting_MERC_Preferred_Venue_Addr_2_MERC&gt;&gt;</w:instrText>
      </w:r>
    </w:p>
    <w:p w14:paraId="4392F2AF" w14:textId="77777777" w:rsidR="001F285D" w:rsidRPr="00BA0426" w:rsidRDefault="001F285D" w:rsidP="001F285D">
      <w:pPr>
        <w:rPr>
          <w:rFonts w:ascii="Arial" w:hAnsi="Arial" w:cs="Arial"/>
          <w:b/>
          <w:sz w:val="22"/>
          <w:szCs w:val="22"/>
          <w:lang w:val="en-US"/>
        </w:rPr>
      </w:pPr>
      <w:r w:rsidRPr="00BA0426">
        <w:rPr>
          <w:rFonts w:ascii="Arial" w:hAnsi="Arial" w:cs="Arial"/>
          <w:b/>
          <w:sz w:val="22"/>
          <w:szCs w:val="22"/>
          <w:lang w:val="en-US"/>
        </w:rPr>
        <w:instrText>&lt;&lt;Meeting_MERC_Preferred_Venue_Postal_Code_MERC&gt;&gt;</w:instrText>
      </w:r>
    </w:p>
    <w:p w14:paraId="77750068" w14:textId="77777777" w:rsidR="001F285D" w:rsidRPr="00BA0426" w:rsidRDefault="001F285D" w:rsidP="001F285D">
      <w:pPr>
        <w:rPr>
          <w:rFonts w:ascii="Arial" w:hAnsi="Arial" w:cs="Arial"/>
          <w:b/>
          <w:sz w:val="22"/>
          <w:szCs w:val="22"/>
          <w:lang w:val="de-DE"/>
        </w:rPr>
      </w:pPr>
      <w:r w:rsidRPr="00BA0426">
        <w:rPr>
          <w:rFonts w:ascii="Arial" w:hAnsi="Arial"/>
          <w:b/>
          <w:sz w:val="22"/>
        </w:rPr>
        <w:instrText>&lt;&lt;Meeting_MERC_City_of_Meeting_MERC&gt;&gt;</w:instrText>
      </w:r>
      <w:r w:rsidRPr="00BA0426">
        <w:rPr>
          <w:rFonts w:ascii="Arial" w:hAnsi="Arial" w:cs="Arial"/>
          <w:b/>
          <w:sz w:val="22"/>
          <w:szCs w:val="22"/>
          <w:lang w:val="en-US"/>
        </w:rPr>
        <w:instrText>" \* MERGEFORMAT</w:instrText>
      </w:r>
      <w:r w:rsidRPr="00BA0426">
        <w:rPr>
          <w:rFonts w:ascii="Arial" w:hAnsi="Arial" w:cs="Arial"/>
          <w:b/>
          <w:sz w:val="22"/>
          <w:szCs w:val="22"/>
          <w:lang w:val="de-DE"/>
        </w:rPr>
        <w:instrText xml:space="preserve"> </w:instrText>
      </w:r>
      <w:r w:rsidRPr="00BA0426">
        <w:rPr>
          <w:rFonts w:ascii="Arial" w:hAnsi="Arial" w:cs="Arial"/>
          <w:b/>
          <w:sz w:val="22"/>
          <w:szCs w:val="22"/>
          <w:lang w:val="de-DE"/>
        </w:rPr>
        <w:fldChar w:fldCharType="end"/>
      </w:r>
    </w:p>
    <w:p w14:paraId="7B1C7804" w14:textId="77777777" w:rsidR="00BA0426" w:rsidRDefault="00BA0426" w:rsidP="001F285D">
      <w:pPr>
        <w:rPr>
          <w:rFonts w:ascii="Arial" w:hAnsi="Arial" w:cs="Arial"/>
          <w:b/>
          <w:sz w:val="22"/>
          <w:szCs w:val="22"/>
          <w:lang w:val="de-DE"/>
        </w:rPr>
      </w:pPr>
    </w:p>
    <w:p w14:paraId="5E9D9801" w14:textId="3AC11A7E" w:rsidR="001F285D" w:rsidRPr="00BA0426" w:rsidRDefault="00BA0426" w:rsidP="001F285D">
      <w:pPr>
        <w:rPr>
          <w:rFonts w:ascii="Arial" w:hAnsi="Arial" w:cs="Arial"/>
          <w:sz w:val="22"/>
          <w:szCs w:val="22"/>
          <w:lang w:val="de-DE"/>
        </w:rPr>
      </w:pPr>
      <w:r w:rsidRPr="00BA0426">
        <w:rPr>
          <w:rFonts w:ascii="Arial" w:hAnsi="Arial" w:cs="Arial"/>
          <w:sz w:val="22"/>
          <w:szCs w:val="22"/>
          <w:lang w:val="de-DE"/>
        </w:rPr>
        <w:t xml:space="preserve">Der Kongress beginnt am </w:t>
      </w:r>
      <w:r w:rsidR="0018678F" w:rsidRPr="0018678F">
        <w:rPr>
          <w:rFonts w:ascii="Arial" w:hAnsi="Arial" w:cs="Arial"/>
          <w:sz w:val="22"/>
          <w:szCs w:val="22"/>
          <w:lang w:val="de-DE"/>
        </w:rPr>
        <w:t>&lt;&lt;Meeting_MERC_Date_of_Event_MERC__s&gt;&gt;</w:t>
      </w:r>
      <w:r w:rsidRPr="00BA0426">
        <w:rPr>
          <w:rFonts w:ascii="Arial" w:hAnsi="Arial" w:cs="Arial"/>
          <w:sz w:val="22"/>
          <w:szCs w:val="22"/>
          <w:lang w:val="de-DE"/>
        </w:rPr>
        <w:t xml:space="preserve"> um </w:t>
      </w:r>
      <w:r w:rsidR="00A62D13" w:rsidRPr="00A62D13">
        <w:rPr>
          <w:rFonts w:ascii="Arial" w:hAnsi="Arial" w:cs="Arial"/>
          <w:sz w:val="22"/>
          <w:szCs w:val="22"/>
          <w:lang w:val="de-DE"/>
        </w:rPr>
        <w:t>&lt;&lt;Meeting_MERC_Start_Time_of_Meeting_MERC__e&gt;&gt;</w:t>
      </w:r>
      <w:r w:rsidRPr="00BA0426">
        <w:rPr>
          <w:rFonts w:ascii="Arial" w:hAnsi="Arial" w:cs="Arial"/>
          <w:sz w:val="22"/>
          <w:szCs w:val="22"/>
          <w:lang w:val="de-DE"/>
        </w:rPr>
        <w:t xml:space="preserve"> Uhr.</w:t>
      </w:r>
    </w:p>
    <w:p w14:paraId="165E09C8" w14:textId="77777777" w:rsidR="00BA0426" w:rsidRPr="000C513C" w:rsidRDefault="00BA0426" w:rsidP="001F285D">
      <w:pPr>
        <w:rPr>
          <w:rFonts w:ascii="Arial" w:hAnsi="Arial" w:cs="Arial"/>
          <w:b/>
          <w:sz w:val="22"/>
          <w:szCs w:val="22"/>
          <w:lang w:val="de-DE"/>
        </w:rPr>
      </w:pPr>
    </w:p>
    <w:p w14:paraId="5EDD52E0" w14:textId="77777777" w:rsidR="001F285D" w:rsidRPr="001613FC" w:rsidRDefault="001F285D" w:rsidP="001F285D">
      <w:pPr>
        <w:rPr>
          <w:rFonts w:ascii="Arial" w:hAnsi="Arial" w:cs="Arial"/>
          <w:b/>
          <w:sz w:val="22"/>
          <w:szCs w:val="22"/>
          <w:lang w:val="en-US"/>
        </w:rPr>
      </w:pPr>
      <w:r w:rsidRPr="001613FC">
        <w:rPr>
          <w:rFonts w:ascii="Arial" w:hAnsi="Arial" w:cs="Arial"/>
          <w:b/>
          <w:sz w:val="22"/>
          <w:szCs w:val="22"/>
          <w:lang w:val="en-US"/>
        </w:rPr>
        <w:t>Hotel</w:t>
      </w:r>
    </w:p>
    <w:p w14:paraId="6BC14685" w14:textId="77777777" w:rsidR="001F285D" w:rsidRPr="00214259" w:rsidRDefault="001F285D" w:rsidP="001F285D">
      <w:pPr>
        <w:jc w:val="both"/>
        <w:rPr>
          <w:rFonts w:ascii="Arial" w:hAnsi="Arial" w:cs="Arial"/>
          <w:i/>
          <w:sz w:val="22"/>
          <w:szCs w:val="22"/>
          <w:lang w:val="de-DE"/>
        </w:rPr>
      </w:pPr>
      <w:r w:rsidRPr="00214259">
        <w:rPr>
          <w:rFonts w:ascii="Arial" w:hAnsi="Arial" w:cs="Arial"/>
          <w:i/>
          <w:sz w:val="22"/>
          <w:szCs w:val="22"/>
          <w:lang w:val="de-DE"/>
        </w:rPr>
        <w:t>&lt;&lt;Form_insert Hotel name&gt;&gt;</w:t>
      </w:r>
    </w:p>
    <w:p w14:paraId="70BB52C7" w14:textId="77777777" w:rsidR="001F285D" w:rsidRPr="00214259" w:rsidRDefault="001F285D" w:rsidP="001F285D">
      <w:pPr>
        <w:jc w:val="both"/>
        <w:rPr>
          <w:rFonts w:ascii="Arial" w:hAnsi="Arial" w:cs="Arial"/>
          <w:i/>
          <w:sz w:val="22"/>
          <w:szCs w:val="22"/>
          <w:lang w:val="de-DE"/>
        </w:rPr>
      </w:pPr>
      <w:r w:rsidRPr="00214259">
        <w:rPr>
          <w:rFonts w:ascii="Arial" w:hAnsi="Arial" w:cs="Arial"/>
          <w:i/>
          <w:sz w:val="22"/>
          <w:szCs w:val="22"/>
          <w:lang w:val="de-DE"/>
        </w:rPr>
        <w:t>&lt;&lt;Form_insert Hotel address&gt;&gt;</w:t>
      </w:r>
    </w:p>
    <w:p w14:paraId="5D637CE0" w14:textId="77777777" w:rsidR="001F285D" w:rsidRDefault="001F285D" w:rsidP="001F285D">
      <w:pPr>
        <w:rPr>
          <w:rFonts w:ascii="Arial" w:hAnsi="Arial" w:cs="Arial"/>
          <w:b/>
          <w:sz w:val="22"/>
          <w:szCs w:val="22"/>
          <w:lang w:val="de-DE"/>
        </w:rPr>
      </w:pPr>
    </w:p>
    <w:p w14:paraId="67F0D917" w14:textId="5217C964" w:rsidR="0018678F" w:rsidRDefault="0018678F" w:rsidP="001F285D">
      <w:pPr>
        <w:rPr>
          <w:rFonts w:ascii="Arial" w:hAnsi="Arial" w:cs="Arial"/>
          <w:b/>
          <w:sz w:val="22"/>
          <w:szCs w:val="22"/>
          <w:lang w:val="de-DE"/>
        </w:rPr>
      </w:pPr>
      <w:r w:rsidRPr="0018678F">
        <w:rPr>
          <w:rFonts w:ascii="Arial" w:hAnsi="Arial" w:cs="Arial"/>
          <w:b/>
          <w:sz w:val="22"/>
          <w:szCs w:val="22"/>
          <w:lang w:val="de-DE"/>
        </w:rPr>
        <w:t>Registrierung und Programm</w:t>
      </w:r>
    </w:p>
    <w:p w14:paraId="5550C709" w14:textId="77777777" w:rsidR="0018678F" w:rsidRDefault="0018678F" w:rsidP="001F285D">
      <w:pPr>
        <w:rPr>
          <w:rFonts w:ascii="Arial" w:hAnsi="Arial" w:cs="Arial"/>
          <w:b/>
          <w:sz w:val="22"/>
          <w:szCs w:val="22"/>
          <w:lang w:val="de-DE"/>
        </w:rPr>
      </w:pPr>
    </w:p>
    <w:p w14:paraId="5F67E7B4" w14:textId="77777777" w:rsidR="00BA0426" w:rsidRPr="00DE275E" w:rsidRDefault="00BA0426" w:rsidP="00BA0426">
      <w:pPr>
        <w:rPr>
          <w:rFonts w:ascii="Arial" w:hAnsi="Arial" w:cs="Arial"/>
          <w:sz w:val="22"/>
          <w:szCs w:val="22"/>
          <w:lang w:val="de-DE"/>
        </w:rPr>
      </w:pPr>
      <w:r w:rsidRPr="00DE275E">
        <w:rPr>
          <w:rFonts w:ascii="Arial" w:hAnsi="Arial" w:cs="Arial"/>
          <w:sz w:val="22"/>
          <w:szCs w:val="22"/>
          <w:lang w:val="de-DE"/>
        </w:rPr>
        <w:t>Wir haben Sie für die Tagung registriert. Ihre Kongressunterlagen erhalten Sie direkt am Registrierungsschalter im Kongresszentrum.</w:t>
      </w:r>
    </w:p>
    <w:p w14:paraId="3030C413" w14:textId="77777777" w:rsidR="00BA0426" w:rsidRPr="00DE275E" w:rsidRDefault="00BA0426" w:rsidP="00BA0426">
      <w:pPr>
        <w:rPr>
          <w:rFonts w:ascii="Arial" w:hAnsi="Arial" w:cs="Arial"/>
          <w:sz w:val="22"/>
          <w:szCs w:val="22"/>
          <w:lang w:val="de-DE"/>
        </w:rPr>
      </w:pPr>
    </w:p>
    <w:p w14:paraId="59DEE504" w14:textId="63722D20" w:rsidR="00BA0426" w:rsidRPr="00DE275E" w:rsidRDefault="00BA0426" w:rsidP="00BA0426">
      <w:pPr>
        <w:rPr>
          <w:rFonts w:ascii="Arial" w:hAnsi="Arial" w:cs="Arial"/>
          <w:sz w:val="22"/>
          <w:szCs w:val="22"/>
          <w:lang w:val="de-DE"/>
        </w:rPr>
      </w:pPr>
      <w:r w:rsidRPr="00DE275E">
        <w:rPr>
          <w:rFonts w:ascii="Arial" w:hAnsi="Arial" w:cs="Arial"/>
          <w:sz w:val="22"/>
          <w:szCs w:val="22"/>
          <w:lang w:val="de-DE"/>
        </w:rPr>
        <w:t>Wir möchten Sie im Besonderen auf unser Symposium hinweisen und würden uns ü</w:t>
      </w:r>
      <w:r w:rsidR="00C23346">
        <w:rPr>
          <w:rFonts w:ascii="Arial" w:hAnsi="Arial" w:cs="Arial"/>
          <w:sz w:val="22"/>
          <w:szCs w:val="22"/>
          <w:lang w:val="de-DE"/>
        </w:rPr>
        <w:t>ber Ihre Teilnahme sehr freuen:</w:t>
      </w:r>
    </w:p>
    <w:p w14:paraId="5704BBAB" w14:textId="77777777" w:rsidR="00BA0426" w:rsidRPr="00DE275E" w:rsidRDefault="00BA0426" w:rsidP="00BA0426">
      <w:pPr>
        <w:rPr>
          <w:rFonts w:ascii="Arial" w:hAnsi="Arial" w:cs="Arial"/>
          <w:sz w:val="22"/>
          <w:szCs w:val="22"/>
          <w:lang w:val="de-D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0"/>
        <w:gridCol w:w="1145"/>
        <w:gridCol w:w="1909"/>
        <w:gridCol w:w="1362"/>
        <w:gridCol w:w="1589"/>
        <w:gridCol w:w="1479"/>
      </w:tblGrid>
      <w:tr w:rsidR="0019067C" w:rsidRPr="00DE275E" w14:paraId="47F61260" w14:textId="77777777" w:rsidTr="00DE275E">
        <w:tc>
          <w:tcPr>
            <w:tcW w:w="1497" w:type="dxa"/>
          </w:tcPr>
          <w:p w14:paraId="44F3C712" w14:textId="2EFAFE26" w:rsidR="0019067C" w:rsidRPr="0019067C" w:rsidRDefault="0019067C" w:rsidP="00DE275E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Datum, Zeit</w:t>
            </w:r>
          </w:p>
        </w:tc>
        <w:tc>
          <w:tcPr>
            <w:tcW w:w="1497" w:type="dxa"/>
          </w:tcPr>
          <w:p w14:paraId="5728E623" w14:textId="28D9F7AD" w:rsidR="0019067C" w:rsidRPr="0019067C" w:rsidRDefault="0019067C" w:rsidP="00DE275E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Titel</w:t>
            </w:r>
          </w:p>
        </w:tc>
        <w:tc>
          <w:tcPr>
            <w:tcW w:w="1497" w:type="dxa"/>
          </w:tcPr>
          <w:p w14:paraId="5711BC6F" w14:textId="4CFF77F2" w:rsidR="0019067C" w:rsidRPr="0019067C" w:rsidRDefault="0019067C" w:rsidP="00DE275E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Beschribung</w:t>
            </w:r>
          </w:p>
        </w:tc>
        <w:tc>
          <w:tcPr>
            <w:tcW w:w="1497" w:type="dxa"/>
          </w:tcPr>
          <w:p w14:paraId="5E76C17E" w14:textId="7FA96AEB" w:rsidR="0019067C" w:rsidRPr="0019067C" w:rsidRDefault="0019067C" w:rsidP="00DE275E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Ort</w:t>
            </w:r>
          </w:p>
        </w:tc>
        <w:tc>
          <w:tcPr>
            <w:tcW w:w="1498" w:type="dxa"/>
          </w:tcPr>
          <w:p w14:paraId="0CE9F071" w14:textId="6F2E19EC" w:rsidR="0019067C" w:rsidRPr="0019067C" w:rsidRDefault="0019067C" w:rsidP="0019067C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Sitzung</w:t>
            </w:r>
          </w:p>
        </w:tc>
        <w:tc>
          <w:tcPr>
            <w:tcW w:w="1498" w:type="dxa"/>
          </w:tcPr>
          <w:p w14:paraId="05B9E796" w14:textId="23F7F5C8" w:rsidR="0019067C" w:rsidRPr="0019067C" w:rsidRDefault="0019067C" w:rsidP="00DE275E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Endzeit</w:t>
            </w:r>
          </w:p>
        </w:tc>
      </w:tr>
      <w:tr w:rsidR="00DE275E" w:rsidRPr="00DE275E" w14:paraId="3F0F636D" w14:textId="77777777" w:rsidTr="00DE275E">
        <w:tc>
          <w:tcPr>
            <w:tcW w:w="1497" w:type="dxa"/>
          </w:tcPr>
          <w:p w14:paraId="4AC3AD57" w14:textId="77777777" w:rsidR="00DE275E" w:rsidRPr="0019067C" w:rsidRDefault="00DE275E" w:rsidP="00DE275E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19067C">
              <w:rPr>
                <w:rFonts w:ascii="Arial" w:hAnsi="Arial" w:cs="Arial"/>
                <w:sz w:val="18"/>
                <w:szCs w:val="18"/>
                <w:lang w:val="de-DE"/>
              </w:rPr>
              <w:t>&lt;&lt;Agenda_Item_MERC_Start&gt;&gt;</w:t>
            </w:r>
          </w:p>
          <w:p w14:paraId="6CB593F1" w14:textId="4FDDCA3B" w:rsidR="00DE275E" w:rsidRPr="0019067C" w:rsidRDefault="00DE275E" w:rsidP="00DE275E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19067C">
              <w:rPr>
                <w:rFonts w:ascii="Arial" w:hAnsi="Arial" w:cs="Arial"/>
                <w:sz w:val="18"/>
                <w:szCs w:val="18"/>
                <w:lang w:val="de-DE"/>
              </w:rPr>
              <w:t>&lt;&lt;Agenda_Item_MERC_Start_Time_MERC&gt;&gt;</w:t>
            </w:r>
          </w:p>
        </w:tc>
        <w:tc>
          <w:tcPr>
            <w:tcW w:w="1497" w:type="dxa"/>
          </w:tcPr>
          <w:p w14:paraId="13E5A2EC" w14:textId="77777777" w:rsidR="00DE275E" w:rsidRPr="0019067C" w:rsidRDefault="00DE275E" w:rsidP="00DE275E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19067C">
              <w:rPr>
                <w:rFonts w:ascii="Arial" w:hAnsi="Arial" w:cs="Arial"/>
                <w:sz w:val="18"/>
                <w:szCs w:val="18"/>
                <w:lang w:val="de-DE"/>
              </w:rPr>
              <w:t>&lt;&lt;Agenda_Item_MERC_Start&gt;&gt;</w:t>
            </w:r>
          </w:p>
          <w:p w14:paraId="0CF98475" w14:textId="613E7669" w:rsidR="00DE275E" w:rsidRPr="0019067C" w:rsidRDefault="00DE275E" w:rsidP="00BA0426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19067C">
              <w:rPr>
                <w:rFonts w:ascii="Arial" w:hAnsi="Arial" w:cs="Arial"/>
                <w:sz w:val="18"/>
                <w:szCs w:val="18"/>
                <w:lang w:val="de-DE"/>
              </w:rPr>
              <w:t>&lt;&lt;Agenda_Item_MERC_Name&gt;&gt;</w:t>
            </w:r>
          </w:p>
        </w:tc>
        <w:tc>
          <w:tcPr>
            <w:tcW w:w="1497" w:type="dxa"/>
          </w:tcPr>
          <w:p w14:paraId="6BA7FFD0" w14:textId="77777777" w:rsidR="00DE275E" w:rsidRPr="0019067C" w:rsidRDefault="00DE275E" w:rsidP="00DE275E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19067C">
              <w:rPr>
                <w:rFonts w:ascii="Arial" w:hAnsi="Arial" w:cs="Arial"/>
                <w:sz w:val="18"/>
                <w:szCs w:val="18"/>
                <w:lang w:val="de-DE"/>
              </w:rPr>
              <w:t>&lt;&lt;Agenda_Item_MERC_Start&gt;&gt;</w:t>
            </w:r>
          </w:p>
          <w:p w14:paraId="5B5B3260" w14:textId="7702DF37" w:rsidR="00DE275E" w:rsidRPr="0019067C" w:rsidRDefault="00DE275E" w:rsidP="00BA0426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19067C">
              <w:rPr>
                <w:rFonts w:ascii="Arial" w:hAnsi="Arial" w:cs="Arial"/>
                <w:sz w:val="18"/>
                <w:szCs w:val="18"/>
                <w:lang w:val="de-DE"/>
              </w:rPr>
              <w:t>&lt;&lt;Agenda_Item_MERC_</w:t>
            </w:r>
            <w:r w:rsidR="0019067C">
              <w:rPr>
                <w:rFonts w:ascii="Arial" w:hAnsi="Arial" w:cs="Arial"/>
                <w:sz w:val="18"/>
                <w:szCs w:val="18"/>
                <w:lang w:val="de-DE"/>
              </w:rPr>
              <w:t>Agenda_Item_Description_MERC&gt;&gt;</w:t>
            </w:r>
          </w:p>
        </w:tc>
        <w:tc>
          <w:tcPr>
            <w:tcW w:w="1497" w:type="dxa"/>
          </w:tcPr>
          <w:p w14:paraId="10B60B4A" w14:textId="77777777" w:rsidR="00DE275E" w:rsidRPr="0019067C" w:rsidRDefault="00DE275E" w:rsidP="00DE275E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19067C">
              <w:rPr>
                <w:rFonts w:ascii="Arial" w:hAnsi="Arial" w:cs="Arial"/>
                <w:sz w:val="18"/>
                <w:szCs w:val="18"/>
                <w:lang w:val="de-DE"/>
              </w:rPr>
              <w:t>&lt;&lt;Agenda_Item_MERC_Start&gt;&gt;</w:t>
            </w:r>
          </w:p>
          <w:p w14:paraId="54A87DB7" w14:textId="6FC57233" w:rsidR="00DE275E" w:rsidRPr="0019067C" w:rsidRDefault="00DE275E" w:rsidP="00BA0426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19067C">
              <w:rPr>
                <w:rFonts w:ascii="Arial" w:hAnsi="Arial" w:cs="Arial"/>
                <w:sz w:val="18"/>
                <w:szCs w:val="18"/>
                <w:lang w:val="de-DE"/>
              </w:rPr>
              <w:t>&lt;&lt;Agenda_Item_MERC_Room_MERC&gt;&gt;</w:t>
            </w:r>
          </w:p>
        </w:tc>
        <w:tc>
          <w:tcPr>
            <w:tcW w:w="1498" w:type="dxa"/>
          </w:tcPr>
          <w:p w14:paraId="6D3D3232" w14:textId="77777777" w:rsidR="00DE275E" w:rsidRPr="0019067C" w:rsidRDefault="00DE275E" w:rsidP="00DE275E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19067C">
              <w:rPr>
                <w:rFonts w:ascii="Arial" w:hAnsi="Arial" w:cs="Arial"/>
                <w:sz w:val="18"/>
                <w:szCs w:val="18"/>
                <w:lang w:val="de-DE"/>
              </w:rPr>
              <w:t>&lt;&lt;Agenda_Item_MERC_Start&gt;&gt;</w:t>
            </w:r>
          </w:p>
          <w:p w14:paraId="5EEBC473" w14:textId="239BDE03" w:rsidR="00DE275E" w:rsidRPr="0019067C" w:rsidRDefault="00DE275E" w:rsidP="00BA0426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19067C">
              <w:rPr>
                <w:rFonts w:ascii="Arial" w:hAnsi="Arial" w:cs="Arial"/>
                <w:sz w:val="18"/>
                <w:szCs w:val="18"/>
                <w:lang w:val="de-DE"/>
              </w:rPr>
              <w:t>&lt;&lt;Agenda_Item_MERC_Session_Type_MERC&gt;&gt;</w:t>
            </w:r>
          </w:p>
        </w:tc>
        <w:tc>
          <w:tcPr>
            <w:tcW w:w="1498" w:type="dxa"/>
          </w:tcPr>
          <w:p w14:paraId="07F44373" w14:textId="77777777" w:rsidR="00DE275E" w:rsidRPr="0019067C" w:rsidRDefault="00DE275E" w:rsidP="00DE275E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19067C">
              <w:rPr>
                <w:rFonts w:ascii="Arial" w:hAnsi="Arial" w:cs="Arial"/>
                <w:sz w:val="18"/>
                <w:szCs w:val="18"/>
                <w:lang w:val="de-DE"/>
              </w:rPr>
              <w:t>&lt;&lt;Agenda_Item_MERC_Start&gt;&gt;</w:t>
            </w:r>
          </w:p>
          <w:p w14:paraId="15DC49FE" w14:textId="1A0C71E2" w:rsidR="00DE275E" w:rsidRPr="0019067C" w:rsidRDefault="00DE275E" w:rsidP="00BA0426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19067C">
              <w:rPr>
                <w:rFonts w:ascii="Arial" w:hAnsi="Arial" w:cs="Arial"/>
                <w:sz w:val="18"/>
                <w:szCs w:val="18"/>
                <w:lang w:val="de-DE"/>
              </w:rPr>
              <w:t>&lt;&lt;Agenda_Item_MERC_End_Time_MERC&gt;&gt;</w:t>
            </w:r>
          </w:p>
        </w:tc>
      </w:tr>
    </w:tbl>
    <w:p w14:paraId="4730BEBE" w14:textId="77777777" w:rsidR="00DE275E" w:rsidRPr="00DE275E" w:rsidRDefault="00DE275E" w:rsidP="00BA0426">
      <w:pPr>
        <w:rPr>
          <w:rFonts w:ascii="Arial" w:hAnsi="Arial" w:cs="Arial"/>
          <w:sz w:val="22"/>
          <w:szCs w:val="22"/>
          <w:lang w:val="de-DE"/>
        </w:rPr>
      </w:pPr>
    </w:p>
    <w:p w14:paraId="776CBBF9" w14:textId="5F96630E" w:rsidR="00BA0426" w:rsidRPr="00DE275E" w:rsidRDefault="00BA0426" w:rsidP="00BA0426">
      <w:pPr>
        <w:rPr>
          <w:rFonts w:ascii="Arial" w:hAnsi="Arial" w:cs="Arial"/>
          <w:sz w:val="22"/>
          <w:szCs w:val="22"/>
          <w:lang w:val="de-DE"/>
        </w:rPr>
      </w:pPr>
      <w:r w:rsidRPr="00DE275E">
        <w:rPr>
          <w:rFonts w:ascii="Arial" w:hAnsi="Arial" w:cs="Arial"/>
          <w:sz w:val="22"/>
          <w:szCs w:val="22"/>
          <w:lang w:val="de-DE"/>
        </w:rPr>
        <w:t>Wir laden Sie sehr herzlich zum gemeinsamen A</w:t>
      </w:r>
      <w:bookmarkStart w:id="0" w:name="_GoBack"/>
      <w:bookmarkEnd w:id="0"/>
      <w:r w:rsidRPr="00DE275E">
        <w:rPr>
          <w:rFonts w:ascii="Arial" w:hAnsi="Arial" w:cs="Arial"/>
          <w:sz w:val="22"/>
          <w:szCs w:val="22"/>
          <w:lang w:val="de-DE"/>
        </w:rPr>
        <w:t xml:space="preserve">bendessen im </w:t>
      </w:r>
      <w:r w:rsidR="0018678F" w:rsidRPr="00DE275E">
        <w:rPr>
          <w:rFonts w:ascii="Arial" w:hAnsi="Arial" w:cs="Arial"/>
          <w:sz w:val="22"/>
          <w:szCs w:val="22"/>
          <w:lang w:val="es-AR"/>
        </w:rPr>
        <w:t xml:space="preserve">&lt;&lt;Form_BreakfastLocation&gt;&gt; </w:t>
      </w:r>
      <w:r w:rsidRPr="00DE275E">
        <w:rPr>
          <w:rFonts w:ascii="Arial" w:hAnsi="Arial" w:cs="Arial"/>
          <w:sz w:val="22"/>
          <w:szCs w:val="22"/>
          <w:lang w:val="de-DE"/>
        </w:rPr>
        <w:t xml:space="preserve">am </w:t>
      </w:r>
      <w:r w:rsidR="00A62D13" w:rsidRPr="00DE275E">
        <w:rPr>
          <w:rFonts w:ascii="Arial" w:hAnsi="Arial" w:cs="Arial"/>
          <w:sz w:val="22"/>
          <w:szCs w:val="22"/>
          <w:lang w:val="de-DE"/>
        </w:rPr>
        <w:t>&lt;&lt;Form_Datedinner&gt;&gt;</w:t>
      </w:r>
      <w:r w:rsidRPr="00DE275E">
        <w:rPr>
          <w:rFonts w:ascii="Arial" w:hAnsi="Arial" w:cs="Arial"/>
          <w:sz w:val="22"/>
          <w:szCs w:val="22"/>
          <w:lang w:val="de-DE"/>
        </w:rPr>
        <w:t xml:space="preserve"> um </w:t>
      </w:r>
      <w:r w:rsidR="0018678F" w:rsidRPr="00DE275E">
        <w:rPr>
          <w:rFonts w:ascii="Arial" w:hAnsi="Arial" w:cs="Arial"/>
          <w:i/>
          <w:sz w:val="22"/>
          <w:szCs w:val="22"/>
          <w:lang w:val="es-AR"/>
        </w:rPr>
        <w:t>&lt;&lt;Form_BreakfastStarttime&gt;&gt;</w:t>
      </w:r>
      <w:r w:rsidRPr="00DE275E">
        <w:rPr>
          <w:rFonts w:ascii="Arial" w:hAnsi="Arial" w:cs="Arial"/>
          <w:sz w:val="22"/>
          <w:szCs w:val="22"/>
          <w:lang w:val="de-DE"/>
        </w:rPr>
        <w:t xml:space="preserve">. Ein Bustransfer ist für Sie um </w:t>
      </w:r>
      <w:r w:rsidR="0018678F" w:rsidRPr="00DE275E">
        <w:rPr>
          <w:rFonts w:ascii="Arial" w:hAnsi="Arial" w:cs="Arial"/>
          <w:sz w:val="22"/>
          <w:szCs w:val="22"/>
          <w:lang w:val="de-DE"/>
        </w:rPr>
        <w:t>&lt;&lt;Form_bustransfertime&gt;&gt;</w:t>
      </w:r>
      <w:r w:rsidRPr="00DE275E">
        <w:rPr>
          <w:rFonts w:ascii="Arial" w:hAnsi="Arial" w:cs="Arial"/>
          <w:sz w:val="22"/>
          <w:szCs w:val="22"/>
          <w:lang w:val="de-DE"/>
        </w:rPr>
        <w:t xml:space="preserve"> vom Kongresszentrum zum Restaurant organisiert. (oder: Das Restaurant ist vom Kongresszentrum sehr gut zu Fuß in ca. .... Minuten erreichbar).</w:t>
      </w:r>
    </w:p>
    <w:p w14:paraId="51FB6034" w14:textId="77777777" w:rsidR="009D035E" w:rsidRPr="00DE275E" w:rsidRDefault="009D035E" w:rsidP="001F285D">
      <w:pPr>
        <w:rPr>
          <w:rFonts w:ascii="Arial" w:hAnsi="Arial" w:cs="Arial"/>
          <w:sz w:val="22"/>
          <w:szCs w:val="22"/>
          <w:lang w:val="de-DE"/>
        </w:rPr>
      </w:pPr>
    </w:p>
    <w:p w14:paraId="3237FDA2" w14:textId="0D23F162" w:rsidR="0018678F" w:rsidRPr="00DE275E" w:rsidRDefault="0018678F" w:rsidP="001F285D">
      <w:pPr>
        <w:rPr>
          <w:rFonts w:ascii="Arial" w:hAnsi="Arial" w:cs="Arial"/>
          <w:sz w:val="22"/>
          <w:szCs w:val="22"/>
          <w:lang w:val="de-DE"/>
        </w:rPr>
      </w:pPr>
      <w:r w:rsidRPr="00DE275E">
        <w:rPr>
          <w:rFonts w:ascii="Arial" w:hAnsi="Arial" w:cs="Arial"/>
          <w:sz w:val="22"/>
          <w:szCs w:val="22"/>
          <w:lang w:val="de-DE"/>
        </w:rPr>
        <w:t>Falls Sie vor Ort Fragen zum Kongress haben, wenden Sie sich bitte jederzeit an &lt;&lt;User_Name&gt;&gt; unter &lt;&lt;Form_mobilenumber&gt;&gt;.</w:t>
      </w:r>
    </w:p>
    <w:p w14:paraId="17746CD6" w14:textId="77777777" w:rsidR="001F285D" w:rsidRPr="001613FC" w:rsidRDefault="001F285D" w:rsidP="001F285D">
      <w:pPr>
        <w:widowControl w:val="0"/>
        <w:rPr>
          <w:rFonts w:ascii="Arial" w:hAnsi="Arial" w:cs="Arial"/>
          <w:b/>
          <w:bCs/>
          <w:color w:val="FF0000"/>
          <w:sz w:val="22"/>
          <w:szCs w:val="22"/>
          <w:lang w:val="de-DE"/>
        </w:rPr>
      </w:pPr>
    </w:p>
    <w:p w14:paraId="687FF8F9" w14:textId="5ED7398E" w:rsidR="001F285D" w:rsidRPr="001613FC" w:rsidRDefault="0018678F" w:rsidP="001F285D">
      <w:pPr>
        <w:rPr>
          <w:rFonts w:ascii="Arial" w:hAnsi="Arial" w:cs="Arial"/>
          <w:b/>
          <w:sz w:val="22"/>
          <w:szCs w:val="22"/>
          <w:lang w:val="de-DE"/>
        </w:rPr>
      </w:pPr>
      <w:r w:rsidRPr="0018678F">
        <w:rPr>
          <w:rFonts w:ascii="Arial" w:hAnsi="Arial" w:cs="Arial"/>
          <w:b/>
          <w:sz w:val="22"/>
          <w:szCs w:val="22"/>
          <w:lang w:val="de-DE"/>
        </w:rPr>
        <w:t>Transfer zum Flughafen</w:t>
      </w:r>
    </w:p>
    <w:p w14:paraId="36BBA51B" w14:textId="639D6EAE" w:rsidR="0018678F" w:rsidRDefault="0018678F" w:rsidP="0018678F">
      <w:pPr>
        <w:widowControl w:val="0"/>
        <w:spacing w:before="20" w:after="20"/>
        <w:ind w:right="49"/>
        <w:jc w:val="both"/>
        <w:rPr>
          <w:rFonts w:ascii="Arial" w:hAnsi="Arial" w:cs="Arial"/>
          <w:b/>
          <w:sz w:val="22"/>
          <w:szCs w:val="22"/>
          <w:lang w:val="de-DE"/>
        </w:rPr>
      </w:pPr>
      <w:r w:rsidRPr="0018678F">
        <w:rPr>
          <w:rFonts w:ascii="Arial" w:hAnsi="Arial" w:cs="Arial"/>
          <w:sz w:val="22"/>
          <w:szCs w:val="22"/>
          <w:lang w:val="de-DE"/>
        </w:rPr>
        <w:t>Wir haben für Sie einen Transfer zum Flughafen organisiert.</w:t>
      </w:r>
      <w:r w:rsidR="001F285D" w:rsidRPr="001613FC">
        <w:rPr>
          <w:rFonts w:ascii="Arial" w:hAnsi="Arial" w:cs="Arial"/>
          <w:sz w:val="22"/>
          <w:szCs w:val="22"/>
          <w:lang w:val="de-DE"/>
        </w:rPr>
        <w:t xml:space="preserve"> Eine entsprechende Information finden Sie anbei in Ihren Unterlagen. Sollten sich Ihre Abreisedaten ändern oder Sie den Transfer nicht in Anspruch nehmen, kontaktieren Sie uns bitte </w:t>
      </w:r>
      <w:r w:rsidRPr="0018678F">
        <w:rPr>
          <w:rFonts w:ascii="Arial" w:hAnsi="Arial" w:cs="Arial"/>
          <w:sz w:val="22"/>
          <w:szCs w:val="22"/>
          <w:lang w:val="de-DE"/>
        </w:rPr>
        <w:lastRenderedPageBreak/>
        <w:t xml:space="preserve">&lt;&lt;User_Name&gt;&gt; unter </w:t>
      </w:r>
      <w:r>
        <w:rPr>
          <w:rFonts w:ascii="Arial" w:hAnsi="Arial" w:cs="Arial"/>
          <w:sz w:val="22"/>
          <w:szCs w:val="22"/>
          <w:lang w:val="de-DE"/>
        </w:rPr>
        <w:t>&lt;&lt;Form_mobilenumber&gt;&gt;</w:t>
      </w:r>
      <w:r w:rsidRPr="0018678F">
        <w:rPr>
          <w:rFonts w:ascii="Arial" w:hAnsi="Arial" w:cs="Arial"/>
          <w:sz w:val="22"/>
          <w:szCs w:val="22"/>
          <w:lang w:val="de-DE"/>
        </w:rPr>
        <w:t>.</w:t>
      </w:r>
    </w:p>
    <w:p w14:paraId="439BD690" w14:textId="77777777" w:rsidR="0018678F" w:rsidRDefault="0018678F" w:rsidP="001F285D">
      <w:pPr>
        <w:widowControl w:val="0"/>
        <w:spacing w:before="20" w:after="20"/>
        <w:jc w:val="center"/>
        <w:rPr>
          <w:rFonts w:ascii="Arial" w:hAnsi="Arial" w:cs="Arial"/>
          <w:b/>
          <w:sz w:val="22"/>
          <w:szCs w:val="22"/>
          <w:lang w:val="de-DE"/>
        </w:rPr>
      </w:pPr>
    </w:p>
    <w:p w14:paraId="6534B4AF" w14:textId="77777777" w:rsidR="001F285D" w:rsidRPr="001613FC" w:rsidRDefault="001F285D" w:rsidP="001F285D">
      <w:pPr>
        <w:widowControl w:val="0"/>
        <w:spacing w:before="20" w:after="20"/>
        <w:jc w:val="center"/>
        <w:rPr>
          <w:rFonts w:ascii="Arial" w:hAnsi="Arial" w:cs="Arial"/>
          <w:b/>
          <w:sz w:val="22"/>
          <w:szCs w:val="22"/>
          <w:lang w:val="de-DE"/>
        </w:rPr>
      </w:pPr>
      <w:r w:rsidRPr="001613FC">
        <w:rPr>
          <w:rFonts w:ascii="Arial" w:hAnsi="Arial" w:cs="Arial"/>
          <w:b/>
          <w:sz w:val="22"/>
          <w:szCs w:val="22"/>
          <w:lang w:val="de-DE"/>
        </w:rPr>
        <w:t>Wir wünschen Ihnen eine erfolgreiche Kongressteilnahme!</w:t>
      </w:r>
    </w:p>
    <w:sectPr w:rsidR="001F285D" w:rsidRPr="001613FC" w:rsidSect="002E5420">
      <w:headerReference w:type="default" r:id="rId12"/>
      <w:footerReference w:type="default" r:id="rId13"/>
      <w:headerReference w:type="first" r:id="rId14"/>
      <w:pgSz w:w="11909" w:h="16834" w:code="9"/>
      <w:pgMar w:top="2376" w:right="1440" w:bottom="1440" w:left="1701" w:header="936" w:footer="36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F7CD5F" w14:textId="77777777" w:rsidR="006F561E" w:rsidRDefault="006F561E">
      <w:r>
        <w:separator/>
      </w:r>
    </w:p>
  </w:endnote>
  <w:endnote w:type="continuationSeparator" w:id="0">
    <w:p w14:paraId="50E59D81" w14:textId="77777777" w:rsidR="006F561E" w:rsidRDefault="006F5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DIN-Regular" w:hAnsi="DIN-Regular" w:cs="Arial"/>
        <w:sz w:val="18"/>
        <w:szCs w:val="18"/>
      </w:rPr>
      <w:id w:val="431859086"/>
      <w:docPartObj>
        <w:docPartGallery w:val="Page Numbers (Bottom of Page)"/>
        <w:docPartUnique/>
      </w:docPartObj>
    </w:sdtPr>
    <w:sdtEndPr/>
    <w:sdtContent>
      <w:sdt>
        <w:sdtPr>
          <w:rPr>
            <w:rFonts w:ascii="DIN-Regular" w:hAnsi="DIN-Regular" w:cs="Arial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5B072B5" w14:textId="77777777" w:rsidR="006F561E" w:rsidRPr="008A3D46" w:rsidRDefault="006F561E" w:rsidP="008A3D46">
            <w:pPr>
              <w:pStyle w:val="Footer"/>
              <w:rPr>
                <w:rFonts w:ascii="DIN-Regular" w:hAnsi="DIN-Regular" w:cs="Arial"/>
                <w:sz w:val="18"/>
                <w:szCs w:val="18"/>
              </w:rPr>
            </w:pPr>
            <w:r w:rsidRPr="008A3D46">
              <w:rPr>
                <w:rFonts w:ascii="DIN-Regular" w:hAnsi="DIN-Regular" w:cs="Arial"/>
                <w:sz w:val="18"/>
                <w:szCs w:val="18"/>
              </w:rPr>
              <w:t xml:space="preserve">Page </w:t>
            </w:r>
            <w:r w:rsidRPr="008A3D46">
              <w:rPr>
                <w:rFonts w:ascii="DIN-Regular" w:hAnsi="DIN-Regular" w:cs="Arial"/>
                <w:b/>
                <w:bCs/>
                <w:sz w:val="18"/>
                <w:szCs w:val="18"/>
              </w:rPr>
              <w:fldChar w:fldCharType="begin"/>
            </w:r>
            <w:r w:rsidRPr="008A3D46">
              <w:rPr>
                <w:rFonts w:ascii="DIN-Regular" w:hAnsi="DIN-Regular" w:cs="Arial"/>
                <w:b/>
                <w:bCs/>
                <w:sz w:val="18"/>
                <w:szCs w:val="18"/>
              </w:rPr>
              <w:instrText xml:space="preserve"> PAGE </w:instrText>
            </w:r>
            <w:r w:rsidRPr="008A3D46">
              <w:rPr>
                <w:rFonts w:ascii="DIN-Regular" w:hAnsi="DIN-Regular" w:cs="Arial"/>
                <w:b/>
                <w:bCs/>
                <w:sz w:val="18"/>
                <w:szCs w:val="18"/>
              </w:rPr>
              <w:fldChar w:fldCharType="separate"/>
            </w:r>
            <w:r w:rsidR="00C23346">
              <w:rPr>
                <w:rFonts w:ascii="DIN-Regular" w:hAnsi="DIN-Regular" w:cs="Arial"/>
                <w:b/>
                <w:bCs/>
                <w:noProof/>
                <w:sz w:val="18"/>
                <w:szCs w:val="18"/>
              </w:rPr>
              <w:t>2</w:t>
            </w:r>
            <w:r w:rsidRPr="008A3D46">
              <w:rPr>
                <w:rFonts w:ascii="DIN-Regular" w:hAnsi="DIN-Regular" w:cs="Arial"/>
                <w:b/>
                <w:bCs/>
                <w:sz w:val="18"/>
                <w:szCs w:val="18"/>
              </w:rPr>
              <w:fldChar w:fldCharType="end"/>
            </w:r>
            <w:r w:rsidRPr="008A3D46">
              <w:rPr>
                <w:rFonts w:ascii="DIN-Regular" w:hAnsi="DIN-Regular" w:cs="Arial"/>
                <w:sz w:val="18"/>
                <w:szCs w:val="18"/>
              </w:rPr>
              <w:t xml:space="preserve"> of </w:t>
            </w:r>
            <w:r w:rsidRPr="008A3D46">
              <w:rPr>
                <w:rFonts w:ascii="DIN-Regular" w:hAnsi="DIN-Regular" w:cs="Arial"/>
                <w:b/>
                <w:bCs/>
                <w:sz w:val="18"/>
                <w:szCs w:val="18"/>
              </w:rPr>
              <w:fldChar w:fldCharType="begin"/>
            </w:r>
            <w:r w:rsidRPr="008A3D46">
              <w:rPr>
                <w:rFonts w:ascii="DIN-Regular" w:hAnsi="DIN-Regular" w:cs="Arial"/>
                <w:b/>
                <w:bCs/>
                <w:sz w:val="18"/>
                <w:szCs w:val="18"/>
              </w:rPr>
              <w:instrText xml:space="preserve"> NUMPAGES  </w:instrText>
            </w:r>
            <w:r w:rsidRPr="008A3D46">
              <w:rPr>
                <w:rFonts w:ascii="DIN-Regular" w:hAnsi="DIN-Regular" w:cs="Arial"/>
                <w:b/>
                <w:bCs/>
                <w:sz w:val="18"/>
                <w:szCs w:val="18"/>
              </w:rPr>
              <w:fldChar w:fldCharType="separate"/>
            </w:r>
            <w:r w:rsidR="00C23346">
              <w:rPr>
                <w:rFonts w:ascii="DIN-Regular" w:hAnsi="DIN-Regular" w:cs="Arial"/>
                <w:b/>
                <w:bCs/>
                <w:noProof/>
                <w:sz w:val="18"/>
                <w:szCs w:val="18"/>
              </w:rPr>
              <w:t>2</w:t>
            </w:r>
            <w:r w:rsidRPr="008A3D46">
              <w:rPr>
                <w:rFonts w:ascii="DIN-Regular" w:hAnsi="DIN-Regular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A5B6E2" w14:textId="77777777" w:rsidR="006F561E" w:rsidRDefault="006F561E">
      <w:r>
        <w:separator/>
      </w:r>
    </w:p>
  </w:footnote>
  <w:footnote w:type="continuationSeparator" w:id="0">
    <w:p w14:paraId="7F2360FB" w14:textId="77777777" w:rsidR="006F561E" w:rsidRDefault="006F56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2C791A" w14:textId="26E31C0A" w:rsidR="009D035E" w:rsidRDefault="009D035E">
    <w:pPr>
      <w:pStyle w:val="Header"/>
    </w:pPr>
    <w:r w:rsidRPr="002E5420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71B765F6" wp14:editId="72EC11A2">
          <wp:simplePos x="0" y="0"/>
          <wp:positionH relativeFrom="page">
            <wp:posOffset>5970270</wp:posOffset>
          </wp:positionH>
          <wp:positionV relativeFrom="page">
            <wp:posOffset>543560</wp:posOffset>
          </wp:positionV>
          <wp:extent cx="1162050" cy="63373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35565D" w14:textId="460304BF" w:rsidR="002E5420" w:rsidRDefault="00CF2391">
    <w:pPr>
      <w:pStyle w:val="Header"/>
    </w:pPr>
    <w:r w:rsidRPr="002E5420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0958BA5F" wp14:editId="621CC9F8">
          <wp:simplePos x="0" y="0"/>
          <wp:positionH relativeFrom="page">
            <wp:posOffset>5913120</wp:posOffset>
          </wp:positionH>
          <wp:positionV relativeFrom="page">
            <wp:posOffset>676910</wp:posOffset>
          </wp:positionV>
          <wp:extent cx="1162050" cy="6337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F8389C" wp14:editId="7CD9E97A">
              <wp:simplePos x="0" y="0"/>
              <wp:positionH relativeFrom="column">
                <wp:posOffset>4749165</wp:posOffset>
              </wp:positionH>
              <wp:positionV relativeFrom="paragraph">
                <wp:posOffset>758190</wp:posOffset>
              </wp:positionV>
              <wp:extent cx="1628775" cy="15811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28775" cy="1581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4AA078CF" w14:textId="77777777" w:rsidR="009D035E" w:rsidRPr="00CF2391" w:rsidRDefault="009D035E" w:rsidP="00BA0426">
                          <w:pPr>
                            <w:jc w:val="both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 w:rsidRPr="00CF2391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Eli Lilly Ges.m.b.H</w:t>
                          </w:r>
                        </w:p>
                        <w:p w14:paraId="094789A0" w14:textId="77777777" w:rsidR="009D035E" w:rsidRPr="0019067C" w:rsidRDefault="009D035E" w:rsidP="00BA0426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9067C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Kölblgasse 8-10</w:t>
                          </w:r>
                        </w:p>
                        <w:p w14:paraId="18776C3C" w14:textId="797FE19F" w:rsidR="009D035E" w:rsidRPr="0019067C" w:rsidRDefault="00CF2391" w:rsidP="00BA0426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A-</w:t>
                          </w:r>
                          <w:r w:rsidR="009D035E" w:rsidRPr="0019067C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1030 Wien</w:t>
                          </w:r>
                        </w:p>
                        <w:p w14:paraId="387FFA9C" w14:textId="77777777" w:rsidR="009D035E" w:rsidRPr="0019067C" w:rsidRDefault="009D035E" w:rsidP="00BA0426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9067C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Austria</w:t>
                          </w:r>
                        </w:p>
                        <w:p w14:paraId="20BE1115" w14:textId="77777777" w:rsidR="009D035E" w:rsidRPr="0019067C" w:rsidRDefault="009D035E" w:rsidP="00BA0426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9067C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Tel: +43 1 2060 92473</w:t>
                          </w:r>
                        </w:p>
                        <w:p w14:paraId="36A22760" w14:textId="77777777" w:rsidR="009D035E" w:rsidRPr="0019067C" w:rsidRDefault="009D035E" w:rsidP="00BA0426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9067C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www.lilly.at</w:t>
                          </w:r>
                        </w:p>
                        <w:p w14:paraId="05CD5210" w14:textId="77777777" w:rsidR="009D035E" w:rsidRPr="0019067C" w:rsidRDefault="009D035E" w:rsidP="00BA0426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9067C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Firmenbuchgericht: Wien</w:t>
                          </w:r>
                        </w:p>
                        <w:p w14:paraId="30D1EE87" w14:textId="204F988F" w:rsidR="009D035E" w:rsidRPr="0019067C" w:rsidRDefault="00CF2391" w:rsidP="00BA0426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Firmenbuchnummer: 112976t</w:t>
                          </w:r>
                        </w:p>
                        <w:p w14:paraId="00B88C29" w14:textId="77777777" w:rsidR="009D035E" w:rsidRPr="0019067C" w:rsidRDefault="009D035E" w:rsidP="00BA0426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19067C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UID-Nr.: ATU14220706</w:t>
                          </w:r>
                        </w:p>
                        <w:p w14:paraId="42E5AF93" w14:textId="77777777" w:rsidR="009D035E" w:rsidRPr="0019067C" w:rsidRDefault="009D035E" w:rsidP="00BA0426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19067C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DVR: 0374148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73.95pt;margin-top:59.7pt;width:128.25pt;height:1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" filled="f" stroked="f">
              <v:path arrowok="t"/>
              <v:textbox>
                <w:txbxContent>
                  <w:p w14:paraId="4AA078CF" w14:textId="77777777" w:rsidR="009D035E" w:rsidRPr="00CF2391" w:rsidRDefault="009D035E" w:rsidP="00BA0426">
                    <w:pPr>
                      <w:jc w:val="both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 w:rsidRPr="00CF2391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Eli Lilly Ges.m.b.H</w:t>
                    </w:r>
                  </w:p>
                  <w:p w14:paraId="094789A0" w14:textId="77777777" w:rsidR="009D035E" w:rsidRPr="0019067C" w:rsidRDefault="009D035E" w:rsidP="00BA0426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9067C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Kölblgasse 8-10</w:t>
                    </w:r>
                  </w:p>
                  <w:p w14:paraId="18776C3C" w14:textId="797FE19F" w:rsidR="009D035E" w:rsidRPr="0019067C" w:rsidRDefault="00CF2391" w:rsidP="00BA0426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A-</w:t>
                    </w:r>
                    <w:r w:rsidR="009D035E" w:rsidRPr="0019067C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1030 Wien</w:t>
                    </w:r>
                  </w:p>
                  <w:p w14:paraId="387FFA9C" w14:textId="77777777" w:rsidR="009D035E" w:rsidRPr="0019067C" w:rsidRDefault="009D035E" w:rsidP="00BA0426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9067C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Austria</w:t>
                    </w:r>
                  </w:p>
                  <w:p w14:paraId="20BE1115" w14:textId="77777777" w:rsidR="009D035E" w:rsidRPr="0019067C" w:rsidRDefault="009D035E" w:rsidP="00BA0426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9067C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Tel: +43 1 2060 92473</w:t>
                    </w:r>
                  </w:p>
                  <w:p w14:paraId="36A22760" w14:textId="77777777" w:rsidR="009D035E" w:rsidRPr="0019067C" w:rsidRDefault="009D035E" w:rsidP="00BA0426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9067C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www.lilly.at</w:t>
                    </w:r>
                  </w:p>
                  <w:p w14:paraId="05CD5210" w14:textId="77777777" w:rsidR="009D035E" w:rsidRPr="0019067C" w:rsidRDefault="009D035E" w:rsidP="00BA0426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9067C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Firmenbuchgericht: Wien</w:t>
                    </w:r>
                  </w:p>
                  <w:p w14:paraId="30D1EE87" w14:textId="204F988F" w:rsidR="009D035E" w:rsidRPr="0019067C" w:rsidRDefault="00CF2391" w:rsidP="00BA0426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Firmenbuchnummer: 112976t</w:t>
                    </w:r>
                  </w:p>
                  <w:p w14:paraId="00B88C29" w14:textId="77777777" w:rsidR="009D035E" w:rsidRPr="0019067C" w:rsidRDefault="009D035E" w:rsidP="00BA0426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19067C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UID-Nr.: ATU14220706</w:t>
                    </w:r>
                  </w:p>
                  <w:p w14:paraId="42E5AF93" w14:textId="77777777" w:rsidR="009D035E" w:rsidRPr="0019067C" w:rsidRDefault="009D035E" w:rsidP="00BA0426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19067C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DVR: 0374148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3E3D"/>
    <w:rsid w:val="0002023D"/>
    <w:rsid w:val="00045BB0"/>
    <w:rsid w:val="0005330E"/>
    <w:rsid w:val="00087609"/>
    <w:rsid w:val="00101C41"/>
    <w:rsid w:val="001415F7"/>
    <w:rsid w:val="0018678F"/>
    <w:rsid w:val="0019067C"/>
    <w:rsid w:val="001E0B79"/>
    <w:rsid w:val="001F285D"/>
    <w:rsid w:val="002118C9"/>
    <w:rsid w:val="002B7948"/>
    <w:rsid w:val="002C3F18"/>
    <w:rsid w:val="002D1CE3"/>
    <w:rsid w:val="002E1A5D"/>
    <w:rsid w:val="002E5420"/>
    <w:rsid w:val="00305F71"/>
    <w:rsid w:val="003711BF"/>
    <w:rsid w:val="003A2DC7"/>
    <w:rsid w:val="003B34C7"/>
    <w:rsid w:val="0048050D"/>
    <w:rsid w:val="004B2CCD"/>
    <w:rsid w:val="004C68FF"/>
    <w:rsid w:val="004E695C"/>
    <w:rsid w:val="004F272B"/>
    <w:rsid w:val="004F5AA8"/>
    <w:rsid w:val="00503B78"/>
    <w:rsid w:val="005149C6"/>
    <w:rsid w:val="00540696"/>
    <w:rsid w:val="00570B23"/>
    <w:rsid w:val="005C02B0"/>
    <w:rsid w:val="005C47CF"/>
    <w:rsid w:val="005D441F"/>
    <w:rsid w:val="005F5521"/>
    <w:rsid w:val="006303CA"/>
    <w:rsid w:val="006F561E"/>
    <w:rsid w:val="007751C2"/>
    <w:rsid w:val="007D2D38"/>
    <w:rsid w:val="00857016"/>
    <w:rsid w:val="00874B0C"/>
    <w:rsid w:val="00894C36"/>
    <w:rsid w:val="008A3D46"/>
    <w:rsid w:val="008F14AD"/>
    <w:rsid w:val="008F4CF2"/>
    <w:rsid w:val="00942095"/>
    <w:rsid w:val="00956D6C"/>
    <w:rsid w:val="00964907"/>
    <w:rsid w:val="00987F37"/>
    <w:rsid w:val="009A2F29"/>
    <w:rsid w:val="009D035E"/>
    <w:rsid w:val="009E1B76"/>
    <w:rsid w:val="00A077DD"/>
    <w:rsid w:val="00A121BD"/>
    <w:rsid w:val="00A4281A"/>
    <w:rsid w:val="00A47A0B"/>
    <w:rsid w:val="00A62D13"/>
    <w:rsid w:val="00A91D49"/>
    <w:rsid w:val="00AA3238"/>
    <w:rsid w:val="00BA0426"/>
    <w:rsid w:val="00BA3328"/>
    <w:rsid w:val="00BB021C"/>
    <w:rsid w:val="00C23346"/>
    <w:rsid w:val="00C5737C"/>
    <w:rsid w:val="00C6625E"/>
    <w:rsid w:val="00CB7C09"/>
    <w:rsid w:val="00CC4DF7"/>
    <w:rsid w:val="00CF2391"/>
    <w:rsid w:val="00D72516"/>
    <w:rsid w:val="00D73983"/>
    <w:rsid w:val="00DA6F74"/>
    <w:rsid w:val="00DC4224"/>
    <w:rsid w:val="00DE275E"/>
    <w:rsid w:val="00E058D8"/>
    <w:rsid w:val="00E137C2"/>
    <w:rsid w:val="00E3245A"/>
    <w:rsid w:val="00E36488"/>
    <w:rsid w:val="00E71334"/>
    <w:rsid w:val="00E76969"/>
    <w:rsid w:val="00E77BBB"/>
    <w:rsid w:val="00E87B09"/>
    <w:rsid w:val="00EA3944"/>
    <w:rsid w:val="00F4795E"/>
    <w:rsid w:val="00F50338"/>
    <w:rsid w:val="00F87E93"/>
    <w:rsid w:val="00FB0664"/>
    <w:rsid w:val="00FB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,"/>
  <w14:docId w14:val="15B072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75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1C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1C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1C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1C2"/>
    <w:rPr>
      <w:rFonts w:ascii="Tahoma" w:hAnsi="Tahoma" w:cs="Tahoma"/>
      <w:sz w:val="16"/>
      <w:szCs w:val="16"/>
      <w:lang w:val="en-GB" w:eastAsia="en-US"/>
    </w:rPr>
  </w:style>
  <w:style w:type="paragraph" w:customStyle="1" w:styleId="Default">
    <w:name w:val="Default"/>
    <w:rsid w:val="002B7948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table" w:styleId="TableGrid">
    <w:name w:val="Table Grid"/>
    <w:basedOn w:val="TableNormal"/>
    <w:uiPriority w:val="59"/>
    <w:rsid w:val="00A62D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75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1C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1C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1C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1C2"/>
    <w:rPr>
      <w:rFonts w:ascii="Tahoma" w:hAnsi="Tahoma" w:cs="Tahoma"/>
      <w:sz w:val="16"/>
      <w:szCs w:val="16"/>
      <w:lang w:val="en-GB" w:eastAsia="en-US"/>
    </w:rPr>
  </w:style>
  <w:style w:type="paragraph" w:customStyle="1" w:styleId="Default">
    <w:name w:val="Default"/>
    <w:rsid w:val="002B7948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table" w:styleId="TableGrid">
    <w:name w:val="Table Grid"/>
    <w:basedOn w:val="TableNormal"/>
    <w:uiPriority w:val="59"/>
    <w:rsid w:val="00A62D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1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78BD2-AB52-44CE-B958-B9A15C405627}"/>
</file>

<file path=customXml/itemProps2.xml><?xml version="1.0" encoding="utf-8"?>
<ds:datastoreItem xmlns:ds="http://schemas.openxmlformats.org/officeDocument/2006/customXml" ds:itemID="{4245F30D-98D4-4F68-9D5D-5C7946F9EDB9}"/>
</file>

<file path=customXml/itemProps3.xml><?xml version="1.0" encoding="utf-8"?>
<ds:datastoreItem xmlns:ds="http://schemas.openxmlformats.org/officeDocument/2006/customXml" ds:itemID="{61E730A2-F658-4F95-9BA7-5F1E92F42C7C}"/>
</file>

<file path=customXml/itemProps4.xml><?xml version="1.0" encoding="utf-8"?>
<ds:datastoreItem xmlns:ds="http://schemas.openxmlformats.org/officeDocument/2006/customXml" ds:itemID="{C21E9AEE-698F-4F6C-91B1-EE9C01A50CA5}"/>
</file>

<file path=customXml/itemProps5.xml><?xml version="1.0" encoding="utf-8"?>
<ds:datastoreItem xmlns:ds="http://schemas.openxmlformats.org/officeDocument/2006/customXml" ds:itemID="{E9C91CBF-59E9-4F48-849A-93251AADF473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145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10</cp:revision>
  <cp:lastPrinted>2014-07-01T14:03:00Z</cp:lastPrinted>
  <dcterms:created xsi:type="dcterms:W3CDTF">2014-07-11T14:32:00Z</dcterms:created>
  <dcterms:modified xsi:type="dcterms:W3CDTF">2014-08-28T07:15:00Z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