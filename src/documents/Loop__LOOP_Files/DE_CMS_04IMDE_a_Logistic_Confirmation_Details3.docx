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2011"/>
        <w:gridCol w:w="1275"/>
        <w:gridCol w:w="284"/>
        <w:gridCol w:w="567"/>
      </w:tblGrid>
      <w:tr w:rsidR="000C5143" w:rsidRPr="000C5143" w14:paraId="55C699FF" w14:textId="77777777" w:rsidTr="008807D9">
        <w:tc>
          <w:tcPr>
            <w:tcW w:w="8613" w:type="dxa"/>
            <w:gridSpan w:val="3"/>
          </w:tcPr>
          <w:p w14:paraId="3399977C" w14:textId="384DE156" w:rsidR="00E54D62" w:rsidRPr="00D80B9C" w:rsidRDefault="00E54D62" w:rsidP="00E54D6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5F4D38" w:rsidRPr="00D80B9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26552FF6" w14:textId="77777777" w:rsidR="00E54D62" w:rsidRPr="00D80B9C" w:rsidRDefault="00E54D62" w:rsidP="00E54D6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A0C6110" w14:textId="6EE6290C" w:rsidR="000C5143" w:rsidRPr="00E4217C" w:rsidRDefault="00E54D62" w:rsidP="00E4217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Addr</w:t>
            </w:r>
            <w:r w:rsidR="00D80B9C">
              <w:rPr>
                <w:rFonts w:ascii="Arial" w:hAnsi="Arial" w:cs="Arial"/>
                <w:sz w:val="22"/>
                <w:szCs w:val="22"/>
                <w:lang w:val="en-US"/>
              </w:rPr>
              <w:t>ess_GLBL_Zip_Postal_Code_GLBL</w:t>
            </w:r>
            <w:proofErr w:type="spellEnd"/>
            <w:r w:rsid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807D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D80B9C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77F4A1D0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1C38B5F" w14:textId="1551C270" w:rsidR="000C5143" w:rsidRPr="000C5143" w:rsidRDefault="000C5143" w:rsidP="00E75287">
            <w:pPr>
              <w:pStyle w:val="Adresse"/>
              <w:rPr>
                <w:szCs w:val="22"/>
                <w:lang w:val="en-US"/>
              </w:rPr>
            </w:pPr>
          </w:p>
        </w:tc>
      </w:tr>
      <w:tr w:rsidR="000C5143" w:rsidRPr="00B743FB" w14:paraId="70BF9C0D" w14:textId="77777777" w:rsidTr="00BD3D41">
        <w:tc>
          <w:tcPr>
            <w:tcW w:w="5327" w:type="dxa"/>
          </w:tcPr>
          <w:p w14:paraId="3F0EA759" w14:textId="77777777" w:rsidR="000C5143" w:rsidRPr="003557D7" w:rsidRDefault="000C5143" w:rsidP="00E75287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011" w:type="dxa"/>
          </w:tcPr>
          <w:p w14:paraId="3036E7C3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76C0547C" w14:textId="77777777" w:rsidR="00AE5880" w:rsidRDefault="00AE5880" w:rsidP="00E752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65E2EE" w14:textId="77777777" w:rsidR="000C5143" w:rsidRPr="000C5143" w:rsidRDefault="000C5143" w:rsidP="00E75287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C5143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C514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3F583630" w14:textId="77777777" w:rsidR="004C5B36" w:rsidRDefault="004C5B36" w:rsidP="00AE5EA6">
      <w:pPr>
        <w:rPr>
          <w:rFonts w:ascii="Arial" w:hAnsi="Arial" w:cs="Arial"/>
          <w:sz w:val="22"/>
          <w:szCs w:val="22"/>
          <w:lang w:val="en-US"/>
        </w:rPr>
      </w:pPr>
    </w:p>
    <w:p w14:paraId="2761E540" w14:textId="77777777" w:rsidR="004C5B36" w:rsidRDefault="004C5B36" w:rsidP="00AE5EA6">
      <w:pPr>
        <w:rPr>
          <w:rFonts w:ascii="Arial" w:hAnsi="Arial" w:cs="Arial"/>
          <w:sz w:val="22"/>
          <w:szCs w:val="22"/>
          <w:lang w:val="en-US"/>
        </w:rPr>
      </w:pPr>
    </w:p>
    <w:p w14:paraId="6660079D" w14:textId="7F4D3480" w:rsidR="00512CB9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FE41B2B" w14:textId="7466CF0E" w:rsidR="008E3B5A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0C5143" w:rsidRPr="00125845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  <w:r w:rsidR="00125845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125845" w:rsidRPr="00125845">
        <w:rPr>
          <w:rFonts w:ascii="Arial" w:hAnsi="Arial" w:cs="Arial"/>
          <w:b/>
          <w:sz w:val="22"/>
          <w:szCs w:val="22"/>
          <w:lang w:val="en-US"/>
        </w:rPr>
        <w:t>Mee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t</w:t>
      </w:r>
      <w:r w:rsidR="00125845" w:rsidRPr="00125845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125845"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AE" w14:textId="7CF32672" w:rsidR="0099699E" w:rsidRPr="00125845" w:rsidRDefault="00512CB9" w:rsidP="008E3B5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25845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125845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AF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en-US"/>
        </w:rPr>
      </w:pPr>
    </w:p>
    <w:p w14:paraId="564A569C" w14:textId="49C89330" w:rsidR="007255A0" w:rsidRDefault="0075628D" w:rsidP="008E3B5A">
      <w:pPr>
        <w:rPr>
          <w:rFonts w:ascii="Arial" w:hAnsi="Arial" w:cs="Arial"/>
          <w:sz w:val="22"/>
          <w:szCs w:val="22"/>
          <w:lang w:val="de-DE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S</w:t>
      </w:r>
      <w:r w:rsidR="00B74B02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B74B0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74B02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B74B02">
        <w:rPr>
          <w:rFonts w:ascii="Arial" w:hAnsi="Arial" w:cs="Arial"/>
          <w:sz w:val="22"/>
          <w:szCs w:val="22"/>
          <w:lang w:val="en-US"/>
        </w:rPr>
        <w:t>/</w:t>
      </w:r>
      <w:r w:rsidR="00B11229" w:rsidRPr="00512CB9">
        <w:rPr>
          <w:rFonts w:ascii="Arial" w:hAnsi="Arial" w:cs="Arial"/>
          <w:sz w:val="22"/>
          <w:szCs w:val="22"/>
          <w:lang w:val="en-US"/>
        </w:rPr>
        <w:t xml:space="preserve">r </w:t>
      </w:r>
      <w:r w:rsidR="00DB37B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DB37B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DB37B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051E84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051E84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051E84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051E84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051E84" w:rsidRPr="00486646">
        <w:rPr>
          <w:rFonts w:ascii="Arial" w:hAnsi="Arial" w:cs="Arial"/>
          <w:sz w:val="22"/>
          <w:szCs w:val="22"/>
          <w:lang w:val="es-AR"/>
        </w:rPr>
        <w:t>A</w:t>
      </w:r>
      <w:r w:rsidR="00051E84" w:rsidRPr="00486646">
        <w:rPr>
          <w:rFonts w:ascii="Arial" w:hAnsi="Arial" w:cs="Arial"/>
          <w:sz w:val="22"/>
          <w:szCs w:val="22"/>
          <w:lang w:val="es-AR"/>
        </w:rPr>
        <w:t>c</w:t>
      </w:r>
      <w:r w:rsidR="00051E84">
        <w:rPr>
          <w:rFonts w:ascii="Arial" w:hAnsi="Arial" w:cs="Arial"/>
          <w:sz w:val="22"/>
          <w:szCs w:val="22"/>
          <w:lang w:val="es-AR"/>
        </w:rPr>
        <w:t>count_Last</w:t>
      </w:r>
      <w:r w:rsidR="00051E84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051E84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5B43AECD" w14:textId="77777777" w:rsidR="007255A0" w:rsidRDefault="007255A0" w:rsidP="008E3B5A">
      <w:pPr>
        <w:rPr>
          <w:rFonts w:ascii="Arial" w:hAnsi="Arial" w:cs="Arial"/>
          <w:sz w:val="22"/>
          <w:szCs w:val="22"/>
          <w:lang w:val="de-DE"/>
        </w:rPr>
      </w:pPr>
    </w:p>
    <w:p w14:paraId="3CC4E18C" w14:textId="7CE99534" w:rsidR="006421A1" w:rsidRPr="00512CB9" w:rsidRDefault="006421A1" w:rsidP="005D4F2A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wir freuen uns, Ihnen heute alle </w:t>
      </w:r>
      <w:r w:rsidR="00C448E6" w:rsidRPr="00512CB9">
        <w:rPr>
          <w:rFonts w:ascii="Arial" w:hAnsi="Arial" w:cs="Arial"/>
          <w:sz w:val="22"/>
          <w:szCs w:val="22"/>
          <w:lang w:val="de-DE"/>
        </w:rPr>
        <w:t>Informationen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bezüglich Ihrer Teilnahme an der oben genannten Veranstaltung zusenden zu können.</w:t>
      </w:r>
    </w:p>
    <w:p w14:paraId="680D79F2" w14:textId="77777777" w:rsidR="006421A1" w:rsidRPr="00512CB9" w:rsidRDefault="006421A1" w:rsidP="008E3B5A">
      <w:pPr>
        <w:rPr>
          <w:rFonts w:ascii="Arial" w:hAnsi="Arial" w:cs="Arial"/>
          <w:b/>
          <w:sz w:val="22"/>
          <w:szCs w:val="22"/>
          <w:lang w:val="de-DE"/>
        </w:rPr>
      </w:pPr>
    </w:p>
    <w:p w14:paraId="76CDFD09" w14:textId="2B194912" w:rsidR="008E3B5A" w:rsidRDefault="0099699E" w:rsidP="00B60A5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</w:t>
      </w:r>
      <w:r w:rsidR="00C448E6" w:rsidRPr="00512CB9">
        <w:rPr>
          <w:rFonts w:ascii="Arial" w:hAnsi="Arial" w:cs="Arial"/>
          <w:sz w:val="22"/>
          <w:szCs w:val="22"/>
          <w:lang w:val="de-DE"/>
        </w:rPr>
        <w:t>te lesen Sie diese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sorgfältig durch und überprüfen Sie sie 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auf </w:t>
      </w:r>
      <w:r w:rsidRPr="00512CB9">
        <w:rPr>
          <w:rFonts w:ascii="Arial" w:hAnsi="Arial" w:cs="Arial"/>
          <w:sz w:val="22"/>
          <w:szCs w:val="22"/>
          <w:lang w:val="de-DE"/>
        </w:rPr>
        <w:t>ihre Richtigkeit. Sollte etwas nicht korrekt sein, kontaktieren Sie uns bitte unter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highlight w:val="yellow"/>
          <w:lang w:val="de-DE"/>
        </w:rPr>
        <w:br/>
      </w:r>
    </w:p>
    <w:p w14:paraId="445D73DC" w14:textId="2E5D0E47" w:rsidR="00C313FA" w:rsidRPr="00B40955" w:rsidRDefault="00DB37B8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920AD91" w14:textId="2BC5E7AF" w:rsidR="00C313FA" w:rsidRPr="00B40955" w:rsidRDefault="00C313F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 xml:space="preserve">Fax: </w:t>
      </w:r>
      <w:r w:rsidR="00051E84" w:rsidRPr="00B40955">
        <w:rPr>
          <w:rFonts w:ascii="Arial" w:hAnsi="Arial" w:cs="Arial"/>
          <w:sz w:val="22"/>
          <w:szCs w:val="22"/>
          <w:lang w:val="de-DE"/>
        </w:rPr>
        <w:t>&lt;&lt;User_Fax&gt;&gt;</w:t>
      </w:r>
    </w:p>
    <w:p w14:paraId="41A7F0AA" w14:textId="2FCD3B8F" w:rsidR="00C313FA" w:rsidRPr="00B40955" w:rsidRDefault="00C313FA" w:rsidP="00051E84">
      <w:pPr>
        <w:pStyle w:val="Adresse"/>
        <w:rPr>
          <w:szCs w:val="22"/>
          <w:highlight w:val="yellow"/>
        </w:rPr>
      </w:pPr>
      <w:r w:rsidRPr="00B40955">
        <w:rPr>
          <w:szCs w:val="22"/>
        </w:rPr>
        <w:t xml:space="preserve">Tel: </w:t>
      </w:r>
      <w:r w:rsidR="00051E84" w:rsidRPr="00B40955">
        <w:rPr>
          <w:szCs w:val="22"/>
        </w:rPr>
        <w:t>&lt;&lt;User_Phone&gt;&gt;</w:t>
      </w:r>
    </w:p>
    <w:p w14:paraId="4B5EF3B5" w14:textId="4D535B39" w:rsidR="00D3742A" w:rsidRPr="00B40955" w:rsidRDefault="00C313F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40955">
        <w:rPr>
          <w:rFonts w:ascii="Arial" w:hAnsi="Arial" w:cs="Arial"/>
          <w:sz w:val="22"/>
          <w:szCs w:val="22"/>
          <w:lang w:val="de-DE"/>
        </w:rPr>
        <w:t>Email:</w:t>
      </w:r>
      <w:r w:rsidR="00051E84" w:rsidRPr="00B40955">
        <w:rPr>
          <w:lang w:val="da-DK"/>
        </w:rPr>
        <w:t xml:space="preserve"> </w:t>
      </w:r>
      <w:r w:rsidR="00051E84" w:rsidRPr="00B40955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4B1B2027" w14:textId="77777777" w:rsidR="00C0786D" w:rsidRPr="00512CB9" w:rsidRDefault="00C0786D" w:rsidP="00AE5EA6">
      <w:pPr>
        <w:pStyle w:val="Default"/>
        <w:rPr>
          <w:sz w:val="22"/>
          <w:szCs w:val="22"/>
          <w:lang w:val="de-DE"/>
        </w:rPr>
      </w:pPr>
    </w:p>
    <w:p w14:paraId="4B5EF3B7" w14:textId="77777777" w:rsidR="00D3742A" w:rsidRPr="00512CB9" w:rsidRDefault="001468D7" w:rsidP="00AE5EA6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Veranstaltungsort und Kongressprogramm</w:t>
      </w:r>
    </w:p>
    <w:p w14:paraId="4C506FAF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125845">
        <w:rPr>
          <w:rFonts w:ascii="Arial" w:hAnsi="Arial" w:cs="Arial"/>
          <w:b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instrText>ing_MERC_Sourced_Venue_Name_MERC&gt;&gt;</w:instrText>
      </w:r>
    </w:p>
    <w:p w14:paraId="44D97BFE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66769CEF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6F6F589C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&lt;&lt;Meeting_MERC_Sourced_Venue_City_MERC&gt;&gt;</w:instrText>
      </w:r>
    </w:p>
    <w:p w14:paraId="1DA74612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3537DB82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3AECE231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2CAE5515" w14:textId="77777777" w:rsidR="00C313FA" w:rsidRPr="00125845" w:rsidRDefault="00C313FA" w:rsidP="00C313FA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16BFF1AC" w14:textId="77777777" w:rsidR="00125845" w:rsidRDefault="00C313FA" w:rsidP="00AE5EA6">
      <w:pPr>
        <w:rPr>
          <w:rFonts w:ascii="Arial" w:hAnsi="Arial" w:cs="Arial"/>
          <w:b/>
          <w:sz w:val="22"/>
          <w:szCs w:val="22"/>
          <w:lang w:val="en-US"/>
        </w:rPr>
      </w:pPr>
      <w:r w:rsidRPr="00125845">
        <w:rPr>
          <w:rFonts w:ascii="Arial" w:hAnsi="Arial" w:cs="Arial"/>
          <w:b/>
          <w:sz w:val="22"/>
          <w:szCs w:val="22"/>
          <w:lang w:val="en-US"/>
        </w:rPr>
        <w:instrText xml:space="preserve">&lt;&lt;Meeting_MERC_Preferred_Venue_Postal_Code_MERC&gt;&gt;" \* MERGEFORMAT </w:instrText>
      </w:r>
      <w:r w:rsidRPr="00125845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0551603C" w14:textId="77777777" w:rsidR="00125845" w:rsidRDefault="00125845" w:rsidP="00AE5EA6">
      <w:pPr>
        <w:rPr>
          <w:rFonts w:ascii="Arial" w:hAnsi="Arial" w:cs="Arial"/>
          <w:b/>
          <w:sz w:val="22"/>
          <w:szCs w:val="22"/>
          <w:lang w:val="en-US"/>
        </w:rPr>
      </w:pPr>
    </w:p>
    <w:p w14:paraId="343AEE8A" w14:textId="5CA707A2" w:rsidR="008E3B5A" w:rsidRPr="005D4F2A" w:rsidRDefault="00D3742A" w:rsidP="00AE5EA6">
      <w:pPr>
        <w:rPr>
          <w:rFonts w:ascii="Arial" w:hAnsi="Arial" w:cs="Arial"/>
          <w:sz w:val="22"/>
          <w:szCs w:val="22"/>
          <w:lang w:val="en-US"/>
        </w:rPr>
      </w:pPr>
      <w:r w:rsidRPr="000C5143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 w:rsidR="005D4F2A">
        <w:rPr>
          <w:rFonts w:ascii="Arial" w:hAnsi="Arial" w:cs="Arial"/>
          <w:sz w:val="22"/>
          <w:szCs w:val="22"/>
          <w:lang w:val="en-US"/>
        </w:rPr>
        <w:t xml:space="preserve">: </w:t>
      </w:r>
      <w:r w:rsidR="00C313FA" w:rsidRPr="005C279E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C313FA" w:rsidRPr="005C279E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="00C313FA" w:rsidRPr="005C279E">
        <w:rPr>
          <w:rFonts w:ascii="Arial" w:hAnsi="Arial" w:cs="Arial"/>
          <w:i/>
          <w:sz w:val="22"/>
          <w:szCs w:val="22"/>
          <w:lang w:val="en-US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A9815BF" w14:textId="074BB014" w:rsidR="008E3B5A" w:rsidRDefault="00D3742A" w:rsidP="00AE5EA6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0C5143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 w:rsidR="005D4F2A">
        <w:rPr>
          <w:rFonts w:ascii="Arial" w:hAnsi="Arial" w:cs="Arial"/>
          <w:sz w:val="22"/>
          <w:szCs w:val="22"/>
          <w:lang w:val="en-US"/>
        </w:rPr>
        <w:t xml:space="preserve">: </w:t>
      </w:r>
      <w:r w:rsidR="00C313FA" w:rsidRPr="005C279E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="00C313FA" w:rsidRPr="005C279E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="00C313FA" w:rsidRPr="005C279E">
        <w:rPr>
          <w:rFonts w:ascii="Arial" w:hAnsi="Arial" w:cs="Arial"/>
          <w:i/>
          <w:sz w:val="22"/>
          <w:szCs w:val="22"/>
          <w:lang w:val="en-IE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EA81E11" w14:textId="77777777" w:rsidR="008E3B5A" w:rsidRDefault="008E3B5A" w:rsidP="00AE5EA6">
      <w:pPr>
        <w:rPr>
          <w:rFonts w:ascii="Arial" w:hAnsi="Arial" w:cs="Arial"/>
          <w:sz w:val="22"/>
          <w:szCs w:val="22"/>
          <w:lang w:val="en-US"/>
        </w:rPr>
      </w:pPr>
    </w:p>
    <w:p w14:paraId="42966E68" w14:textId="77777777" w:rsidR="008E3B5A" w:rsidRDefault="00D3742A" w:rsidP="00AE5EA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aktuelle Agenda finden Sie auf der offiziellen Webseite zum Kongress: </w:t>
      </w:r>
    </w:p>
    <w:p w14:paraId="4B5EF3BA" w14:textId="4FEB2A4C" w:rsidR="00D3742A" w:rsidRPr="005D4F2A" w:rsidRDefault="00C313FA" w:rsidP="00AE5EA6">
      <w:pPr>
        <w:rPr>
          <w:rFonts w:ascii="Arial" w:hAnsi="Arial" w:cs="Arial"/>
          <w:sz w:val="22"/>
          <w:szCs w:val="22"/>
          <w:lang w:val="es-AR"/>
        </w:rPr>
      </w:pPr>
      <w:r w:rsidRPr="00423CEE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23CEE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423CEE">
        <w:rPr>
          <w:rFonts w:ascii="Arial" w:hAnsi="Arial" w:cs="Arial"/>
          <w:sz w:val="22"/>
          <w:szCs w:val="22"/>
          <w:lang w:val="es-AR"/>
        </w:rPr>
        <w:t>&gt;&gt;.</w:t>
      </w:r>
    </w:p>
    <w:p w14:paraId="6AAD5DEB" w14:textId="77777777" w:rsidR="00C0786D" w:rsidRPr="00512CB9" w:rsidRDefault="00C0786D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BC" w14:textId="77777777" w:rsidR="00D3742A" w:rsidRPr="00512CB9" w:rsidRDefault="003B40BC" w:rsidP="007F3CA4">
      <w:pPr>
        <w:pStyle w:val="Default"/>
        <w:jc w:val="both"/>
        <w:rPr>
          <w:b/>
          <w:sz w:val="22"/>
          <w:szCs w:val="22"/>
          <w:lang w:val="de-DE"/>
        </w:rPr>
      </w:pPr>
      <w:r w:rsidRPr="00512CB9">
        <w:rPr>
          <w:b/>
          <w:sz w:val="22"/>
          <w:szCs w:val="22"/>
          <w:lang w:val="de-DE"/>
        </w:rPr>
        <w:t>Kongressanmeldung und Tagungsmaterial</w:t>
      </w:r>
    </w:p>
    <w:p w14:paraId="24B999ED" w14:textId="64EE21C7" w:rsidR="001C7CC9" w:rsidRDefault="00D3742A" w:rsidP="001C7CC9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Sie vom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="00E4217C">
        <w:rPr>
          <w:rFonts w:ascii="Arial" w:hAnsi="Arial" w:cs="Arial"/>
          <w:sz w:val="22"/>
          <w:szCs w:val="22"/>
          <w:lang w:val="de-DE"/>
        </w:rPr>
        <w:t xml:space="preserve"> </w:t>
      </w:r>
      <w:r w:rsidR="001C7CC9" w:rsidRPr="008B1FB3">
        <w:rPr>
          <w:rFonts w:ascii="Arial" w:hAnsi="Arial" w:cs="Arial"/>
          <w:sz w:val="22"/>
          <w:szCs w:val="22"/>
          <w:lang w:val="de-DE"/>
        </w:rPr>
        <w:t>&lt;&lt;Meeting_Participant_MERC_Date_of_Check_In_MERC__s&gt;&gt;</w:t>
      </w:r>
    </w:p>
    <w:p w14:paraId="11AC270F" w14:textId="276489FD" w:rsidR="005C279E" w:rsidRDefault="001C7CC9" w:rsidP="001C7CC9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Bis</w:t>
      </w:r>
      <w:r w:rsidR="00E4217C">
        <w:rPr>
          <w:rFonts w:ascii="Arial" w:hAnsi="Arial" w:cs="Arial"/>
          <w:sz w:val="22"/>
          <w:szCs w:val="22"/>
          <w:lang w:val="de-DE"/>
        </w:rPr>
        <w:t xml:space="preserve">: </w:t>
      </w:r>
      <w:r w:rsidRPr="008B1FB3">
        <w:rPr>
          <w:rFonts w:ascii="Arial" w:hAnsi="Arial" w:cs="Arial"/>
          <w:sz w:val="22"/>
          <w:szCs w:val="22"/>
          <w:lang w:val="de-DE"/>
        </w:rPr>
        <w:t>&lt;&lt;Meeting_Participant_MERC_Date_of_Check_Out_MERC__s&gt;&gt;</w:t>
      </w:r>
      <w:r w:rsidR="00B74B02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197BDB0" w14:textId="14632DAA" w:rsidR="00B74B02" w:rsidRDefault="00D3742A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zur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Kongressteilnahme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registriert. </w:t>
      </w:r>
      <w:bookmarkStart w:id="1" w:name="OLE_LINK1"/>
      <w:bookmarkStart w:id="2" w:name="OLE_LINK2"/>
    </w:p>
    <w:p w14:paraId="339234EE" w14:textId="77777777" w:rsidR="005C279E" w:rsidRDefault="005C279E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4E03637C" w14:textId="7554E89E" w:rsidR="00B74B02" w:rsidRDefault="00D3742A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Ihre Kongressunterlagen mit Nam</w:t>
      </w:r>
      <w:r w:rsidR="003D4002" w:rsidRPr="00512CB9">
        <w:rPr>
          <w:rFonts w:ascii="Arial" w:hAnsi="Arial" w:cs="Arial"/>
          <w:sz w:val="22"/>
          <w:szCs w:val="22"/>
          <w:lang w:val="de-DE"/>
        </w:rPr>
        <w:t>ensschild erhalten Sie am Lilly-Informations-Counter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in </w:t>
      </w:r>
      <w:r w:rsidRPr="00512CB9">
        <w:rPr>
          <w:rFonts w:ascii="Arial" w:hAnsi="Arial" w:cs="Arial"/>
          <w:sz w:val="22"/>
          <w:szCs w:val="22"/>
          <w:lang w:val="de-DE"/>
        </w:rPr>
        <w:lastRenderedPageBreak/>
        <w:t>der Hotel</w:t>
      </w:r>
      <w:r w:rsidR="00C0786D" w:rsidRPr="00512CB9">
        <w:rPr>
          <w:rFonts w:ascii="Arial" w:hAnsi="Arial" w:cs="Arial"/>
          <w:sz w:val="22"/>
          <w:szCs w:val="22"/>
          <w:lang w:val="de-DE"/>
        </w:rPr>
        <w:t>-</w:t>
      </w:r>
      <w:r w:rsidRPr="00512CB9">
        <w:rPr>
          <w:rFonts w:ascii="Arial" w:hAnsi="Arial" w:cs="Arial"/>
          <w:sz w:val="22"/>
          <w:szCs w:val="22"/>
          <w:lang w:val="de-DE"/>
        </w:rPr>
        <w:t>Lobby von</w:t>
      </w:r>
      <w:r w:rsidR="008E3B5A"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61AF814F" w14:textId="730C5C84" w:rsidR="005F41C2" w:rsidRPr="00512CB9" w:rsidRDefault="005F41C2" w:rsidP="00B74B02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&lt;&lt;Form_BadgeAvailability</w:t>
      </w:r>
      <w:r w:rsidR="008E3B5A"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&gt;&gt;.</w:t>
      </w:r>
      <w:bookmarkEnd w:id="1"/>
      <w:bookmarkEnd w:id="2"/>
    </w:p>
    <w:p w14:paraId="66FB8DCD" w14:textId="77777777" w:rsidR="005C279E" w:rsidRDefault="005C279E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4B5EF3C3" w14:textId="77777777" w:rsidR="00D3742A" w:rsidRPr="00512CB9" w:rsidRDefault="00D3742A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Ihre Registrierung beinhaltet folgendes: </w:t>
      </w:r>
    </w:p>
    <w:p w14:paraId="75B01B62" w14:textId="1C1613DF" w:rsidR="004C49B4" w:rsidRDefault="005F41C2" w:rsidP="004C49B4">
      <w:pPr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&lt;&lt;Form_RegistrationDetails</w:t>
      </w:r>
      <w:r w:rsidR="008E3B5A"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  <w:r w:rsidR="000A165D">
        <w:rPr>
          <w:rFonts w:ascii="Arial" w:hAnsi="Arial" w:cs="Arial"/>
          <w:sz w:val="22"/>
          <w:szCs w:val="22"/>
          <w:lang w:val="de-DE"/>
        </w:rPr>
        <w:t>.</w:t>
      </w:r>
    </w:p>
    <w:p w14:paraId="05525F42" w14:textId="7183EC6F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3CADC5A4" w14:textId="77777777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0D651476" w14:textId="77777777" w:rsidR="005C279E" w:rsidRDefault="005C279E" w:rsidP="004C49B4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3C9" w14:textId="00177631" w:rsidR="00D46AF2" w:rsidRPr="004C49B4" w:rsidRDefault="00D46AF2" w:rsidP="004C49B4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4B5EF3CB" w14:textId="1D628E78" w:rsidR="00D46AF2" w:rsidRPr="00512CB9" w:rsidRDefault="00D46AF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Teilnahmebescheinigung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erhalten Sie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nach der Veranstaltung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direkt vom </w:t>
      </w:r>
      <w:r w:rsidRPr="00512CB9">
        <w:rPr>
          <w:rFonts w:ascii="Arial" w:hAnsi="Arial" w:cs="Arial"/>
          <w:sz w:val="22"/>
          <w:szCs w:val="22"/>
          <w:lang w:val="de-DE"/>
        </w:rPr>
        <w:t>Kongressveranstalter. Für detaillierte Informationen besuchen Sie gerne unsere Webseite.</w:t>
      </w:r>
    </w:p>
    <w:p w14:paraId="4B5EF3CC" w14:textId="77777777" w:rsidR="00D46AF2" w:rsidRPr="00512CB9" w:rsidRDefault="00D46AF2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CD" w14:textId="77777777" w:rsidR="00D3742A" w:rsidRPr="00512CB9" w:rsidRDefault="00D3742A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4B5EF3CE" w14:textId="530D0DDA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für Sie ein Zimmer zur Einzelnutzung inkl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usive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Frühstück </w:t>
      </w:r>
      <w:r w:rsidR="004A6650" w:rsidRPr="00512CB9">
        <w:rPr>
          <w:rFonts w:ascii="Arial" w:hAnsi="Arial" w:cs="Arial"/>
          <w:sz w:val="22"/>
          <w:szCs w:val="22"/>
          <w:lang w:val="de-DE"/>
        </w:rPr>
        <w:t>in dem folgenden Hotel</w:t>
      </w:r>
      <w:r w:rsidR="00ED731B" w:rsidRPr="00512CB9">
        <w:rPr>
          <w:rFonts w:ascii="Arial" w:hAnsi="Arial" w:cs="Arial"/>
          <w:sz w:val="22"/>
          <w:szCs w:val="22"/>
          <w:lang w:val="de-DE"/>
        </w:rPr>
        <w:t xml:space="preserve"> gebucht</w:t>
      </w:r>
      <w:r w:rsidR="004A6650" w:rsidRPr="00512CB9">
        <w:rPr>
          <w:rFonts w:ascii="Arial" w:hAnsi="Arial" w:cs="Arial"/>
          <w:sz w:val="22"/>
          <w:szCs w:val="22"/>
          <w:lang w:val="de-DE"/>
        </w:rPr>
        <w:t>:</w:t>
      </w:r>
    </w:p>
    <w:p w14:paraId="1A12A361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581288D8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A18A0AE" w14:textId="77777777" w:rsidR="00D3238A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7DD927B9" w14:textId="77777777" w:rsidR="00D3238A" w:rsidRPr="00A54B29" w:rsidRDefault="00D3238A" w:rsidP="00D3238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4B5EF3D0" w14:textId="50FD221D" w:rsidR="00D3742A" w:rsidRPr="00512CB9" w:rsidRDefault="00D3742A" w:rsidP="008E3B5A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4B5EF3D1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en-US"/>
        </w:rPr>
      </w:pPr>
    </w:p>
    <w:p w14:paraId="3C1BCA63" w14:textId="77777777" w:rsidR="001C7CC9" w:rsidRPr="008B1FB3" w:rsidRDefault="001C7CC9" w:rsidP="001C7CC9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B5EF3D3" w14:textId="11300A64" w:rsidR="00D3742A" w:rsidRPr="000C5143" w:rsidRDefault="001C7CC9" w:rsidP="001C7CC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B5EF3D6" w14:textId="16D8F02A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F88A3C1" w14:textId="1D706771" w:rsidR="008C3DFC" w:rsidRPr="00512CB9" w:rsidRDefault="008C3DFC" w:rsidP="007F3CA4">
      <w:pPr>
        <w:jc w:val="both"/>
        <w:rPr>
          <w:rFonts w:ascii="Arial" w:hAnsi="Arial" w:cs="Arial"/>
          <w:strike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Im Falle einer Frühanreise werden wir versuchen</w:t>
      </w:r>
      <w:r w:rsidR="00A30437" w:rsidRPr="00512CB9">
        <w:rPr>
          <w:rFonts w:ascii="Arial" w:hAnsi="Arial" w:cs="Arial"/>
          <w:sz w:val="22"/>
          <w:szCs w:val="22"/>
          <w:lang w:val="de-DE"/>
        </w:rPr>
        <w:t>,</w:t>
      </w:r>
      <w:r w:rsidR="00861BB0" w:rsidRPr="00512CB9">
        <w:rPr>
          <w:rFonts w:ascii="Arial" w:hAnsi="Arial" w:cs="Arial"/>
          <w:sz w:val="22"/>
          <w:szCs w:val="22"/>
          <w:lang w:val="de-DE"/>
        </w:rPr>
        <w:t xml:space="preserve"> einen frühen Check-i</w:t>
      </w:r>
      <w:r w:rsidRPr="00512CB9">
        <w:rPr>
          <w:rFonts w:ascii="Arial" w:hAnsi="Arial" w:cs="Arial"/>
          <w:sz w:val="22"/>
          <w:szCs w:val="22"/>
          <w:lang w:val="de-DE"/>
        </w:rPr>
        <w:t>n zu ermöglichen</w:t>
      </w:r>
      <w:r w:rsidR="00861BB0" w:rsidRPr="00512CB9">
        <w:rPr>
          <w:rFonts w:ascii="Arial" w:hAnsi="Arial" w:cs="Arial"/>
          <w:sz w:val="22"/>
          <w:szCs w:val="22"/>
          <w:lang w:val="de-DE"/>
        </w:rPr>
        <w:t xml:space="preserve">. Bitte beachten Sie, dass dies nicht garantiert werden kann und </w:t>
      </w:r>
      <w:r w:rsidRPr="00512CB9">
        <w:rPr>
          <w:rFonts w:ascii="Arial" w:hAnsi="Arial" w:cs="Arial"/>
          <w:sz w:val="22"/>
          <w:szCs w:val="22"/>
          <w:lang w:val="de-DE"/>
        </w:rPr>
        <w:t>im Ermessen des Hotels liegt.</w:t>
      </w:r>
    </w:p>
    <w:p w14:paraId="4B5EF3DA" w14:textId="5FF2881D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Bei Anreise benötigt das Hotel ggf. Ihre Kreditkarte für Ihre</w:t>
      </w:r>
      <w:r w:rsidR="003F3AAA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persönlichen Extras</w:t>
      </w:r>
      <w:r w:rsidR="00861BB0" w:rsidRPr="00512CB9">
        <w:rPr>
          <w:rFonts w:ascii="Arial" w:hAnsi="Arial" w:cs="Arial"/>
          <w:sz w:val="22"/>
          <w:szCs w:val="22"/>
          <w:lang w:val="de-DE"/>
        </w:rPr>
        <w:t>,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wie </w:t>
      </w:r>
      <w:r w:rsidR="008C3DFC" w:rsidRPr="00512CB9">
        <w:rPr>
          <w:rFonts w:ascii="Arial" w:hAnsi="Arial" w:cs="Arial"/>
          <w:sz w:val="22"/>
          <w:szCs w:val="22"/>
          <w:lang w:val="de-DE"/>
        </w:rPr>
        <w:t>Internet, Te</w:t>
      </w:r>
      <w:r w:rsidR="00861BB0" w:rsidRPr="00512CB9">
        <w:rPr>
          <w:rFonts w:ascii="Arial" w:hAnsi="Arial" w:cs="Arial"/>
          <w:sz w:val="22"/>
          <w:szCs w:val="22"/>
          <w:lang w:val="de-DE"/>
        </w:rPr>
        <w:t>lefon, TV oder Minibar, die Sie bitte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 bei Abr</w:t>
      </w:r>
      <w:r w:rsidR="00861BB0" w:rsidRPr="00512CB9">
        <w:rPr>
          <w:rFonts w:ascii="Arial" w:hAnsi="Arial" w:cs="Arial"/>
          <w:sz w:val="22"/>
          <w:szCs w:val="22"/>
          <w:lang w:val="de-DE"/>
        </w:rPr>
        <w:t>eise direkt mit dem Hotel ab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rechnen. </w:t>
      </w:r>
    </w:p>
    <w:p w14:paraId="4B5EF3DC" w14:textId="77777777" w:rsidR="00D3742A" w:rsidRPr="00512CB9" w:rsidRDefault="00D3742A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3DD" w14:textId="1B34B8C5" w:rsidR="003F3AAA" w:rsidRPr="00512CB9" w:rsidRDefault="003F3AAA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3DE" w14:textId="57A31D70" w:rsidR="00D3742A" w:rsidRPr="00512CB9" w:rsidRDefault="00D3742A" w:rsidP="00AE5EA6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</w:t>
      </w:r>
      <w:r w:rsidR="00C0786D" w:rsidRPr="00512CB9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12CB9">
        <w:rPr>
          <w:rFonts w:ascii="Arial" w:hAnsi="Arial" w:cs="Arial"/>
          <w:b/>
          <w:sz w:val="22"/>
          <w:szCs w:val="22"/>
          <w:lang w:val="de-DE"/>
        </w:rPr>
        <w:t>Abreise (Flug</w:t>
      </w:r>
      <w:r w:rsidR="00C313FA">
        <w:rPr>
          <w:rFonts w:ascii="Arial" w:hAnsi="Arial" w:cs="Arial"/>
          <w:b/>
          <w:sz w:val="22"/>
          <w:szCs w:val="22"/>
          <w:lang w:val="de-DE"/>
        </w:rPr>
        <w:t xml:space="preserve"> und/oder</w:t>
      </w:r>
      <w:r w:rsidR="00C313FA" w:rsidRPr="00C313FA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C313FA" w:rsidRPr="00512CB9">
        <w:rPr>
          <w:rFonts w:ascii="Arial" w:hAnsi="Arial" w:cs="Arial"/>
          <w:b/>
          <w:sz w:val="22"/>
          <w:szCs w:val="22"/>
          <w:lang w:val="de-DE"/>
        </w:rPr>
        <w:t>Bahn</w:t>
      </w:r>
      <w:r w:rsidRPr="00512CB9">
        <w:rPr>
          <w:rFonts w:ascii="Arial" w:hAnsi="Arial" w:cs="Arial"/>
          <w:b/>
          <w:sz w:val="22"/>
          <w:szCs w:val="22"/>
          <w:lang w:val="de-DE"/>
        </w:rPr>
        <w:t>)</w:t>
      </w:r>
    </w:p>
    <w:p w14:paraId="4B5EF3DF" w14:textId="353EAE6D" w:rsidR="00D3742A" w:rsidRDefault="00861BB0" w:rsidP="00AE5EA6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 </w:t>
      </w:r>
      <w:r w:rsidR="00D3742A" w:rsidRPr="00512CB9">
        <w:rPr>
          <w:rFonts w:ascii="Arial" w:hAnsi="Arial" w:cs="Arial"/>
          <w:sz w:val="22"/>
          <w:szCs w:val="22"/>
          <w:lang w:val="de-DE"/>
        </w:rPr>
        <w:t>Reiseplan und Ihre E-Ticket</w:t>
      </w:r>
      <w:r w:rsidR="00C0786D" w:rsidRPr="00512CB9">
        <w:rPr>
          <w:rFonts w:ascii="Arial" w:hAnsi="Arial" w:cs="Arial"/>
          <w:sz w:val="22"/>
          <w:szCs w:val="22"/>
          <w:lang w:val="de-DE"/>
        </w:rPr>
        <w:t>-</w:t>
      </w:r>
      <w:r w:rsidR="00D3742A" w:rsidRPr="00512CB9">
        <w:rPr>
          <w:rFonts w:ascii="Arial" w:hAnsi="Arial" w:cs="Arial"/>
          <w:sz w:val="22"/>
          <w:szCs w:val="22"/>
          <w:lang w:val="de-DE"/>
        </w:rPr>
        <w:t>Bestätigung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enthält Ih</w:t>
      </w:r>
      <w:r w:rsidR="00ED1CF8">
        <w:rPr>
          <w:rFonts w:ascii="Arial" w:hAnsi="Arial" w:cs="Arial"/>
          <w:sz w:val="22"/>
          <w:szCs w:val="22"/>
          <w:lang w:val="de-DE"/>
        </w:rPr>
        <w:t>re persönlichen Flugreisedaten:</w:t>
      </w:r>
    </w:p>
    <w:p w14:paraId="6E343343" w14:textId="6744FF47" w:rsidR="006B1B3C" w:rsidRDefault="006B1B3C" w:rsidP="00AE5EA6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D3238A" w:rsidRPr="005F3DCF" w14:paraId="210FD538" w14:textId="77777777" w:rsidTr="00B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5C1395" w14:textId="77777777" w:rsidR="00D3238A" w:rsidRPr="005F3DCF" w:rsidRDefault="00D3238A" w:rsidP="00BF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  <w:proofErr w:type="spellEnd"/>
          </w:p>
        </w:tc>
        <w:tc>
          <w:tcPr>
            <w:tcW w:w="1134" w:type="dxa"/>
            <w:vAlign w:val="center"/>
          </w:tcPr>
          <w:p w14:paraId="5A67F86B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61B21109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  <w:proofErr w:type="spellEnd"/>
          </w:p>
        </w:tc>
        <w:tc>
          <w:tcPr>
            <w:tcW w:w="1134" w:type="dxa"/>
            <w:vAlign w:val="center"/>
          </w:tcPr>
          <w:p w14:paraId="07448341" w14:textId="7BF1FBE6" w:rsidR="00D3238A" w:rsidRPr="005F3DCF" w:rsidRDefault="00DB37B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</w:p>
          <w:p w14:paraId="6A6C0730" w14:textId="77777777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4D5CAD94" w14:textId="4D99A7C8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77BEB3E" w14:textId="67567228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7FC999D" w14:textId="5C50090F" w:rsidR="00D3238A" w:rsidRPr="005F3DCF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3"/>
            <w:vAlign w:val="center"/>
          </w:tcPr>
          <w:p w14:paraId="609E120C" w14:textId="77777777" w:rsidR="00D3238A" w:rsidRDefault="00D3238A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Ankuft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18A344E" w14:textId="77777777" w:rsidR="00DB37B8" w:rsidRDefault="00D3238A" w:rsidP="00DB3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  <w:r w:rsidR="00DB37B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19EC80A4" w14:textId="0E058987" w:rsidR="00D3238A" w:rsidRPr="005F3DCF" w:rsidRDefault="00D3238A" w:rsidP="00DB3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D3238A" w:rsidRPr="00C462D6" w14:paraId="3261A31F" w14:textId="77777777" w:rsidTr="00BF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7737D50" w14:textId="77777777" w:rsidR="00D3238A" w:rsidRPr="0048476B" w:rsidRDefault="00D3238A" w:rsidP="00BF2E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249B5A3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76E04558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14D1339D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38B5BE37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2F4F15F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080A008B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02C3923E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83" w:type="dxa"/>
          </w:tcPr>
          <w:p w14:paraId="23CDFB6A" w14:textId="355CB22F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rary_MERC_Bgn_Arprt_Cd_MERC&gt;&gt;&lt;&lt;Travel_Itinerary_MERC_Start&gt;&gt;&lt;&lt;Trav</w:t>
            </w:r>
            <w:r w:rsidRPr="00D3238A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el_Itinerary_MERC_Bgn_Sttn_Cd_MERC&gt;&gt;&lt;&lt;Travel_Itinerary_MERC_Start&gt;&gt;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3032CF67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284B6E3F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70D139D4" w14:textId="77777777" w:rsidR="00D3238A" w:rsidRPr="0048476B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el_Itinerary_MERC_End_Sttn_Nm_MERC&gt;&gt;&lt;&lt;Travel_Itinerary_MERC_Start&gt;&gt;</w:t>
            </w:r>
          </w:p>
        </w:tc>
        <w:tc>
          <w:tcPr>
            <w:tcW w:w="579" w:type="dxa"/>
          </w:tcPr>
          <w:p w14:paraId="25A47D24" w14:textId="77777777" w:rsidR="00D3238A" w:rsidRPr="00C462D6" w:rsidRDefault="00D3238A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&lt;&lt;Travel_Itinerary_MERC_End_Sttn_Cd_MERC&gt;&gt;&lt;&lt;Travel_Iti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erary_MERC_Start&gt;&gt;</w:t>
            </w:r>
          </w:p>
        </w:tc>
      </w:tr>
    </w:tbl>
    <w:p w14:paraId="4B5EF401" w14:textId="686068D5" w:rsidR="00D3742A" w:rsidRPr="006B1B3C" w:rsidRDefault="002F1B92" w:rsidP="002F1B92">
      <w:pPr>
        <w:tabs>
          <w:tab w:val="left" w:pos="6698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ab/>
      </w:r>
    </w:p>
    <w:p w14:paraId="74603CBA" w14:textId="77777777" w:rsidR="008E3B5A" w:rsidRPr="00512CB9" w:rsidRDefault="008E3B5A" w:rsidP="00AE5EA6">
      <w:pPr>
        <w:rPr>
          <w:rFonts w:ascii="Arial" w:hAnsi="Arial" w:cs="Arial"/>
          <w:sz w:val="22"/>
          <w:szCs w:val="22"/>
          <w:lang w:val="en-US"/>
        </w:rPr>
      </w:pPr>
    </w:p>
    <w:p w14:paraId="4B5EF402" w14:textId="56D86E2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stellen Sie sicher, dass Sie einen gültigen Ausweis oder Reisepass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sowie die oben genannte Bestätigungsnummer zum Check-in zur Hand haben. </w:t>
      </w:r>
    </w:p>
    <w:p w14:paraId="6C255C71" w14:textId="56AF47CE" w:rsidR="00861BB0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</w:t>
      </w:r>
      <w:r w:rsidR="00861BB0" w:rsidRPr="00512CB9">
        <w:rPr>
          <w:rFonts w:ascii="Arial" w:hAnsi="Arial" w:cs="Arial"/>
          <w:sz w:val="22"/>
          <w:szCs w:val="22"/>
          <w:lang w:val="de-DE"/>
        </w:rPr>
        <w:t>n.</w:t>
      </w:r>
    </w:p>
    <w:p w14:paraId="0627FB97" w14:textId="77777777" w:rsidR="00861BB0" w:rsidRPr="00512CB9" w:rsidRDefault="00861BB0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0A" w14:textId="67C5FF8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Flughafen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>.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 Sie werden nach der Gepäckausgabe in der Ankunftshalle abgeholt. Bitte achten Sie auf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eine </w:t>
      </w:r>
      <w:r w:rsidR="00E4217C">
        <w:rPr>
          <w:rFonts w:ascii="Arial" w:hAnsi="Arial" w:cs="Arial"/>
          <w:sz w:val="22"/>
          <w:szCs w:val="22"/>
          <w:lang w:val="de-DE"/>
        </w:rPr>
        <w:t>M</w:t>
      </w:r>
      <w:r w:rsidR="00125845">
        <w:rPr>
          <w:rFonts w:ascii="Arial" w:hAnsi="Arial" w:cs="Arial"/>
          <w:sz w:val="22"/>
          <w:szCs w:val="22"/>
          <w:lang w:val="de-DE"/>
        </w:rPr>
        <w:t>i</w:t>
      </w:r>
      <w:r w:rsidR="00E4217C">
        <w:rPr>
          <w:rFonts w:ascii="Arial" w:hAnsi="Arial" w:cs="Arial"/>
          <w:sz w:val="22"/>
          <w:szCs w:val="22"/>
          <w:lang w:val="de-DE"/>
        </w:rPr>
        <w:t>t</w:t>
      </w:r>
      <w:r w:rsidR="00125845">
        <w:rPr>
          <w:rFonts w:ascii="Arial" w:hAnsi="Arial" w:cs="Arial"/>
          <w:sz w:val="22"/>
          <w:szCs w:val="22"/>
          <w:lang w:val="de-DE"/>
        </w:rPr>
        <w:t xml:space="preserve">arbeiter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mit </w:t>
      </w:r>
      <w:r w:rsidR="008C3DFC" w:rsidRPr="00512CB9">
        <w:rPr>
          <w:rFonts w:ascii="Arial" w:hAnsi="Arial" w:cs="Arial"/>
          <w:sz w:val="22"/>
          <w:szCs w:val="22"/>
          <w:lang w:val="de-DE"/>
        </w:rPr>
        <w:t xml:space="preserve">Lilly-Schild. </w:t>
      </w:r>
    </w:p>
    <w:p w14:paraId="7670E2BD" w14:textId="77777777" w:rsid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B5EF40E" w14:textId="63B76C69" w:rsidR="00D3742A" w:rsidRP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zum Hotel/Kongress</w:t>
      </w:r>
      <w:r w:rsidR="004A6650" w:rsidRPr="00512CB9">
        <w:rPr>
          <w:rFonts w:ascii="Arial" w:hAnsi="Arial" w:cs="Arial"/>
          <w:sz w:val="22"/>
          <w:szCs w:val="22"/>
          <w:lang w:val="de-DE"/>
        </w:rPr>
        <w:t>.</w:t>
      </w:r>
    </w:p>
    <w:p w14:paraId="4B5EF436" w14:textId="77777777" w:rsidR="00D3742A" w:rsidRPr="0023083A" w:rsidRDefault="00D3742A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37" w14:textId="27A6D395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Bahnhof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</w:t>
      </w:r>
      <w:r w:rsidR="00A30437" w:rsidRPr="00512CB9">
        <w:rPr>
          <w:rFonts w:ascii="Arial" w:hAnsi="Arial" w:cs="Arial"/>
          <w:sz w:val="22"/>
          <w:szCs w:val="22"/>
          <w:lang w:val="de-DE"/>
        </w:rPr>
        <w:t xml:space="preserve">eine </w:t>
      </w:r>
      <w:r w:rsidR="00125845">
        <w:rPr>
          <w:rFonts w:ascii="Arial" w:hAnsi="Arial" w:cs="Arial"/>
          <w:sz w:val="22"/>
          <w:szCs w:val="22"/>
          <w:lang w:val="de-DE"/>
        </w:rPr>
        <w:t>Mitarbeiter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mit</w:t>
      </w:r>
      <w:r w:rsidR="00ED731B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>Lilly</w:t>
      </w:r>
      <w:r w:rsidR="00125E7C" w:rsidRPr="00512CB9">
        <w:rPr>
          <w:rFonts w:ascii="Arial" w:hAnsi="Arial" w:cs="Arial"/>
          <w:sz w:val="22"/>
          <w:szCs w:val="22"/>
          <w:lang w:val="de-DE"/>
        </w:rPr>
        <w:t>-</w:t>
      </w:r>
      <w:r w:rsidRPr="00512CB9">
        <w:rPr>
          <w:rFonts w:ascii="Arial" w:hAnsi="Arial" w:cs="Arial"/>
          <w:sz w:val="22"/>
          <w:szCs w:val="22"/>
          <w:lang w:val="de-DE"/>
        </w:rPr>
        <w:t>Schild. Sie werden</w:t>
      </w:r>
      <w:r w:rsidR="004A6650" w:rsidRPr="00512CB9">
        <w:rPr>
          <w:rFonts w:ascii="Arial" w:hAnsi="Arial" w:cs="Arial"/>
          <w:sz w:val="22"/>
          <w:szCs w:val="22"/>
          <w:lang w:val="de-DE"/>
        </w:rPr>
        <w:t xml:space="preserve"> in der Ankunftshalle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(bitte genauen Ort angeben) abgeholt</w:t>
      </w:r>
      <w:r w:rsidR="004A6650" w:rsidRPr="00512CB9">
        <w:rPr>
          <w:rFonts w:ascii="Arial" w:hAnsi="Arial" w:cs="Arial"/>
          <w:sz w:val="22"/>
          <w:szCs w:val="22"/>
          <w:lang w:val="de-DE"/>
        </w:rPr>
        <w:t>.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B5EF439" w14:textId="77777777" w:rsidR="00D3742A" w:rsidRPr="000A165D" w:rsidRDefault="00D3742A" w:rsidP="007F3CA4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4B5EF43B" w14:textId="0C664B46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Bahnhof ein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Taxi für die Fahrt </w:t>
      </w:r>
      <w:r w:rsidRPr="00512CB9">
        <w:rPr>
          <w:rFonts w:ascii="Arial" w:hAnsi="Arial" w:cs="Arial"/>
          <w:sz w:val="22"/>
          <w:szCs w:val="22"/>
          <w:lang w:val="de-DE"/>
        </w:rPr>
        <w:t>zum Hotel/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>Kongress.</w:t>
      </w:r>
    </w:p>
    <w:p w14:paraId="199CF244" w14:textId="77777777" w:rsidR="00125E7C" w:rsidRPr="00512CB9" w:rsidRDefault="00125E7C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4B5EF43E" w14:textId="7549EBB1" w:rsidR="00D3742A" w:rsidRPr="00512CB9" w:rsidRDefault="00D3742A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</w:t>
      </w:r>
      <w:r w:rsidR="00C0786D" w:rsidRPr="00512CB9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12CB9">
        <w:rPr>
          <w:rFonts w:ascii="Arial" w:hAnsi="Arial" w:cs="Arial"/>
          <w:b/>
          <w:sz w:val="22"/>
          <w:szCs w:val="22"/>
          <w:lang w:val="de-DE"/>
        </w:rPr>
        <w:t>Abreise (PKW)</w:t>
      </w:r>
    </w:p>
    <w:p w14:paraId="4B5EF43F" w14:textId="3506E9E7" w:rsidR="00D3742A" w:rsidRPr="00512CB9" w:rsidRDefault="00D3742A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Für</w:t>
      </w:r>
      <w:r w:rsidR="00125E7C" w:rsidRPr="00512CB9">
        <w:rPr>
          <w:rFonts w:ascii="Arial" w:hAnsi="Arial" w:cs="Arial"/>
          <w:sz w:val="22"/>
          <w:szCs w:val="22"/>
          <w:lang w:val="de-DE"/>
        </w:rPr>
        <w:t xml:space="preserve"> die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Anreise mit dem PKW finden Sie eine Anfahrtsbeschreibung im Anhang.</w:t>
      </w:r>
    </w:p>
    <w:p w14:paraId="773F6B6B" w14:textId="2319CE61" w:rsidR="00580E09" w:rsidRDefault="00D3742A" w:rsidP="004C49B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</w:t>
      </w:r>
      <w:r w:rsidR="00125E7C" w:rsidRPr="00512CB9">
        <w:rPr>
          <w:rFonts w:ascii="Arial" w:hAnsi="Arial" w:cs="Arial"/>
          <w:sz w:val="22"/>
          <w:szCs w:val="22"/>
          <w:lang w:val="de-DE"/>
        </w:rPr>
        <w:t>werden Ihnen erstattet.</w:t>
      </w:r>
    </w:p>
    <w:p w14:paraId="3756B498" w14:textId="77777777" w:rsidR="00E15305" w:rsidRPr="00512CB9" w:rsidRDefault="00E15305" w:rsidP="00AE5EA6">
      <w:pPr>
        <w:rPr>
          <w:rFonts w:ascii="Arial" w:hAnsi="Arial" w:cs="Arial"/>
          <w:b/>
          <w:sz w:val="22"/>
          <w:szCs w:val="22"/>
          <w:lang w:val="de-DE"/>
        </w:rPr>
      </w:pPr>
    </w:p>
    <w:p w14:paraId="5708DCAF" w14:textId="0007BA98" w:rsidR="00580E09" w:rsidRPr="00512CB9" w:rsidRDefault="00580E09" w:rsidP="007F3CA4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="00E15305" w:rsidRPr="00512CB9">
        <w:rPr>
          <w:rFonts w:ascii="Arial" w:hAnsi="Arial" w:cs="Arial"/>
          <w:b/>
          <w:sz w:val="22"/>
          <w:szCs w:val="22"/>
          <w:u w:val="single"/>
          <w:lang w:val="de-DE"/>
        </w:rPr>
        <w:t>während</w:t>
      </w:r>
      <w:r w:rsidR="00E15305" w:rsidRPr="00512CB9">
        <w:rPr>
          <w:rFonts w:ascii="Arial" w:hAnsi="Arial" w:cs="Arial"/>
          <w:b/>
          <w:sz w:val="22"/>
          <w:szCs w:val="22"/>
          <w:lang w:val="de-DE"/>
        </w:rPr>
        <w:t xml:space="preserve"> der Veranstaltung</w:t>
      </w:r>
    </w:p>
    <w:p w14:paraId="4697D1E1" w14:textId="77777777" w:rsidR="004C49B4" w:rsidRDefault="00580E09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="00C313FA" w:rsidRPr="004C49B4">
        <w:rPr>
          <w:rFonts w:ascii="Arial" w:hAnsi="Arial" w:cs="Arial"/>
          <w:b/>
          <w:sz w:val="22"/>
          <w:szCs w:val="22"/>
          <w:lang w:val="de-DE"/>
        </w:rPr>
        <w:t>&lt;&lt;Meeting_MERC_City_of_Meeting_MERC&gt;&gt;</w:t>
      </w:r>
      <w:r w:rsidR="00C313FA" w:rsidRPr="000C5143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wenden Sie sich bitte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jederzeit an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: </w:t>
      </w:r>
    </w:p>
    <w:p w14:paraId="7C90197A" w14:textId="77777777" w:rsidR="00BD50BC" w:rsidRDefault="00BD50BC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6EE3B9C" w14:textId="4DA966FB" w:rsidR="004C49B4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</w:t>
      </w:r>
      <w:r w:rsidR="00EC1231">
        <w:rPr>
          <w:rFonts w:ascii="Arial" w:hAnsi="Arial" w:cs="Arial"/>
          <w:sz w:val="22"/>
          <w:szCs w:val="22"/>
          <w:lang w:val="de-DE"/>
        </w:rPr>
        <w:t>User_Name</w:t>
      </w:r>
      <w:r>
        <w:rPr>
          <w:rFonts w:ascii="Arial" w:hAnsi="Arial" w:cs="Arial"/>
          <w:sz w:val="22"/>
          <w:szCs w:val="22"/>
          <w:lang w:val="de-DE"/>
        </w:rPr>
        <w:t>&gt;&gt;</w:t>
      </w:r>
    </w:p>
    <w:p w14:paraId="4A89CB48" w14:textId="1D003881" w:rsidR="00580E09" w:rsidRPr="00512CB9" w:rsidRDefault="00EC1231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0FE2103B" w14:textId="77777777" w:rsidR="00900C19" w:rsidRDefault="00900C19" w:rsidP="007F3CA4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BA5DB54" w14:textId="005AEBBB" w:rsidR="00580E09" w:rsidRPr="000A165D" w:rsidRDefault="000A165D" w:rsidP="007F3CA4">
      <w:pPr>
        <w:widowControl w:val="0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580E09"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52344D87" w14:textId="76847829" w:rsidR="00580E09" w:rsidRPr="00512CB9" w:rsidRDefault="00E15305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lastRenderedPageBreak/>
        <w:t>Der Lilly-Informations-Counter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 befindet sich in der </w:t>
      </w:r>
      <w:r w:rsidR="00A30437" w:rsidRPr="00512CB9">
        <w:rPr>
          <w:rFonts w:ascii="Arial" w:hAnsi="Arial" w:cs="Arial"/>
          <w:sz w:val="22"/>
          <w:szCs w:val="22"/>
          <w:lang w:val="de-DE"/>
        </w:rPr>
        <w:t>Hotell</w:t>
      </w:r>
      <w:r w:rsidR="005D348A" w:rsidRPr="00512CB9">
        <w:rPr>
          <w:rFonts w:ascii="Arial" w:hAnsi="Arial" w:cs="Arial"/>
          <w:sz w:val="22"/>
          <w:szCs w:val="22"/>
          <w:lang w:val="de-DE"/>
        </w:rPr>
        <w:t xml:space="preserve">obby. Dort 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erhalten Sie Ihre Kongressanmeldung </w:t>
      </w:r>
      <w:r w:rsidR="00580E09" w:rsidRPr="00B5207B">
        <w:rPr>
          <w:rFonts w:ascii="Arial" w:hAnsi="Arial" w:cs="Arial"/>
          <w:sz w:val="22"/>
          <w:szCs w:val="22"/>
          <w:lang w:val="de-DE"/>
        </w:rPr>
        <w:t>(</w:t>
      </w:r>
      <w:r w:rsidR="00580E09" w:rsidRPr="00FE04ED">
        <w:rPr>
          <w:rFonts w:ascii="Arial" w:hAnsi="Arial" w:cs="Arial"/>
          <w:b/>
          <w:i/>
          <w:color w:val="548DD4" w:themeColor="text2" w:themeTint="99"/>
          <w:sz w:val="22"/>
          <w:szCs w:val="22"/>
          <w:lang w:val="de-DE"/>
        </w:rPr>
        <w:t>falls zutreffend</w:t>
      </w:r>
      <w:r w:rsidR="00580E09" w:rsidRPr="00B5207B">
        <w:rPr>
          <w:rFonts w:ascii="Arial" w:hAnsi="Arial" w:cs="Arial"/>
          <w:i/>
          <w:sz w:val="22"/>
          <w:szCs w:val="22"/>
          <w:lang w:val="de-DE"/>
        </w:rPr>
        <w:t>)</w:t>
      </w:r>
      <w:r w:rsidR="00580E09" w:rsidRPr="00512CB9">
        <w:rPr>
          <w:rFonts w:ascii="Arial" w:hAnsi="Arial" w:cs="Arial"/>
          <w:sz w:val="22"/>
          <w:szCs w:val="22"/>
          <w:lang w:val="de-DE"/>
        </w:rPr>
        <w:t xml:space="preserve"> sowie Unterstützung zu allen Fragen.</w:t>
      </w:r>
    </w:p>
    <w:p w14:paraId="7DF6FC06" w14:textId="4783EDC7" w:rsidR="00580E09" w:rsidRPr="000A165D" w:rsidRDefault="000A165D" w:rsidP="007F3CA4">
      <w:pPr>
        <w:widowControl w:val="0"/>
        <w:ind w:right="-81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580E09"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29169EC1" w14:textId="179B29CF" w:rsidR="00580E09" w:rsidRPr="00512CB9" w:rsidRDefault="00580E09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Gerne stehen Ihnen unsere Mitarbeiter am Lilly-Info</w:t>
      </w:r>
      <w:r w:rsidR="002C3C44" w:rsidRPr="00512CB9">
        <w:rPr>
          <w:rFonts w:ascii="Arial" w:hAnsi="Arial" w:cs="Arial"/>
          <w:sz w:val="22"/>
          <w:szCs w:val="22"/>
          <w:lang w:val="de-DE"/>
        </w:rPr>
        <w:t>rmations-</w:t>
      </w:r>
      <w:r w:rsidRPr="00512CB9">
        <w:rPr>
          <w:rFonts w:ascii="Arial" w:hAnsi="Arial" w:cs="Arial"/>
          <w:sz w:val="22"/>
          <w:szCs w:val="22"/>
          <w:lang w:val="de-DE"/>
        </w:rPr>
        <w:t>Counter zur Verfügung.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</w:t>
      </w:r>
      <w:r w:rsidR="00C0786D" w:rsidRPr="00512CB9">
        <w:rPr>
          <w:rFonts w:ascii="Arial" w:hAnsi="Arial" w:cs="Arial"/>
          <w:sz w:val="22"/>
          <w:szCs w:val="22"/>
          <w:lang w:val="de-DE"/>
        </w:rPr>
        <w:br/>
        <w:t>Die Ö</w:t>
      </w:r>
      <w:r w:rsidRPr="00512CB9">
        <w:rPr>
          <w:rFonts w:ascii="Arial" w:hAnsi="Arial" w:cs="Arial"/>
          <w:sz w:val="22"/>
          <w:szCs w:val="22"/>
          <w:lang w:val="de-DE"/>
        </w:rPr>
        <w:t>ffnungszeiten</w:t>
      </w:r>
      <w:r w:rsidR="00C0786D" w:rsidRPr="00512CB9">
        <w:rPr>
          <w:rFonts w:ascii="Arial" w:hAnsi="Arial" w:cs="Arial"/>
          <w:sz w:val="22"/>
          <w:szCs w:val="22"/>
          <w:lang w:val="de-DE"/>
        </w:rPr>
        <w:t xml:space="preserve"> sind</w:t>
      </w:r>
      <w:r w:rsidRPr="00512CB9">
        <w:rPr>
          <w:rFonts w:ascii="Arial" w:hAnsi="Arial" w:cs="Arial"/>
          <w:sz w:val="22"/>
          <w:szCs w:val="22"/>
          <w:lang w:val="de-DE"/>
        </w:rPr>
        <w:t>:</w:t>
      </w:r>
    </w:p>
    <w:p w14:paraId="7EC59DB4" w14:textId="089F5E31" w:rsidR="00580E09" w:rsidRPr="00512CB9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&lt;&lt;Form_RegdeskTime1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</w:p>
    <w:p w14:paraId="73D87C50" w14:textId="4E78BAB4" w:rsidR="00580E09" w:rsidRPr="0080778D" w:rsidRDefault="00580E09" w:rsidP="004C49B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5BF2528" w14:textId="77777777" w:rsidR="005F41C2" w:rsidRPr="0080778D" w:rsidRDefault="005F41C2" w:rsidP="007F3CA4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B5EF442" w14:textId="77777777" w:rsidR="0023365F" w:rsidRPr="00512CB9" w:rsidRDefault="0023365F" w:rsidP="00AE5EA6">
      <w:pPr>
        <w:rPr>
          <w:rFonts w:ascii="Arial" w:hAnsi="Arial" w:cs="Arial"/>
          <w:b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b/>
          <w:color w:val="000000" w:themeColor="text1"/>
          <w:sz w:val="22"/>
          <w:szCs w:val="22"/>
          <w:lang w:val="de-DE"/>
        </w:rPr>
        <w:t>Reisekostenabrechnung</w:t>
      </w:r>
    </w:p>
    <w:p w14:paraId="4B5EF443" w14:textId="3C2642DB" w:rsidR="0023365F" w:rsidRPr="00512CB9" w:rsidRDefault="0023365F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Nach der Veranstaltung erhalten Sie ein </w:t>
      </w:r>
      <w:r w:rsidR="00580E09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Reisekostenabrechnungsformular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. Bitte reichen Sie dieses innerhalb von 30 Tagen nach der Veranstaltung mit den Originalbelegen</w:t>
      </w:r>
      <w:r w:rsidR="00BE0E7D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für z.B. Taxi und Parkgebühren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ein.</w:t>
      </w:r>
    </w:p>
    <w:p w14:paraId="4B5EF444" w14:textId="77777777" w:rsidR="0023365F" w:rsidRPr="00512CB9" w:rsidRDefault="0023365F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4B5EF447" w14:textId="1F64E59C" w:rsidR="0023365F" w:rsidRPr="00512CB9" w:rsidRDefault="000B72C9" w:rsidP="00AE5EA6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Bitte beachten</w:t>
      </w:r>
      <w:r w:rsidR="00D94D0D"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Sie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, dass in Übereinstimmung mit den pharmazeutischen Richtlinien Lilly keine zusätzliche Bewirtung außerhalb der Veranstaltung übernimmt. Begleitpersonen sind grundsätzlich nicht erlaubt. Lilly darf kein Unterhaltungsprogramm organisieren bzw. Kosten für Unterhaltung übernehmen.</w:t>
      </w:r>
    </w:p>
    <w:p w14:paraId="4B5EF466" w14:textId="41B079BC" w:rsidR="00CC4B56" w:rsidRPr="00512CB9" w:rsidRDefault="00CC4B56" w:rsidP="00AE5EA6">
      <w:pPr>
        <w:rPr>
          <w:rFonts w:ascii="Arial" w:hAnsi="Arial" w:cs="Arial"/>
          <w:sz w:val="22"/>
          <w:szCs w:val="22"/>
          <w:lang w:val="de-DE"/>
        </w:rPr>
      </w:pPr>
    </w:p>
    <w:p w14:paraId="4B5EF467" w14:textId="2967414D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Wir freuen uns darauf, Sie in </w:t>
      </w:r>
      <w:r w:rsidR="00C313FA" w:rsidRPr="00C313FA">
        <w:rPr>
          <w:rFonts w:ascii="Arial" w:hAnsi="Arial" w:cs="Arial"/>
          <w:sz w:val="22"/>
          <w:szCs w:val="22"/>
          <w:lang w:val="de-DE"/>
        </w:rPr>
        <w:t>&lt;&lt;Meeting_MERC_City_o</w:t>
      </w:r>
      <w:r w:rsidR="00DB37B8">
        <w:rPr>
          <w:rFonts w:ascii="Arial" w:hAnsi="Arial" w:cs="Arial"/>
          <w:sz w:val="22"/>
          <w:szCs w:val="22"/>
          <w:lang w:val="de-DE"/>
        </w:rPr>
        <w:t>f_Meeting_MERC&gt;&gt;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begrüßen zu dürfen!</w:t>
      </w:r>
    </w:p>
    <w:p w14:paraId="4B5EF468" w14:textId="77777777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CC96523" w14:textId="77777777" w:rsidR="00D94D0D" w:rsidRPr="00512CB9" w:rsidRDefault="00D94D0D" w:rsidP="00AE5EA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4C974A4" w14:textId="77777777" w:rsidR="00DF7D33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Ihr</w:t>
      </w:r>
      <w:proofErr w:type="spellEnd"/>
    </w:p>
    <w:p w14:paraId="4B5EF46A" w14:textId="5DCA703A" w:rsidR="00D3742A" w:rsidRPr="00512CB9" w:rsidRDefault="00D3742A" w:rsidP="00AE5EA6">
      <w:pPr>
        <w:widowControl w:val="0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 xml:space="preserve">Lilly </w:t>
      </w:r>
      <w:r w:rsidR="00282303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12CB9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6091DD2D" w14:textId="77777777" w:rsidR="00251411" w:rsidRPr="00F53192" w:rsidRDefault="00251411" w:rsidP="00AE5EA6">
      <w:pPr>
        <w:rPr>
          <w:rFonts w:ascii="DIN-Regular" w:hAnsi="DIN-Regular" w:cs="DIN Offc"/>
          <w:sz w:val="22"/>
          <w:szCs w:val="22"/>
        </w:rPr>
      </w:pPr>
    </w:p>
    <w:sectPr w:rsidR="00251411" w:rsidRPr="00F53192" w:rsidSect="006F6E7A">
      <w:footerReference w:type="default" r:id="rId13"/>
      <w:headerReference w:type="first" r:id="rId14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ED697" w14:textId="77777777" w:rsidR="000341BF" w:rsidRDefault="000341BF">
      <w:r>
        <w:separator/>
      </w:r>
    </w:p>
  </w:endnote>
  <w:endnote w:type="continuationSeparator" w:id="0">
    <w:p w14:paraId="7569C29E" w14:textId="77777777" w:rsidR="000341BF" w:rsidRDefault="000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B5EF4D3" w14:textId="74EC6C22" w:rsidR="005D348A" w:rsidRPr="00F53192" w:rsidRDefault="00125845" w:rsidP="00AE5EA6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proofErr w:type="spellStart"/>
            <w:r>
              <w:rPr>
                <w:rFonts w:ascii="DIN-Regular" w:hAnsi="DIN-Regular" w:cs="DIN Offc"/>
                <w:sz w:val="18"/>
                <w:szCs w:val="18"/>
              </w:rPr>
              <w:t>Seite</w:t>
            </w:r>
            <w:proofErr w:type="spellEnd"/>
            <w:r w:rsidR="005D348A" w:rsidRPr="00F53192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FA3CFF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4</w: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="005D348A" w:rsidRPr="00F53192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>
              <w:rPr>
                <w:rFonts w:ascii="DIN-Regular" w:hAnsi="DIN-Regular" w:cs="DIN Offc"/>
                <w:sz w:val="18"/>
                <w:szCs w:val="18"/>
              </w:rPr>
              <w:t>von</w:t>
            </w:r>
            <w:r w:rsidR="005D348A" w:rsidRPr="00F53192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FA3CFF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4</w:t>
            </w:r>
            <w:r w:rsidR="005D348A" w:rsidRPr="00F53192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B5EF4D4" w14:textId="77777777" w:rsidR="005D348A" w:rsidRDefault="005D348A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CBBEA" w14:textId="77777777" w:rsidR="000341BF" w:rsidRDefault="000341BF">
      <w:r>
        <w:separator/>
      </w:r>
    </w:p>
  </w:footnote>
  <w:footnote w:type="continuationSeparator" w:id="0">
    <w:p w14:paraId="391CB335" w14:textId="77777777" w:rsidR="000341BF" w:rsidRDefault="0003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1BA41" w14:textId="73E4C21B" w:rsidR="006F6E7A" w:rsidRPr="00D80B9C" w:rsidRDefault="00D80B9C">
    <w:pPr>
      <w:pStyle w:val="Header"/>
      <w:rPr>
        <w:b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162661" wp14:editId="3922DB8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2CB22C3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760196A3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35FCD889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00BDA35" w14:textId="77777777" w:rsidR="00D80B9C" w:rsidRPr="00B40955" w:rsidRDefault="00D80B9C" w:rsidP="008807D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4095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2CB22C3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760196A3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35FCD889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00BDA35" w14:textId="77777777" w:rsidR="00D80B9C" w:rsidRPr="00B40955" w:rsidRDefault="00D80B9C" w:rsidP="008807D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40955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6F6E7A" w:rsidRPr="006F6E7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ED2CAC2" wp14:editId="278BCC21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2E2F"/>
    <w:rsid w:val="00034096"/>
    <w:rsid w:val="000341BF"/>
    <w:rsid w:val="00043BED"/>
    <w:rsid w:val="00045BB0"/>
    <w:rsid w:val="00051E84"/>
    <w:rsid w:val="00065C39"/>
    <w:rsid w:val="00085CE0"/>
    <w:rsid w:val="000A165D"/>
    <w:rsid w:val="000B72C9"/>
    <w:rsid w:val="000C1F21"/>
    <w:rsid w:val="000C5143"/>
    <w:rsid w:val="000E7227"/>
    <w:rsid w:val="00101C41"/>
    <w:rsid w:val="001152C0"/>
    <w:rsid w:val="00117CFE"/>
    <w:rsid w:val="00125845"/>
    <w:rsid w:val="00125E7C"/>
    <w:rsid w:val="001405F0"/>
    <w:rsid w:val="001444CD"/>
    <w:rsid w:val="001468D7"/>
    <w:rsid w:val="0018385A"/>
    <w:rsid w:val="001B2EDF"/>
    <w:rsid w:val="001C6B28"/>
    <w:rsid w:val="001C7CC9"/>
    <w:rsid w:val="00207991"/>
    <w:rsid w:val="00217B7B"/>
    <w:rsid w:val="0023083A"/>
    <w:rsid w:val="0023365F"/>
    <w:rsid w:val="00240429"/>
    <w:rsid w:val="00251411"/>
    <w:rsid w:val="0028040D"/>
    <w:rsid w:val="00282303"/>
    <w:rsid w:val="00293589"/>
    <w:rsid w:val="002C3C44"/>
    <w:rsid w:val="002F1B92"/>
    <w:rsid w:val="00305F71"/>
    <w:rsid w:val="003148D6"/>
    <w:rsid w:val="00317400"/>
    <w:rsid w:val="00351478"/>
    <w:rsid w:val="00382CF2"/>
    <w:rsid w:val="003A2DC7"/>
    <w:rsid w:val="003B40BC"/>
    <w:rsid w:val="003D4002"/>
    <w:rsid w:val="003E31C3"/>
    <w:rsid w:val="003F3AAA"/>
    <w:rsid w:val="00486037"/>
    <w:rsid w:val="00496C51"/>
    <w:rsid w:val="004A6650"/>
    <w:rsid w:val="004C487B"/>
    <w:rsid w:val="004C49B4"/>
    <w:rsid w:val="004C5B36"/>
    <w:rsid w:val="004C5C53"/>
    <w:rsid w:val="004E5CEE"/>
    <w:rsid w:val="00512CB9"/>
    <w:rsid w:val="00580E09"/>
    <w:rsid w:val="005A54FC"/>
    <w:rsid w:val="005C279E"/>
    <w:rsid w:val="005D348A"/>
    <w:rsid w:val="005D4F2A"/>
    <w:rsid w:val="005E5C19"/>
    <w:rsid w:val="005F41C2"/>
    <w:rsid w:val="005F4D38"/>
    <w:rsid w:val="006365CB"/>
    <w:rsid w:val="006421A1"/>
    <w:rsid w:val="006474C2"/>
    <w:rsid w:val="00692541"/>
    <w:rsid w:val="006B1B3C"/>
    <w:rsid w:val="006D702C"/>
    <w:rsid w:val="006F6E7A"/>
    <w:rsid w:val="007255A0"/>
    <w:rsid w:val="0075628D"/>
    <w:rsid w:val="007635EC"/>
    <w:rsid w:val="0076627D"/>
    <w:rsid w:val="00790934"/>
    <w:rsid w:val="00797F97"/>
    <w:rsid w:val="007C7D9C"/>
    <w:rsid w:val="007F3CA4"/>
    <w:rsid w:val="00805C7E"/>
    <w:rsid w:val="0080778D"/>
    <w:rsid w:val="00861BB0"/>
    <w:rsid w:val="008807D9"/>
    <w:rsid w:val="00896D7C"/>
    <w:rsid w:val="008B57F5"/>
    <w:rsid w:val="008C3DFC"/>
    <w:rsid w:val="008E3B5A"/>
    <w:rsid w:val="00900C19"/>
    <w:rsid w:val="00904A70"/>
    <w:rsid w:val="00956D6C"/>
    <w:rsid w:val="00992453"/>
    <w:rsid w:val="00992B81"/>
    <w:rsid w:val="0099699E"/>
    <w:rsid w:val="009A32E1"/>
    <w:rsid w:val="00A30437"/>
    <w:rsid w:val="00A427E2"/>
    <w:rsid w:val="00A53A46"/>
    <w:rsid w:val="00A700BE"/>
    <w:rsid w:val="00A77910"/>
    <w:rsid w:val="00A960D9"/>
    <w:rsid w:val="00AA2A92"/>
    <w:rsid w:val="00AC0C4C"/>
    <w:rsid w:val="00AC7C73"/>
    <w:rsid w:val="00AE5880"/>
    <w:rsid w:val="00AE5EA6"/>
    <w:rsid w:val="00AE65CE"/>
    <w:rsid w:val="00B11229"/>
    <w:rsid w:val="00B36941"/>
    <w:rsid w:val="00B40955"/>
    <w:rsid w:val="00B5207B"/>
    <w:rsid w:val="00B60A56"/>
    <w:rsid w:val="00B74B02"/>
    <w:rsid w:val="00BD3D41"/>
    <w:rsid w:val="00BD50BC"/>
    <w:rsid w:val="00BE0E7D"/>
    <w:rsid w:val="00C0786D"/>
    <w:rsid w:val="00C313FA"/>
    <w:rsid w:val="00C448E6"/>
    <w:rsid w:val="00C5737C"/>
    <w:rsid w:val="00C82180"/>
    <w:rsid w:val="00CC4B56"/>
    <w:rsid w:val="00CC4DF7"/>
    <w:rsid w:val="00D005D7"/>
    <w:rsid w:val="00D14652"/>
    <w:rsid w:val="00D3238A"/>
    <w:rsid w:val="00D3742A"/>
    <w:rsid w:val="00D46AF2"/>
    <w:rsid w:val="00D74606"/>
    <w:rsid w:val="00D80B9C"/>
    <w:rsid w:val="00D8408A"/>
    <w:rsid w:val="00D94D0D"/>
    <w:rsid w:val="00D953F2"/>
    <w:rsid w:val="00DA7405"/>
    <w:rsid w:val="00DA7F3D"/>
    <w:rsid w:val="00DB37B8"/>
    <w:rsid w:val="00DE2650"/>
    <w:rsid w:val="00DF7D33"/>
    <w:rsid w:val="00E137C2"/>
    <w:rsid w:val="00E15305"/>
    <w:rsid w:val="00E1557A"/>
    <w:rsid w:val="00E1752D"/>
    <w:rsid w:val="00E4217C"/>
    <w:rsid w:val="00E54D62"/>
    <w:rsid w:val="00E71334"/>
    <w:rsid w:val="00EA7F7A"/>
    <w:rsid w:val="00EC1231"/>
    <w:rsid w:val="00EC45E1"/>
    <w:rsid w:val="00ED1CF8"/>
    <w:rsid w:val="00ED731B"/>
    <w:rsid w:val="00EF2DE6"/>
    <w:rsid w:val="00F30FF9"/>
    <w:rsid w:val="00F328ED"/>
    <w:rsid w:val="00F33D1C"/>
    <w:rsid w:val="00F470B8"/>
    <w:rsid w:val="00F53192"/>
    <w:rsid w:val="00F669AE"/>
    <w:rsid w:val="00F66AF9"/>
    <w:rsid w:val="00FA3CFF"/>
    <w:rsid w:val="00FC26F9"/>
    <w:rsid w:val="00FE04ED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B5EF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paragraph" w:customStyle="1" w:styleId="Adresse">
    <w:name w:val="Adresse"/>
    <w:basedOn w:val="Normal"/>
    <w:qFormat/>
    <w:rsid w:val="000C514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paragraph" w:customStyle="1" w:styleId="Adresse">
    <w:name w:val="Adresse"/>
    <w:basedOn w:val="Normal"/>
    <w:qFormat/>
    <w:rsid w:val="000C514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5080-835D-45D0-8FCB-0B7B030B827C}"/>
</file>

<file path=customXml/itemProps2.xml><?xml version="1.0" encoding="utf-8"?>
<ds:datastoreItem xmlns:ds="http://schemas.openxmlformats.org/officeDocument/2006/customXml" ds:itemID="{B214BED3-5648-4F21-9547-4A81A161E16E}"/>
</file>

<file path=customXml/itemProps3.xml><?xml version="1.0" encoding="utf-8"?>
<ds:datastoreItem xmlns:ds="http://schemas.openxmlformats.org/officeDocument/2006/customXml" ds:itemID="{FF7E92A5-44A1-4644-B87D-48E04286EF60}"/>
</file>

<file path=customXml/itemProps4.xml><?xml version="1.0" encoding="utf-8"?>
<ds:datastoreItem xmlns:ds="http://schemas.openxmlformats.org/officeDocument/2006/customXml" ds:itemID="{D66A989F-6423-4C7B-A4AB-18B148473C2D}"/>
</file>

<file path=customXml/itemProps5.xml><?xml version="1.0" encoding="utf-8"?>
<ds:datastoreItem xmlns:ds="http://schemas.openxmlformats.org/officeDocument/2006/customXml" ds:itemID="{69197FAA-29B8-4BD1-A724-87E6C28EF30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81</TotalTime>
  <Pages>4</Pages>
  <Words>546</Words>
  <Characters>5967</Characters>
  <Application>Microsoft Office Word</Application>
  <DocSecurity>0</DocSecurity>
  <Lines>49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21</cp:revision>
  <cp:lastPrinted>2000-04-05T13:26:00Z</cp:lastPrinted>
  <dcterms:created xsi:type="dcterms:W3CDTF">2014-07-13T11:10:00Z</dcterms:created>
  <dcterms:modified xsi:type="dcterms:W3CDTF">2014-08-28T15:34:00Z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_DocHome">
    <vt:i4>838338081</vt:i4>
  </property>
  <property fmtid="{D5CDD505-2E9C-101B-9397-08002B2CF9AE}" pid="7" name="EnterpriseSensitivityClassificationTaxHTField0">
    <vt:lpwstr>GREEN|ec74153f-63be-46a4-ae5f-1b86c809897d</vt:lpwstr>
  </property>
</Properties>
</file>