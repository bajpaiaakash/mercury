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F505C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i/>
          <w:lang w:val="en-US"/>
        </w:rPr>
      </w:pPr>
      <w:r w:rsidRPr="00252D12">
        <w:rPr>
          <w:rFonts w:ascii="Arial" w:hAnsi="Arial" w:cs="Arial"/>
          <w:i/>
          <w:lang w:val="en-US"/>
        </w:rPr>
        <w:t>Two options are possible. CMS has to select the right one to be inserted.</w:t>
      </w:r>
    </w:p>
    <w:p w14:paraId="089AD19C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i/>
          <w:u w:val="single"/>
          <w:lang w:val="en-US"/>
        </w:rPr>
      </w:pPr>
      <w:r w:rsidRPr="00252D12">
        <w:rPr>
          <w:rFonts w:ascii="Arial" w:hAnsi="Arial" w:cs="Arial"/>
          <w:i/>
          <w:u w:val="single"/>
          <w:lang w:val="en-US"/>
        </w:rPr>
        <w:t>Option 1: Meeting cancelled with no reschedule.</w:t>
      </w:r>
    </w:p>
    <w:p w14:paraId="36680EA3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1064932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7932F607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6F70BDEF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333735B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18F394BB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331555D7" w14:textId="5B524D75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God. &lt;&lt;Account_Title_Desc_GLBL&gt;&gt; &lt;&lt;Account_Sfx_Nm_GLBL&gt;&gt; </w:t>
      </w:r>
      <w:r w:rsidRPr="00252D12">
        <w:rPr>
          <w:rFonts w:ascii="Arial" w:hAnsi="Arial" w:cs="Arial"/>
          <w:sz w:val="22"/>
          <w:szCs w:val="22"/>
          <w:lang w:val="en-US" w:bidi="he-IL"/>
        </w:rPr>
        <w:t>&lt;&lt;Account_LastName&gt;&gt;</w:t>
      </w:r>
      <w:r w:rsidRPr="00252D12">
        <w:rPr>
          <w:rFonts w:ascii="Arial" w:hAnsi="Arial" w:cs="Arial"/>
          <w:sz w:val="22"/>
          <w:szCs w:val="22"/>
          <w:lang w:val="en-US"/>
        </w:rPr>
        <w:t>,</w:t>
      </w:r>
    </w:p>
    <w:p w14:paraId="77DD5BDF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48AF724" w14:textId="4E1FFCFC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Ar nožēlu informējam, ka plānotais pasākums</w:t>
      </w:r>
      <w:r w:rsidR="00E52F6B"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&lt;&lt;Meeting_MERC_Name&gt;&gt;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</w:t>
      </w:r>
      <w:r>
        <w:rPr>
          <w:rFonts w:ascii="Arial" w:hAnsi="Arial" w:cs="Arial"/>
          <w:noProof/>
          <w:sz w:val="22"/>
          <w:szCs w:val="22"/>
          <w:lang w:val="en-US"/>
        </w:rPr>
        <w:t>g_MERC_Preferred_Venue_MERC&gt;&gt;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Pr="004857A5">
        <w:rPr>
          <w:rFonts w:ascii="Arial" w:hAnsi="Arial" w:cs="Arial"/>
          <w:sz w:val="22"/>
          <w:szCs w:val="22"/>
          <w:lang w:val="en-US"/>
        </w:rPr>
        <w:t xml:space="preserve"> &lt;&lt;Meeting_MERC_City_of_Meeting_MERC&gt;&gt;, &lt;&lt;Meeting_MERC_Start_Time_In_Meeting_Time_Zone&gt;&gt; - </w:t>
      </w:r>
      <w:r w:rsidRPr="004857A5">
        <w:rPr>
          <w:rFonts w:ascii="Arial" w:hAnsi="Arial" w:cs="Arial"/>
          <w:sz w:val="22"/>
          <w:szCs w:val="22"/>
          <w:lang w:val="en-IE"/>
        </w:rPr>
        <w:t>&lt;&lt;Meeting_MERC_End_Time_In_Meeting_Time_Zone_MERC&gt;&gt;</w:t>
      </w:r>
      <w:r>
        <w:rPr>
          <w:rFonts w:ascii="Arial" w:hAnsi="Arial" w:cs="Arial"/>
          <w:sz w:val="22"/>
          <w:szCs w:val="22"/>
          <w:lang w:val="en-IE"/>
        </w:rPr>
        <w:t xml:space="preserve"> </w:t>
      </w:r>
      <w:r w:rsidRPr="00252D12">
        <w:rPr>
          <w:rFonts w:ascii="Arial" w:hAnsi="Arial" w:cs="Arial"/>
          <w:sz w:val="22"/>
          <w:szCs w:val="22"/>
          <w:lang w:val="en-US"/>
        </w:rPr>
        <w:t>ir atcelts.</w:t>
      </w:r>
    </w:p>
    <w:p w14:paraId="021A76D9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7237F857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Atvainojamies par sagādātajām neērtībām un ceram uz turpmāku sadarbību tuvākajā nākotnē.</w:t>
      </w:r>
    </w:p>
    <w:p w14:paraId="683F20C2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Ja Jums rodas kādi jautājumi vai neskaidrības, lūdzu, zvaniet pa tālruni: 6736 4000, un mēs ar prieku Jums palīdzēsim.</w:t>
      </w:r>
    </w:p>
    <w:p w14:paraId="58D895C1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07F600CE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Ar cieņu, </w:t>
      </w:r>
    </w:p>
    <w:p w14:paraId="0389A3B3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259BABB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75D7452" w14:textId="308DDA3F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GB"/>
        </w:rPr>
        <w:t>&lt;&lt;User_Name&gt;&gt;</w:t>
      </w:r>
    </w:p>
    <w:p w14:paraId="37444635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3678B7DE" w14:textId="06C0CBD8" w:rsidR="00145587" w:rsidRDefault="00145587" w:rsidP="00145587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749CA9AF" w14:textId="77777777" w:rsidR="00252D12" w:rsidRPr="00252D12" w:rsidRDefault="00252D12">
      <w:pPr>
        <w:rPr>
          <w:rFonts w:ascii="Arial" w:hAnsi="Arial" w:cs="Arial"/>
          <w:sz w:val="22"/>
          <w:szCs w:val="22"/>
          <w:lang w:val="en-GB"/>
        </w:rPr>
      </w:pPr>
      <w:r w:rsidRPr="00252D12">
        <w:rPr>
          <w:rFonts w:ascii="Arial" w:hAnsi="Arial" w:cs="Arial"/>
          <w:sz w:val="22"/>
          <w:szCs w:val="22"/>
          <w:lang w:val="en-GB"/>
        </w:rPr>
        <w:br w:type="page"/>
      </w:r>
    </w:p>
    <w:p w14:paraId="5E5C3A3C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i/>
          <w:u w:val="single"/>
          <w:lang w:val="en-US"/>
        </w:rPr>
      </w:pPr>
    </w:p>
    <w:p w14:paraId="5FE47194" w14:textId="41444F22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i/>
          <w:u w:val="single"/>
          <w:lang w:val="en-US"/>
        </w:rPr>
      </w:pPr>
      <w:r w:rsidRPr="00252D12">
        <w:rPr>
          <w:rFonts w:ascii="Arial" w:hAnsi="Arial" w:cs="Arial"/>
          <w:i/>
          <w:u w:val="single"/>
          <w:lang w:val="en-US"/>
        </w:rPr>
        <w:t>Option 2: Meeting cancelled and rescheduled</w:t>
      </w:r>
    </w:p>
    <w:p w14:paraId="6B74C72F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7A0A4A23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4C4E079F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68873FB8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27A46856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39D8DF8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49E64521" w14:textId="77777777" w:rsid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God. &lt;&lt;Account_Title_Desc_GLBL&gt;&gt; &lt;&lt;Account_Sfx_Nm_GLBL&gt;&gt; </w:t>
      </w:r>
      <w:r w:rsidRPr="00252D12">
        <w:rPr>
          <w:rFonts w:ascii="Arial" w:hAnsi="Arial" w:cs="Arial"/>
          <w:sz w:val="22"/>
          <w:szCs w:val="22"/>
          <w:lang w:val="en-US" w:bidi="he-IL"/>
        </w:rPr>
        <w:t>&lt;&lt;Account_LastName&gt;&gt;</w:t>
      </w:r>
      <w:r w:rsidRPr="00252D12">
        <w:rPr>
          <w:rFonts w:ascii="Arial" w:hAnsi="Arial" w:cs="Arial"/>
          <w:sz w:val="22"/>
          <w:szCs w:val="22"/>
          <w:lang w:val="en-US"/>
        </w:rPr>
        <w:t>,</w:t>
      </w:r>
    </w:p>
    <w:p w14:paraId="694373B2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BBA664E" w14:textId="57FDCA2E" w:rsidR="00252D12" w:rsidRDefault="00252D12" w:rsidP="00252D12">
      <w:pPr>
        <w:suppressAutoHyphens/>
        <w:spacing w:line="280" w:lineRule="exact"/>
        <w:ind w:right="-728"/>
        <w:rPr>
          <w:rFonts w:ascii="Arial" w:eastAsiaTheme="minorHAnsi" w:hAnsi="Arial" w:cs="Arial"/>
          <w:sz w:val="22"/>
          <w:szCs w:val="22"/>
          <w:lang w:val="es-AR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Informējam Jūs, ka plānotais pasākums </w:t>
      </w:r>
      <w:r w:rsidRPr="004857A5">
        <w:rPr>
          <w:rFonts w:ascii="Arial" w:hAnsi="Arial" w:cs="Arial"/>
          <w:sz w:val="22"/>
          <w:szCs w:val="22"/>
          <w:lang w:val="en-US"/>
        </w:rPr>
        <w:t>&lt;&lt;Meeting_MERC_Name&gt;&gt;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 xml:space="preserve">&lt;&lt;Meeting_MERC_City_of_Meeting_MERC&gt;&gt;, &lt;&lt;Meeting_MERC_Start_Time_In_Meeting_Time_Zone&gt;&gt; - </w:t>
      </w:r>
      <w:r w:rsidRPr="004857A5">
        <w:rPr>
          <w:rFonts w:ascii="Arial" w:hAnsi="Arial" w:cs="Arial"/>
          <w:sz w:val="22"/>
          <w:szCs w:val="22"/>
          <w:lang w:val="en-IE"/>
        </w:rPr>
        <w:t>&lt;&lt;Meeting_MERC_End_Time_In_Meeting_Time_Zone_MERC&gt;&gt;</w:t>
      </w:r>
      <w:r w:rsidRPr="00252D12">
        <w:rPr>
          <w:rFonts w:ascii="Arial" w:hAnsi="Arial" w:cs="Arial"/>
          <w:sz w:val="22"/>
          <w:szCs w:val="22"/>
          <w:lang w:val="en-US"/>
        </w:rPr>
        <w:t xml:space="preserve"> ir pārcelts </w:t>
      </w:r>
      <w:r w:rsidRPr="00806914">
        <w:rPr>
          <w:rFonts w:ascii="Arial" w:hAnsi="Arial" w:cs="Arial"/>
          <w:sz w:val="22"/>
          <w:szCs w:val="22"/>
          <w:lang w:val="es-AR"/>
        </w:rPr>
        <w:t>&lt;&lt;Form_</w:t>
      </w:r>
      <w:r w:rsidRPr="00150A4B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de-DE"/>
        </w:rPr>
        <w:t>newdate</w:t>
      </w:r>
      <w:r w:rsidRPr="00806914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hAnsi="Arial" w:cs="Arial"/>
          <w:sz w:val="22"/>
          <w:szCs w:val="22"/>
          <w:lang w:val="es-AR"/>
        </w:rPr>
        <w:t>,</w:t>
      </w:r>
      <w:r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Pr="00806914">
        <w:rPr>
          <w:rFonts w:ascii="Arial" w:hAnsi="Arial" w:cs="Arial"/>
          <w:sz w:val="22"/>
          <w:szCs w:val="22"/>
          <w:lang w:val="es-AR"/>
        </w:rPr>
        <w:t>&lt;&lt;Form_</w:t>
      </w:r>
      <w:r w:rsidRPr="00150A4B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de-DE"/>
        </w:rPr>
        <w:t>newlocation</w:t>
      </w:r>
      <w:r w:rsidRPr="00806914">
        <w:rPr>
          <w:rFonts w:ascii="Arial" w:hAnsi="Arial" w:cs="Arial"/>
          <w:sz w:val="22"/>
          <w:szCs w:val="22"/>
          <w:lang w:val="es-AR"/>
        </w:rPr>
        <w:t>&gt;&gt;</w:t>
      </w:r>
      <w:r>
        <w:rPr>
          <w:rFonts w:ascii="Arial" w:eastAsiaTheme="minorHAnsi" w:hAnsi="Arial" w:cs="Arial"/>
          <w:sz w:val="22"/>
          <w:szCs w:val="22"/>
          <w:lang w:val="es-AR"/>
        </w:rPr>
        <w:t>.</w:t>
      </w:r>
    </w:p>
    <w:p w14:paraId="3E423515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144BEBFA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Atvainojamies par sagādātajām neērtībām, bet ceram, ka tomēr varēsiet piedalīties pasākumā.</w:t>
      </w:r>
    </w:p>
    <w:p w14:paraId="3FA89FDA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>Ja Jums rodas kādi jautājumi vai neskaidrības, lūdzu zvaniet pa tālruni: 6736 4000 un mēs ar prieku Jums palīdzēsim.</w:t>
      </w:r>
    </w:p>
    <w:p w14:paraId="4309335B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5303F6A2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US"/>
        </w:rPr>
        <w:t xml:space="preserve">Ar cieņu, </w:t>
      </w:r>
    </w:p>
    <w:p w14:paraId="5A19971E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22C733D1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4F1B8B34" w14:textId="69C43219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  <w:r w:rsidRPr="00252D12">
        <w:rPr>
          <w:rFonts w:ascii="Arial" w:hAnsi="Arial" w:cs="Arial"/>
          <w:sz w:val="22"/>
          <w:szCs w:val="22"/>
          <w:lang w:val="en-GB"/>
        </w:rPr>
        <w:t>&lt;&lt;User_Name&gt;&gt;</w:t>
      </w:r>
    </w:p>
    <w:p w14:paraId="6EB81F28" w14:textId="77777777" w:rsidR="00252D12" w:rsidRPr="00252D12" w:rsidRDefault="00252D12" w:rsidP="00252D12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US"/>
        </w:rPr>
      </w:pPr>
    </w:p>
    <w:p w14:paraId="41E87223" w14:textId="77777777" w:rsidR="00145587" w:rsidRDefault="00145587" w:rsidP="00145587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08E0F116" w14:textId="3BA4F219" w:rsidR="00252D12" w:rsidRPr="00252D12" w:rsidRDefault="00252D12" w:rsidP="00145587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sectPr w:rsidR="00252D12" w:rsidRPr="00252D12" w:rsidSect="00CF0C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2376" w:right="1440" w:bottom="1440" w:left="1699" w:header="930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29F9F" w14:textId="77777777" w:rsidR="00C930D4" w:rsidRDefault="00C930D4">
      <w:r>
        <w:separator/>
      </w:r>
    </w:p>
  </w:endnote>
  <w:endnote w:type="continuationSeparator" w:id="0">
    <w:p w14:paraId="460F206D" w14:textId="77777777" w:rsidR="00C930D4" w:rsidRDefault="00C9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51805" w14:textId="77777777" w:rsidR="00CE43B4" w:rsidRDefault="00CE4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BE313" w14:textId="19EAB20A" w:rsidR="00543C38" w:rsidRPr="00CF0C5C" w:rsidRDefault="00543C38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53BC9" w14:textId="128F2E2A" w:rsidR="001A68ED" w:rsidRPr="00CF0C5C" w:rsidRDefault="001A68ED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E5526" w14:textId="77777777" w:rsidR="00C930D4" w:rsidRDefault="00C930D4">
      <w:r>
        <w:separator/>
      </w:r>
    </w:p>
  </w:footnote>
  <w:footnote w:type="continuationSeparator" w:id="0">
    <w:p w14:paraId="2C33AEFE" w14:textId="77777777" w:rsidR="00C930D4" w:rsidRDefault="00C93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BBF2B" w14:textId="77777777" w:rsidR="00CE43B4" w:rsidRDefault="00CE43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BE310" w14:textId="3C4E367E" w:rsidR="00543C38" w:rsidRDefault="00D060CD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 w:eastAsia="en-US" w:bidi="ar-SA"/>
      </w:rPr>
      <w:drawing>
        <wp:anchor distT="0" distB="0" distL="114300" distR="114300" simplePos="0" relativeHeight="251657728" behindDoc="1" locked="0" layoutInCell="1" allowOverlap="1" wp14:anchorId="1F8D4C6D" wp14:editId="3A63DC26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DB8E8" w14:textId="712B6A31" w:rsidR="00E33128" w:rsidRDefault="00CF0C5C" w:rsidP="00CF0C5C">
    <w:pPr>
      <w:pStyle w:val="Header"/>
      <w:tabs>
        <w:tab w:val="left" w:pos="7088"/>
        <w:tab w:val="left" w:pos="7230"/>
      </w:tabs>
      <w:ind w:right="-728"/>
    </w:pPr>
    <w:r w:rsidRPr="001A68ED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2FAD3E" wp14:editId="32137249">
              <wp:simplePos x="0" y="0"/>
              <wp:positionH relativeFrom="column">
                <wp:posOffset>4502785</wp:posOffset>
              </wp:positionH>
              <wp:positionV relativeFrom="paragraph">
                <wp:posOffset>733425</wp:posOffset>
              </wp:positionV>
              <wp:extent cx="1674495" cy="12954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F7C89B7" w14:textId="01A8539F" w:rsidR="001A68ED" w:rsidRPr="00AD30A0" w:rsidRDefault="007F50D3" w:rsidP="001A68ED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7F50D3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Lilly (Suisse) S.A. </w:t>
                          </w:r>
                          <w:r w:rsidRPr="00CE43B4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p</w:t>
                          </w:r>
                          <w:r w:rsidRPr="00CE43B4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 w:rsidRPr="00CE43B4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rst</w:t>
                          </w:r>
                          <w:r w:rsidRPr="00CE43B4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 w:rsidRPr="00CE43B4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vniec</w:t>
                          </w:r>
                          <w:r w:rsidRPr="00CE43B4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 w:rsidRPr="00CE43B4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ba</w:t>
                          </w:r>
                          <w:r w:rsidR="00CE43B4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  <w:r w:rsidR="00CE43B4" w:rsidRPr="00CE43B4">
                            <w:rPr>
                              <w:rFonts w:ascii="DIN-Bold" w:hAnsi="DIN-Bold" w:cs="Arial"/>
                              <w:bCs/>
                              <w:color w:val="343434"/>
                              <w:shd w:val="clear" w:color="auto" w:fill="FFFFFF"/>
                            </w:rPr>
                            <w:t>Latvij</w:t>
                          </w:r>
                          <w:r w:rsidR="00CE43B4" w:rsidRPr="00CE43B4">
                            <w:rPr>
                              <w:rFonts w:ascii="Arial" w:hAnsi="Arial" w:cs="Arial"/>
                              <w:bCs/>
                              <w:color w:val="343434"/>
                              <w:shd w:val="clear" w:color="auto" w:fill="FFFFFF"/>
                            </w:rPr>
                            <w:t>ā</w:t>
                          </w:r>
                        </w:p>
                        <w:p w14:paraId="2E7EE30F" w14:textId="319CACBD" w:rsidR="001A68ED" w:rsidRDefault="00742856" w:rsidP="00742856">
                          <w:pPr>
                            <w:spacing w:before="24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Duntes </w:t>
                          </w:r>
                          <w:r w:rsidR="007F50D3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iela 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6</w:t>
                          </w:r>
                          <w:r w:rsidR="007F50D3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,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</w:r>
                          <w:r w:rsidR="009A09DD" w:rsidRPr="009A09D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R</w:t>
                          </w:r>
                          <w:r w:rsidR="009A09DD" w:rsidRPr="009A09DD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 w:rsidR="009A09DD" w:rsidRPr="009A09D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ga</w:t>
                          </w:r>
                          <w:r w:rsidR="007F50D3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,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LV-1013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</w:r>
                          <w:r w:rsidRPr="00742856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Latvi</w:t>
                          </w:r>
                          <w:r w:rsidR="00CE43B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j</w:t>
                          </w:r>
                          <w:r w:rsidRPr="00742856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a</w:t>
                          </w:r>
                          <w:r w:rsidR="001A68ED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4D98772" w14:textId="372F1EE6" w:rsidR="001A68ED" w:rsidRPr="00B45EE0" w:rsidRDefault="001A68ED" w:rsidP="001A68ED">
                          <w:pPr>
                            <w:jc w:val="both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</w:t>
                          </w:r>
                          <w:r w:rsidR="00742856" w:rsidRPr="00742856">
                            <w:t xml:space="preserve"> </w:t>
                          </w:r>
                          <w:r w:rsidR="00742856" w:rsidRPr="00742856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371 67364000</w:t>
                          </w:r>
                        </w:p>
                        <w:p w14:paraId="27DE6BC6" w14:textId="77777777" w:rsidR="00422BF7" w:rsidRPr="00422BF7" w:rsidRDefault="00422BF7" w:rsidP="001A68E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"http://</w:instrText>
                          </w:r>
                          <w:r w:rsidRPr="00422BF7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www.lilly.com</w:instrText>
                          </w:r>
                        </w:p>
                        <w:p w14:paraId="1AD94620" w14:textId="77777777" w:rsidR="00422BF7" w:rsidRPr="00EA5F69" w:rsidRDefault="00422BF7" w:rsidP="001A68ED">
                          <w:pPr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A5F69"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58EEA9E0" w14:textId="1C640023" w:rsidR="001A68ED" w:rsidRPr="00B45EE0" w:rsidRDefault="00422BF7" w:rsidP="001A68E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4.55pt;margin-top:57.75pt;width:131.8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2A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A4p&#10;kaxGiTaiteQJWjJ07DTKJAhaK4TZFo9RZV+pUSvgXw1CgjtMd8Eg2rHRFrp2X6yT4EUU4HQl3b3C&#10;XbTROI4n+DpHXzSYDO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" filled="f" stroked="f">
              <v:path arrowok="t"/>
              <v:textbox>
                <w:txbxContent>
                  <w:p w14:paraId="3F7C89B7" w14:textId="01A8539F" w:rsidR="001A68ED" w:rsidRPr="00AD30A0" w:rsidRDefault="007F50D3" w:rsidP="001A68ED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7F50D3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Lilly (Suisse) S.A. </w:t>
                    </w:r>
                    <w:r w:rsidRPr="00CE43B4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p</w:t>
                    </w:r>
                    <w:r w:rsidRPr="00CE43B4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 w:rsidRPr="00CE43B4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rst</w:t>
                    </w:r>
                    <w:r w:rsidRPr="00CE43B4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 w:rsidRPr="00CE43B4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vniec</w:t>
                    </w:r>
                    <w:r w:rsidRPr="00CE43B4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ī</w:t>
                    </w:r>
                    <w:r w:rsidRPr="00CE43B4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ba</w:t>
                    </w:r>
                    <w:r w:rsidR="00CE43B4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 </w:t>
                    </w:r>
                    <w:r w:rsidR="00CE43B4" w:rsidRPr="00CE43B4">
                      <w:rPr>
                        <w:rFonts w:ascii="DIN-Bold" w:hAnsi="DIN-Bold" w:cs="Arial"/>
                        <w:bCs/>
                        <w:color w:val="343434"/>
                        <w:shd w:val="clear" w:color="auto" w:fill="FFFFFF"/>
                      </w:rPr>
                      <w:t>Latvij</w:t>
                    </w:r>
                    <w:r w:rsidR="00CE43B4" w:rsidRPr="00CE43B4">
                      <w:rPr>
                        <w:rFonts w:ascii="Arial" w:hAnsi="Arial" w:cs="Arial"/>
                        <w:bCs/>
                        <w:color w:val="343434"/>
                        <w:shd w:val="clear" w:color="auto" w:fill="FFFFFF"/>
                      </w:rPr>
                      <w:t>ā</w:t>
                    </w:r>
                  </w:p>
                  <w:p w14:paraId="2E7EE30F" w14:textId="319CACBD" w:rsidR="001A68ED" w:rsidRDefault="00742856" w:rsidP="00742856">
                    <w:pPr>
                      <w:spacing w:before="24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Duntes </w:t>
                    </w:r>
                    <w:r w:rsidR="007F50D3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iela 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6</w:t>
                    </w:r>
                    <w:r w:rsidR="007F50D3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,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</w:r>
                    <w:r w:rsidR="009A09DD" w:rsidRPr="009A09D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R</w:t>
                    </w:r>
                    <w:r w:rsidR="009A09DD" w:rsidRPr="009A09DD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ī</w:t>
                    </w:r>
                    <w:r w:rsidR="009A09DD" w:rsidRPr="009A09D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ga</w:t>
                    </w:r>
                    <w:r w:rsidR="007F50D3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,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LV-1013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</w:r>
                    <w:r w:rsidRPr="00742856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Latvi</w:t>
                    </w:r>
                    <w:r w:rsidR="00CE43B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j</w:t>
                    </w:r>
                    <w:r w:rsidRPr="00742856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a</w:t>
                    </w:r>
                    <w:r w:rsidR="001A68ED"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</w:p>
                  <w:p w14:paraId="54D98772" w14:textId="372F1EE6" w:rsidR="001A68ED" w:rsidRPr="00B45EE0" w:rsidRDefault="001A68ED" w:rsidP="001A68ED">
                    <w:pPr>
                      <w:jc w:val="both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</w:t>
                    </w:r>
                    <w:r w:rsidR="00742856" w:rsidRPr="00742856">
                      <w:t xml:space="preserve"> </w:t>
                    </w:r>
                    <w:r w:rsidR="00742856" w:rsidRPr="00742856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371 67364000</w:t>
                    </w:r>
                  </w:p>
                  <w:p w14:paraId="27DE6BC6" w14:textId="77777777" w:rsidR="00422BF7" w:rsidRPr="00422BF7" w:rsidRDefault="00422BF7" w:rsidP="001A68E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"http://</w:instrText>
                    </w:r>
                    <w:r w:rsidRPr="00422BF7">
                      <w:rPr>
                        <w:rFonts w:ascii="DIN-Bold" w:hAnsi="DIN-Bold"/>
                        <w:sz w:val="16"/>
                        <w:szCs w:val="16"/>
                      </w:rPr>
                      <w:instrText>www.lilly.com</w:instrText>
                    </w:r>
                  </w:p>
                  <w:p w14:paraId="1AD94620" w14:textId="77777777" w:rsidR="00422BF7" w:rsidRPr="00EA5F69" w:rsidRDefault="00422BF7" w:rsidP="001A68ED">
                    <w:pPr>
                      <w:rPr>
                        <w:rStyle w:val="Hyperlink"/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EA5F69">
                      <w:rPr>
                        <w:rStyle w:val="Hyperlink"/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  <w:p w14:paraId="58EEA9E0" w14:textId="1C640023" w:rsidR="001A68ED" w:rsidRPr="00B45EE0" w:rsidRDefault="00422BF7" w:rsidP="001A68E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A68ED">
      <w:rPr>
        <w:noProof/>
        <w:lang w:val="en-US" w:eastAsia="en-US" w:bidi="ar-SA"/>
      </w:rPr>
      <w:drawing>
        <wp:anchor distT="0" distB="0" distL="114300" distR="114300" simplePos="0" relativeHeight="251659776" behindDoc="1" locked="0" layoutInCell="1" allowOverlap="1" wp14:anchorId="7F1D9B91" wp14:editId="2995CCE4">
          <wp:simplePos x="0" y="0"/>
          <wp:positionH relativeFrom="page">
            <wp:posOffset>5674995</wp:posOffset>
          </wp:positionH>
          <wp:positionV relativeFrom="page">
            <wp:posOffset>581660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871E7"/>
    <w:multiLevelType w:val="hybridMultilevel"/>
    <w:tmpl w:val="0E5E9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7D6C"/>
    <w:rsid w:val="00021F0C"/>
    <w:rsid w:val="000C2225"/>
    <w:rsid w:val="00102D97"/>
    <w:rsid w:val="00145587"/>
    <w:rsid w:val="00187DAC"/>
    <w:rsid w:val="001A68ED"/>
    <w:rsid w:val="001F7EB4"/>
    <w:rsid w:val="00223B7D"/>
    <w:rsid w:val="00226656"/>
    <w:rsid w:val="00234601"/>
    <w:rsid w:val="00252D12"/>
    <w:rsid w:val="002D5513"/>
    <w:rsid w:val="002E3C6C"/>
    <w:rsid w:val="00305F71"/>
    <w:rsid w:val="003264E8"/>
    <w:rsid w:val="00362049"/>
    <w:rsid w:val="00362D85"/>
    <w:rsid w:val="00364E8B"/>
    <w:rsid w:val="003A2DC7"/>
    <w:rsid w:val="003B21B4"/>
    <w:rsid w:val="003B3C4D"/>
    <w:rsid w:val="003C0104"/>
    <w:rsid w:val="003D6DEC"/>
    <w:rsid w:val="00422BF7"/>
    <w:rsid w:val="00424F24"/>
    <w:rsid w:val="00447C00"/>
    <w:rsid w:val="004A3A64"/>
    <w:rsid w:val="004B7551"/>
    <w:rsid w:val="004C5BA4"/>
    <w:rsid w:val="005038A1"/>
    <w:rsid w:val="005375B2"/>
    <w:rsid w:val="00543C38"/>
    <w:rsid w:val="0056713D"/>
    <w:rsid w:val="00577535"/>
    <w:rsid w:val="005E2FFF"/>
    <w:rsid w:val="006250E7"/>
    <w:rsid w:val="00671EBB"/>
    <w:rsid w:val="0069226F"/>
    <w:rsid w:val="006C61E2"/>
    <w:rsid w:val="00742856"/>
    <w:rsid w:val="00751844"/>
    <w:rsid w:val="007A4D40"/>
    <w:rsid w:val="007B0F1C"/>
    <w:rsid w:val="007F50D3"/>
    <w:rsid w:val="00811280"/>
    <w:rsid w:val="008D43A1"/>
    <w:rsid w:val="008D574D"/>
    <w:rsid w:val="008F19EC"/>
    <w:rsid w:val="00921116"/>
    <w:rsid w:val="009A09DD"/>
    <w:rsid w:val="00A16FCC"/>
    <w:rsid w:val="00A209F7"/>
    <w:rsid w:val="00A22375"/>
    <w:rsid w:val="00A766A6"/>
    <w:rsid w:val="00A76D97"/>
    <w:rsid w:val="00AA3066"/>
    <w:rsid w:val="00AF65F2"/>
    <w:rsid w:val="00B03202"/>
    <w:rsid w:val="00B32967"/>
    <w:rsid w:val="00B928E7"/>
    <w:rsid w:val="00C33E53"/>
    <w:rsid w:val="00C42717"/>
    <w:rsid w:val="00C630F0"/>
    <w:rsid w:val="00C91FCD"/>
    <w:rsid w:val="00C930D4"/>
    <w:rsid w:val="00CA6166"/>
    <w:rsid w:val="00CE43B4"/>
    <w:rsid w:val="00CF0C5C"/>
    <w:rsid w:val="00D060CD"/>
    <w:rsid w:val="00D2109B"/>
    <w:rsid w:val="00D92017"/>
    <w:rsid w:val="00DA060B"/>
    <w:rsid w:val="00DA57A8"/>
    <w:rsid w:val="00DB5189"/>
    <w:rsid w:val="00DD0FD2"/>
    <w:rsid w:val="00DE1853"/>
    <w:rsid w:val="00E02E08"/>
    <w:rsid w:val="00E33128"/>
    <w:rsid w:val="00E52F6B"/>
    <w:rsid w:val="00E71334"/>
    <w:rsid w:val="00EC284F"/>
    <w:rsid w:val="00EE209E"/>
    <w:rsid w:val="00F54710"/>
    <w:rsid w:val="00FA3216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26BE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94F97-A089-4BE1-A474-1AE1FBBF3471}"/>
</file>

<file path=customXml/itemProps2.xml><?xml version="1.0" encoding="utf-8"?>
<ds:datastoreItem xmlns:ds="http://schemas.openxmlformats.org/officeDocument/2006/customXml" ds:itemID="{45F0FDD8-690B-4899-AE8E-878213BA8B0E}"/>
</file>

<file path=customXml/itemProps3.xml><?xml version="1.0" encoding="utf-8"?>
<ds:datastoreItem xmlns:ds="http://schemas.openxmlformats.org/officeDocument/2006/customXml" ds:itemID="{3F540D2D-085D-4F3F-B2A8-35AE2273CC4E}"/>
</file>

<file path=customXml/itemProps4.xml><?xml version="1.0" encoding="utf-8"?>
<ds:datastoreItem xmlns:ds="http://schemas.openxmlformats.org/officeDocument/2006/customXml" ds:itemID="{33542B74-E2B1-4D93-BD5D-27084D0DE028}"/>
</file>

<file path=customXml/itemProps5.xml><?xml version="1.0" encoding="utf-8"?>
<ds:datastoreItem xmlns:ds="http://schemas.openxmlformats.org/officeDocument/2006/customXml" ds:itemID="{1499CE0B-8660-4CE3-B608-8B1A8EF3B11F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5</cp:revision>
  <cp:lastPrinted>2014-05-12T06:36:00Z</cp:lastPrinted>
  <dcterms:created xsi:type="dcterms:W3CDTF">2014-08-14T13:30:00Z</dcterms:created>
  <dcterms:modified xsi:type="dcterms:W3CDTF">2014-08-19T15:54:00Z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