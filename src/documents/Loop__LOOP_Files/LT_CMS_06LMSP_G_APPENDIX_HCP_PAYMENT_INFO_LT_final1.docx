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E1D80" w14:textId="6B109468" w:rsidR="00A37FF9" w:rsidRPr="00FA2AF8" w:rsidRDefault="001537EF" w:rsidP="008B4B51">
      <w:pPr>
        <w:pStyle w:val="BodyText"/>
        <w:jc w:val="center"/>
        <w:rPr>
          <w:rFonts w:ascii="Arial" w:hAnsi="Arial" w:cs="Arial"/>
          <w:b/>
          <w:sz w:val="22"/>
          <w:szCs w:val="22"/>
          <w:lang w:val="lt-LT"/>
        </w:rPr>
      </w:pPr>
      <w:r w:rsidRPr="00FA2AF8">
        <w:rPr>
          <w:rFonts w:ascii="Arial" w:hAnsi="Arial" w:cs="Arial"/>
          <w:b/>
          <w:sz w:val="22"/>
          <w:szCs w:val="22"/>
          <w:lang w:val="lt-LT"/>
        </w:rPr>
        <w:t>SPS (Sveikatos priežiūros specialisto) informacija</w:t>
      </w:r>
    </w:p>
    <w:p w14:paraId="6EEE1D81" w14:textId="77777777" w:rsidR="00DA6F74" w:rsidRPr="00FA2AF8" w:rsidRDefault="00DA6F7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EEE1D82" w14:textId="77777777" w:rsidR="00E71334" w:rsidRPr="00FA2AF8" w:rsidRDefault="00E71334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6EEE1D83" w14:textId="77777777" w:rsidR="001537EF" w:rsidRPr="00FA2AF8" w:rsidRDefault="001537EF" w:rsidP="008C09A2">
      <w:pPr>
        <w:ind w:firstLine="851"/>
        <w:jc w:val="both"/>
        <w:rPr>
          <w:rFonts w:ascii="Arial" w:hAnsi="Arial" w:cs="Arial"/>
          <w:sz w:val="22"/>
          <w:szCs w:val="22"/>
          <w:lang w:val="lt-LT"/>
        </w:rPr>
      </w:pPr>
      <w:r w:rsidRPr="00FA2AF8">
        <w:rPr>
          <w:rFonts w:ascii="Arial" w:hAnsi="Arial" w:cs="Arial"/>
          <w:sz w:val="22"/>
          <w:szCs w:val="22"/>
          <w:lang w:val="lt-LT"/>
        </w:rPr>
        <w:t xml:space="preserve">Paslaugų sutarties sudarymui ir atlygio už paslaugas mokėjimui mes naudosime žemiau nurodytą informaciją, kurią Jūs mums esate pateikęs (-usi) anksčiau*. Jei nurodyta informacija yra nepilna ar pasikeitusi, prašytume raštu (el. paštu </w:t>
      </w:r>
      <w:hyperlink r:id="rId13" w:history="1">
        <w:r w:rsidRPr="00FA2AF8">
          <w:rPr>
            <w:rStyle w:val="Hyperlink"/>
            <w:rFonts w:ascii="Arial" w:hAnsi="Arial" w:cs="Arial"/>
            <w:sz w:val="22"/>
            <w:szCs w:val="22"/>
            <w:lang w:val="lt-LT"/>
          </w:rPr>
          <w:t>Lilly_Lietuva_CMS@lilly.com</w:t>
        </w:r>
      </w:hyperlink>
      <w:r w:rsidRPr="00FA2AF8">
        <w:rPr>
          <w:rFonts w:ascii="Arial" w:hAnsi="Arial" w:cs="Arial"/>
          <w:sz w:val="22"/>
          <w:szCs w:val="22"/>
          <w:lang w:val="lt-LT"/>
        </w:rPr>
        <w:t xml:space="preserve">, perduodant Jūsų atliktus ir pasirašytus pataisymus Lilly atstovui ar siunčiant </w:t>
      </w:r>
      <w:r w:rsidR="003A7400" w:rsidRPr="00FA2AF8">
        <w:rPr>
          <w:rFonts w:ascii="Arial" w:hAnsi="Arial" w:cs="Arial"/>
          <w:sz w:val="22"/>
          <w:szCs w:val="22"/>
          <w:lang w:val="lt-LT"/>
        </w:rPr>
        <w:t xml:space="preserve">juos </w:t>
      </w:r>
      <w:r w:rsidRPr="00FA2AF8">
        <w:rPr>
          <w:rFonts w:ascii="Arial" w:hAnsi="Arial" w:cs="Arial"/>
          <w:sz w:val="22"/>
          <w:szCs w:val="22"/>
          <w:lang w:val="lt-LT"/>
        </w:rPr>
        <w:t>faksu nr. +370 5 264 9615) informuoti mus apie pasikeitimus.</w:t>
      </w:r>
    </w:p>
    <w:p w14:paraId="6EEE1D84" w14:textId="77777777" w:rsidR="00A37FF9" w:rsidRPr="00FA2AF8" w:rsidRDefault="00A37FF9" w:rsidP="00A37FF9">
      <w:pPr>
        <w:rPr>
          <w:rFonts w:ascii="Arial" w:hAnsi="Arial" w:cs="Arial"/>
          <w:sz w:val="22"/>
          <w:szCs w:val="22"/>
          <w:lang w:val="lt-LT"/>
        </w:rPr>
      </w:pPr>
    </w:p>
    <w:p w14:paraId="59CA9D80" w14:textId="77777777" w:rsidR="00FA2AF8" w:rsidRDefault="00FA2AF8" w:rsidP="00FA2AF8">
      <w:pPr>
        <w:pStyle w:val="BodyText"/>
        <w:rPr>
          <w:rFonts w:ascii="Arial" w:hAnsi="Arial" w:cs="Arial"/>
          <w:sz w:val="22"/>
          <w:szCs w:val="22"/>
        </w:rPr>
      </w:pPr>
      <w:r w:rsidRPr="006A245C">
        <w:rPr>
          <w:rFonts w:ascii="Arial" w:hAnsi="Arial" w:cs="Arial"/>
          <w:sz w:val="22"/>
          <w:szCs w:val="22"/>
        </w:rPr>
        <w:t>&lt;&lt;Today__s&gt;&gt;</w:t>
      </w:r>
    </w:p>
    <w:p w14:paraId="6EEE1D86" w14:textId="77777777" w:rsidR="00045BB0" w:rsidRPr="00FA2AF8" w:rsidRDefault="00045BB0" w:rsidP="00045BB0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1C4510BB" w14:textId="77777777" w:rsidR="00FA2AF8" w:rsidRPr="00FA2AF8" w:rsidRDefault="00FA2AF8" w:rsidP="00FA2AF8">
      <w:pPr>
        <w:rPr>
          <w:rFonts w:ascii="Arial" w:hAnsi="Arial" w:cs="Arial"/>
          <w:sz w:val="22"/>
          <w:szCs w:val="22"/>
        </w:rPr>
      </w:pPr>
      <w:r w:rsidRPr="00FA2AF8">
        <w:rPr>
          <w:rFonts w:ascii="Arial" w:hAnsi="Arial" w:cs="Arial"/>
          <w:sz w:val="22"/>
          <w:szCs w:val="22"/>
        </w:rPr>
        <w:t>&lt;&lt;Account_Name&gt;&gt;</w:t>
      </w:r>
      <w:r w:rsidRPr="00FA2AF8">
        <w:rPr>
          <w:rFonts w:ascii="Arial" w:hAnsi="Arial" w:cs="Arial"/>
          <w:sz w:val="22"/>
          <w:szCs w:val="22"/>
        </w:rPr>
        <w:br/>
        <w:t>&lt;&lt;form_Title&gt;&gt;</w:t>
      </w:r>
      <w:r w:rsidRPr="00FA2AF8">
        <w:rPr>
          <w:rFonts w:ascii="Arial" w:hAnsi="Arial" w:cs="Arial"/>
          <w:sz w:val="22"/>
          <w:szCs w:val="22"/>
        </w:rPr>
        <w:br/>
      </w:r>
      <w:r w:rsidRPr="00FA2AF8">
        <w:rPr>
          <w:rFonts w:ascii="Arial" w:hAnsi="Arial" w:cs="Arial"/>
          <w:sz w:val="22"/>
          <w:szCs w:val="22"/>
          <w:lang w:val="de-CH"/>
        </w:rPr>
        <w:t>&lt;&lt;Account_Institution_Name_GLBL&gt;&gt;</w:t>
      </w:r>
      <w:r w:rsidRPr="00FA2AF8">
        <w:rPr>
          <w:rFonts w:ascii="Arial" w:hAnsi="Arial" w:cs="Arial"/>
          <w:sz w:val="22"/>
          <w:szCs w:val="22"/>
        </w:rPr>
        <w:br/>
        <w:t>&lt;&lt;Address_GLBL_Line_1_Adrs_Txt_GLBL&gt;&gt;</w:t>
      </w:r>
    </w:p>
    <w:p w14:paraId="209F9E77" w14:textId="77777777" w:rsidR="00FA2AF8" w:rsidRPr="00FA2AF8" w:rsidRDefault="00FA2AF8" w:rsidP="00FA2AF8">
      <w:pPr>
        <w:rPr>
          <w:rFonts w:ascii="Arial" w:hAnsi="Arial" w:cs="Arial"/>
          <w:sz w:val="22"/>
          <w:szCs w:val="22"/>
        </w:rPr>
      </w:pPr>
      <w:r w:rsidRPr="00FA2AF8">
        <w:rPr>
          <w:rFonts w:ascii="Arial" w:hAnsi="Arial" w:cs="Arial"/>
          <w:sz w:val="22"/>
          <w:szCs w:val="22"/>
        </w:rPr>
        <w:t>&lt;&lt;Address_GLBL_Line_2_Adrs_Txt_GLBL&gt;&gt;</w:t>
      </w:r>
    </w:p>
    <w:p w14:paraId="268F0E7A" w14:textId="77777777" w:rsidR="00FA2AF8" w:rsidRPr="00FA2AF8" w:rsidRDefault="00FA2AF8" w:rsidP="00FA2AF8">
      <w:pPr>
        <w:rPr>
          <w:rFonts w:ascii="Arial" w:hAnsi="Arial" w:cs="Arial"/>
          <w:sz w:val="22"/>
          <w:szCs w:val="22"/>
        </w:rPr>
      </w:pPr>
      <w:r w:rsidRPr="00FA2AF8">
        <w:rPr>
          <w:rFonts w:ascii="Arial" w:hAnsi="Arial" w:cs="Arial"/>
          <w:sz w:val="22"/>
          <w:szCs w:val="22"/>
        </w:rPr>
        <w:t>&lt;&lt;Address_GLBL_Pstl_Cd_Extnsn_GLBL&gt;&gt; &lt;&lt;Address_GLBL_City_GLBL&gt;&gt;</w:t>
      </w:r>
    </w:p>
    <w:p w14:paraId="6EEE1D8F" w14:textId="77777777" w:rsidR="0002091F" w:rsidRPr="00FA2AF8" w:rsidRDefault="0002091F" w:rsidP="0002091F">
      <w:pPr>
        <w:rPr>
          <w:rFonts w:ascii="Arial" w:hAnsi="Arial" w:cs="Arial"/>
          <w:b/>
          <w:sz w:val="22"/>
          <w:szCs w:val="22"/>
        </w:rPr>
      </w:pPr>
    </w:p>
    <w:p w14:paraId="6EEE1D90" w14:textId="77777777" w:rsidR="00A768AF" w:rsidRPr="00FA2AF8" w:rsidRDefault="001537EF" w:rsidP="00622D10">
      <w:pPr>
        <w:spacing w:after="200" w:line="276" w:lineRule="auto"/>
        <w:rPr>
          <w:rFonts w:ascii="Arial" w:hAnsi="Arial" w:cs="Arial"/>
          <w:sz w:val="22"/>
          <w:szCs w:val="22"/>
          <w:lang w:val="lt-LT"/>
        </w:rPr>
      </w:pPr>
      <w:r w:rsidRPr="00FA2AF8">
        <w:rPr>
          <w:rFonts w:ascii="Arial" w:hAnsi="Arial" w:cs="Arial"/>
          <w:b/>
          <w:bCs/>
          <w:sz w:val="22"/>
          <w:szCs w:val="22"/>
          <w:u w:val="single"/>
          <w:lang w:val="lt-LT"/>
        </w:rPr>
        <w:t>Atlygio mokėjimas</w:t>
      </w:r>
    </w:p>
    <w:p w14:paraId="6EEE1D91" w14:textId="77777777" w:rsidR="00A768AF" w:rsidRPr="00FA2AF8" w:rsidRDefault="001537EF" w:rsidP="00A768A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lt-LT"/>
        </w:rPr>
      </w:pPr>
      <w:r w:rsidRPr="00FA2AF8">
        <w:rPr>
          <w:rFonts w:ascii="Arial" w:hAnsi="Arial" w:cs="Arial"/>
          <w:sz w:val="22"/>
          <w:szCs w:val="22"/>
          <w:lang w:val="lt-LT"/>
        </w:rPr>
        <w:t>Gavėjo vardas pavardė:</w:t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  <w:t>___________________________</w:t>
      </w:r>
    </w:p>
    <w:p w14:paraId="6EEE1D92" w14:textId="77777777" w:rsidR="00A768AF" w:rsidRPr="00FA2AF8" w:rsidRDefault="001537EF" w:rsidP="00A768A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lt-LT"/>
        </w:rPr>
      </w:pPr>
      <w:r w:rsidRPr="00FA2AF8">
        <w:rPr>
          <w:rFonts w:ascii="Arial" w:hAnsi="Arial" w:cs="Arial"/>
          <w:sz w:val="22"/>
          <w:szCs w:val="22"/>
          <w:lang w:val="lt-LT"/>
        </w:rPr>
        <w:t>Gavėjo adresas</w:t>
      </w:r>
      <w:r w:rsidR="00A768AF" w:rsidRPr="00FA2AF8">
        <w:rPr>
          <w:rFonts w:ascii="Arial" w:hAnsi="Arial" w:cs="Arial"/>
          <w:sz w:val="22"/>
          <w:szCs w:val="22"/>
          <w:lang w:val="lt-LT"/>
        </w:rPr>
        <w:t>:</w:t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sz w:val="22"/>
          <w:szCs w:val="22"/>
          <w:lang w:val="lt-LT"/>
        </w:rPr>
        <w:tab/>
        <w:t>___________________________</w:t>
      </w:r>
    </w:p>
    <w:p w14:paraId="6EEE1D93" w14:textId="77777777" w:rsidR="00BD2B12" w:rsidRPr="00FA2AF8" w:rsidRDefault="006A05B0" w:rsidP="00BD2B12">
      <w:pPr>
        <w:spacing w:after="200" w:line="276" w:lineRule="auto"/>
        <w:rPr>
          <w:rFonts w:ascii="Arial" w:hAnsi="Arial" w:cs="Arial"/>
          <w:bCs/>
          <w:sz w:val="22"/>
          <w:szCs w:val="22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Banko pavadinimas:</w:t>
      </w:r>
      <w:r w:rsidR="00BD2B1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BD2B1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BD2B1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BD2B1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BD2B1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BD2B1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BD2B12" w:rsidRPr="00FA2AF8">
        <w:rPr>
          <w:rFonts w:ascii="Arial" w:hAnsi="Arial" w:cs="Arial"/>
          <w:noProof/>
          <w:sz w:val="22"/>
          <w:szCs w:val="22"/>
          <w:lang w:val="lt-LT"/>
        </w:rPr>
        <w:t>___________________________</w:t>
      </w:r>
    </w:p>
    <w:p w14:paraId="6EEE1D94" w14:textId="77777777" w:rsidR="002E6504" w:rsidRPr="00FA2AF8" w:rsidRDefault="006A05B0" w:rsidP="00A768AF">
      <w:pPr>
        <w:spacing w:after="200" w:line="276" w:lineRule="auto"/>
        <w:rPr>
          <w:rFonts w:ascii="Arial" w:hAnsi="Arial" w:cs="Arial"/>
          <w:bCs/>
          <w:sz w:val="22"/>
          <w:szCs w:val="22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Banko sąskaita</w:t>
      </w:r>
      <w:r w:rsidR="00BD2B12" w:rsidRPr="00FA2AF8">
        <w:rPr>
          <w:rFonts w:ascii="Arial" w:hAnsi="Arial" w:cs="Arial"/>
          <w:bCs/>
          <w:sz w:val="22"/>
          <w:szCs w:val="22"/>
          <w:lang w:val="lt-LT"/>
        </w:rPr>
        <w:t>:</w:t>
      </w:r>
      <w:r w:rsidR="00BD2B1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BD2B1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2E6504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2E6504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2E6504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2E6504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2E6504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2E6504" w:rsidRPr="00FA2AF8">
        <w:rPr>
          <w:rFonts w:ascii="Arial" w:hAnsi="Arial" w:cs="Arial"/>
          <w:noProof/>
          <w:sz w:val="22"/>
          <w:szCs w:val="22"/>
          <w:lang w:val="lt-LT"/>
        </w:rPr>
        <w:t>___________________________</w:t>
      </w:r>
    </w:p>
    <w:p w14:paraId="6EEE1D95" w14:textId="77777777" w:rsidR="00A768AF" w:rsidRPr="00FA2AF8" w:rsidRDefault="006A05B0" w:rsidP="00FA25ED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lt-LT"/>
        </w:rPr>
      </w:pPr>
      <w:r w:rsidRPr="00FA2AF8">
        <w:rPr>
          <w:rFonts w:ascii="Arial" w:hAnsi="Arial" w:cs="Arial"/>
          <w:b/>
          <w:bCs/>
          <w:sz w:val="22"/>
          <w:szCs w:val="22"/>
          <w:u w:val="single"/>
          <w:lang w:val="lt-LT"/>
        </w:rPr>
        <w:t>Mokėjimo būdas</w:t>
      </w:r>
      <w:r w:rsidR="003E64AF" w:rsidRPr="00FA2AF8">
        <w:rPr>
          <w:rFonts w:ascii="Arial" w:hAnsi="Arial" w:cs="Arial"/>
          <w:b/>
          <w:bCs/>
          <w:sz w:val="22"/>
          <w:szCs w:val="22"/>
          <w:u w:val="single"/>
          <w:lang w:val="lt-LT"/>
        </w:rPr>
        <w:t xml:space="preserve"> </w:t>
      </w:r>
      <w:r w:rsidR="003E64AF" w:rsidRPr="00FA2AF8">
        <w:rPr>
          <w:rFonts w:ascii="Arial" w:hAnsi="Arial" w:cs="Arial"/>
          <w:b/>
          <w:bCs/>
          <w:i/>
          <w:sz w:val="22"/>
          <w:szCs w:val="22"/>
          <w:highlight w:val="green"/>
          <w:u w:val="single"/>
          <w:lang w:val="lt-LT"/>
        </w:rPr>
        <w:t>(palikti tik vieną iš variantų)</w:t>
      </w:r>
      <w:r w:rsidR="00A768AF" w:rsidRPr="00FA2AF8">
        <w:rPr>
          <w:rFonts w:ascii="Arial" w:hAnsi="Arial" w:cs="Arial"/>
          <w:b/>
          <w:bCs/>
          <w:sz w:val="22"/>
          <w:szCs w:val="22"/>
          <w:u w:val="single"/>
          <w:lang w:val="lt-LT"/>
        </w:rPr>
        <w:t>:</w:t>
      </w:r>
    </w:p>
    <w:p w14:paraId="6EEE1D96" w14:textId="77777777" w:rsidR="00A768AF" w:rsidRPr="00FA2AF8" w:rsidRDefault="006A05B0" w:rsidP="00FA25ED">
      <w:pPr>
        <w:spacing w:line="276" w:lineRule="auto"/>
        <w:rPr>
          <w:rFonts w:ascii="Arial" w:hAnsi="Arial" w:cs="Arial"/>
          <w:b/>
          <w:bCs/>
          <w:sz w:val="22"/>
          <w:szCs w:val="22"/>
          <w:lang w:val="lt-LT"/>
        </w:rPr>
      </w:pPr>
      <w:r w:rsidRPr="00FA2AF8">
        <w:rPr>
          <w:rFonts w:ascii="Arial" w:hAnsi="Arial" w:cs="Arial"/>
          <w:b/>
          <w:bCs/>
          <w:sz w:val="22"/>
          <w:szCs w:val="22"/>
          <w:lang w:val="lt-LT"/>
        </w:rPr>
        <w:t>SPS neturi individualios veiklos pažymėjimo/verslo liudijimo</w:t>
      </w:r>
      <w:r w:rsidR="00A768AF" w:rsidRPr="00FA2AF8">
        <w:rPr>
          <w:rFonts w:ascii="Arial" w:hAnsi="Arial" w:cs="Arial"/>
          <w:b/>
          <w:bCs/>
          <w:sz w:val="22"/>
          <w:szCs w:val="22"/>
          <w:lang w:val="lt-LT"/>
        </w:rPr>
        <w:tab/>
        <w:t>□</w:t>
      </w:r>
    </w:p>
    <w:p w14:paraId="6EEE1D97" w14:textId="77777777" w:rsidR="00736984" w:rsidRPr="00FA2AF8" w:rsidRDefault="009B403B" w:rsidP="000F4686">
      <w:pPr>
        <w:rPr>
          <w:rFonts w:ascii="Arial" w:hAnsi="Arial" w:cs="Arial"/>
          <w:bCs/>
          <w:sz w:val="22"/>
          <w:szCs w:val="22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Lilly sumokamas ir a</w:t>
      </w:r>
      <w:r w:rsidR="006A05B0" w:rsidRPr="00FA2AF8">
        <w:rPr>
          <w:rFonts w:ascii="Arial" w:hAnsi="Arial" w:cs="Arial"/>
          <w:bCs/>
          <w:sz w:val="22"/>
          <w:szCs w:val="22"/>
          <w:lang w:val="lt-LT"/>
        </w:rPr>
        <w:t>tskaitomas gyventojų pajamų mokestis (GPM)</w:t>
      </w:r>
      <w:r w:rsidR="00A768AF" w:rsidRPr="00FA2AF8">
        <w:rPr>
          <w:rFonts w:ascii="Arial" w:hAnsi="Arial" w:cs="Arial"/>
          <w:bCs/>
          <w:sz w:val="22"/>
          <w:szCs w:val="22"/>
          <w:lang w:val="lt-LT"/>
        </w:rPr>
        <w:t>:</w:t>
      </w:r>
      <w:r w:rsidR="0000179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00179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00179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001792"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="00736984" w:rsidRPr="00FA2AF8">
        <w:rPr>
          <w:rFonts w:ascii="Arial" w:hAnsi="Arial" w:cs="Arial"/>
          <w:b/>
          <w:bCs/>
          <w:sz w:val="22"/>
          <w:szCs w:val="22"/>
          <w:lang w:val="lt-LT"/>
        </w:rPr>
        <w:t xml:space="preserve">15 </w:t>
      </w:r>
      <w:r w:rsidR="006101EB" w:rsidRPr="00FA2AF8">
        <w:rPr>
          <w:rFonts w:ascii="Arial" w:hAnsi="Arial" w:cs="Arial"/>
          <w:b/>
          <w:bCs/>
          <w:sz w:val="22"/>
          <w:szCs w:val="22"/>
          <w:lang w:val="lt-LT"/>
        </w:rPr>
        <w:t>%</w:t>
      </w:r>
    </w:p>
    <w:p w14:paraId="6EEE1D98" w14:textId="77777777" w:rsidR="003D3BCA" w:rsidRPr="00FA2AF8" w:rsidRDefault="009B403B" w:rsidP="000F4686">
      <w:pPr>
        <w:rPr>
          <w:rFonts w:ascii="Arial" w:hAnsi="Arial" w:cs="Arial"/>
          <w:bCs/>
          <w:sz w:val="22"/>
          <w:szCs w:val="22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Lilly a</w:t>
      </w:r>
      <w:r w:rsidR="006A05B0" w:rsidRPr="00FA2AF8">
        <w:rPr>
          <w:rFonts w:ascii="Arial" w:hAnsi="Arial" w:cs="Arial"/>
          <w:bCs/>
          <w:sz w:val="22"/>
          <w:szCs w:val="22"/>
          <w:lang w:val="lt-LT"/>
        </w:rPr>
        <w:t xml:space="preserve">tskaitomi </w:t>
      </w:r>
      <w:r w:rsidRPr="00FA2AF8">
        <w:rPr>
          <w:rFonts w:ascii="Arial" w:hAnsi="Arial" w:cs="Arial"/>
          <w:bCs/>
          <w:sz w:val="22"/>
          <w:szCs w:val="22"/>
          <w:lang w:val="lt-LT"/>
        </w:rPr>
        <w:t xml:space="preserve">ir sumokami </w:t>
      </w:r>
      <w:r w:rsidR="006A05B0" w:rsidRPr="00FA2AF8">
        <w:rPr>
          <w:rFonts w:ascii="Arial" w:hAnsi="Arial" w:cs="Arial"/>
          <w:bCs/>
          <w:sz w:val="22"/>
          <w:szCs w:val="22"/>
          <w:lang w:val="lt-LT"/>
        </w:rPr>
        <w:t>privalomojo sveikatos draudimo (PSD) ir valstybinio socialinio draudimo (VSD) mokesčiai</w:t>
      </w:r>
      <w:r w:rsidR="003D3BCA" w:rsidRPr="00FA2AF8">
        <w:rPr>
          <w:rFonts w:ascii="Arial" w:hAnsi="Arial" w:cs="Arial"/>
          <w:bCs/>
          <w:sz w:val="22"/>
          <w:szCs w:val="22"/>
          <w:lang w:val="lt-LT"/>
        </w:rPr>
        <w:t>:</w:t>
      </w:r>
    </w:p>
    <w:p w14:paraId="6EEE1D99" w14:textId="77777777" w:rsidR="00C54B26" w:rsidRPr="00FA2AF8" w:rsidRDefault="006A05B0" w:rsidP="000F4686">
      <w:pPr>
        <w:pStyle w:val="ListParagraph"/>
        <w:numPr>
          <w:ilvl w:val="0"/>
          <w:numId w:val="2"/>
        </w:numPr>
        <w:rPr>
          <w:rFonts w:ascii="Arial" w:hAnsi="Arial" w:cs="Arial"/>
          <w:bCs/>
          <w:lang w:val="lt-LT"/>
        </w:rPr>
      </w:pPr>
      <w:r w:rsidRPr="00FA2AF8">
        <w:rPr>
          <w:rFonts w:ascii="Arial" w:eastAsia="Times New Roman" w:hAnsi="Arial" w:cs="Arial"/>
          <w:bCs/>
          <w:lang w:val="lt-LT"/>
        </w:rPr>
        <w:t xml:space="preserve">SPS nedalyvauja pensijų kaupimo sistemoje </w:t>
      </w:r>
      <w:r w:rsidR="002A3A23" w:rsidRPr="00FA2AF8">
        <w:rPr>
          <w:rFonts w:ascii="Arial" w:eastAsia="Times New Roman" w:hAnsi="Arial" w:cs="Arial"/>
          <w:bCs/>
          <w:lang w:val="lt-LT"/>
        </w:rPr>
        <w:t>2+1+1</w:t>
      </w:r>
      <w:r w:rsidR="00C54B26" w:rsidRPr="00FA2AF8">
        <w:rPr>
          <w:rFonts w:ascii="Arial" w:eastAsia="Times New Roman" w:hAnsi="Arial" w:cs="Arial"/>
          <w:bCs/>
          <w:lang w:val="lt-LT"/>
        </w:rPr>
        <w:t>:</w:t>
      </w:r>
      <w:r w:rsidR="00001792" w:rsidRPr="00FA2AF8">
        <w:rPr>
          <w:rFonts w:ascii="Arial" w:hAnsi="Arial" w:cs="Arial"/>
          <w:bCs/>
          <w:lang w:val="lt-LT"/>
        </w:rPr>
        <w:tab/>
      </w:r>
      <w:r w:rsidRPr="00FA2AF8">
        <w:rPr>
          <w:rFonts w:ascii="Arial" w:hAnsi="Arial" w:cs="Arial"/>
          <w:bCs/>
          <w:lang w:val="lt-LT"/>
        </w:rPr>
        <w:tab/>
      </w:r>
      <w:r w:rsidR="00001792" w:rsidRPr="00FA2AF8">
        <w:rPr>
          <w:rFonts w:ascii="Arial" w:hAnsi="Arial" w:cs="Arial"/>
          <w:bCs/>
          <w:lang w:val="lt-LT"/>
        </w:rPr>
        <w:tab/>
      </w:r>
      <w:r w:rsidR="00001792" w:rsidRPr="00FA2AF8">
        <w:rPr>
          <w:rFonts w:ascii="Arial" w:hAnsi="Arial" w:cs="Arial"/>
          <w:bCs/>
          <w:lang w:val="lt-LT"/>
        </w:rPr>
        <w:tab/>
      </w:r>
      <w:r w:rsidR="00001792" w:rsidRPr="00FA2AF8">
        <w:rPr>
          <w:rFonts w:ascii="Arial" w:hAnsi="Arial" w:cs="Arial"/>
          <w:bCs/>
          <w:lang w:val="lt-LT"/>
        </w:rPr>
        <w:tab/>
        <w:t xml:space="preserve"> </w:t>
      </w:r>
      <w:r w:rsidR="00736984" w:rsidRPr="00FA2AF8">
        <w:rPr>
          <w:rFonts w:ascii="Arial" w:hAnsi="Arial" w:cs="Arial"/>
          <w:bCs/>
          <w:lang w:val="lt-LT"/>
        </w:rPr>
        <w:t xml:space="preserve"> </w:t>
      </w:r>
      <w:r w:rsidR="00736984" w:rsidRPr="00FA2AF8">
        <w:rPr>
          <w:rFonts w:ascii="Arial" w:hAnsi="Arial" w:cs="Arial"/>
          <w:b/>
          <w:bCs/>
          <w:lang w:val="lt-LT"/>
        </w:rPr>
        <w:t>9%</w:t>
      </w:r>
    </w:p>
    <w:p w14:paraId="6EEE1D9A" w14:textId="77777777" w:rsidR="00736984" w:rsidRPr="00FA2AF8" w:rsidRDefault="006A05B0" w:rsidP="000F4686">
      <w:pPr>
        <w:pStyle w:val="ListParagraph"/>
        <w:numPr>
          <w:ilvl w:val="0"/>
          <w:numId w:val="2"/>
        </w:numPr>
        <w:rPr>
          <w:rFonts w:ascii="Arial" w:hAnsi="Arial" w:cs="Arial"/>
          <w:bCs/>
          <w:lang w:val="lt-LT"/>
        </w:rPr>
      </w:pPr>
      <w:r w:rsidRPr="00FA2AF8">
        <w:rPr>
          <w:rFonts w:ascii="Arial" w:eastAsia="Times New Roman" w:hAnsi="Arial" w:cs="Arial"/>
          <w:bCs/>
          <w:lang w:val="lt-LT"/>
        </w:rPr>
        <w:t xml:space="preserve">SPS dalyvauja pensijų kaupimo sistemoje </w:t>
      </w:r>
      <w:r w:rsidR="002A3A23" w:rsidRPr="00FA2AF8">
        <w:rPr>
          <w:rFonts w:ascii="Arial" w:eastAsia="Times New Roman" w:hAnsi="Arial" w:cs="Arial"/>
          <w:bCs/>
          <w:lang w:val="lt-LT"/>
        </w:rPr>
        <w:t>2+1+1</w:t>
      </w:r>
      <w:r w:rsidR="00736984" w:rsidRPr="00FA2AF8">
        <w:rPr>
          <w:rFonts w:ascii="Arial" w:eastAsia="Times New Roman" w:hAnsi="Arial" w:cs="Arial"/>
          <w:bCs/>
          <w:lang w:val="lt-LT"/>
        </w:rPr>
        <w:t>:</w:t>
      </w:r>
      <w:r w:rsidR="00001792" w:rsidRPr="00FA2AF8">
        <w:rPr>
          <w:rFonts w:ascii="Arial" w:eastAsia="Times New Roman" w:hAnsi="Arial" w:cs="Arial"/>
          <w:bCs/>
          <w:lang w:val="lt-LT"/>
        </w:rPr>
        <w:tab/>
      </w:r>
      <w:r w:rsidRPr="00FA2AF8">
        <w:rPr>
          <w:rFonts w:ascii="Arial" w:hAnsi="Arial" w:cs="Arial"/>
          <w:bCs/>
          <w:lang w:val="lt-LT"/>
        </w:rPr>
        <w:tab/>
      </w:r>
      <w:r w:rsidR="00001792" w:rsidRPr="00FA2AF8">
        <w:rPr>
          <w:rFonts w:ascii="Arial" w:hAnsi="Arial" w:cs="Arial"/>
          <w:bCs/>
          <w:lang w:val="lt-LT"/>
        </w:rPr>
        <w:tab/>
      </w:r>
      <w:r w:rsidR="00001792" w:rsidRPr="00FA2AF8">
        <w:rPr>
          <w:rFonts w:ascii="Arial" w:hAnsi="Arial" w:cs="Arial"/>
          <w:bCs/>
          <w:lang w:val="lt-LT"/>
        </w:rPr>
        <w:tab/>
      </w:r>
      <w:r w:rsidR="00001792" w:rsidRPr="00FA2AF8">
        <w:rPr>
          <w:rFonts w:ascii="Arial" w:hAnsi="Arial" w:cs="Arial"/>
          <w:bCs/>
          <w:lang w:val="lt-LT"/>
        </w:rPr>
        <w:tab/>
      </w:r>
      <w:r w:rsidR="00736984" w:rsidRPr="00FA2AF8">
        <w:rPr>
          <w:rFonts w:ascii="Arial" w:hAnsi="Arial" w:cs="Arial"/>
          <w:b/>
          <w:bCs/>
          <w:lang w:val="lt-LT"/>
        </w:rPr>
        <w:t>10%</w:t>
      </w:r>
    </w:p>
    <w:p w14:paraId="6EEE1D9B" w14:textId="77777777" w:rsidR="00001792" w:rsidRPr="00FA2AF8" w:rsidRDefault="00001792" w:rsidP="000F4686">
      <w:pPr>
        <w:rPr>
          <w:rFonts w:ascii="Arial" w:hAnsi="Arial" w:cs="Arial"/>
          <w:bCs/>
          <w:sz w:val="22"/>
          <w:szCs w:val="22"/>
          <w:lang w:val="lt-LT"/>
        </w:rPr>
      </w:pPr>
    </w:p>
    <w:p w14:paraId="6EEE1D9C" w14:textId="77777777" w:rsidR="00A768AF" w:rsidRPr="00FA2AF8" w:rsidRDefault="006A05B0" w:rsidP="00FA25E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noProof/>
          <w:sz w:val="22"/>
          <w:szCs w:val="22"/>
          <w:lang w:val="lt-LT"/>
        </w:rPr>
      </w:pPr>
      <w:r w:rsidRPr="00FA2AF8">
        <w:rPr>
          <w:rFonts w:ascii="Arial" w:hAnsi="Arial" w:cs="Arial"/>
          <w:b/>
          <w:bCs/>
          <w:sz w:val="22"/>
          <w:szCs w:val="22"/>
          <w:lang w:val="lt-LT"/>
        </w:rPr>
        <w:t>SPS turi individualios veiklos pažymėjimą/verslo liudijimą</w:t>
      </w:r>
      <w:r w:rsidRPr="00FA2AF8">
        <w:rPr>
          <w:rFonts w:ascii="Arial" w:hAnsi="Arial" w:cs="Arial"/>
          <w:b/>
          <w:bCs/>
          <w:sz w:val="22"/>
          <w:szCs w:val="22"/>
          <w:lang w:val="lt-LT"/>
        </w:rPr>
        <w:tab/>
      </w:r>
      <w:r w:rsidR="00A768AF" w:rsidRPr="00FA2AF8">
        <w:rPr>
          <w:rFonts w:ascii="Arial" w:hAnsi="Arial" w:cs="Arial"/>
          <w:b/>
          <w:noProof/>
          <w:sz w:val="22"/>
          <w:szCs w:val="22"/>
          <w:lang w:val="lt-LT"/>
        </w:rPr>
        <w:tab/>
        <w:t>□</w:t>
      </w:r>
    </w:p>
    <w:p w14:paraId="6EEE1D9D" w14:textId="77777777" w:rsidR="00872B40" w:rsidRPr="00FA2AF8" w:rsidRDefault="00DE489E" w:rsidP="00FA25ED">
      <w:pPr>
        <w:autoSpaceDE w:val="0"/>
        <w:autoSpaceDN w:val="0"/>
        <w:adjustRightInd w:val="0"/>
        <w:spacing w:line="276" w:lineRule="auto"/>
        <w:rPr>
          <w:rFonts w:ascii="Arial" w:hAnsi="Arial" w:cs="Arial"/>
          <w:noProof/>
          <w:sz w:val="22"/>
          <w:szCs w:val="22"/>
          <w:highlight w:val="red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SPS sumoka nuo atlygio sumos apskaičiuotą GPM; PSD ir VSD mokesčius biudžetui.</w:t>
      </w:r>
    </w:p>
    <w:p w14:paraId="6EEE1D9E" w14:textId="77777777" w:rsidR="00DE489E" w:rsidRPr="00FA2AF8" w:rsidRDefault="00DE489E" w:rsidP="00FA25ED">
      <w:pPr>
        <w:autoSpaceDE w:val="0"/>
        <w:autoSpaceDN w:val="0"/>
        <w:adjustRightInd w:val="0"/>
        <w:spacing w:line="276" w:lineRule="auto"/>
        <w:rPr>
          <w:rFonts w:ascii="Arial" w:hAnsi="Arial" w:cs="Arial"/>
          <w:noProof/>
          <w:sz w:val="22"/>
          <w:szCs w:val="22"/>
          <w:lang w:val="lt-LT"/>
        </w:rPr>
      </w:pPr>
      <w:r w:rsidRPr="00FA2AF8">
        <w:rPr>
          <w:rFonts w:ascii="Arial" w:hAnsi="Arial" w:cs="Arial"/>
          <w:noProof/>
          <w:sz w:val="22"/>
          <w:szCs w:val="22"/>
          <w:lang w:val="lt-LT"/>
        </w:rPr>
        <w:t>SPS yra įregistruotas PVM mokėtoju:</w:t>
      </w:r>
    </w:p>
    <w:p w14:paraId="6EEE1D9F" w14:textId="77777777" w:rsidR="00FA25ED" w:rsidRPr="00FA2AF8" w:rsidRDefault="00FA25ED" w:rsidP="00FA25ED">
      <w:pPr>
        <w:autoSpaceDE w:val="0"/>
        <w:autoSpaceDN w:val="0"/>
        <w:adjustRightInd w:val="0"/>
        <w:spacing w:line="276" w:lineRule="auto"/>
        <w:rPr>
          <w:rFonts w:ascii="Arial" w:hAnsi="Arial" w:cs="Arial"/>
          <w:noProof/>
          <w:sz w:val="22"/>
          <w:szCs w:val="22"/>
          <w:lang w:val="lt-LT"/>
        </w:rPr>
      </w:pPr>
      <w:r w:rsidRPr="00FA2AF8">
        <w:rPr>
          <w:rFonts w:ascii="Arial" w:hAnsi="Arial" w:cs="Arial"/>
          <w:noProof/>
          <w:sz w:val="22"/>
          <w:szCs w:val="22"/>
          <w:lang w:val="lt-LT"/>
        </w:rPr>
        <w:sym w:font="Wingdings" w:char="F0A8"/>
      </w:r>
      <w:r w:rsidRPr="00FA2AF8">
        <w:rPr>
          <w:rFonts w:ascii="Arial" w:hAnsi="Arial" w:cs="Arial"/>
          <w:noProof/>
          <w:sz w:val="22"/>
          <w:szCs w:val="22"/>
          <w:lang w:val="lt-LT"/>
        </w:rPr>
        <w:t xml:space="preserve"> TAIP</w:t>
      </w:r>
      <w:r w:rsidRPr="00FA2AF8">
        <w:rPr>
          <w:rFonts w:ascii="Arial" w:hAnsi="Arial" w:cs="Arial"/>
          <w:noProof/>
          <w:sz w:val="22"/>
          <w:szCs w:val="22"/>
          <w:lang w:val="lt-LT"/>
        </w:rPr>
        <w:tab/>
        <w:t>(prie sutarto atlygio pridedamas PVM)</w:t>
      </w:r>
    </w:p>
    <w:p w14:paraId="6EEE1DA0" w14:textId="77777777" w:rsidR="00FA25ED" w:rsidRPr="00FA2AF8" w:rsidRDefault="00FA25ED" w:rsidP="00FA25ED">
      <w:pPr>
        <w:autoSpaceDE w:val="0"/>
        <w:autoSpaceDN w:val="0"/>
        <w:adjustRightInd w:val="0"/>
        <w:spacing w:line="276" w:lineRule="auto"/>
        <w:rPr>
          <w:rFonts w:ascii="Arial" w:hAnsi="Arial" w:cs="Arial"/>
          <w:noProof/>
          <w:sz w:val="22"/>
          <w:szCs w:val="22"/>
          <w:lang w:val="lt-LT"/>
        </w:rPr>
      </w:pPr>
      <w:r w:rsidRPr="00FA2AF8">
        <w:rPr>
          <w:rFonts w:ascii="Arial" w:hAnsi="Arial" w:cs="Arial"/>
          <w:noProof/>
          <w:sz w:val="22"/>
          <w:szCs w:val="22"/>
          <w:lang w:val="lt-LT"/>
        </w:rPr>
        <w:sym w:font="Wingdings" w:char="F0A8"/>
      </w:r>
      <w:r w:rsidRPr="00FA2AF8">
        <w:rPr>
          <w:rFonts w:ascii="Arial" w:hAnsi="Arial" w:cs="Arial"/>
          <w:noProof/>
          <w:sz w:val="22"/>
          <w:szCs w:val="22"/>
          <w:lang w:val="lt-LT"/>
        </w:rPr>
        <w:t xml:space="preserve"> NE</w:t>
      </w:r>
    </w:p>
    <w:p w14:paraId="1CE0FE66" w14:textId="77777777" w:rsidR="00A878B2" w:rsidRPr="00FA2AF8" w:rsidRDefault="00A878B2" w:rsidP="00A878B2">
      <w:pPr>
        <w:pStyle w:val="Subtitle"/>
        <w:tabs>
          <w:tab w:val="left" w:pos="-567"/>
        </w:tabs>
        <w:spacing w:after="0" w:line="240" w:lineRule="auto"/>
        <w:jc w:val="both"/>
        <w:rPr>
          <w:rFonts w:cs="Arial"/>
          <w:noProof/>
          <w:sz w:val="22"/>
          <w:lang w:val="lt-LT"/>
        </w:rPr>
      </w:pPr>
    </w:p>
    <w:p w14:paraId="2B5D9411" w14:textId="7E8C4AB2" w:rsidR="00A878B2" w:rsidRDefault="00A878B2" w:rsidP="00A878B2">
      <w:pPr>
        <w:pStyle w:val="Subtitle"/>
        <w:tabs>
          <w:tab w:val="left" w:pos="-567"/>
        </w:tabs>
        <w:spacing w:after="0" w:line="240" w:lineRule="auto"/>
        <w:jc w:val="both"/>
        <w:rPr>
          <w:rFonts w:cs="Arial"/>
          <w:sz w:val="22"/>
          <w:lang w:val="lt-LT"/>
        </w:rPr>
      </w:pPr>
      <w:r w:rsidRPr="00FA2AF8">
        <w:rPr>
          <w:rFonts w:cs="Arial"/>
          <w:noProof/>
          <w:sz w:val="22"/>
          <w:lang w:val="lt-LT"/>
        </w:rPr>
        <w:lastRenderedPageBreak/>
        <w:t xml:space="preserve">* </w:t>
      </w:r>
      <w:r w:rsidRPr="00FA2AF8">
        <w:rPr>
          <w:rFonts w:cs="Arial"/>
          <w:sz w:val="22"/>
          <w:lang w:val="lt-LT"/>
        </w:rPr>
        <w:t xml:space="preserve">„Lilly“ naudos Jūsų pateiktus asmens duomenis tik siekdama sudaryti ir vykdyti šią paslaugų sutartį ir mūsų susitarimus ateityje. Jei pageidautumėte patikrinti ar ištrinti „Lilly“ saugomus Jūsų asmens duomenis, prašome kreiptis į „Lilly“ tel. nr. 8-5 246 1522 ar elektroniniu paštu </w:t>
      </w:r>
      <w:hyperlink r:id="rId14" w:history="1">
        <w:r w:rsidRPr="00FA2AF8">
          <w:rPr>
            <w:rFonts w:cs="Arial"/>
            <w:sz w:val="22"/>
            <w:lang w:val="lt-LT"/>
          </w:rPr>
          <w:t>petronyte_ieva@lilly.com</w:t>
        </w:r>
      </w:hyperlink>
      <w:r w:rsidRPr="00FA2AF8">
        <w:rPr>
          <w:rFonts w:cs="Arial"/>
          <w:sz w:val="22"/>
          <w:lang w:val="lt-LT"/>
        </w:rPr>
        <w:t xml:space="preserve">. </w:t>
      </w:r>
    </w:p>
    <w:p w14:paraId="232E6C64" w14:textId="77777777" w:rsidR="00AB5B95" w:rsidRPr="00AB5B95" w:rsidRDefault="00AB5B95" w:rsidP="00AB5B95">
      <w:pPr>
        <w:rPr>
          <w:lang w:val="lt-LT"/>
        </w:rPr>
      </w:pPr>
      <w:bookmarkStart w:id="0" w:name="_GoBack"/>
      <w:bookmarkEnd w:id="0"/>
    </w:p>
    <w:sectPr w:rsidR="00AB5B95" w:rsidRPr="00AB5B95" w:rsidSect="00AB5B95">
      <w:headerReference w:type="default" r:id="rId15"/>
      <w:footerReference w:type="default" r:id="rId16"/>
      <w:headerReference w:type="first" r:id="rId17"/>
      <w:pgSz w:w="11909" w:h="16834" w:code="9"/>
      <w:pgMar w:top="2376" w:right="1440" w:bottom="1440" w:left="1701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F26FB" w14:textId="77777777" w:rsidR="00A21FF7" w:rsidRDefault="00A21FF7" w:rsidP="008B4B51">
      <w:r>
        <w:separator/>
      </w:r>
    </w:p>
  </w:endnote>
  <w:endnote w:type="continuationSeparator" w:id="0">
    <w:p w14:paraId="4191653F" w14:textId="77777777" w:rsidR="00A21FF7" w:rsidRDefault="00A21FF7" w:rsidP="008B4B51">
      <w:r>
        <w:continuationSeparator/>
      </w:r>
    </w:p>
  </w:endnote>
  <w:endnote w:type="continuationNotice" w:id="1">
    <w:p w14:paraId="6FD9F606" w14:textId="77777777" w:rsidR="00A21FF7" w:rsidRDefault="00A21FF7" w:rsidP="008B4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EEE1DCE" w14:textId="77777777" w:rsidR="00CC4DF7" w:rsidRPr="00CC4DF7" w:rsidRDefault="00CC4DF7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AB5B95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AB5B95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EEE1DCF" w14:textId="77777777" w:rsidR="00E137C2" w:rsidRPr="00FA25ED" w:rsidRDefault="00E137C2" w:rsidP="00FA25ED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7F7B3" w14:textId="77777777" w:rsidR="00A21FF7" w:rsidRDefault="00A21FF7" w:rsidP="008B4B51">
      <w:r>
        <w:separator/>
      </w:r>
    </w:p>
  </w:footnote>
  <w:footnote w:type="continuationSeparator" w:id="0">
    <w:p w14:paraId="6CCB5A0F" w14:textId="77777777" w:rsidR="00A21FF7" w:rsidRDefault="00A21FF7" w:rsidP="008B4B51">
      <w:r>
        <w:continuationSeparator/>
      </w:r>
    </w:p>
  </w:footnote>
  <w:footnote w:type="continuationNotice" w:id="1">
    <w:p w14:paraId="64FD52A9" w14:textId="77777777" w:rsidR="00A21FF7" w:rsidRDefault="00A21FF7" w:rsidP="008B4B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E1DCD" w14:textId="337AA7BD" w:rsidR="00E137C2" w:rsidRPr="000557D2" w:rsidRDefault="00AB5B95" w:rsidP="00AB5B95">
    <w:pPr>
      <w:pStyle w:val="Header"/>
      <w:tabs>
        <w:tab w:val="clear" w:pos="4320"/>
        <w:tab w:val="clear" w:pos="8640"/>
        <w:tab w:val="left" w:pos="6135"/>
      </w:tabs>
    </w:pPr>
    <w:r w:rsidRPr="00AB5B95">
      <w:drawing>
        <wp:anchor distT="0" distB="0" distL="114300" distR="114300" simplePos="0" relativeHeight="251665408" behindDoc="1" locked="0" layoutInCell="1" allowOverlap="1" wp14:anchorId="3D5C5359" wp14:editId="19F64E68">
          <wp:simplePos x="0" y="0"/>
          <wp:positionH relativeFrom="page">
            <wp:posOffset>6084570</wp:posOffset>
          </wp:positionH>
          <wp:positionV relativeFrom="page">
            <wp:posOffset>700405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9B949" w14:textId="33DD9F08" w:rsidR="00AB5B95" w:rsidRDefault="00AB5B95">
    <w:pPr>
      <w:pStyle w:val="Header"/>
    </w:pPr>
    <w:r w:rsidRPr="00AB5B95">
      <w:drawing>
        <wp:anchor distT="0" distB="0" distL="114300" distR="114300" simplePos="0" relativeHeight="251662336" behindDoc="1" locked="0" layoutInCell="1" allowOverlap="1" wp14:anchorId="6D942FDF" wp14:editId="65C8422A">
          <wp:simplePos x="0" y="0"/>
          <wp:positionH relativeFrom="page">
            <wp:posOffset>5960745</wp:posOffset>
          </wp:positionH>
          <wp:positionV relativeFrom="page">
            <wp:posOffset>462280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5B95">
      <mc:AlternateContent>
        <mc:Choice Requires="wps">
          <w:drawing>
            <wp:anchor distT="0" distB="0" distL="114300" distR="114300" simplePos="0" relativeHeight="251663360" behindDoc="0" locked="0" layoutInCell="1" allowOverlap="1" wp14:anchorId="5C817C86" wp14:editId="582AB824">
              <wp:simplePos x="0" y="0"/>
              <wp:positionH relativeFrom="column">
                <wp:posOffset>4783455</wp:posOffset>
              </wp:positionH>
              <wp:positionV relativeFrom="paragraph">
                <wp:posOffset>577850</wp:posOffset>
              </wp:positionV>
              <wp:extent cx="1674495" cy="1524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6C8B82E" w14:textId="77777777" w:rsidR="00AB5B95" w:rsidRDefault="00AB5B95" w:rsidP="00AB5B95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</w:t>
                          </w:r>
                          <w:r w:rsidRPr="00AD30A0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Lilly </w:t>
                          </w: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 Lithuania, UAB</w:t>
                          </w:r>
                        </w:p>
                        <w:p w14:paraId="7D4E8DA1" w14:textId="77777777" w:rsidR="00AB5B95" w:rsidRDefault="00AB5B95" w:rsidP="00AB5B95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</w:p>
                        <w:p w14:paraId="499C6049" w14:textId="77777777" w:rsidR="00AB5B95" w:rsidRDefault="00AB5B95" w:rsidP="00AB5B95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Gynėjų g. 16, LT-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01109</w:t>
                          </w:r>
                        </w:p>
                        <w:p w14:paraId="0F26A1AC" w14:textId="77777777" w:rsidR="00AB5B95" w:rsidRDefault="00AB5B95" w:rsidP="00AB5B95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Vilnius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5814EC18" w14:textId="77777777" w:rsidR="00AB5B95" w:rsidRPr="006C7D74" w:rsidRDefault="00AB5B95" w:rsidP="00AB5B95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+370 5 2649600</w:t>
                          </w:r>
                        </w:p>
                        <w:p w14:paraId="35B23FCB" w14:textId="77777777" w:rsidR="00AB5B95" w:rsidRPr="006C7D74" w:rsidRDefault="00AB5B95" w:rsidP="00AB5B95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 HYPERLINK "</w:instrText>
                          </w:r>
                          <w:r w:rsidRPr="006C7D74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>http://www.lilly.com</w:instrText>
                          </w:r>
                        </w:p>
                        <w:p w14:paraId="124617E1" w14:textId="77777777" w:rsidR="00AB5B95" w:rsidRPr="00B544D8" w:rsidRDefault="00AB5B95" w:rsidP="00AB5B95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B544D8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http://www.lilly.com</w:t>
                          </w:r>
                        </w:p>
                        <w:p w14:paraId="260ED101" w14:textId="77777777" w:rsidR="00AB5B95" w:rsidRPr="00B45EE0" w:rsidRDefault="00AB5B95" w:rsidP="00AB5B95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6.65pt;margin-top:45.5pt;width:131.8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" filled="f" stroked="f">
              <v:path arrowok="t"/>
              <v:textbox>
                <w:txbxContent>
                  <w:p w14:paraId="26C8B82E" w14:textId="77777777" w:rsidR="00AB5B95" w:rsidRDefault="00AB5B95" w:rsidP="00AB5B95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Eli </w:t>
                    </w:r>
                    <w:r w:rsidRPr="00AD30A0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Lilly </w:t>
                    </w: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 Lithuania, UAB</w:t>
                    </w:r>
                  </w:p>
                  <w:p w14:paraId="7D4E8DA1" w14:textId="77777777" w:rsidR="00AB5B95" w:rsidRDefault="00AB5B95" w:rsidP="00AB5B95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</w:p>
                  <w:p w14:paraId="499C6049" w14:textId="77777777" w:rsidR="00AB5B95" w:rsidRDefault="00AB5B95" w:rsidP="00AB5B95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Gynėjų g. 16, LT-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01109</w:t>
                    </w:r>
                  </w:p>
                  <w:p w14:paraId="0F26A1AC" w14:textId="77777777" w:rsidR="00AB5B95" w:rsidRDefault="00AB5B95" w:rsidP="00AB5B95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Vilnius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5814EC18" w14:textId="77777777" w:rsidR="00AB5B95" w:rsidRPr="006C7D74" w:rsidRDefault="00AB5B95" w:rsidP="00AB5B95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+370 5 2649600</w:t>
                    </w:r>
                  </w:p>
                  <w:p w14:paraId="35B23FCB" w14:textId="77777777" w:rsidR="00AB5B95" w:rsidRPr="006C7D74" w:rsidRDefault="00AB5B95" w:rsidP="00AB5B95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</w:instrText>
                    </w:r>
                    <w:r w:rsidRPr="006C7D74">
                      <w:rPr>
                        <w:rFonts w:ascii="DIN-Bold" w:hAnsi="DIN-Bold"/>
                        <w:sz w:val="16"/>
                        <w:szCs w:val="16"/>
                      </w:rPr>
                      <w:instrText>http://www.lilly.com</w:instrText>
                    </w:r>
                  </w:p>
                  <w:p w14:paraId="124617E1" w14:textId="77777777" w:rsidR="00AB5B95" w:rsidRPr="00B544D8" w:rsidRDefault="00AB5B95" w:rsidP="00AB5B95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" </w:instrText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B544D8">
                      <w:rPr>
                        <w:rFonts w:ascii="DIN-Bold" w:hAnsi="DIN-Bold"/>
                        <w:sz w:val="16"/>
                        <w:szCs w:val="16"/>
                      </w:rPr>
                      <w:t>http://www.lilly.com</w:t>
                    </w:r>
                  </w:p>
                  <w:p w14:paraId="260ED101" w14:textId="77777777" w:rsidR="00AB5B95" w:rsidRPr="00B45EE0" w:rsidRDefault="00AB5B95" w:rsidP="00AB5B95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930"/>
    <w:multiLevelType w:val="hybridMultilevel"/>
    <w:tmpl w:val="848C60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145B9"/>
    <w:multiLevelType w:val="hybridMultilevel"/>
    <w:tmpl w:val="20246000"/>
    <w:lvl w:ilvl="0" w:tplc="EB50FC36">
      <w:numFmt w:val="bullet"/>
      <w:lvlText w:val=""/>
      <w:lvlJc w:val="left"/>
      <w:pPr>
        <w:ind w:left="643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1792"/>
    <w:rsid w:val="0000757B"/>
    <w:rsid w:val="00013E3D"/>
    <w:rsid w:val="000201E5"/>
    <w:rsid w:val="0002091F"/>
    <w:rsid w:val="00045BB0"/>
    <w:rsid w:val="000557D2"/>
    <w:rsid w:val="0006313B"/>
    <w:rsid w:val="00066C39"/>
    <w:rsid w:val="000D0DCA"/>
    <w:rsid w:val="000F4686"/>
    <w:rsid w:val="00101C41"/>
    <w:rsid w:val="0014200A"/>
    <w:rsid w:val="001537EF"/>
    <w:rsid w:val="00157659"/>
    <w:rsid w:val="00173CEC"/>
    <w:rsid w:val="00187162"/>
    <w:rsid w:val="001C2D00"/>
    <w:rsid w:val="001F41C1"/>
    <w:rsid w:val="002036AA"/>
    <w:rsid w:val="00205BD9"/>
    <w:rsid w:val="00245195"/>
    <w:rsid w:val="00262148"/>
    <w:rsid w:val="002638F2"/>
    <w:rsid w:val="002A3A23"/>
    <w:rsid w:val="002C5D4A"/>
    <w:rsid w:val="002E6504"/>
    <w:rsid w:val="002F0D32"/>
    <w:rsid w:val="00305F71"/>
    <w:rsid w:val="003147DA"/>
    <w:rsid w:val="003762FE"/>
    <w:rsid w:val="003A2153"/>
    <w:rsid w:val="003A2DC7"/>
    <w:rsid w:val="003A7400"/>
    <w:rsid w:val="003B7E3B"/>
    <w:rsid w:val="003D3BCA"/>
    <w:rsid w:val="003E64AF"/>
    <w:rsid w:val="003E6D7F"/>
    <w:rsid w:val="003F3620"/>
    <w:rsid w:val="00402B69"/>
    <w:rsid w:val="004037A6"/>
    <w:rsid w:val="004066D8"/>
    <w:rsid w:val="00411E6B"/>
    <w:rsid w:val="00421605"/>
    <w:rsid w:val="0046563B"/>
    <w:rsid w:val="0046568E"/>
    <w:rsid w:val="00467C09"/>
    <w:rsid w:val="0047027B"/>
    <w:rsid w:val="00480EBA"/>
    <w:rsid w:val="0048194B"/>
    <w:rsid w:val="004819A4"/>
    <w:rsid w:val="00486DA4"/>
    <w:rsid w:val="00495C38"/>
    <w:rsid w:val="004E21A8"/>
    <w:rsid w:val="004F1DBC"/>
    <w:rsid w:val="005A66B9"/>
    <w:rsid w:val="005D60BF"/>
    <w:rsid w:val="005E3BBC"/>
    <w:rsid w:val="006101EB"/>
    <w:rsid w:val="00622BD3"/>
    <w:rsid w:val="00622D10"/>
    <w:rsid w:val="00633E2D"/>
    <w:rsid w:val="006656B5"/>
    <w:rsid w:val="00693BA8"/>
    <w:rsid w:val="00694263"/>
    <w:rsid w:val="006A05B0"/>
    <w:rsid w:val="00736984"/>
    <w:rsid w:val="00775666"/>
    <w:rsid w:val="007B3A1F"/>
    <w:rsid w:val="007C09C2"/>
    <w:rsid w:val="007C7AE6"/>
    <w:rsid w:val="00807D37"/>
    <w:rsid w:val="00831C21"/>
    <w:rsid w:val="00832743"/>
    <w:rsid w:val="0084739C"/>
    <w:rsid w:val="00872B40"/>
    <w:rsid w:val="008A40EB"/>
    <w:rsid w:val="008B4B51"/>
    <w:rsid w:val="008C09A2"/>
    <w:rsid w:val="008D6E77"/>
    <w:rsid w:val="008F6036"/>
    <w:rsid w:val="0090241A"/>
    <w:rsid w:val="00910D31"/>
    <w:rsid w:val="00956D6C"/>
    <w:rsid w:val="00972D11"/>
    <w:rsid w:val="00992299"/>
    <w:rsid w:val="009B403B"/>
    <w:rsid w:val="009C6F69"/>
    <w:rsid w:val="009D30EB"/>
    <w:rsid w:val="00A21FF7"/>
    <w:rsid w:val="00A25C85"/>
    <w:rsid w:val="00A37FF9"/>
    <w:rsid w:val="00A51FB2"/>
    <w:rsid w:val="00A7000E"/>
    <w:rsid w:val="00A768AF"/>
    <w:rsid w:val="00A80D86"/>
    <w:rsid w:val="00A86F03"/>
    <w:rsid w:val="00A878B2"/>
    <w:rsid w:val="00A93D5A"/>
    <w:rsid w:val="00AA5791"/>
    <w:rsid w:val="00AA65CF"/>
    <w:rsid w:val="00AB0617"/>
    <w:rsid w:val="00AB1E15"/>
    <w:rsid w:val="00AB5B95"/>
    <w:rsid w:val="00B31797"/>
    <w:rsid w:val="00B35434"/>
    <w:rsid w:val="00B36A49"/>
    <w:rsid w:val="00B46E52"/>
    <w:rsid w:val="00B62C63"/>
    <w:rsid w:val="00B674AF"/>
    <w:rsid w:val="00BD2B12"/>
    <w:rsid w:val="00BE1319"/>
    <w:rsid w:val="00BE3F05"/>
    <w:rsid w:val="00C25280"/>
    <w:rsid w:val="00C54B26"/>
    <w:rsid w:val="00C5737C"/>
    <w:rsid w:val="00C77E6D"/>
    <w:rsid w:val="00CA4485"/>
    <w:rsid w:val="00CC4DF7"/>
    <w:rsid w:val="00CC7527"/>
    <w:rsid w:val="00CD7255"/>
    <w:rsid w:val="00CE7AE2"/>
    <w:rsid w:val="00D013C2"/>
    <w:rsid w:val="00D3411E"/>
    <w:rsid w:val="00D703AB"/>
    <w:rsid w:val="00D7599F"/>
    <w:rsid w:val="00D95A74"/>
    <w:rsid w:val="00DA6F74"/>
    <w:rsid w:val="00DC43C8"/>
    <w:rsid w:val="00DD0980"/>
    <w:rsid w:val="00DE489E"/>
    <w:rsid w:val="00E137C2"/>
    <w:rsid w:val="00E57989"/>
    <w:rsid w:val="00E71334"/>
    <w:rsid w:val="00EA3944"/>
    <w:rsid w:val="00EA69A6"/>
    <w:rsid w:val="00EB209A"/>
    <w:rsid w:val="00EC6546"/>
    <w:rsid w:val="00F26C51"/>
    <w:rsid w:val="00F27580"/>
    <w:rsid w:val="00F403E8"/>
    <w:rsid w:val="00F654F0"/>
    <w:rsid w:val="00FA25ED"/>
    <w:rsid w:val="00FA2AF8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E1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51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1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99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B2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9A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9A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9A"/>
    <w:rPr>
      <w:rFonts w:ascii="Tahoma" w:hAnsi="Tahoma" w:cs="Tahoma"/>
      <w:sz w:val="16"/>
      <w:szCs w:val="16"/>
      <w:lang w:val="en-GB" w:eastAsia="en-US"/>
    </w:rPr>
  </w:style>
  <w:style w:type="paragraph" w:styleId="Revision">
    <w:name w:val="Revision"/>
    <w:hidden/>
    <w:uiPriority w:val="99"/>
    <w:semiHidden/>
    <w:rsid w:val="008B4B51"/>
    <w:rPr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1537EF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537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51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1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99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B2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9A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9A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9A"/>
    <w:rPr>
      <w:rFonts w:ascii="Tahoma" w:hAnsi="Tahoma" w:cs="Tahoma"/>
      <w:sz w:val="16"/>
      <w:szCs w:val="16"/>
      <w:lang w:val="en-GB" w:eastAsia="en-US"/>
    </w:rPr>
  </w:style>
  <w:style w:type="paragraph" w:styleId="Revision">
    <w:name w:val="Revision"/>
    <w:hidden/>
    <w:uiPriority w:val="99"/>
    <w:semiHidden/>
    <w:rsid w:val="008B4B51"/>
    <w:rPr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1537EF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537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Lilly_Lietuva_CMS@lill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petronyte_ieva@lill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A9288-B170-4886-81D9-5C4C0AA833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F614F-F4D6-4173-A7E7-D72BE4D2C04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0B57A92-2AB9-4FD2-A119-72206586D0D5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ADC6A99C-13FF-4E9E-92CB-464C1AE31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29F48A-07EA-4B18-BFD2-713F68DD5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(1).dot</Template>
  <TotalTime>46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C167770</cp:lastModifiedBy>
  <cp:revision>6</cp:revision>
  <cp:lastPrinted>2014-07-22T07:17:00Z</cp:lastPrinted>
  <dcterms:created xsi:type="dcterms:W3CDTF">2014-07-22T08:47:00Z</dcterms:created>
  <dcterms:modified xsi:type="dcterms:W3CDTF">2014-08-22T13:52:00Z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