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1701"/>
        <w:gridCol w:w="1984"/>
      </w:tblGrid>
      <w:tr w:rsidR="00A97CD8" w:rsidRPr="000C5143" w14:paraId="358AF6D9" w14:textId="77777777" w:rsidTr="00B210A5">
        <w:tc>
          <w:tcPr>
            <w:tcW w:w="5954" w:type="dxa"/>
          </w:tcPr>
          <w:p w14:paraId="63507235" w14:textId="79A57919" w:rsidR="00105E44" w:rsidRPr="00304C68" w:rsidRDefault="00105E44" w:rsidP="00105E44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&lt;&lt;Account_Sfx_Nm_GLBL&gt;&gt;</w:t>
            </w:r>
            <w:r w:rsidR="00ED002E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&lt;&lt;Account_Name&gt;&gt;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br/>
            </w:r>
            <w:r w:rsidRPr="00304C68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203A50E5" w14:textId="77777777" w:rsidR="00105E44" w:rsidRPr="00304C68" w:rsidRDefault="00105E44" w:rsidP="00105E44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4C68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783E1B68" w14:textId="77777777" w:rsidR="00105E44" w:rsidRPr="00304C68" w:rsidRDefault="00105E44" w:rsidP="00105E44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57B9516" w14:textId="4196C449" w:rsidR="00A97CD8" w:rsidRPr="00304C68" w:rsidRDefault="00105E44" w:rsidP="00304C68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4C68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</w:tc>
        <w:tc>
          <w:tcPr>
            <w:tcW w:w="1701" w:type="dxa"/>
          </w:tcPr>
          <w:p w14:paraId="51136C72" w14:textId="77777777" w:rsidR="00A97CD8" w:rsidRPr="000C5143" w:rsidRDefault="00A97CD8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152E8AAE" w14:textId="4E161A78" w:rsidR="00A97CD8" w:rsidRPr="00105E44" w:rsidRDefault="00A97CD8" w:rsidP="00A97CD8">
            <w:pPr>
              <w:pStyle w:val="Adresse"/>
              <w:rPr>
                <w:b/>
                <w:szCs w:val="22"/>
                <w:lang w:val="en-US"/>
              </w:rPr>
            </w:pPr>
          </w:p>
        </w:tc>
      </w:tr>
      <w:tr w:rsidR="00A97CD8" w:rsidRPr="000C5143" w14:paraId="0D1A1721" w14:textId="77777777" w:rsidTr="00B210A5">
        <w:tc>
          <w:tcPr>
            <w:tcW w:w="5954" w:type="dxa"/>
          </w:tcPr>
          <w:p w14:paraId="2F2CC12B" w14:textId="77777777" w:rsidR="00A97CD8" w:rsidRPr="003557D7" w:rsidRDefault="00A97CD8" w:rsidP="000235F8">
            <w:pPr>
              <w:pStyle w:val="Adresse"/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2FB5C65" w14:textId="77777777" w:rsidR="00A97CD8" w:rsidRPr="000C5143" w:rsidRDefault="00A97CD8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60147D5C" w14:textId="77777777" w:rsidR="00A97CD8" w:rsidRPr="000C5143" w:rsidRDefault="00A97CD8" w:rsidP="000235F8">
            <w:pPr>
              <w:rPr>
                <w:rFonts w:ascii="Arial" w:hAnsi="Arial" w:cs="Arial"/>
                <w:sz w:val="22"/>
                <w:szCs w:val="22"/>
              </w:rPr>
            </w:pPr>
            <w:r w:rsidRPr="000C5143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4B5EF3AB" w14:textId="7BAB77F6" w:rsidR="00D8408A" w:rsidRDefault="00D8408A" w:rsidP="00C24E82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45F24E1D" w14:textId="77777777" w:rsidR="00660E27" w:rsidRDefault="00660E27" w:rsidP="00C24E82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19EE5107" w14:textId="07156C84" w:rsidR="00660E27" w:rsidRPr="00C24E82" w:rsidRDefault="00660E27" w:rsidP="00660E27">
      <w:pPr>
        <w:jc w:val="center"/>
        <w:rPr>
          <w:rFonts w:ascii="Arial" w:hAnsi="Arial" w:cs="Arial"/>
          <w:sz w:val="22"/>
          <w:szCs w:val="22"/>
          <w:highlight w:val="yellow"/>
          <w:lang w:val="en-US"/>
        </w:rPr>
      </w:pPr>
      <w:r>
        <w:rPr>
          <w:rFonts w:ascii="Tahoma" w:hAnsi="Tahoma" w:cs="Tahoma"/>
          <w:color w:val="000000"/>
          <w:lang w:val="en-US" w:eastAsia="en-IE"/>
        </w:rPr>
        <w:t>Informationen zu</w:t>
      </w:r>
    </w:p>
    <w:p w14:paraId="5CA9BAE7" w14:textId="53DBBF00" w:rsidR="0052596B" w:rsidRPr="008E3B5A" w:rsidRDefault="0052596B" w:rsidP="0052596B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8E3B5A">
        <w:rPr>
          <w:rFonts w:ascii="Arial" w:hAnsi="Arial" w:cs="Arial"/>
          <w:b/>
          <w:sz w:val="22"/>
          <w:szCs w:val="22"/>
          <w:lang w:val="en-US"/>
        </w:rPr>
        <w:t>&lt;&lt;Meeting_MERC_Name&gt;&gt;</w:t>
      </w:r>
    </w:p>
    <w:p w14:paraId="76740B1A" w14:textId="3C117E7F" w:rsidR="0052596B" w:rsidRPr="00304C68" w:rsidRDefault="00EF586C" w:rsidP="00EF586C">
      <w:pPr>
        <w:tabs>
          <w:tab w:val="center" w:pos="4385"/>
          <w:tab w:val="right" w:pos="8770"/>
        </w:tabs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52596B" w:rsidRPr="00304C68">
        <w:rPr>
          <w:rFonts w:ascii="Arial" w:hAnsi="Arial" w:cs="Arial"/>
          <w:b/>
          <w:sz w:val="22"/>
          <w:szCs w:val="22"/>
          <w:lang w:val="en-US"/>
        </w:rPr>
        <w:t>&lt;&lt;Meeting_MERC_Date_of_Event_MERC__s&gt;&gt;</w:t>
      </w:r>
      <w:r w:rsidRPr="00304C68">
        <w:rPr>
          <w:rFonts w:ascii="Arial" w:hAnsi="Arial" w:cs="Arial"/>
          <w:b/>
          <w:sz w:val="22"/>
          <w:szCs w:val="22"/>
          <w:lang w:val="en-US"/>
        </w:rPr>
        <w:tab/>
      </w:r>
    </w:p>
    <w:p w14:paraId="5CDAE6D2" w14:textId="77777777" w:rsidR="0052596B" w:rsidRPr="00304C68" w:rsidRDefault="0052596B" w:rsidP="0052596B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t>&lt;&lt;Meeting_MERC_City_of_Meeting_MERC&gt;&gt;</w:t>
      </w:r>
    </w:p>
    <w:p w14:paraId="54D5E23A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en-US"/>
        </w:rPr>
      </w:pPr>
    </w:p>
    <w:p w14:paraId="2C54A00A" w14:textId="5A87A95A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ehr geehrte/</w:t>
      </w:r>
      <w:r w:rsidRPr="00512CB9">
        <w:rPr>
          <w:rFonts w:ascii="Arial" w:hAnsi="Arial" w:cs="Arial"/>
          <w:sz w:val="22"/>
          <w:szCs w:val="22"/>
          <w:lang w:val="en-US"/>
        </w:rPr>
        <w:t xml:space="preserve">r </w:t>
      </w:r>
      <w:r w:rsidR="00660E27" w:rsidRPr="003F05A4">
        <w:rPr>
          <w:rFonts w:ascii="Arial" w:hAnsi="Arial" w:cs="Arial"/>
          <w:sz w:val="22"/>
          <w:szCs w:val="22"/>
          <w:lang w:val="en-US"/>
        </w:rPr>
        <w:t>&lt;&lt;Account_Title_Desc_Glbl&gt;&gt;</w:t>
      </w:r>
      <w:r w:rsidR="00ED002E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Pr="00486646">
        <w:rPr>
          <w:rFonts w:ascii="Arial" w:hAnsi="Arial" w:cs="Arial"/>
          <w:sz w:val="22"/>
          <w:szCs w:val="22"/>
          <w:lang w:val="en-US"/>
        </w:rPr>
        <w:t>&lt;&lt;</w:t>
      </w:r>
      <w:r>
        <w:rPr>
          <w:rFonts w:ascii="Arial" w:hAnsi="Arial" w:cs="Arial"/>
          <w:sz w:val="22"/>
          <w:szCs w:val="22"/>
          <w:lang w:val="en-US"/>
        </w:rPr>
        <w:t>Account_Sfx_Nm_GLBL</w:t>
      </w:r>
      <w:r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Pr="00486646">
        <w:rPr>
          <w:rFonts w:ascii="Arial" w:hAnsi="Arial" w:cs="Arial"/>
          <w:sz w:val="22"/>
          <w:szCs w:val="22"/>
          <w:lang w:val="es-AR"/>
        </w:rPr>
        <w:t>&lt;&lt;A</w:t>
      </w:r>
      <w:r w:rsidRPr="00486646">
        <w:rPr>
          <w:rFonts w:ascii="Arial" w:hAnsi="Arial" w:cs="Arial"/>
          <w:sz w:val="22"/>
          <w:szCs w:val="22"/>
          <w:lang w:val="es-AR"/>
        </w:rPr>
        <w:t>c</w:t>
      </w:r>
      <w:r>
        <w:rPr>
          <w:rFonts w:ascii="Arial" w:hAnsi="Arial" w:cs="Arial"/>
          <w:sz w:val="22"/>
          <w:szCs w:val="22"/>
          <w:lang w:val="es-AR"/>
        </w:rPr>
        <w:t>count_Last</w:t>
      </w:r>
      <w:r w:rsidRPr="00486646">
        <w:rPr>
          <w:rFonts w:ascii="Arial" w:hAnsi="Arial" w:cs="Arial"/>
          <w:sz w:val="22"/>
          <w:szCs w:val="22"/>
          <w:lang w:val="es-AR"/>
        </w:rPr>
        <w:t>Name&gt;&gt;,</w:t>
      </w:r>
    </w:p>
    <w:p w14:paraId="458C78B9" w14:textId="77777777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p w14:paraId="390029EC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wir freuen uns, Ihnen heute alle Informationen bezüglich Ihrer Teilnahme an der oben genannten Veranstaltung zusenden zu können.</w:t>
      </w:r>
    </w:p>
    <w:p w14:paraId="56551EF8" w14:textId="77777777" w:rsidR="0052596B" w:rsidRPr="00512CB9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1A9200F0" w14:textId="77777777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Bitte lesen Sie diese sorgfältig durch und überprüfen Sie sie auf ihre Richtigkeit. Sollte etwas nicht korrekt sein, kontaktieren Sie uns bitte unter</w:t>
      </w:r>
      <w:r>
        <w:rPr>
          <w:rFonts w:ascii="Arial" w:hAnsi="Arial" w:cs="Arial"/>
          <w:sz w:val="22"/>
          <w:szCs w:val="22"/>
          <w:lang w:val="de-DE"/>
        </w:rPr>
        <w:t>:</w:t>
      </w:r>
      <w:r w:rsidRPr="00512CB9">
        <w:rPr>
          <w:rFonts w:ascii="Arial" w:hAnsi="Arial" w:cs="Arial"/>
          <w:sz w:val="22"/>
          <w:szCs w:val="22"/>
          <w:highlight w:val="yellow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highlight w:val="yellow"/>
          <w:lang w:val="de-DE"/>
        </w:rPr>
        <w:br/>
      </w:r>
    </w:p>
    <w:p w14:paraId="6E3ABFCA" w14:textId="36151E72" w:rsidR="0052596B" w:rsidRPr="00992B81" w:rsidRDefault="00660E27" w:rsidP="0052596B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b/>
          <w:sz w:val="22"/>
          <w:szCs w:val="22"/>
          <w:lang w:val="de-DE"/>
        </w:rPr>
        <w:t>&lt;&lt;User_Name&gt;&gt;</w:t>
      </w:r>
    </w:p>
    <w:p w14:paraId="7654A9E3" w14:textId="77777777" w:rsidR="00304C68" w:rsidRPr="00304C68" w:rsidRDefault="00304C68" w:rsidP="00304C6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304C68">
        <w:rPr>
          <w:rFonts w:ascii="Arial" w:hAnsi="Arial" w:cs="Arial"/>
          <w:b/>
          <w:sz w:val="22"/>
          <w:szCs w:val="22"/>
          <w:lang w:val="de-DE" w:bidi="he-IL"/>
        </w:rPr>
        <w:t>Tel: +41 22 761 45 11</w:t>
      </w:r>
    </w:p>
    <w:p w14:paraId="290658F6" w14:textId="77777777" w:rsidR="00304C68" w:rsidRPr="00304C68" w:rsidRDefault="00304C68" w:rsidP="00304C6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304C68">
        <w:rPr>
          <w:rFonts w:ascii="Arial" w:hAnsi="Arial" w:cs="Arial"/>
          <w:b/>
          <w:sz w:val="22"/>
          <w:szCs w:val="22"/>
          <w:lang w:val="de-DE" w:bidi="he-IL"/>
        </w:rPr>
        <w:t xml:space="preserve">Fax: </w:t>
      </w:r>
      <w:r w:rsidRPr="00304C68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+41 22 306 04 72</w:t>
      </w:r>
    </w:p>
    <w:p w14:paraId="738F93A1" w14:textId="7FD8C504" w:rsidR="00304C68" w:rsidRPr="00304C68" w:rsidRDefault="00304C68" w:rsidP="00304C6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304C68">
        <w:rPr>
          <w:rFonts w:ascii="Arial" w:hAnsi="Arial" w:cs="Arial"/>
          <w:b/>
          <w:sz w:val="22"/>
          <w:szCs w:val="22"/>
          <w:lang w:val="de-DE" w:bidi="he-IL"/>
        </w:rPr>
        <w:t>E-mail: lilly_schweiz_cms@lilly.com</w:t>
      </w:r>
    </w:p>
    <w:p w14:paraId="2051478C" w14:textId="77777777" w:rsidR="0052596B" w:rsidRPr="00512CB9" w:rsidRDefault="0052596B" w:rsidP="0052596B">
      <w:pPr>
        <w:pStyle w:val="Default"/>
        <w:rPr>
          <w:sz w:val="22"/>
          <w:szCs w:val="22"/>
          <w:lang w:val="de-DE"/>
        </w:rPr>
      </w:pPr>
    </w:p>
    <w:p w14:paraId="69328000" w14:textId="77777777" w:rsidR="0052596B" w:rsidRPr="00512CB9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Veranstaltungsort und Kongressprogramm</w:t>
      </w:r>
    </w:p>
    <w:p w14:paraId="51657E67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fldChar w:fldCharType="begin"/>
      </w:r>
      <w:r w:rsidRPr="00304C68">
        <w:rPr>
          <w:rFonts w:ascii="Arial" w:hAnsi="Arial" w:cs="Arial"/>
          <w:b/>
          <w:sz w:val="22"/>
          <w:szCs w:val="22"/>
          <w:lang w:val="en-US"/>
        </w:rPr>
        <w:instrText xml:space="preserve"> IF "&lt;&lt;Meeting_MERC_Preferred_Venue_MERC&gt;&gt;"=""  "&lt;&lt;Mee</w:instrText>
      </w:r>
      <w:r w:rsidRPr="00304C68">
        <w:rPr>
          <w:rFonts w:ascii="Arial" w:hAnsi="Arial" w:cs="Arial"/>
          <w:b/>
          <w:sz w:val="22"/>
          <w:szCs w:val="22"/>
          <w:lang w:val="en-US"/>
        </w:rPr>
        <w:instrText>t</w:instrText>
      </w:r>
      <w:r w:rsidRPr="00304C68">
        <w:rPr>
          <w:rFonts w:ascii="Arial" w:hAnsi="Arial" w:cs="Arial"/>
          <w:b/>
          <w:sz w:val="22"/>
          <w:szCs w:val="22"/>
          <w:lang w:val="en-US"/>
        </w:rPr>
        <w:instrText>ing_MERC_Sourced_Venue_Name_MERC&gt;&gt;</w:instrText>
      </w:r>
    </w:p>
    <w:p w14:paraId="3DAF1FAB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&lt;&lt;Meeting_MERC_Sourced_Venue_Addr1_MERC&gt;&gt;</w:instrText>
      </w:r>
    </w:p>
    <w:p w14:paraId="025EAC55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&lt;&lt;Meeting_MERC_Sourced_Venue_Addr_2_MERC&gt;&gt;</w:instrText>
      </w:r>
    </w:p>
    <w:p w14:paraId="0505D7C1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&lt;&lt;Meeting_MERC_Sourced_Venue_City_MERC&gt;&gt;</w:instrText>
      </w:r>
    </w:p>
    <w:p w14:paraId="4C32B44C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&lt;&lt;Meeting_MERC_Sourced_Venue_Postal_Code_MERC&gt;&gt;</w:instrText>
      </w:r>
    </w:p>
    <w:p w14:paraId="503BA662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" "&lt;&lt;Meeting_MERC_Preferred_Venue_MERC&gt;&gt;</w:instrText>
      </w:r>
    </w:p>
    <w:p w14:paraId="1B6AE5E8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&lt;&lt;Meeting_MERC_Preferred_Venue_Addr_1_MERC&gt;&gt;</w:instrText>
      </w:r>
    </w:p>
    <w:p w14:paraId="6F02A2C3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&lt;&lt;Meeting_MERC_Preferred_Venue_Addr_2_MERC&gt;&gt;</w:instrText>
      </w:r>
    </w:p>
    <w:p w14:paraId="3A0B142D" w14:textId="77777777" w:rsidR="00304C68" w:rsidRDefault="0052596B" w:rsidP="0052596B">
      <w:pPr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 xml:space="preserve">&lt;&lt;Meeting_MERC_Preferred_Venue_Postal_Code_MERC&gt;&gt;" \* MERGEFORMAT </w:instrText>
      </w:r>
      <w:r w:rsidRPr="00304C68">
        <w:rPr>
          <w:rFonts w:ascii="Arial" w:hAnsi="Arial" w:cs="Arial"/>
          <w:b/>
          <w:sz w:val="22"/>
          <w:szCs w:val="22"/>
          <w:lang w:val="en-US"/>
        </w:rPr>
        <w:fldChar w:fldCharType="end"/>
      </w:r>
    </w:p>
    <w:p w14:paraId="532AF67E" w14:textId="5611E793" w:rsidR="0052596B" w:rsidRPr="005D4F2A" w:rsidRDefault="0052596B" w:rsidP="0052596B">
      <w:pPr>
        <w:rPr>
          <w:rFonts w:ascii="Arial" w:hAnsi="Arial" w:cs="Arial"/>
          <w:sz w:val="22"/>
          <w:szCs w:val="22"/>
          <w:lang w:val="en-US"/>
        </w:rPr>
      </w:pPr>
      <w:r w:rsidRPr="000C5143">
        <w:rPr>
          <w:rFonts w:ascii="Arial" w:hAnsi="Arial" w:cs="Arial"/>
          <w:sz w:val="22"/>
          <w:szCs w:val="22"/>
          <w:lang w:val="en-US"/>
        </w:rPr>
        <w:t>Die Veranstaltung beginnt am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5C279E">
        <w:rPr>
          <w:rFonts w:ascii="Arial" w:hAnsi="Arial" w:cs="Arial"/>
          <w:i/>
          <w:sz w:val="22"/>
          <w:szCs w:val="22"/>
          <w:lang w:val="en-US"/>
        </w:rPr>
        <w:t>&lt;&lt;Meeting_MERC_Start_Time_In_Meeting_Time_Zone&gt;&gt;</w:t>
      </w:r>
      <w:r w:rsidRPr="000C5143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23F3018" w14:textId="77777777" w:rsidR="0052596B" w:rsidRDefault="0052596B" w:rsidP="0052596B">
      <w:pPr>
        <w:rPr>
          <w:rFonts w:ascii="Arial" w:hAnsi="Arial" w:cs="Arial"/>
          <w:sz w:val="22"/>
          <w:szCs w:val="22"/>
          <w:lang w:val="en-US"/>
        </w:rPr>
      </w:pPr>
      <w:r w:rsidRPr="000C5143">
        <w:rPr>
          <w:rFonts w:ascii="Arial" w:hAnsi="Arial" w:cs="Arial"/>
          <w:sz w:val="22"/>
          <w:szCs w:val="22"/>
          <w:lang w:val="en-US"/>
        </w:rPr>
        <w:t>und endet am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5C279E">
        <w:rPr>
          <w:rFonts w:ascii="Arial" w:hAnsi="Arial" w:cs="Arial"/>
          <w:i/>
          <w:sz w:val="22"/>
          <w:szCs w:val="22"/>
          <w:lang w:val="en-IE"/>
        </w:rPr>
        <w:t>&lt;&lt;Meeting_MERC_End_Time_In_Meeting_Time_Zone_MERC&gt;&gt;</w:t>
      </w:r>
      <w:r w:rsidRPr="000C5143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3D24C6E9" w14:textId="77777777" w:rsidR="0052596B" w:rsidRDefault="0052596B" w:rsidP="0052596B">
      <w:pPr>
        <w:rPr>
          <w:rFonts w:ascii="Arial" w:hAnsi="Arial" w:cs="Arial"/>
          <w:sz w:val="22"/>
          <w:szCs w:val="22"/>
          <w:lang w:val="en-US"/>
        </w:rPr>
      </w:pPr>
    </w:p>
    <w:p w14:paraId="46EFA958" w14:textId="77777777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Die aktuelle Agenda finden Sie auf der offiziellen Webseite zum Kongress: </w:t>
      </w:r>
    </w:p>
    <w:p w14:paraId="7340607E" w14:textId="77777777" w:rsidR="0052596B" w:rsidRPr="005D4F2A" w:rsidRDefault="0052596B" w:rsidP="0052596B">
      <w:pPr>
        <w:rPr>
          <w:rFonts w:ascii="Arial" w:hAnsi="Arial" w:cs="Arial"/>
          <w:sz w:val="22"/>
          <w:szCs w:val="22"/>
          <w:lang w:val="es-AR"/>
        </w:rPr>
      </w:pPr>
      <w:r w:rsidRPr="00423CEE">
        <w:rPr>
          <w:rFonts w:ascii="Arial" w:hAnsi="Arial" w:cs="Arial"/>
          <w:sz w:val="22"/>
          <w:szCs w:val="22"/>
          <w:lang w:val="es-AR"/>
        </w:rPr>
        <w:t>&lt;&lt;Meeting_MERC_Event_Website_MERC&gt;&gt;.</w:t>
      </w:r>
    </w:p>
    <w:p w14:paraId="07C2C593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p w14:paraId="56225F5C" w14:textId="77777777" w:rsidR="0052596B" w:rsidRPr="00512CB9" w:rsidRDefault="0052596B" w:rsidP="0052596B">
      <w:pPr>
        <w:pStyle w:val="Default"/>
        <w:jc w:val="both"/>
        <w:rPr>
          <w:b/>
          <w:sz w:val="22"/>
          <w:szCs w:val="22"/>
          <w:lang w:val="de-DE"/>
        </w:rPr>
      </w:pPr>
      <w:r w:rsidRPr="00512CB9">
        <w:rPr>
          <w:b/>
          <w:sz w:val="22"/>
          <w:szCs w:val="22"/>
          <w:lang w:val="de-DE"/>
        </w:rPr>
        <w:t>Kongressanmeldung und Tagungsmaterial</w:t>
      </w:r>
    </w:p>
    <w:p w14:paraId="1B3D3330" w14:textId="107591E2" w:rsidR="00E3295D" w:rsidRDefault="0052596B" w:rsidP="00E3295D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Wir haben Sie vom</w:t>
      </w:r>
      <w:r w:rsidR="00B210A5">
        <w:rPr>
          <w:rFonts w:ascii="Arial" w:hAnsi="Arial" w:cs="Arial"/>
          <w:sz w:val="22"/>
          <w:szCs w:val="22"/>
          <w:lang w:val="de-DE"/>
        </w:rPr>
        <w:t xml:space="preserve">: </w:t>
      </w:r>
      <w:r w:rsidR="00E3295D" w:rsidRPr="008B1FB3">
        <w:rPr>
          <w:rFonts w:ascii="Arial" w:hAnsi="Arial" w:cs="Arial"/>
          <w:sz w:val="22"/>
          <w:szCs w:val="22"/>
          <w:lang w:val="de-DE"/>
        </w:rPr>
        <w:t>&lt;&lt;Meeting_Participant_MERC_Date_of_Check_In_MERC__s&gt;&gt;</w:t>
      </w:r>
    </w:p>
    <w:p w14:paraId="4A29C91B" w14:textId="33A3A86B" w:rsidR="0052596B" w:rsidRDefault="00660E27" w:rsidP="00E3295D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b</w:t>
      </w:r>
      <w:r w:rsidR="00E3295D" w:rsidRPr="00512CB9">
        <w:rPr>
          <w:rFonts w:ascii="Arial" w:hAnsi="Arial" w:cs="Arial"/>
          <w:sz w:val="22"/>
          <w:szCs w:val="22"/>
          <w:lang w:val="de-DE"/>
        </w:rPr>
        <w:t>is</w:t>
      </w:r>
      <w:r w:rsidR="00E3295D">
        <w:rPr>
          <w:rFonts w:ascii="Arial" w:hAnsi="Arial" w:cs="Arial"/>
          <w:sz w:val="22"/>
          <w:szCs w:val="22"/>
          <w:lang w:val="de-DE"/>
        </w:rPr>
        <w:t xml:space="preserve">: </w:t>
      </w:r>
      <w:r w:rsidR="00E3295D" w:rsidRPr="008B1FB3">
        <w:rPr>
          <w:rFonts w:ascii="Arial" w:hAnsi="Arial" w:cs="Arial"/>
          <w:sz w:val="22"/>
          <w:szCs w:val="22"/>
          <w:lang w:val="de-DE"/>
        </w:rPr>
        <w:t>&lt;&lt;Meeting_Participant_MERC_Date_of_Check_Out_MERC__s&gt;&gt;</w:t>
      </w:r>
      <w:r w:rsidR="0052596B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4014F3CA" w14:textId="77777777" w:rsidR="0052596B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zur Kongressteilnahme registriert. </w:t>
      </w:r>
      <w:bookmarkStart w:id="0" w:name="OLE_LINK1"/>
      <w:bookmarkStart w:id="1" w:name="OLE_LINK2"/>
    </w:p>
    <w:p w14:paraId="7ED96432" w14:textId="77777777" w:rsidR="0052596B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74E5CDDE" w14:textId="77777777" w:rsidR="0052596B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lastRenderedPageBreak/>
        <w:t>Ihre Kongressunterlagen mit Namensschild erhalten Sie am Lilly-Informations-Counter in der Hotel-Lobby von</w:t>
      </w:r>
      <w:r>
        <w:rPr>
          <w:rFonts w:ascii="Arial" w:hAnsi="Arial" w:cs="Arial"/>
          <w:sz w:val="22"/>
          <w:szCs w:val="22"/>
          <w:lang w:val="de-DE"/>
        </w:rPr>
        <w:t>: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2F17B9A8" w14:textId="77777777" w:rsidR="0052596B" w:rsidRPr="00512CB9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41C2">
        <w:rPr>
          <w:rFonts w:ascii="Arial" w:hAnsi="Arial" w:cs="Arial"/>
          <w:sz w:val="22"/>
          <w:szCs w:val="22"/>
          <w:lang w:val="de-DE"/>
        </w:rPr>
        <w:t>&lt;&lt;Form_BadgeAvailability</w:t>
      </w:r>
      <w:r>
        <w:rPr>
          <w:rFonts w:ascii="Arial" w:hAnsi="Arial" w:cs="Arial"/>
          <w:sz w:val="22"/>
          <w:szCs w:val="22"/>
          <w:lang w:val="de-DE"/>
        </w:rPr>
        <w:t>Information</w:t>
      </w:r>
      <w:r w:rsidRPr="005F41C2">
        <w:rPr>
          <w:rFonts w:ascii="Arial" w:hAnsi="Arial" w:cs="Arial"/>
          <w:sz w:val="22"/>
          <w:szCs w:val="22"/>
          <w:lang w:val="de-DE"/>
        </w:rPr>
        <w:t>&gt;&gt;.</w:t>
      </w:r>
      <w:bookmarkEnd w:id="0"/>
      <w:bookmarkEnd w:id="1"/>
    </w:p>
    <w:p w14:paraId="3C3A2D2F" w14:textId="77777777" w:rsidR="0052596B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1EE44509" w14:textId="77777777" w:rsidR="0052596B" w:rsidRPr="00512CB9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Ihre Registrierung beinhaltet folgendes: </w:t>
      </w:r>
    </w:p>
    <w:p w14:paraId="36391F65" w14:textId="77777777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  <w:r w:rsidRPr="005F41C2">
        <w:rPr>
          <w:rFonts w:ascii="Arial" w:hAnsi="Arial" w:cs="Arial"/>
          <w:sz w:val="22"/>
          <w:szCs w:val="22"/>
          <w:lang w:val="de-DE"/>
        </w:rPr>
        <w:t>&lt;&lt;Form_RegistrationDetails</w:t>
      </w:r>
      <w:r>
        <w:rPr>
          <w:rFonts w:ascii="Arial" w:hAnsi="Arial" w:cs="Arial"/>
          <w:sz w:val="22"/>
          <w:szCs w:val="22"/>
          <w:lang w:val="de-DE"/>
        </w:rPr>
        <w:t>Information</w:t>
      </w:r>
      <w:r w:rsidRPr="005F41C2">
        <w:rPr>
          <w:rFonts w:ascii="Arial" w:hAnsi="Arial" w:cs="Arial"/>
          <w:sz w:val="22"/>
          <w:szCs w:val="22"/>
          <w:lang w:val="de-DE"/>
        </w:rPr>
        <w:t>&gt;&gt;</w:t>
      </w:r>
      <w:r>
        <w:rPr>
          <w:rFonts w:ascii="Arial" w:hAnsi="Arial" w:cs="Arial"/>
          <w:sz w:val="22"/>
          <w:szCs w:val="22"/>
          <w:lang w:val="de-DE"/>
        </w:rPr>
        <w:t>.</w:t>
      </w:r>
    </w:p>
    <w:p w14:paraId="48763737" w14:textId="77777777" w:rsidR="0052596B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7A31046E" w14:textId="77777777" w:rsidR="0052596B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4583ECCB" w14:textId="77777777" w:rsidR="0052596B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711FF2E6" w14:textId="77777777" w:rsidR="0052596B" w:rsidRPr="004C49B4" w:rsidRDefault="0052596B" w:rsidP="0052596B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 xml:space="preserve">Teilnahmebescheinigung </w:t>
      </w:r>
    </w:p>
    <w:p w14:paraId="71B64282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Die Teilnahmebescheinigung erhalten Sie nach der Veranstaltung direkt vom Kongressveranstalter. Für detaillierte Informationen besuchen Sie gerne unsere Webseite.</w:t>
      </w:r>
    </w:p>
    <w:p w14:paraId="78227739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p w14:paraId="5D44CB9A" w14:textId="77777777" w:rsidR="0052596B" w:rsidRPr="00512CB9" w:rsidRDefault="0052596B" w:rsidP="0052596B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Unterkunft</w:t>
      </w:r>
    </w:p>
    <w:p w14:paraId="3343C390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Wir haben für Sie ein Zimmer zur Einzelnutzung inklusive Frühstück in dem folgenden Hotel gebucht:</w:t>
      </w:r>
    </w:p>
    <w:p w14:paraId="1A7DF2E7" w14:textId="77777777" w:rsidR="008F7AB8" w:rsidRDefault="008F7AB8" w:rsidP="008F7AB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54B29">
        <w:rPr>
          <w:rFonts w:ascii="Arial" w:hAnsi="Arial" w:cs="Arial"/>
          <w:b/>
          <w:sz w:val="22"/>
          <w:szCs w:val="22"/>
          <w:lang w:val="en-US"/>
        </w:rPr>
        <w:t>&lt;&lt;Travel_It</w:t>
      </w:r>
      <w:r>
        <w:rPr>
          <w:rFonts w:ascii="Arial" w:hAnsi="Arial" w:cs="Arial"/>
          <w:b/>
          <w:sz w:val="22"/>
          <w:szCs w:val="22"/>
          <w:lang w:val="en-US"/>
        </w:rPr>
        <w:t>inerary_MERC_Hotel_Name_MERC&gt;&gt;,</w:t>
      </w:r>
    </w:p>
    <w:p w14:paraId="6CDC546B" w14:textId="77777777" w:rsidR="008F7AB8" w:rsidRDefault="008F7AB8" w:rsidP="008F7AB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&lt;&lt;Account_MERC_Primary_Addr_Line1_GLBL&gt;&gt;</w:t>
      </w:r>
    </w:p>
    <w:p w14:paraId="5B9F782B" w14:textId="77777777" w:rsidR="008F7AB8" w:rsidRDefault="008F7AB8" w:rsidP="008F7AB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&lt;&lt;Account_MERC_Primary_Addr_Line2_GLBL&gt;&gt;</w:t>
      </w:r>
    </w:p>
    <w:p w14:paraId="0FD1E7A9" w14:textId="77777777" w:rsidR="008F7AB8" w:rsidRPr="00A54B29" w:rsidRDefault="008F7AB8" w:rsidP="008F7AB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&lt;&lt;Account_MERC_Primary_Addr_City_GLBL&gt;&gt;</w:t>
      </w:r>
    </w:p>
    <w:p w14:paraId="75C6E12A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en-US"/>
        </w:rPr>
      </w:pPr>
    </w:p>
    <w:p w14:paraId="234C2E85" w14:textId="77777777" w:rsidR="00E3295D" w:rsidRPr="008B1FB3" w:rsidRDefault="00E3295D" w:rsidP="00E3295D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8B1FB3">
        <w:rPr>
          <w:rFonts w:ascii="Arial" w:hAnsi="Arial" w:cs="Arial"/>
          <w:b/>
          <w:bCs/>
          <w:sz w:val="22"/>
          <w:szCs w:val="22"/>
          <w:lang w:val="en-US"/>
        </w:rPr>
        <w:t xml:space="preserve">Anreise: </w:t>
      </w:r>
      <w:r w:rsidRPr="008B1FB3">
        <w:rPr>
          <w:rFonts w:ascii="Arial" w:hAnsi="Arial" w:cs="Arial"/>
          <w:bCs/>
          <w:sz w:val="22"/>
          <w:szCs w:val="22"/>
          <w:lang w:val="en-US"/>
        </w:rPr>
        <w:t>&lt;&lt;Meeting_Participant_MERC_Date_of_Check_In_MERC__s&gt;&gt;</w:t>
      </w:r>
    </w:p>
    <w:p w14:paraId="78F3FAB7" w14:textId="3CA157F1" w:rsidR="0052596B" w:rsidRPr="000C5143" w:rsidRDefault="00E3295D" w:rsidP="00E3295D">
      <w:pPr>
        <w:rPr>
          <w:rFonts w:ascii="Arial" w:hAnsi="Arial" w:cs="Arial"/>
          <w:sz w:val="22"/>
          <w:szCs w:val="22"/>
          <w:lang w:val="en-US"/>
        </w:rPr>
      </w:pPr>
      <w:r w:rsidRPr="008B1FB3">
        <w:rPr>
          <w:rFonts w:ascii="Arial" w:hAnsi="Arial" w:cs="Arial"/>
          <w:b/>
          <w:bCs/>
          <w:sz w:val="22"/>
          <w:szCs w:val="22"/>
          <w:lang w:val="en-US"/>
        </w:rPr>
        <w:t xml:space="preserve">Abreise: </w:t>
      </w:r>
      <w:r w:rsidRPr="008B1FB3">
        <w:rPr>
          <w:rFonts w:ascii="Arial" w:hAnsi="Arial" w:cs="Arial"/>
          <w:bCs/>
          <w:sz w:val="22"/>
          <w:szCs w:val="22"/>
          <w:lang w:val="en-US"/>
        </w:rPr>
        <w:t>&lt;&lt;Meeting_Participant_MERC_Date_of_Check_Out_MERC__s&gt;&gt;</w:t>
      </w:r>
    </w:p>
    <w:p w14:paraId="42E646B3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17332390" w14:textId="77777777" w:rsidR="0052596B" w:rsidRPr="00512CB9" w:rsidRDefault="0052596B" w:rsidP="0052596B">
      <w:pPr>
        <w:jc w:val="both"/>
        <w:rPr>
          <w:rFonts w:ascii="Arial" w:hAnsi="Arial" w:cs="Arial"/>
          <w:strike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Im Falle einer Frühanreise werden wir versuchen, einen frühen Check-in zu ermöglichen. Bitte beachten Sie, dass dies nicht garantiert werden kann und im Ermessen des Hotels liegt.</w:t>
      </w:r>
    </w:p>
    <w:p w14:paraId="1FE7F952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Bei Anreise benötigt das Hotel ggf. Ihre Kreditkarte für Ihre persönlichen Extras, wie Internet, Telefon, TV oder Minibar, die Sie bitte bei Abreise direkt mit dem Hotel abrechnen. </w:t>
      </w:r>
    </w:p>
    <w:p w14:paraId="2154867F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p w14:paraId="42B88975" w14:textId="77777777" w:rsidR="0052596B" w:rsidRPr="00512CB9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3C7E26BE" w14:textId="77777777" w:rsidR="0052596B" w:rsidRPr="00512CB9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An- und Abreise (Flug</w:t>
      </w:r>
      <w:r>
        <w:rPr>
          <w:rFonts w:ascii="Arial" w:hAnsi="Arial" w:cs="Arial"/>
          <w:b/>
          <w:sz w:val="22"/>
          <w:szCs w:val="22"/>
          <w:lang w:val="de-DE"/>
        </w:rPr>
        <w:t xml:space="preserve"> und/oder</w:t>
      </w:r>
      <w:r w:rsidRPr="00C313FA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b/>
          <w:sz w:val="22"/>
          <w:szCs w:val="22"/>
          <w:lang w:val="de-DE"/>
        </w:rPr>
        <w:t>Bahn)</w:t>
      </w:r>
    </w:p>
    <w:p w14:paraId="4EA12DAD" w14:textId="77777777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Ihr Reiseplan und Ihre E-Ticket-Bestätigung enthält Ih</w:t>
      </w:r>
      <w:r>
        <w:rPr>
          <w:rFonts w:ascii="Arial" w:hAnsi="Arial" w:cs="Arial"/>
          <w:sz w:val="22"/>
          <w:szCs w:val="22"/>
          <w:lang w:val="de-DE"/>
        </w:rPr>
        <w:t>re persönlichen Flugreisedaten:</w:t>
      </w:r>
    </w:p>
    <w:p w14:paraId="186219D8" w14:textId="77777777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LightGrid"/>
        <w:tblW w:w="10851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134"/>
        <w:gridCol w:w="1276"/>
        <w:gridCol w:w="683"/>
        <w:gridCol w:w="1160"/>
        <w:gridCol w:w="1276"/>
        <w:gridCol w:w="649"/>
      </w:tblGrid>
      <w:tr w:rsidR="002B4A88" w:rsidRPr="00660E27" w14:paraId="47328B16" w14:textId="77777777" w:rsidTr="0048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A490456" w14:textId="77777777" w:rsidR="002B4A88" w:rsidRPr="005F3DCF" w:rsidRDefault="002B4A88" w:rsidP="004837D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Tran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portart</w:t>
            </w:r>
          </w:p>
        </w:tc>
        <w:tc>
          <w:tcPr>
            <w:tcW w:w="1134" w:type="dxa"/>
            <w:vAlign w:val="center"/>
          </w:tcPr>
          <w:p w14:paraId="7E3822EB" w14:textId="77777777" w:rsidR="002B4A88" w:rsidRPr="005F3DCF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E-Ticket Numb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er</w:t>
            </w:r>
          </w:p>
        </w:tc>
        <w:tc>
          <w:tcPr>
            <w:tcW w:w="1271" w:type="dxa"/>
            <w:vAlign w:val="center"/>
          </w:tcPr>
          <w:p w14:paraId="4AA07CBE" w14:textId="77777777" w:rsidR="002B4A88" w:rsidRPr="005F3DCF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Gesel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schaft</w:t>
            </w:r>
          </w:p>
        </w:tc>
        <w:tc>
          <w:tcPr>
            <w:tcW w:w="1134" w:type="dxa"/>
            <w:vAlign w:val="center"/>
          </w:tcPr>
          <w:p w14:paraId="09DE6A1B" w14:textId="77777777" w:rsidR="002B4A88" w:rsidRPr="005F3DCF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Flug#</w:t>
            </w:r>
          </w:p>
          <w:p w14:paraId="3499428F" w14:textId="77777777" w:rsidR="002B4A88" w:rsidRPr="005F3DCF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Segment</w:t>
            </w:r>
          </w:p>
        </w:tc>
        <w:tc>
          <w:tcPr>
            <w:tcW w:w="3093" w:type="dxa"/>
            <w:gridSpan w:val="3"/>
            <w:vAlign w:val="center"/>
          </w:tcPr>
          <w:p w14:paraId="769B3CFD" w14:textId="3BB4675A" w:rsidR="002B4A88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Abreis</w:t>
            </w:r>
            <w:r w:rsidR="00660E27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C7FBC55" w14:textId="77777777" w:rsidR="002B4A88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ghafen</w:t>
            </w:r>
          </w:p>
          <w:p w14:paraId="0B68DD7A" w14:textId="492E3D9B" w:rsidR="002B4A88" w:rsidRPr="003C30F1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660E27">
              <w:rPr>
                <w:rFonts w:ascii="Arial" w:hAnsi="Arial" w:cs="Arial"/>
                <w:sz w:val="20"/>
                <w:szCs w:val="20"/>
                <w:lang w:val="en-US"/>
              </w:rPr>
              <w:t>Bahnhof</w:t>
            </w:r>
          </w:p>
        </w:tc>
        <w:tc>
          <w:tcPr>
            <w:tcW w:w="3085" w:type="dxa"/>
            <w:gridSpan w:val="3"/>
            <w:vAlign w:val="center"/>
          </w:tcPr>
          <w:p w14:paraId="51054791" w14:textId="77777777" w:rsidR="002B4A88" w:rsidRPr="00660E27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660E27">
              <w:rPr>
                <w:rFonts w:ascii="Arial" w:hAnsi="Arial" w:cs="Arial"/>
                <w:sz w:val="20"/>
                <w:szCs w:val="20"/>
                <w:lang w:val="da-DK"/>
              </w:rPr>
              <w:t xml:space="preserve">Ankuft </w:t>
            </w:r>
          </w:p>
          <w:p w14:paraId="529772FF" w14:textId="77777777" w:rsidR="002B4A88" w:rsidRPr="00660E27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660E27">
              <w:rPr>
                <w:rFonts w:ascii="Arial" w:hAnsi="Arial" w:cs="Arial"/>
                <w:sz w:val="20"/>
                <w:szCs w:val="20"/>
                <w:lang w:val="da-DK"/>
              </w:rPr>
              <w:t>Flughafen</w:t>
            </w:r>
          </w:p>
          <w:p w14:paraId="17237B01" w14:textId="01562B69" w:rsidR="002B4A88" w:rsidRPr="00660E27" w:rsidRDefault="002B4A88" w:rsidP="00660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660E27">
              <w:rPr>
                <w:rFonts w:ascii="Arial" w:hAnsi="Arial" w:cs="Arial"/>
                <w:sz w:val="20"/>
                <w:szCs w:val="20"/>
                <w:lang w:val="en-US"/>
              </w:rPr>
              <w:t>Bahnhof</w:t>
            </w:r>
          </w:p>
        </w:tc>
      </w:tr>
      <w:tr w:rsidR="002B4A88" w:rsidRPr="003C30F1" w14:paraId="423858DC" w14:textId="77777777" w:rsidTr="004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90EADE5" w14:textId="77777777" w:rsidR="002B4A88" w:rsidRPr="0048476B" w:rsidRDefault="002B4A88" w:rsidP="004837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el_Itinerary_MERC_RecordType&gt;&gt;&lt;&lt;Tra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134" w:type="dxa"/>
            <w:vAlign w:val="center"/>
          </w:tcPr>
          <w:p w14:paraId="43322167" w14:textId="77777777" w:rsidR="002B4A88" w:rsidRPr="0048476B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el_Itinerary_MERC_Confirm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tion_Number_MERC&gt;&gt;&lt;&lt;Tra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1" w:type="dxa"/>
            <w:vAlign w:val="center"/>
          </w:tcPr>
          <w:p w14:paraId="753845F4" w14:textId="77777777" w:rsidR="002B4A88" w:rsidRPr="008E3B5A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el_Itinerary_MERC_Vendor_Name_MERC&gt;&gt;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el_Itinerary_MERC_Start&gt;&gt;</w:t>
            </w:r>
          </w:p>
          <w:p w14:paraId="0AE0A42B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706C921" w14:textId="77777777" w:rsidR="002B4A88" w:rsidRPr="0048476B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el_Itinerary_MERC_Flght_Nmbr_MERC&gt;&gt;&lt;&lt;Travel_Itinerary_MERC_Start&gt;&gt;</w:t>
            </w:r>
          </w:p>
          <w:p w14:paraId="0A5EEA15" w14:textId="77777777" w:rsidR="002B4A88" w:rsidRPr="0048476B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el_Itinerary_MERC_Segment_Number&gt;&gt;&lt;&lt;Travel_Itinerary_MERC_Start&gt;&gt;</w:t>
            </w:r>
          </w:p>
        </w:tc>
        <w:tc>
          <w:tcPr>
            <w:tcW w:w="1134" w:type="dxa"/>
            <w:vAlign w:val="center"/>
          </w:tcPr>
          <w:p w14:paraId="7646DB1A" w14:textId="77777777" w:rsidR="002B4A88" w:rsidRPr="0048476B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el_Itinerary_MERC_Sgmnt_Bgin_TS_MERC&gt;&gt;&lt;&lt;Tra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6" w:type="dxa"/>
            <w:vAlign w:val="center"/>
          </w:tcPr>
          <w:p w14:paraId="17506C7C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el_Itinerary_MERC_Dprtr_Trmnl_Nm_MERC&gt;&gt;&lt;&lt;Travel_Itine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r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ary_MERC_Start&gt;&gt;</w:t>
            </w:r>
          </w:p>
          <w:p w14:paraId="035E8414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el_Itinerary_MERC_Bgn_Sttn_Nm_MERC&gt;&gt;&lt;&lt;Tra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  <w:p w14:paraId="5BFD9B20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14:paraId="2B350CBE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t>&lt;&lt;Travel_Itin</w:t>
            </w: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t>rary_MERC_Bgn_Arprt_Cd_MERC&gt;&gt;&lt;&lt;Travel_Itinerary_MERC_Start&gt;&gt;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vel_Itin</w:t>
            </w: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t>rary_MERC_Bgn_Sttn_Cd_MERC&gt;&gt;&lt;&lt;Travel_Itinerary_MERC_Start&gt;&gt;</w:t>
            </w:r>
          </w:p>
        </w:tc>
        <w:tc>
          <w:tcPr>
            <w:tcW w:w="1160" w:type="dxa"/>
            <w:vAlign w:val="center"/>
          </w:tcPr>
          <w:p w14:paraId="2D36A101" w14:textId="77777777" w:rsidR="002B4A88" w:rsidRPr="0048476B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el_Itinerary_MERC_Sgmnt_End_TS_MERC&gt;&gt;&lt;&lt;Travel_Itinerary_MERC_Start&gt;&gt;</w:t>
            </w:r>
          </w:p>
        </w:tc>
        <w:tc>
          <w:tcPr>
            <w:tcW w:w="1276" w:type="dxa"/>
            <w:vAlign w:val="center"/>
          </w:tcPr>
          <w:p w14:paraId="23CB5DE2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el_Itinerary_MERC_Arrvl_Trmnl_Nm_MERC&gt;&gt;&lt;&lt;Travel_Itine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r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ary_MERC_Start&gt;&gt;</w:t>
            </w:r>
          </w:p>
          <w:p w14:paraId="4BDD7B9F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el_Itinerary_MERC_End_Sttn_Nm_MERC&gt;&gt;&lt;&lt;Tra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649" w:type="dxa"/>
          </w:tcPr>
          <w:p w14:paraId="0ADC5869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&lt;&lt;Travel_Itin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rary_MERC_End_Arprt_Cd_MERC&gt;&gt;&lt;&lt;Travel_Itin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rary_MERC_Start&gt;&gt;</w:t>
            </w:r>
            <w:r>
              <w:rPr>
                <w:rFonts w:ascii="Arial" w:hAnsi="Arial" w:cs="Arial"/>
                <w:sz w:val="16"/>
                <w:szCs w:val="18"/>
                <w:lang w:val="en-US"/>
              </w:rPr>
              <w:t xml:space="preserve"> 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lastRenderedPageBreak/>
              <w:t>&lt;&lt;Travel_Itin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rary_MERC_End_Sttn_Cd_MERC&gt;&gt;&lt;&lt;Travel_Itin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rary_MERC_Start&gt;&gt;</w:t>
            </w:r>
          </w:p>
        </w:tc>
      </w:tr>
    </w:tbl>
    <w:p w14:paraId="6C3C9D89" w14:textId="77777777" w:rsidR="0052596B" w:rsidRPr="002B4A88" w:rsidRDefault="0052596B" w:rsidP="0052596B">
      <w:pPr>
        <w:rPr>
          <w:rFonts w:ascii="Arial" w:hAnsi="Arial" w:cs="Arial"/>
          <w:sz w:val="22"/>
          <w:szCs w:val="22"/>
          <w:lang w:val="en-US"/>
        </w:rPr>
      </w:pPr>
    </w:p>
    <w:p w14:paraId="6C747FEC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en-US"/>
        </w:rPr>
      </w:pPr>
    </w:p>
    <w:p w14:paraId="4C5C7F96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Bitte stellen Sie sicher, dass Sie einen gültigen Ausweis oder Reisepass sowie die oben genannte Bestätigungsnummer zum Check-in zur Hand haben. </w:t>
      </w:r>
    </w:p>
    <w:p w14:paraId="13978B44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Die Bordkarte kann mittels SMS/Email an Ihr Handy gesendet oder ausgedruckt werden.</w:t>
      </w:r>
    </w:p>
    <w:p w14:paraId="37C66727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p w14:paraId="51700687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Ein Transfer vom Flughafen zum Hotel/Kongress ist für Sie organisiert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. Sie werden nach der Gepäckausgabe in der Ankunftshalle abgeholt. Bitte achten Sie auf eine Hostess mit Lilly-Schild. </w:t>
      </w:r>
    </w:p>
    <w:p w14:paraId="51B74E32" w14:textId="77777777" w:rsidR="0052596B" w:rsidRDefault="0052596B" w:rsidP="0052596B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0A165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003FB640" w14:textId="77777777" w:rsidR="0052596B" w:rsidRPr="000A165D" w:rsidRDefault="0052596B" w:rsidP="0052596B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Bitte nehmen Sie sich nach Ihrer Ankunft am Flughafen ein Taxi für die Fahrt zum Hotel/Kongress.</w:t>
      </w:r>
    </w:p>
    <w:p w14:paraId="273F5FD0" w14:textId="77777777" w:rsidR="0052596B" w:rsidRPr="0023083A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p w14:paraId="454B68A2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Ein Transfer vom Bahnhof zum Hotel/Kongress ist für Sie organisiert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. Bitte achten Sie bei Ihrer Ankunft am Bahnhof auf eine Hostess mit Lilly-Schild. Sie werden in der Ankunftshalle (bitte genauen Ort angeben) abgeholt. </w:t>
      </w:r>
    </w:p>
    <w:p w14:paraId="78F9EE4F" w14:textId="77777777" w:rsidR="0052596B" w:rsidRPr="000A165D" w:rsidRDefault="0052596B" w:rsidP="0052596B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0A165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27383646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Bitte nehmen Sie sich nach Ihrer Ankunft am Bahnhof ein Taxi für die Fahrt zum Hotel/ Kongress.</w:t>
      </w:r>
    </w:p>
    <w:p w14:paraId="3286F2B9" w14:textId="77777777" w:rsidR="0052596B" w:rsidRPr="00512CB9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7E1A6E22" w14:textId="77777777" w:rsidR="0052596B" w:rsidRPr="00512CB9" w:rsidRDefault="0052596B" w:rsidP="0052596B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An- und Abreise (PKW)</w:t>
      </w:r>
    </w:p>
    <w:p w14:paraId="570000C4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Für die Anreise mit dem PKW finden Sie eine Anfahrtsbeschreibung im Anhang.</w:t>
      </w:r>
    </w:p>
    <w:p w14:paraId="362A4721" w14:textId="77777777" w:rsidR="0052596B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Die Fahrtkosten für Ihre An- und Abreise zum Veranstaltungsort und zurück werden Ihnen erstattet.</w:t>
      </w:r>
    </w:p>
    <w:p w14:paraId="0EF7945C" w14:textId="77777777" w:rsidR="0052596B" w:rsidRPr="00512CB9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4B0338F4" w14:textId="77777777" w:rsidR="0052596B" w:rsidRPr="00512CB9" w:rsidRDefault="0052596B" w:rsidP="0052596B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 xml:space="preserve">Ihr Ansprechpartner </w:t>
      </w:r>
      <w:r w:rsidRPr="00512CB9">
        <w:rPr>
          <w:rFonts w:ascii="Arial" w:hAnsi="Arial" w:cs="Arial"/>
          <w:b/>
          <w:sz w:val="22"/>
          <w:szCs w:val="22"/>
          <w:u w:val="single"/>
          <w:lang w:val="de-DE"/>
        </w:rPr>
        <w:t>während</w:t>
      </w:r>
      <w:r w:rsidRPr="00512CB9">
        <w:rPr>
          <w:rFonts w:ascii="Arial" w:hAnsi="Arial" w:cs="Arial"/>
          <w:b/>
          <w:sz w:val="22"/>
          <w:szCs w:val="22"/>
          <w:lang w:val="de-DE"/>
        </w:rPr>
        <w:t xml:space="preserve"> der Veranstaltung</w:t>
      </w:r>
    </w:p>
    <w:p w14:paraId="55ACD6EF" w14:textId="77777777" w:rsidR="0052596B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Während Ihres Aufenthaltes in </w:t>
      </w:r>
      <w:r w:rsidRPr="004C49B4">
        <w:rPr>
          <w:rFonts w:ascii="Arial" w:hAnsi="Arial" w:cs="Arial"/>
          <w:b/>
          <w:sz w:val="22"/>
          <w:szCs w:val="22"/>
          <w:lang w:val="de-DE"/>
        </w:rPr>
        <w:t>&lt;&lt;Meeting_MERC_City_of_Meeting_MERC&gt;&gt;</w:t>
      </w:r>
      <w:r w:rsidRPr="000C5143">
        <w:rPr>
          <w:rFonts w:ascii="Arial" w:hAnsi="Arial" w:cs="Arial"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wenden Sie sich bitte jederzeit an: </w:t>
      </w:r>
    </w:p>
    <w:p w14:paraId="62BE770C" w14:textId="77777777" w:rsidR="0052596B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3FE9FA99" w14:textId="7F270A7A" w:rsidR="0052596B" w:rsidRPr="00304C68" w:rsidRDefault="0052596B" w:rsidP="0052596B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304C68">
        <w:rPr>
          <w:rFonts w:ascii="Arial" w:hAnsi="Arial" w:cs="Arial"/>
          <w:b/>
          <w:sz w:val="22"/>
          <w:szCs w:val="22"/>
          <w:lang w:val="de-DE"/>
        </w:rPr>
        <w:t>&lt;&lt;</w:t>
      </w:r>
      <w:r w:rsidR="00BD7C06" w:rsidRPr="00304C68">
        <w:rPr>
          <w:rFonts w:ascii="Arial" w:hAnsi="Arial" w:cs="Arial"/>
          <w:b/>
          <w:sz w:val="22"/>
          <w:szCs w:val="22"/>
          <w:lang w:val="de-DE"/>
        </w:rPr>
        <w:t>User_Name</w:t>
      </w:r>
      <w:r w:rsidRPr="00304C68">
        <w:rPr>
          <w:rFonts w:ascii="Arial" w:hAnsi="Arial" w:cs="Arial"/>
          <w:b/>
          <w:sz w:val="22"/>
          <w:szCs w:val="22"/>
          <w:lang w:val="de-DE"/>
        </w:rPr>
        <w:t>&gt;&gt;</w:t>
      </w:r>
    </w:p>
    <w:p w14:paraId="1D24FD18" w14:textId="77777777" w:rsidR="00304C68" w:rsidRPr="00304C68" w:rsidRDefault="00304C68" w:rsidP="00304C6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304C68">
        <w:rPr>
          <w:rFonts w:ascii="Arial" w:hAnsi="Arial" w:cs="Arial"/>
          <w:sz w:val="22"/>
          <w:szCs w:val="22"/>
          <w:lang w:val="de-DE" w:bidi="he-IL"/>
        </w:rPr>
        <w:t>Tel:</w:t>
      </w:r>
      <w:r w:rsidRPr="00304C68">
        <w:rPr>
          <w:rFonts w:ascii="Arial" w:hAnsi="Arial" w:cs="Arial"/>
          <w:b/>
          <w:sz w:val="22"/>
          <w:szCs w:val="22"/>
          <w:lang w:val="de-DE" w:bidi="he-IL"/>
        </w:rPr>
        <w:t xml:space="preserve"> +41 22 761 45 11</w:t>
      </w:r>
    </w:p>
    <w:p w14:paraId="3B043DDA" w14:textId="77777777" w:rsidR="0052596B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2CC5AE56" w14:textId="77777777" w:rsidR="0052596B" w:rsidRPr="000A165D" w:rsidRDefault="0052596B" w:rsidP="0052596B">
      <w:pPr>
        <w:widowControl w:val="0"/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>
        <w:rPr>
          <w:rFonts w:ascii="Arial" w:hAnsi="Arial" w:cs="Arial"/>
          <w:b/>
          <w:i/>
          <w:sz w:val="22"/>
          <w:szCs w:val="22"/>
          <w:lang w:val="de-DE"/>
        </w:rPr>
        <w:t>O</w:t>
      </w:r>
      <w:r w:rsidRPr="000A165D">
        <w:rPr>
          <w:rFonts w:ascii="Arial" w:hAnsi="Arial" w:cs="Arial"/>
          <w:b/>
          <w:i/>
          <w:sz w:val="22"/>
          <w:szCs w:val="22"/>
          <w:lang w:val="de-DE"/>
        </w:rPr>
        <w:t>der</w:t>
      </w:r>
    </w:p>
    <w:p w14:paraId="36BDE06D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Der Lilly-Informations-Counter befindet sich in der Hotellobby. Dort erhalten Sie Ihre Kongressanmeldung </w:t>
      </w:r>
      <w:r w:rsidRPr="00B5207B">
        <w:rPr>
          <w:rFonts w:ascii="Arial" w:hAnsi="Arial" w:cs="Arial"/>
          <w:sz w:val="22"/>
          <w:szCs w:val="22"/>
          <w:lang w:val="de-DE"/>
        </w:rPr>
        <w:t>(</w:t>
      </w:r>
      <w:r w:rsidRPr="00FE04ED">
        <w:rPr>
          <w:rFonts w:ascii="Arial" w:hAnsi="Arial" w:cs="Arial"/>
          <w:b/>
          <w:i/>
          <w:color w:val="548DD4" w:themeColor="text2" w:themeTint="99"/>
          <w:sz w:val="22"/>
          <w:szCs w:val="22"/>
          <w:lang w:val="de-DE"/>
        </w:rPr>
        <w:t>falls zutreffend</w:t>
      </w:r>
      <w:r w:rsidRPr="00B5207B">
        <w:rPr>
          <w:rFonts w:ascii="Arial" w:hAnsi="Arial" w:cs="Arial"/>
          <w:i/>
          <w:sz w:val="22"/>
          <w:szCs w:val="22"/>
          <w:lang w:val="de-DE"/>
        </w:rPr>
        <w:t>)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sowie Unterstützung zu allen Fragen.</w:t>
      </w:r>
    </w:p>
    <w:p w14:paraId="2D577E81" w14:textId="77777777" w:rsidR="0052596B" w:rsidRPr="000A165D" w:rsidRDefault="0052596B" w:rsidP="0052596B">
      <w:pPr>
        <w:widowControl w:val="0"/>
        <w:ind w:right="-81"/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>
        <w:rPr>
          <w:rFonts w:ascii="Arial" w:hAnsi="Arial" w:cs="Arial"/>
          <w:b/>
          <w:i/>
          <w:sz w:val="22"/>
          <w:szCs w:val="22"/>
          <w:lang w:val="de-DE"/>
        </w:rPr>
        <w:t>O</w:t>
      </w:r>
      <w:r w:rsidRPr="000A165D">
        <w:rPr>
          <w:rFonts w:ascii="Arial" w:hAnsi="Arial" w:cs="Arial"/>
          <w:b/>
          <w:i/>
          <w:sz w:val="22"/>
          <w:szCs w:val="22"/>
          <w:lang w:val="de-DE"/>
        </w:rPr>
        <w:t>der</w:t>
      </w:r>
    </w:p>
    <w:p w14:paraId="109CEA97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Gerne stehen Ihnen unsere Mitarbeiter am Lilly-Informations-Counter zur Verfügung. </w:t>
      </w:r>
      <w:r w:rsidRPr="00512CB9">
        <w:rPr>
          <w:rFonts w:ascii="Arial" w:hAnsi="Arial" w:cs="Arial"/>
          <w:sz w:val="22"/>
          <w:szCs w:val="22"/>
          <w:lang w:val="de-DE"/>
        </w:rPr>
        <w:br/>
        <w:t>Die Öffnungszeiten sind:</w:t>
      </w:r>
    </w:p>
    <w:p w14:paraId="0406D4EB" w14:textId="2C3E8FDE" w:rsidR="0050284B" w:rsidRDefault="0052596B" w:rsidP="00E47A03">
      <w:p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lastRenderedPageBreak/>
        <w:t>&lt;&lt;Form_RegdeskTime1</w:t>
      </w:r>
      <w:r w:rsidRPr="005F41C2">
        <w:rPr>
          <w:rFonts w:ascii="Arial" w:hAnsi="Arial" w:cs="Arial"/>
          <w:sz w:val="22"/>
          <w:szCs w:val="22"/>
          <w:lang w:val="de-DE"/>
        </w:rPr>
        <w:t>&gt;&gt;</w:t>
      </w:r>
    </w:p>
    <w:p w14:paraId="64D721F5" w14:textId="77777777" w:rsidR="00F029D5" w:rsidRDefault="00F029D5" w:rsidP="00E47A03">
      <w:pPr>
        <w:jc w:val="both"/>
        <w:rPr>
          <w:rFonts w:ascii="Arial" w:hAnsi="Arial" w:cs="Arial"/>
          <w:sz w:val="22"/>
          <w:szCs w:val="22"/>
          <w:lang w:val="de-DE"/>
        </w:rPr>
      </w:pPr>
      <w:bookmarkStart w:id="2" w:name="_GoBack"/>
      <w:bookmarkEnd w:id="2"/>
    </w:p>
    <w:p w14:paraId="28A0AE94" w14:textId="77777777" w:rsidR="0052596B" w:rsidRPr="00512CB9" w:rsidRDefault="0052596B" w:rsidP="0052596B">
      <w:pPr>
        <w:rPr>
          <w:rFonts w:ascii="Arial" w:hAnsi="Arial" w:cs="Arial"/>
          <w:b/>
          <w:color w:val="000000" w:themeColor="text1"/>
          <w:sz w:val="22"/>
          <w:szCs w:val="22"/>
          <w:lang w:val="de-DE"/>
        </w:rPr>
      </w:pPr>
      <w:r w:rsidRPr="00512CB9">
        <w:rPr>
          <w:rFonts w:ascii="Arial" w:hAnsi="Arial" w:cs="Arial"/>
          <w:b/>
          <w:color w:val="000000" w:themeColor="text1"/>
          <w:sz w:val="22"/>
          <w:szCs w:val="22"/>
          <w:lang w:val="de-DE"/>
        </w:rPr>
        <w:t>Reisekostenabrechnung</w:t>
      </w:r>
    </w:p>
    <w:p w14:paraId="37563B0F" w14:textId="77777777" w:rsidR="0052596B" w:rsidRPr="00512CB9" w:rsidRDefault="0052596B" w:rsidP="0052596B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Nach der Veranstaltung erhalten Sie ein Reisekostenabrechnungsformular. Bitte reichen Sie dieses innerhalb von 30 Tagen nach der Veranstaltung mit den Originalbelegen für z.B. Taxi und Parkgebühren ein.</w:t>
      </w:r>
    </w:p>
    <w:p w14:paraId="02247962" w14:textId="77777777" w:rsidR="0052596B" w:rsidRPr="00512CB9" w:rsidRDefault="0052596B" w:rsidP="0052596B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4C514A4A" w14:textId="1EA115EA" w:rsidR="0052596B" w:rsidRPr="00512CB9" w:rsidRDefault="0052596B" w:rsidP="0052596B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Bitte beachten Sie, dass in Übereinstimmung mit den pharmazeutischen Richtlinien Lilly keine zusätzliche Bewirtung au</w:t>
      </w:r>
      <w:r w:rsidR="00660E27">
        <w:rPr>
          <w:rFonts w:ascii="Arial" w:hAnsi="Arial" w:cs="Arial"/>
          <w:color w:val="000000" w:themeColor="text1"/>
          <w:sz w:val="22"/>
          <w:szCs w:val="22"/>
          <w:lang w:val="de-DE"/>
        </w:rPr>
        <w:t>ss</w:t>
      </w: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erhalb der Veranstaltung übernimmt. Begleitpersonen sind grundsätzlich nicht erlaubt. Lilly darf kein Unterhaltungsprogramm organisieren bzw. Kosten für Unterhaltung übernehmen.</w:t>
      </w:r>
    </w:p>
    <w:p w14:paraId="0DA866FB" w14:textId="77777777" w:rsidR="0052596B" w:rsidRPr="00512CB9" w:rsidRDefault="0052596B" w:rsidP="0052596B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1310292C" w14:textId="77777777" w:rsidR="0050284B" w:rsidRDefault="0050284B" w:rsidP="0050284B">
      <w:pPr>
        <w:pStyle w:val="Adresse"/>
        <w:rPr>
          <w:b/>
          <w:szCs w:val="22"/>
        </w:rPr>
      </w:pPr>
    </w:p>
    <w:p w14:paraId="65B10C0F" w14:textId="3212B756" w:rsidR="0052596B" w:rsidRPr="00512CB9" w:rsidRDefault="0052596B" w:rsidP="0052596B">
      <w:pPr>
        <w:widowControl w:val="0"/>
        <w:rPr>
          <w:rFonts w:ascii="Arial" w:hAnsi="Arial" w:cs="Arial"/>
          <w:sz w:val="22"/>
          <w:szCs w:val="22"/>
          <w:lang w:val="en-US"/>
        </w:rPr>
      </w:pPr>
      <w:r w:rsidRPr="00512CB9">
        <w:rPr>
          <w:rFonts w:ascii="Arial" w:hAnsi="Arial" w:cs="Arial"/>
          <w:sz w:val="22"/>
          <w:szCs w:val="22"/>
          <w:lang w:val="en-US"/>
        </w:rPr>
        <w:t>Ihr</w:t>
      </w:r>
      <w:r w:rsidR="0050284B">
        <w:rPr>
          <w:rFonts w:ascii="Arial" w:hAnsi="Arial" w:cs="Arial"/>
          <w:sz w:val="22"/>
          <w:szCs w:val="22"/>
          <w:lang w:val="en-US"/>
        </w:rPr>
        <w:t xml:space="preserve"> </w:t>
      </w:r>
      <w:r w:rsidRPr="00512CB9">
        <w:rPr>
          <w:rFonts w:ascii="Arial" w:hAnsi="Arial" w:cs="Arial"/>
          <w:sz w:val="22"/>
          <w:szCs w:val="22"/>
          <w:lang w:val="en-US"/>
        </w:rPr>
        <w:t xml:space="preserve">Lilly </w:t>
      </w:r>
      <w:r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 w:rsidRPr="00512CB9">
        <w:rPr>
          <w:rFonts w:ascii="Arial" w:hAnsi="Arial" w:cs="Arial"/>
          <w:sz w:val="22"/>
          <w:szCs w:val="22"/>
          <w:lang w:val="en-US"/>
        </w:rPr>
        <w:t>Meeting Service Team</w:t>
      </w:r>
    </w:p>
    <w:p w14:paraId="4B5EF46A" w14:textId="2A4CBADF" w:rsidR="00D3742A" w:rsidRPr="00C24E82" w:rsidRDefault="00D3742A" w:rsidP="00C24E82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4B5EF46B" w14:textId="77777777" w:rsidR="00D3742A" w:rsidRPr="00F53192" w:rsidRDefault="00D3742A" w:rsidP="00AE5EA6">
      <w:pPr>
        <w:widowControl w:val="0"/>
        <w:rPr>
          <w:rFonts w:ascii="DIN-Regular" w:hAnsi="DIN-Regular" w:cs="DIN Offc"/>
          <w:sz w:val="22"/>
          <w:szCs w:val="22"/>
        </w:rPr>
      </w:pPr>
    </w:p>
    <w:p w14:paraId="4B5EF46C" w14:textId="77777777" w:rsidR="00D3742A" w:rsidRDefault="00D3742A" w:rsidP="00AE5EA6">
      <w:pPr>
        <w:rPr>
          <w:rFonts w:ascii="DIN-Regular" w:hAnsi="DIN-Regular" w:cs="DIN Offc"/>
          <w:sz w:val="22"/>
          <w:szCs w:val="22"/>
        </w:rPr>
      </w:pPr>
    </w:p>
    <w:p w14:paraId="4CCE5764" w14:textId="77777777" w:rsidR="004B1802" w:rsidRPr="00F53192" w:rsidRDefault="004B1802" w:rsidP="00AE5EA6">
      <w:pPr>
        <w:rPr>
          <w:rFonts w:ascii="DIN-Regular" w:hAnsi="DIN-Regular" w:cs="DIN Offc"/>
          <w:sz w:val="22"/>
          <w:szCs w:val="22"/>
        </w:rPr>
      </w:pPr>
    </w:p>
    <w:p w14:paraId="30AB5262" w14:textId="01A495C1" w:rsidR="004B1802" w:rsidRPr="005E5D61" w:rsidRDefault="004B1802" w:rsidP="004B1802">
      <w:pPr>
        <w:pStyle w:val="Header"/>
        <w:tabs>
          <w:tab w:val="left" w:pos="709"/>
        </w:tabs>
        <w:ind w:left="1134" w:hanging="1134"/>
        <w:jc w:val="both"/>
        <w:rPr>
          <w:rFonts w:ascii="Arial" w:hAnsi="Arial" w:cs="Arial"/>
          <w:bCs/>
          <w:sz w:val="14"/>
          <w:szCs w:val="14"/>
          <w:lang w:val="de-DE"/>
        </w:rPr>
      </w:pPr>
      <w:r w:rsidRPr="005E5D61">
        <w:rPr>
          <w:rFonts w:ascii="Arial" w:hAnsi="Arial" w:cs="Arial"/>
          <w:b/>
          <w:sz w:val="14"/>
          <w:szCs w:val="14"/>
          <w:lang w:val="de-DE"/>
        </w:rPr>
        <w:t>Info:</w:t>
      </w:r>
      <w:r w:rsidRPr="005E5D61">
        <w:rPr>
          <w:rFonts w:ascii="Arial" w:hAnsi="Arial" w:cs="Arial"/>
          <w:b/>
          <w:sz w:val="14"/>
          <w:szCs w:val="14"/>
          <w:lang w:val="de-DE"/>
        </w:rPr>
        <w:tab/>
      </w:r>
      <w:r w:rsidRPr="005E5D61">
        <w:rPr>
          <w:rFonts w:ascii="Arial" w:hAnsi="Arial" w:cs="Arial"/>
          <w:bCs/>
          <w:sz w:val="14"/>
          <w:szCs w:val="14"/>
          <w:lang w:val="de-DE"/>
        </w:rPr>
        <w:t>1.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  <w:t xml:space="preserve">In Übereinstimmung mit den Swissmedic Richtlinien (Swissmedic Journal 1/2006, § IV 3.5 b) und dem Schweizer Pharmakodex </w:t>
      </w:r>
      <w:r w:rsidR="00B700EB">
        <w:rPr>
          <w:rFonts w:ascii="Arial" w:hAnsi="Arial" w:cs="Arial"/>
          <w:bCs/>
          <w:sz w:val="14"/>
          <w:szCs w:val="14"/>
          <w:lang w:val="de-DE"/>
        </w:rPr>
        <w:t xml:space="preserve">6. September 2013 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(Art. </w:t>
      </w:r>
      <w:r w:rsidR="00B700EB">
        <w:rPr>
          <w:rFonts w:ascii="Arial" w:hAnsi="Arial" w:cs="Arial"/>
          <w:bCs/>
          <w:sz w:val="14"/>
          <w:szCs w:val="14"/>
          <w:lang w:val="de-DE"/>
        </w:rPr>
        <w:t>33</w:t>
      </w:r>
      <w:r w:rsidRPr="005E5D61">
        <w:rPr>
          <w:rFonts w:ascii="Arial" w:hAnsi="Arial" w:cs="Arial"/>
          <w:bCs/>
          <w:sz w:val="14"/>
          <w:szCs w:val="14"/>
          <w:lang w:val="de-DE"/>
        </w:rPr>
        <w:t>) wird den Teilnehmern mit einem FMH-Titel eine Kostenbeteilung von 33% und den Ärzten in Ausbildung sowie Krankenschwestern 20% zu Lasten gelegt. Dieser Beitrag wird pauschal berechnet.</w:t>
      </w:r>
    </w:p>
    <w:p w14:paraId="378458D6" w14:textId="2211AF48" w:rsidR="004B1802" w:rsidRPr="005E5D61" w:rsidRDefault="004B1802" w:rsidP="004B1802">
      <w:pPr>
        <w:pStyle w:val="Header"/>
        <w:tabs>
          <w:tab w:val="left" w:pos="720"/>
        </w:tabs>
        <w:ind w:left="1134" w:hanging="684"/>
        <w:jc w:val="both"/>
        <w:rPr>
          <w:rFonts w:ascii="Arial" w:hAnsi="Arial" w:cs="Arial"/>
          <w:bCs/>
          <w:sz w:val="14"/>
          <w:szCs w:val="14"/>
          <w:lang w:val="de-DE"/>
        </w:rPr>
      </w:pPr>
      <w:r w:rsidRPr="005E5D61">
        <w:rPr>
          <w:rFonts w:ascii="Arial" w:hAnsi="Arial" w:cs="Arial"/>
          <w:bCs/>
          <w:sz w:val="14"/>
          <w:szCs w:val="14"/>
          <w:lang w:val="de-DE"/>
        </w:rPr>
        <w:tab/>
        <w:t>2.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  <w:t xml:space="preserve">Lilly organisiert die Kongressregistrierung, An- und Abreise sowie den Hotelaufenthalt für den Kongressteilnehmer. </w:t>
      </w:r>
      <w:r w:rsidRPr="005E5D61">
        <w:rPr>
          <w:rFonts w:ascii="Arial" w:hAnsi="Arial" w:cs="Arial"/>
          <w:b/>
          <w:bCs/>
          <w:sz w:val="14"/>
          <w:szCs w:val="14"/>
          <w:lang w:val="de-DE"/>
        </w:rPr>
        <w:t>Registrierungen, Flug</w:t>
      </w:r>
      <w:r w:rsidR="00E14637">
        <w:rPr>
          <w:rFonts w:ascii="Arial" w:hAnsi="Arial" w:cs="Arial"/>
          <w:b/>
          <w:bCs/>
          <w:sz w:val="14"/>
          <w:szCs w:val="14"/>
          <w:lang w:val="de-DE"/>
        </w:rPr>
        <w:t>- und Zug</w:t>
      </w:r>
      <w:r w:rsidRPr="005E5D61">
        <w:rPr>
          <w:rFonts w:ascii="Arial" w:hAnsi="Arial" w:cs="Arial"/>
          <w:b/>
          <w:bCs/>
          <w:sz w:val="14"/>
          <w:szCs w:val="14"/>
          <w:lang w:val="de-DE"/>
        </w:rPr>
        <w:t>tickets oder Hotelübernachtungen, welche vom Teilnehmer selbst bezahlt wurden,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 </w:t>
      </w:r>
      <w:r w:rsidRPr="005E5D61">
        <w:rPr>
          <w:rFonts w:ascii="Arial" w:hAnsi="Arial" w:cs="Arial"/>
          <w:b/>
          <w:bCs/>
          <w:sz w:val="14"/>
          <w:szCs w:val="14"/>
          <w:lang w:val="de-DE"/>
        </w:rPr>
        <w:t>können von Lilly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 </w:t>
      </w:r>
      <w:r w:rsidRPr="005E5D61">
        <w:rPr>
          <w:rFonts w:ascii="Arial" w:hAnsi="Arial" w:cs="Arial"/>
          <w:b/>
          <w:bCs/>
          <w:sz w:val="14"/>
          <w:szCs w:val="14"/>
          <w:lang w:val="de-DE"/>
        </w:rPr>
        <w:t>nicht rückerstattet werden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. Ausnahme: Lokale Transfers, gegebenenfalls </w:t>
      </w:r>
      <w:r w:rsidR="00E14637">
        <w:rPr>
          <w:rFonts w:ascii="Arial" w:hAnsi="Arial" w:cs="Arial"/>
          <w:bCs/>
          <w:sz w:val="14"/>
          <w:szCs w:val="14"/>
          <w:lang w:val="de-DE"/>
        </w:rPr>
        <w:t>Auto</w:t>
      </w:r>
      <w:r w:rsidR="00E14637" w:rsidRPr="005E5D61">
        <w:rPr>
          <w:rFonts w:ascii="Arial" w:hAnsi="Arial" w:cs="Arial"/>
          <w:bCs/>
          <w:sz w:val="14"/>
          <w:szCs w:val="14"/>
          <w:lang w:val="de-DE"/>
        </w:rPr>
        <w:t xml:space="preserve">pauschale </w:t>
      </w:r>
      <w:r w:rsidRPr="005E5D61">
        <w:rPr>
          <w:rFonts w:ascii="Arial" w:hAnsi="Arial" w:cs="Arial"/>
          <w:bCs/>
          <w:sz w:val="14"/>
          <w:szCs w:val="14"/>
          <w:lang w:val="de-DE"/>
        </w:rPr>
        <w:t>(0.79 CHF/km, max. CHF 500) und andere von Lilly bestätigte</w:t>
      </w:r>
      <w:r w:rsidR="00E14637">
        <w:rPr>
          <w:rFonts w:ascii="Arial" w:hAnsi="Arial" w:cs="Arial"/>
          <w:bCs/>
          <w:sz w:val="14"/>
          <w:szCs w:val="14"/>
          <w:lang w:val="de-DE"/>
        </w:rPr>
        <w:t>,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 angemessene Ausgaben gegen Vorlage der Originalquittung.</w:t>
      </w:r>
    </w:p>
    <w:p w14:paraId="6B50DE69" w14:textId="33CD9288" w:rsidR="004B1802" w:rsidRPr="005E5D61" w:rsidRDefault="004B1802" w:rsidP="004B1802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de-DE"/>
        </w:rPr>
      </w:pPr>
      <w:r w:rsidRPr="005E5D61">
        <w:rPr>
          <w:rFonts w:ascii="Arial" w:hAnsi="Arial" w:cs="Arial"/>
          <w:bCs/>
          <w:sz w:val="14"/>
          <w:szCs w:val="14"/>
          <w:lang w:val="de-DE"/>
        </w:rPr>
        <w:tab/>
        <w:t xml:space="preserve">3. 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  <w:t>Alle Kosten, die in Verbindung mit einer Begleitperson stehen, sowie zusätzliche Hotelnächte sind vom Teilnehmer zu tragen</w:t>
      </w:r>
      <w:r w:rsidR="00E14637">
        <w:rPr>
          <w:rFonts w:ascii="Arial" w:hAnsi="Arial" w:cs="Arial"/>
          <w:bCs/>
          <w:sz w:val="14"/>
          <w:szCs w:val="14"/>
          <w:lang w:val="de-DE"/>
        </w:rPr>
        <w:t xml:space="preserve"> und direkt an den Veranstalter/Hotel zu begleichen</w:t>
      </w:r>
      <w:r w:rsidRPr="005E5D61">
        <w:rPr>
          <w:rFonts w:ascii="Arial" w:hAnsi="Arial" w:cs="Arial"/>
          <w:bCs/>
          <w:sz w:val="14"/>
          <w:szCs w:val="14"/>
          <w:lang w:val="de-DE"/>
        </w:rPr>
        <w:t>. Zugtickets/Flugtickets für Begleitpersonen müssen vom Teilnehmer organisiert werden.</w:t>
      </w:r>
    </w:p>
    <w:p w14:paraId="187145BA" w14:textId="77777777" w:rsidR="004B1802" w:rsidRPr="005E5D61" w:rsidRDefault="004B1802" w:rsidP="004B1802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de-DE"/>
        </w:rPr>
      </w:pPr>
      <w:r w:rsidRPr="005E5D61">
        <w:rPr>
          <w:rFonts w:ascii="Arial" w:hAnsi="Arial" w:cs="Arial"/>
          <w:bCs/>
          <w:sz w:val="14"/>
          <w:szCs w:val="14"/>
          <w:lang w:val="de-DE"/>
        </w:rPr>
        <w:tab/>
        <w:t>4.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  <w:t>Da nur eine begrenzte Anzahl Plätze zur Verfügung steht, werden die Anmeldungen nach ihrem Eingangsdatum berücksichtigt.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</w:r>
    </w:p>
    <w:p w14:paraId="6091DD2D" w14:textId="6FF30F0F" w:rsidR="00251411" w:rsidRPr="00A97CD8" w:rsidRDefault="004B1802" w:rsidP="00A97CD8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de-DE"/>
        </w:rPr>
      </w:pPr>
      <w:r w:rsidRPr="005E5D61">
        <w:rPr>
          <w:rFonts w:ascii="Arial" w:hAnsi="Arial" w:cs="Arial"/>
          <w:bCs/>
          <w:sz w:val="14"/>
          <w:szCs w:val="14"/>
          <w:lang w:val="de-DE"/>
        </w:rPr>
        <w:tab/>
        <w:t>5.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  <w:t xml:space="preserve">Wir machen Sie darauf aufmerksam, dass wir bei kurzfristigen Absagen </w:t>
      </w:r>
      <w:r w:rsidR="00E14637">
        <w:rPr>
          <w:rFonts w:ascii="Arial" w:hAnsi="Arial" w:cs="Arial"/>
          <w:b/>
          <w:bCs/>
          <w:sz w:val="14"/>
          <w:szCs w:val="14"/>
          <w:lang w:val="de-DE"/>
        </w:rPr>
        <w:t xml:space="preserve">(bis 2 Wochen vor der Veranstaltung) </w:t>
      </w:r>
      <w:r w:rsidRPr="005E5D61">
        <w:rPr>
          <w:rFonts w:ascii="Arial" w:hAnsi="Arial" w:cs="Arial"/>
          <w:bCs/>
          <w:sz w:val="14"/>
          <w:szCs w:val="14"/>
          <w:lang w:val="de-DE"/>
        </w:rPr>
        <w:t>eine Stornierungsgebühr von 20% oder 33%, gemäss oben angegebe</w:t>
      </w:r>
      <w:r w:rsidR="00E14637">
        <w:rPr>
          <w:rFonts w:ascii="Arial" w:hAnsi="Arial" w:cs="Arial"/>
          <w:bCs/>
          <w:sz w:val="14"/>
          <w:szCs w:val="14"/>
          <w:lang w:val="de-DE"/>
        </w:rPr>
        <w:t>m Selbstbehalt</w:t>
      </w:r>
      <w:r w:rsidRPr="005E5D61">
        <w:rPr>
          <w:rFonts w:ascii="Arial" w:hAnsi="Arial" w:cs="Arial"/>
          <w:bCs/>
          <w:sz w:val="14"/>
          <w:szCs w:val="14"/>
          <w:lang w:val="de-DE"/>
        </w:rPr>
        <w:t>, erheben können.</w:t>
      </w:r>
    </w:p>
    <w:sectPr w:rsidR="00251411" w:rsidRPr="00A97CD8" w:rsidSect="0050284B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54889" w14:textId="77777777" w:rsidR="009C5474" w:rsidRDefault="009C5474">
      <w:r>
        <w:separator/>
      </w:r>
    </w:p>
  </w:endnote>
  <w:endnote w:type="continuationSeparator" w:id="0">
    <w:p w14:paraId="7D0DC7A3" w14:textId="77777777" w:rsidR="009C5474" w:rsidRDefault="009C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DIN Offc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DIN-Regular" w:hAnsi="DIN-Regular" w:cs="DIN Offc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93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3"/>
              <w:gridCol w:w="4829"/>
            </w:tblGrid>
            <w:tr w:rsidR="00E47A03" w:rsidRPr="00144A7A" w14:paraId="410D3F23" w14:textId="77777777" w:rsidTr="00AE00E6">
              <w:tc>
                <w:tcPr>
                  <w:tcW w:w="4493" w:type="dxa"/>
                </w:tcPr>
                <w:p w14:paraId="7937A823" w14:textId="1CA8E8E1" w:rsidR="00E47A03" w:rsidRPr="00144A7A" w:rsidRDefault="00E47A03" w:rsidP="00AE00E6">
                  <w:pPr>
                    <w:pStyle w:val="Foo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44A7A">
                    <w:rPr>
                      <w:rFonts w:ascii="Arial" w:hAnsi="Arial" w:cs="Arial"/>
                      <w:sz w:val="18"/>
                      <w:szCs w:val="18"/>
                    </w:rPr>
                    <w:t>&lt;&lt;Meeting_MERC_Therapeutic_Area_MERC&gt;&gt;</w:t>
                  </w:r>
                </w:p>
              </w:tc>
              <w:tc>
                <w:tcPr>
                  <w:tcW w:w="4829" w:type="dxa"/>
                </w:tcP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id w:val="18520253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 w14:paraId="673A4245" w14:textId="77777777" w:rsidR="00E47A03" w:rsidRPr="00144A7A" w:rsidRDefault="00E47A03" w:rsidP="00AE00E6">
                      <w:pPr>
                        <w:pStyle w:val="Foo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44A7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&lt;&lt;Account_LastName&gt;&gt; - &lt;&lt;Account_Cust_Id_GLBL&gt;&gt;</w:t>
                      </w:r>
                    </w:p>
                  </w:sdtContent>
                </w:sdt>
              </w:tc>
            </w:tr>
          </w:tbl>
          <w:p w14:paraId="4B5EF4D3" w14:textId="3914ADDF" w:rsidR="005D348A" w:rsidRPr="00F53192" w:rsidRDefault="00F029D5" w:rsidP="00AE5EA6">
            <w:pPr>
              <w:pStyle w:val="Footer"/>
              <w:rPr>
                <w:rFonts w:ascii="DIN-Regular" w:hAnsi="DIN-Regular" w:cs="DIN Offc"/>
                <w:sz w:val="18"/>
                <w:szCs w:val="18"/>
              </w:rPr>
            </w:pPr>
          </w:p>
        </w:sdtContent>
      </w:sdt>
    </w:sdtContent>
  </w:sdt>
  <w:p w14:paraId="4B5EF4D4" w14:textId="77777777" w:rsidR="005D348A" w:rsidRDefault="005D348A">
    <w:pPr>
      <w:pStyle w:val="Footer"/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3"/>
      <w:gridCol w:w="4829"/>
    </w:tblGrid>
    <w:tr w:rsidR="00E47A03" w:rsidRPr="00144A7A" w14:paraId="462E9041" w14:textId="77777777" w:rsidTr="00AE00E6">
      <w:tc>
        <w:tcPr>
          <w:tcW w:w="4493" w:type="dxa"/>
        </w:tcPr>
        <w:p w14:paraId="13BB0EF1" w14:textId="77777777" w:rsidR="00E47A03" w:rsidRPr="00144A7A" w:rsidRDefault="00E47A03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44A7A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829" w:type="dxa"/>
        </w:tcPr>
        <w:sdt>
          <w:sdtPr>
            <w:rPr>
              <w:rFonts w:ascii="Arial" w:hAnsi="Arial" w:cs="Arial"/>
              <w:sz w:val="18"/>
              <w:szCs w:val="18"/>
            </w:rPr>
            <w:id w:val="-1177890493"/>
            <w:docPartObj>
              <w:docPartGallery w:val="Page Numbers (Top of Page)"/>
              <w:docPartUnique/>
            </w:docPartObj>
          </w:sdtPr>
          <w:sdtEndPr/>
          <w:sdtContent>
            <w:p w14:paraId="0A38F57E" w14:textId="77777777" w:rsidR="00E47A03" w:rsidRPr="00144A7A" w:rsidRDefault="00E47A03" w:rsidP="00AE00E6">
              <w:pPr>
                <w:pStyle w:val="Footer"/>
                <w:rPr>
                  <w:rFonts w:ascii="Arial" w:hAnsi="Arial" w:cs="Arial"/>
                  <w:sz w:val="18"/>
                  <w:szCs w:val="18"/>
                </w:rPr>
              </w:pPr>
              <w:r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&lt;&lt;Account_LastName&gt;&gt; - &lt;&lt;Account_Cust_Id_GLBL&gt;&gt;</w:t>
              </w:r>
            </w:p>
          </w:sdtContent>
        </w:sdt>
      </w:tc>
    </w:tr>
  </w:tbl>
  <w:p w14:paraId="5837684F" w14:textId="77777777" w:rsidR="00E47A03" w:rsidRDefault="00E47A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8DC5B" w14:textId="77777777" w:rsidR="009C5474" w:rsidRDefault="009C5474">
      <w:r>
        <w:separator/>
      </w:r>
    </w:p>
  </w:footnote>
  <w:footnote w:type="continuationSeparator" w:id="0">
    <w:p w14:paraId="48F98546" w14:textId="77777777" w:rsidR="009C5474" w:rsidRDefault="009C5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EF4D2" w14:textId="75E511DD" w:rsidR="005D348A" w:rsidRDefault="005D348A" w:rsidP="00D77075">
    <w:pPr>
      <w:pStyle w:val="Address"/>
      <w:spacing w:before="60"/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5852C" w14:textId="7A36BC23" w:rsidR="0050284B" w:rsidRDefault="00B210A5">
    <w:pPr>
      <w:pStyle w:val="Header"/>
    </w:pPr>
    <w:r w:rsidRPr="0050284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21D443" wp14:editId="43BADB79">
          <wp:simplePos x="0" y="0"/>
          <wp:positionH relativeFrom="page">
            <wp:posOffset>5982808</wp:posOffset>
          </wp:positionH>
          <wp:positionV relativeFrom="page">
            <wp:posOffset>619760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586C" w:rsidRPr="005028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144F23" wp14:editId="20DC8959">
              <wp:simplePos x="0" y="0"/>
              <wp:positionH relativeFrom="column">
                <wp:posOffset>4804883</wp:posOffset>
              </wp:positionH>
              <wp:positionV relativeFrom="paragraph">
                <wp:posOffset>721360</wp:posOffset>
              </wp:positionV>
              <wp:extent cx="1488558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8558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50E1052" w14:textId="77777777" w:rsidR="0050284B" w:rsidRPr="0050284B" w:rsidRDefault="0050284B" w:rsidP="00B210A5">
                          <w:pPr>
                            <w:jc w:val="both"/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50284B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0794C8D9" w14:textId="77777777" w:rsidR="0050284B" w:rsidRPr="00350CDA" w:rsidRDefault="0050284B" w:rsidP="00B210A5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 des Coquelicots 16</w:t>
                          </w:r>
                        </w:p>
                        <w:p w14:paraId="71E9E301" w14:textId="77777777" w:rsidR="0050284B" w:rsidRDefault="0050284B" w:rsidP="00B210A5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Vernier/Genf</w:t>
                          </w:r>
                        </w:p>
                        <w:p w14:paraId="34B683B7" w14:textId="77777777" w:rsidR="0050284B" w:rsidRDefault="0050284B" w:rsidP="00B210A5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</w:p>
                        <w:p w14:paraId="1FD58716" w14:textId="77777777" w:rsidR="00437E51" w:rsidRDefault="00437E51" w:rsidP="00B210A5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437E51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52DA5C2F" w14:textId="5DAC1A93" w:rsidR="0050284B" w:rsidRDefault="0050284B" w:rsidP="00B210A5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8.35pt;margin-top:56.8pt;width:117.2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" filled="f" stroked="f">
              <v:path arrowok="t"/>
              <v:textbox>
                <w:txbxContent>
                  <w:p w14:paraId="050E1052" w14:textId="77777777" w:rsidR="0050284B" w:rsidRPr="0050284B" w:rsidRDefault="0050284B" w:rsidP="00B210A5">
                    <w:pPr>
                      <w:jc w:val="both"/>
                      <w:rPr>
                        <w:rFonts w:ascii="DIN-Bold" w:hAnsi="DIN-Bold"/>
                        <w:lang w:val="en-US"/>
                      </w:rPr>
                    </w:pPr>
                    <w:r w:rsidRPr="0050284B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0794C8D9" w14:textId="77777777" w:rsidR="0050284B" w:rsidRPr="00350CDA" w:rsidRDefault="0050284B" w:rsidP="00B210A5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 des Coquelicots 16</w:t>
                    </w:r>
                  </w:p>
                  <w:p w14:paraId="71E9E301" w14:textId="77777777" w:rsidR="0050284B" w:rsidRDefault="0050284B" w:rsidP="00B210A5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Vernier/Genf</w:t>
                    </w:r>
                  </w:p>
                  <w:p w14:paraId="34B683B7" w14:textId="77777777" w:rsidR="0050284B" w:rsidRDefault="0050284B" w:rsidP="00B210A5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</w:p>
                  <w:p w14:paraId="1FD58716" w14:textId="77777777" w:rsidR="00437E51" w:rsidRDefault="00437E51" w:rsidP="00B210A5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437E51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52DA5C2F" w14:textId="5DAC1A93" w:rsidR="0050284B" w:rsidRDefault="0050284B" w:rsidP="00B210A5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2AC"/>
    <w:multiLevelType w:val="multilevel"/>
    <w:tmpl w:val="D90C3B6C"/>
    <w:name w:val="Simple List"/>
    <w:lvl w:ilvl="0">
      <w:start w:val="1"/>
      <w:numFmt w:val="decimal"/>
      <w:pStyle w:val="Simp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Simple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2">
      <w:start w:val="1"/>
      <w:numFmt w:val="upperLetter"/>
      <w:lvlRestart w:val="0"/>
      <w:pStyle w:val="SimpleL3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3">
      <w:start w:val="1"/>
      <w:numFmt w:val="upperLetter"/>
      <w:lvlRestart w:val="0"/>
      <w:pStyle w:val="Simple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Restart w:val="0"/>
      <w:pStyle w:val="SimpleL5"/>
      <w:lvlText w:val="(%5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5">
      <w:start w:val="1"/>
      <w:numFmt w:val="upperRoman"/>
      <w:lvlRestart w:val="0"/>
      <w:pStyle w:val="SimpleL6"/>
      <w:lvlText w:val="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6">
      <w:start w:val="1"/>
      <w:numFmt w:val="lowerRoman"/>
      <w:lvlRestart w:val="0"/>
      <w:pStyle w:val="SimpleL7"/>
      <w:lvlText w:val="(%7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7">
      <w:start w:val="1"/>
      <w:numFmt w:val="none"/>
      <w:lvlRestart w:val="0"/>
      <w:pStyle w:val="SimpleL8"/>
      <w:suff w:val="nothing"/>
      <w:lvlText w:val="%8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8">
      <w:start w:val="1"/>
      <w:numFmt w:val="none"/>
      <w:lvlRestart w:val="0"/>
      <w:pStyle w:val="SimpleL9"/>
      <w:suff w:val="nothing"/>
      <w:lvlText w:val="%9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</w:abstractNum>
  <w:abstractNum w:abstractNumId="1">
    <w:nsid w:val="20A50EA7"/>
    <w:multiLevelType w:val="hybridMultilevel"/>
    <w:tmpl w:val="817CF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E31CD"/>
    <w:multiLevelType w:val="hybridMultilevel"/>
    <w:tmpl w:val="8F92573E"/>
    <w:lvl w:ilvl="0" w:tplc="69E00CC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7F86805"/>
    <w:multiLevelType w:val="hybridMultilevel"/>
    <w:tmpl w:val="A2E24E2C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34096"/>
    <w:rsid w:val="00045BB0"/>
    <w:rsid w:val="00062CC3"/>
    <w:rsid w:val="000B72C9"/>
    <w:rsid w:val="000E7227"/>
    <w:rsid w:val="00101C41"/>
    <w:rsid w:val="00105E44"/>
    <w:rsid w:val="001152C0"/>
    <w:rsid w:val="00125E7C"/>
    <w:rsid w:val="00132874"/>
    <w:rsid w:val="001405F0"/>
    <w:rsid w:val="0014123E"/>
    <w:rsid w:val="001444CD"/>
    <w:rsid w:val="001468D7"/>
    <w:rsid w:val="001B2EDF"/>
    <w:rsid w:val="001C6B28"/>
    <w:rsid w:val="00207991"/>
    <w:rsid w:val="00217B7B"/>
    <w:rsid w:val="0023365F"/>
    <w:rsid w:val="00240429"/>
    <w:rsid w:val="00251411"/>
    <w:rsid w:val="0028040D"/>
    <w:rsid w:val="00293589"/>
    <w:rsid w:val="002B4A88"/>
    <w:rsid w:val="002C3C44"/>
    <w:rsid w:val="00304C68"/>
    <w:rsid w:val="00305F71"/>
    <w:rsid w:val="003148D6"/>
    <w:rsid w:val="00317400"/>
    <w:rsid w:val="00382CF2"/>
    <w:rsid w:val="003A2DC7"/>
    <w:rsid w:val="003B40BC"/>
    <w:rsid w:val="003D4002"/>
    <w:rsid w:val="003F3AAA"/>
    <w:rsid w:val="00437E51"/>
    <w:rsid w:val="00486037"/>
    <w:rsid w:val="00496C51"/>
    <w:rsid w:val="004A6650"/>
    <w:rsid w:val="004B1802"/>
    <w:rsid w:val="004C487B"/>
    <w:rsid w:val="004C5C53"/>
    <w:rsid w:val="004D1AEF"/>
    <w:rsid w:val="004E5CEE"/>
    <w:rsid w:val="0050284B"/>
    <w:rsid w:val="005178AD"/>
    <w:rsid w:val="0052596B"/>
    <w:rsid w:val="0054246D"/>
    <w:rsid w:val="00580E09"/>
    <w:rsid w:val="005A54FC"/>
    <w:rsid w:val="005D348A"/>
    <w:rsid w:val="005E4AC0"/>
    <w:rsid w:val="006365CB"/>
    <w:rsid w:val="006421A1"/>
    <w:rsid w:val="006474C2"/>
    <w:rsid w:val="00660E27"/>
    <w:rsid w:val="006D702C"/>
    <w:rsid w:val="006E7304"/>
    <w:rsid w:val="00731A07"/>
    <w:rsid w:val="0075628D"/>
    <w:rsid w:val="0076627D"/>
    <w:rsid w:val="00790934"/>
    <w:rsid w:val="00797F97"/>
    <w:rsid w:val="007C7D9C"/>
    <w:rsid w:val="007D5E30"/>
    <w:rsid w:val="00837609"/>
    <w:rsid w:val="00861BB0"/>
    <w:rsid w:val="008930BE"/>
    <w:rsid w:val="00896D7C"/>
    <w:rsid w:val="008C3DFC"/>
    <w:rsid w:val="008F7AB8"/>
    <w:rsid w:val="00956D6C"/>
    <w:rsid w:val="00992453"/>
    <w:rsid w:val="0099699E"/>
    <w:rsid w:val="009C5474"/>
    <w:rsid w:val="00A30437"/>
    <w:rsid w:val="00A53A46"/>
    <w:rsid w:val="00A700BE"/>
    <w:rsid w:val="00A77910"/>
    <w:rsid w:val="00A97CD8"/>
    <w:rsid w:val="00AA2A92"/>
    <w:rsid w:val="00AD6195"/>
    <w:rsid w:val="00AE43CD"/>
    <w:rsid w:val="00AE5EA6"/>
    <w:rsid w:val="00AE65CE"/>
    <w:rsid w:val="00B11229"/>
    <w:rsid w:val="00B210A5"/>
    <w:rsid w:val="00B32AD8"/>
    <w:rsid w:val="00B700EB"/>
    <w:rsid w:val="00BD7C06"/>
    <w:rsid w:val="00BE0E7D"/>
    <w:rsid w:val="00C0786D"/>
    <w:rsid w:val="00C24E82"/>
    <w:rsid w:val="00C448E6"/>
    <w:rsid w:val="00C5737C"/>
    <w:rsid w:val="00C660B5"/>
    <w:rsid w:val="00C82180"/>
    <w:rsid w:val="00CC4B56"/>
    <w:rsid w:val="00CC4DF7"/>
    <w:rsid w:val="00D005D7"/>
    <w:rsid w:val="00D14652"/>
    <w:rsid w:val="00D31D8B"/>
    <w:rsid w:val="00D32CAB"/>
    <w:rsid w:val="00D3742A"/>
    <w:rsid w:val="00D46AF2"/>
    <w:rsid w:val="00D77075"/>
    <w:rsid w:val="00D8408A"/>
    <w:rsid w:val="00D94D0D"/>
    <w:rsid w:val="00D953F2"/>
    <w:rsid w:val="00DE2650"/>
    <w:rsid w:val="00DF7D33"/>
    <w:rsid w:val="00E1275F"/>
    <w:rsid w:val="00E137C2"/>
    <w:rsid w:val="00E14637"/>
    <w:rsid w:val="00E15305"/>
    <w:rsid w:val="00E1557A"/>
    <w:rsid w:val="00E1752D"/>
    <w:rsid w:val="00E3295D"/>
    <w:rsid w:val="00E47A03"/>
    <w:rsid w:val="00E71334"/>
    <w:rsid w:val="00E74ACB"/>
    <w:rsid w:val="00E90CFE"/>
    <w:rsid w:val="00EA6604"/>
    <w:rsid w:val="00EA7F7A"/>
    <w:rsid w:val="00EC45E1"/>
    <w:rsid w:val="00ED002E"/>
    <w:rsid w:val="00ED2886"/>
    <w:rsid w:val="00ED731B"/>
    <w:rsid w:val="00EE6E15"/>
    <w:rsid w:val="00EF2DE6"/>
    <w:rsid w:val="00EF586C"/>
    <w:rsid w:val="00F029D5"/>
    <w:rsid w:val="00F328ED"/>
    <w:rsid w:val="00F33D1C"/>
    <w:rsid w:val="00F3402C"/>
    <w:rsid w:val="00F470B8"/>
    <w:rsid w:val="00F53192"/>
    <w:rsid w:val="00F66AF9"/>
    <w:rsid w:val="00F70D0B"/>
    <w:rsid w:val="00F9058C"/>
    <w:rsid w:val="00FA5A05"/>
    <w:rsid w:val="00FA71B6"/>
    <w:rsid w:val="00FC26F9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4B5EF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uiPriority w:val="59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tabs>
        <w:tab w:val="num" w:pos="360"/>
      </w:tabs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7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D9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D9C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896D7C"/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0CFE"/>
    <w:rPr>
      <w:lang w:val="en-GB" w:eastAsia="en-US"/>
    </w:rPr>
  </w:style>
  <w:style w:type="paragraph" w:customStyle="1" w:styleId="Adresse">
    <w:name w:val="Adresse"/>
    <w:basedOn w:val="Normal"/>
    <w:qFormat/>
    <w:rsid w:val="00A97CD8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A97CD8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uiPriority w:val="59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tabs>
        <w:tab w:val="num" w:pos="360"/>
      </w:tabs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7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D9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D9C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896D7C"/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0CFE"/>
    <w:rPr>
      <w:lang w:val="en-GB" w:eastAsia="en-US"/>
    </w:rPr>
  </w:style>
  <w:style w:type="paragraph" w:customStyle="1" w:styleId="Adresse">
    <w:name w:val="Adresse"/>
    <w:basedOn w:val="Normal"/>
    <w:qFormat/>
    <w:rsid w:val="00A97CD8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A97CD8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05080-835D-45D0-8FCB-0B7B030B827C}"/>
</file>

<file path=customXml/itemProps2.xml><?xml version="1.0" encoding="utf-8"?>
<ds:datastoreItem xmlns:ds="http://schemas.openxmlformats.org/officeDocument/2006/customXml" ds:itemID="{FF7E92A5-44A1-4644-B87D-48E04286EF60}"/>
</file>

<file path=customXml/itemProps3.xml><?xml version="1.0" encoding="utf-8"?>
<ds:datastoreItem xmlns:ds="http://schemas.openxmlformats.org/officeDocument/2006/customXml" ds:itemID="{B214BED3-5648-4F21-9547-4A81A161E16E}"/>
</file>

<file path=customXml/itemProps4.xml><?xml version="1.0" encoding="utf-8"?>
<ds:datastoreItem xmlns:ds="http://schemas.openxmlformats.org/officeDocument/2006/customXml" ds:itemID="{030012EA-FF70-4693-8E69-AA88CFF85EC9}"/>
</file>

<file path=customXml/itemProps5.xml><?xml version="1.0" encoding="utf-8"?>
<ds:datastoreItem xmlns:ds="http://schemas.openxmlformats.org/officeDocument/2006/customXml" ds:itemID="{5809CFBD-96F6-471A-B185-4EA14D8E7768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44</TotalTime>
  <Pages>4</Pages>
  <Words>1165</Words>
  <Characters>6642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20</cp:revision>
  <cp:lastPrinted>2000-04-05T13:26:00Z</cp:lastPrinted>
  <dcterms:created xsi:type="dcterms:W3CDTF">2014-07-13T11:21:00Z</dcterms:created>
  <dcterms:modified xsi:type="dcterms:W3CDTF">2014-08-28T07:51:00Z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_DocHome">
    <vt:i4>838338081</vt:i4>
  </property>
  <property fmtid="{D5CDD505-2E9C-101B-9397-08002B2CF9AE}" pid="7" name="EnterpriseSensitivityClassificationTaxHTField0">
    <vt:lpwstr>GREEN|ec74153f-63be-46a4-ae5f-1b86c809897d</vt:lpwstr>
  </property>
</Properties>
</file>