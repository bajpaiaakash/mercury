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284"/>
        <w:gridCol w:w="1134"/>
        <w:gridCol w:w="1984"/>
      </w:tblGrid>
      <w:tr w:rsidR="00C34CFD" w:rsidRPr="00C34CFD" w14:paraId="1FAA9DBF" w14:textId="77777777" w:rsidTr="0090591B">
        <w:tc>
          <w:tcPr>
            <w:tcW w:w="5778" w:type="dxa"/>
          </w:tcPr>
          <w:p w14:paraId="79671EE6" w14:textId="1F790810" w:rsidR="008A078E" w:rsidRPr="00B45CC3" w:rsidRDefault="008A078E" w:rsidP="008A078E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B45CC3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45CC3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B45CC3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="0090591B" w:rsidRPr="00B45CC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45CC3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45CC3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B45CC3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3AF0D12A" w14:textId="26E43B0B" w:rsidR="00C34CFD" w:rsidRPr="00F248F2" w:rsidRDefault="00C34CFD" w:rsidP="00F248F2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39502E3" w14:textId="77777777" w:rsidR="00C34CFD" w:rsidRPr="00C34CFD" w:rsidRDefault="00C34CFD" w:rsidP="005D2F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118" w:type="dxa"/>
            <w:gridSpan w:val="2"/>
          </w:tcPr>
          <w:p w14:paraId="248F11CD" w14:textId="1F2F9061" w:rsidR="00C34CFD" w:rsidRPr="00C34CFD" w:rsidRDefault="00C34CFD" w:rsidP="005D2F2A">
            <w:pPr>
              <w:pStyle w:val="Adresse"/>
              <w:rPr>
                <w:szCs w:val="22"/>
                <w:lang w:val="en-US"/>
              </w:rPr>
            </w:pPr>
          </w:p>
        </w:tc>
      </w:tr>
      <w:tr w:rsidR="00C34CFD" w:rsidRPr="00C34CFD" w14:paraId="263DA993" w14:textId="77777777" w:rsidTr="00B45CC3">
        <w:tc>
          <w:tcPr>
            <w:tcW w:w="5778" w:type="dxa"/>
          </w:tcPr>
          <w:p w14:paraId="6F726BAB" w14:textId="77777777" w:rsidR="00C34CFD" w:rsidRPr="00C34CFD" w:rsidRDefault="00C34CFD" w:rsidP="005D2F2A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139983AC" w14:textId="77777777" w:rsidR="00C34CFD" w:rsidRPr="00C34CFD" w:rsidRDefault="00C34CFD" w:rsidP="005D2F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6B4ECB15" w14:textId="77777777" w:rsidR="00AF0AFF" w:rsidRDefault="00AF0AFF" w:rsidP="00F248F2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  <w:p w14:paraId="6AC2958A" w14:textId="66460863" w:rsidR="00FB0160" w:rsidRDefault="00FB0160" w:rsidP="00F248F2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  <w:p w14:paraId="71FBDC79" w14:textId="77777777" w:rsidR="00FB0160" w:rsidRDefault="00FB0160" w:rsidP="00F248F2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  <w:p w14:paraId="035D1D67" w14:textId="673C4804" w:rsidR="00C34CFD" w:rsidRPr="00C34CFD" w:rsidRDefault="00F248F2" w:rsidP="00F248F2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1ECF7A51" w14:textId="3B70C074" w:rsidR="007B5078" w:rsidRPr="00C34CFD" w:rsidRDefault="007B5078" w:rsidP="007B5078">
      <w:pPr>
        <w:rPr>
          <w:rFonts w:ascii="Arial" w:hAnsi="Arial" w:cs="Arial"/>
          <w:sz w:val="22"/>
          <w:szCs w:val="22"/>
        </w:rPr>
      </w:pPr>
    </w:p>
    <w:p w14:paraId="18944A66" w14:textId="77777777" w:rsidR="007B5078" w:rsidRPr="00C34CFD" w:rsidRDefault="007B5078" w:rsidP="007B5078">
      <w:pPr>
        <w:rPr>
          <w:rFonts w:ascii="Arial" w:hAnsi="Arial" w:cs="Arial"/>
          <w:sz w:val="22"/>
          <w:szCs w:val="22"/>
        </w:rPr>
      </w:pPr>
    </w:p>
    <w:p w14:paraId="08681189" w14:textId="20685A9C" w:rsidR="00496BCE" w:rsidRPr="00B45CC3" w:rsidRDefault="00496BCE" w:rsidP="007F43DA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B45CC3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B45CC3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B45CC3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5489F17F" w14:textId="1D71F87D" w:rsidR="00B3202F" w:rsidRPr="00B45CC3" w:rsidRDefault="00496BCE" w:rsidP="00B3202F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B45CC3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B45CC3">
        <w:rPr>
          <w:rFonts w:ascii="Arial" w:hAnsi="Arial" w:cs="Arial"/>
          <w:b/>
          <w:sz w:val="22"/>
          <w:szCs w:val="22"/>
          <w:lang w:val="en-US"/>
        </w:rPr>
        <w:t>Meeting_MERC_Date_of_Event_MERC</w:t>
      </w:r>
      <w:r w:rsidR="000511C7" w:rsidRPr="00B45CC3">
        <w:rPr>
          <w:rFonts w:ascii="Arial" w:hAnsi="Arial" w:cs="Arial"/>
          <w:b/>
          <w:sz w:val="22"/>
          <w:szCs w:val="22"/>
          <w:lang w:val="en-US"/>
        </w:rPr>
        <w:t>__s</w:t>
      </w:r>
      <w:proofErr w:type="spellEnd"/>
      <w:r w:rsidRPr="00B45CC3">
        <w:rPr>
          <w:rFonts w:ascii="Arial" w:hAnsi="Arial" w:cs="Arial"/>
          <w:b/>
          <w:sz w:val="22"/>
          <w:szCs w:val="22"/>
          <w:lang w:val="en-US"/>
        </w:rPr>
        <w:t>&gt;&gt;</w:t>
      </w:r>
      <w:r w:rsidR="00B45CC3" w:rsidRPr="00B45CC3">
        <w:rPr>
          <w:rFonts w:ascii="Arial" w:hAnsi="Arial" w:cs="Arial"/>
          <w:b/>
          <w:sz w:val="22"/>
          <w:szCs w:val="22"/>
          <w:lang w:val="en-US"/>
        </w:rPr>
        <w:t xml:space="preserve"> - &lt;&lt;</w:t>
      </w:r>
      <w:proofErr w:type="spellStart"/>
      <w:r w:rsidR="00B45CC3" w:rsidRPr="00B45CC3">
        <w:rPr>
          <w:rFonts w:ascii="Arial" w:hAnsi="Arial" w:cs="Arial"/>
          <w:b/>
          <w:sz w:val="22"/>
          <w:szCs w:val="22"/>
          <w:lang w:val="en-US"/>
        </w:rPr>
        <w:t>Mee</w:t>
      </w:r>
      <w:r w:rsidR="00B45CC3" w:rsidRPr="00B45CC3">
        <w:rPr>
          <w:rFonts w:ascii="Arial" w:hAnsi="Arial" w:cs="Arial"/>
          <w:b/>
          <w:sz w:val="22"/>
          <w:szCs w:val="22"/>
          <w:lang w:val="en-US"/>
        </w:rPr>
        <w:t>t</w:t>
      </w:r>
      <w:r w:rsidR="00B45CC3" w:rsidRPr="00B45CC3">
        <w:rPr>
          <w:rFonts w:ascii="Arial" w:hAnsi="Arial" w:cs="Arial"/>
          <w:b/>
          <w:sz w:val="22"/>
          <w:szCs w:val="22"/>
          <w:lang w:val="en-US"/>
        </w:rPr>
        <w:t>ing_MERC_End_Date_of_Event_MERC__s</w:t>
      </w:r>
      <w:proofErr w:type="spellEnd"/>
      <w:r w:rsidR="00B45CC3" w:rsidRPr="00B45CC3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1B7562A1" w14:textId="4B0269BB" w:rsidR="00496BCE" w:rsidRPr="00B45CC3" w:rsidRDefault="00496BCE" w:rsidP="00B3202F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B45CC3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B45CC3">
        <w:rPr>
          <w:rFonts w:ascii="Arial" w:hAnsi="Arial" w:cs="Arial"/>
          <w:b/>
          <w:sz w:val="22"/>
          <w:szCs w:val="22"/>
          <w:lang w:val="en-US"/>
        </w:rPr>
        <w:t>Meeting_MERC_City_of_Meeting_MERC</w:t>
      </w:r>
      <w:proofErr w:type="spellEnd"/>
      <w:r w:rsidRPr="00B45CC3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56F93893" w14:textId="77777777" w:rsidR="00045BB0" w:rsidRPr="00C34CFD" w:rsidRDefault="00045BB0" w:rsidP="00045BB0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4A916F1A" w14:textId="77777777" w:rsidR="00B71465" w:rsidRPr="00496BCE" w:rsidRDefault="00B71465" w:rsidP="00045BB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56F93897" w14:textId="1BE7DCD8" w:rsidR="00045BB0" w:rsidRPr="00C34CFD" w:rsidRDefault="00F76C27" w:rsidP="00045BB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proofErr w:type="spellStart"/>
      <w:r w:rsidRPr="00C34CFD">
        <w:rPr>
          <w:rFonts w:ascii="Arial" w:hAnsi="Arial" w:cs="Arial"/>
          <w:sz w:val="22"/>
          <w:szCs w:val="22"/>
          <w:lang w:val="en-US" w:bidi="he-IL"/>
        </w:rPr>
        <w:t>S</w:t>
      </w:r>
      <w:r w:rsidR="00F248F2">
        <w:rPr>
          <w:rFonts w:ascii="Arial" w:hAnsi="Arial" w:cs="Arial"/>
          <w:sz w:val="22"/>
          <w:szCs w:val="22"/>
          <w:lang w:val="en-US" w:bidi="he-IL"/>
        </w:rPr>
        <w:t>ehr</w:t>
      </w:r>
      <w:proofErr w:type="spellEnd"/>
      <w:r w:rsidR="00F248F2">
        <w:rPr>
          <w:rFonts w:ascii="Arial" w:hAnsi="Arial" w:cs="Arial"/>
          <w:sz w:val="22"/>
          <w:szCs w:val="22"/>
          <w:lang w:val="en-US" w:bidi="he-IL"/>
        </w:rPr>
        <w:t xml:space="preserve"> </w:t>
      </w:r>
      <w:proofErr w:type="spellStart"/>
      <w:r w:rsidR="00F248F2">
        <w:rPr>
          <w:rFonts w:ascii="Arial" w:hAnsi="Arial" w:cs="Arial"/>
          <w:sz w:val="22"/>
          <w:szCs w:val="22"/>
          <w:lang w:val="en-US" w:bidi="he-IL"/>
        </w:rPr>
        <w:t>geehrte</w:t>
      </w:r>
      <w:proofErr w:type="spellEnd"/>
      <w:r w:rsidR="00F248F2">
        <w:rPr>
          <w:rFonts w:ascii="Arial" w:hAnsi="Arial" w:cs="Arial"/>
          <w:sz w:val="22"/>
          <w:szCs w:val="22"/>
          <w:lang w:val="en-US" w:bidi="he-IL"/>
        </w:rPr>
        <w:t>/</w:t>
      </w:r>
      <w:r w:rsidR="00E71C31" w:rsidRPr="00C34CFD">
        <w:rPr>
          <w:rFonts w:ascii="Arial" w:hAnsi="Arial" w:cs="Arial"/>
          <w:sz w:val="22"/>
          <w:szCs w:val="22"/>
          <w:lang w:val="en-US" w:bidi="he-IL"/>
        </w:rPr>
        <w:t xml:space="preserve">r </w:t>
      </w:r>
      <w:r w:rsidR="006C374E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6C374E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6C374E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6C374E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C023B8" w:rsidRPr="00C023B8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C023B8" w:rsidRPr="00C023B8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C023B8" w:rsidRPr="00C023B8">
        <w:rPr>
          <w:rFonts w:ascii="Arial" w:hAnsi="Arial" w:cs="Arial"/>
          <w:sz w:val="22"/>
          <w:szCs w:val="22"/>
          <w:lang w:val="en-US"/>
        </w:rPr>
        <w:t>&gt;&gt;</w:t>
      </w:r>
      <w:r w:rsidR="006C374E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6C374E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6C374E" w:rsidRPr="00486646">
        <w:rPr>
          <w:rFonts w:ascii="Arial" w:hAnsi="Arial" w:cs="Arial"/>
          <w:sz w:val="22"/>
          <w:szCs w:val="22"/>
          <w:lang w:val="es-AR"/>
        </w:rPr>
        <w:t>A</w:t>
      </w:r>
      <w:r w:rsidR="006C374E" w:rsidRPr="00486646">
        <w:rPr>
          <w:rFonts w:ascii="Arial" w:hAnsi="Arial" w:cs="Arial"/>
          <w:sz w:val="22"/>
          <w:szCs w:val="22"/>
          <w:lang w:val="es-AR"/>
        </w:rPr>
        <w:t>c</w:t>
      </w:r>
      <w:r w:rsidR="0097062B">
        <w:rPr>
          <w:rFonts w:ascii="Arial" w:hAnsi="Arial" w:cs="Arial"/>
          <w:sz w:val="22"/>
          <w:szCs w:val="22"/>
          <w:lang w:val="es-AR"/>
        </w:rPr>
        <w:t>count_Last</w:t>
      </w:r>
      <w:r w:rsidR="006C374E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6C374E"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56F93898" w14:textId="77777777" w:rsidR="00E77BBB" w:rsidRPr="00C34CFD" w:rsidRDefault="00E77BBB" w:rsidP="00045BB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103AA3A7" w14:textId="2BACA2E7" w:rsidR="007B5078" w:rsidRPr="00496BCE" w:rsidRDefault="00E71C31" w:rsidP="007B5078">
      <w:pPr>
        <w:rPr>
          <w:rFonts w:ascii="Arial" w:hAnsi="Arial" w:cs="Arial"/>
          <w:sz w:val="22"/>
          <w:szCs w:val="22"/>
          <w:lang w:val="de-DE"/>
        </w:rPr>
      </w:pPr>
      <w:r w:rsidRPr="00496BCE">
        <w:rPr>
          <w:rFonts w:ascii="Arial" w:hAnsi="Arial" w:cs="Arial"/>
          <w:sz w:val="22"/>
          <w:szCs w:val="22"/>
          <w:lang w:val="de-DE" w:bidi="he-IL"/>
        </w:rPr>
        <w:t>herzlich W</w:t>
      </w:r>
      <w:r w:rsidR="00396326" w:rsidRPr="00496BCE">
        <w:rPr>
          <w:rFonts w:ascii="Arial" w:hAnsi="Arial" w:cs="Arial"/>
          <w:sz w:val="22"/>
          <w:szCs w:val="22"/>
          <w:lang w:val="de-DE" w:bidi="he-IL"/>
        </w:rPr>
        <w:t xml:space="preserve">illkommen </w:t>
      </w:r>
      <w:r w:rsidR="007B5078" w:rsidRPr="00496BCE">
        <w:rPr>
          <w:rFonts w:ascii="Arial" w:hAnsi="Arial" w:cs="Arial"/>
          <w:sz w:val="22"/>
          <w:szCs w:val="22"/>
          <w:lang w:val="de-DE" w:bidi="he-IL"/>
        </w:rPr>
        <w:t>im Namen von Lilly in</w:t>
      </w:r>
      <w:r w:rsidR="00F248F2" w:rsidRPr="00F248F2">
        <w:rPr>
          <w:rFonts w:ascii="Arial" w:hAnsi="Arial" w:cs="Arial"/>
          <w:sz w:val="22"/>
          <w:szCs w:val="22"/>
          <w:lang w:val="de-DE"/>
        </w:rPr>
        <w:t xml:space="preserve"> </w:t>
      </w:r>
      <w:r w:rsidR="00F248F2" w:rsidRPr="00C34CFD">
        <w:rPr>
          <w:rFonts w:ascii="Arial" w:hAnsi="Arial" w:cs="Arial"/>
          <w:sz w:val="22"/>
          <w:szCs w:val="22"/>
          <w:lang w:val="de-DE"/>
        </w:rPr>
        <w:t>&lt;&lt;Meeting_MERC_City_of_Meeting_MERC&gt;&gt;</w:t>
      </w:r>
      <w:r w:rsidR="00F248F2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396326" w:rsidRPr="00496BCE">
        <w:rPr>
          <w:rFonts w:ascii="Arial" w:hAnsi="Arial" w:cs="Arial"/>
          <w:sz w:val="22"/>
          <w:szCs w:val="22"/>
          <w:lang w:val="de-DE" w:bidi="he-IL"/>
        </w:rPr>
        <w:t>zur</w:t>
      </w:r>
      <w:r w:rsidRPr="00496BCE">
        <w:rPr>
          <w:rFonts w:ascii="Arial" w:hAnsi="Arial" w:cs="Arial"/>
          <w:sz w:val="22"/>
          <w:szCs w:val="22"/>
          <w:lang w:val="de-DE" w:bidi="he-IL"/>
        </w:rPr>
        <w:t>/ zum</w:t>
      </w:r>
      <w:r w:rsidR="00396326" w:rsidRPr="00496BCE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496BCE" w:rsidRPr="00C34CFD">
        <w:rPr>
          <w:rFonts w:ascii="Arial" w:hAnsi="Arial" w:cs="Arial"/>
          <w:sz w:val="22"/>
          <w:szCs w:val="22"/>
          <w:lang w:val="de-DE"/>
        </w:rPr>
        <w:t>&lt;&lt;Meeting_MERC_Name&gt;&gt;</w:t>
      </w:r>
      <w:r w:rsidR="00496BCE" w:rsidRPr="00A95CAB">
        <w:rPr>
          <w:rFonts w:ascii="Arial" w:hAnsi="Arial" w:cs="Arial"/>
          <w:sz w:val="22"/>
          <w:szCs w:val="22"/>
          <w:lang w:val="de-DE" w:bidi="he-IL"/>
        </w:rPr>
        <w:t>.</w:t>
      </w:r>
    </w:p>
    <w:p w14:paraId="34A50633" w14:textId="77777777" w:rsidR="007B5078" w:rsidRPr="00496BCE" w:rsidRDefault="007B5078" w:rsidP="007B5078">
      <w:pPr>
        <w:rPr>
          <w:rFonts w:ascii="Arial" w:hAnsi="Arial" w:cs="Arial"/>
          <w:sz w:val="22"/>
          <w:szCs w:val="22"/>
          <w:lang w:val="de-DE" w:bidi="he-IL"/>
        </w:rPr>
      </w:pPr>
    </w:p>
    <w:p w14:paraId="0BADD30A" w14:textId="547F4805" w:rsidR="007B5078" w:rsidRPr="00496BCE" w:rsidRDefault="007B5078" w:rsidP="007B5078">
      <w:pPr>
        <w:rPr>
          <w:rFonts w:ascii="Arial" w:hAnsi="Arial" w:cs="Arial"/>
          <w:sz w:val="22"/>
          <w:szCs w:val="22"/>
          <w:lang w:val="de-DE" w:bidi="he-IL"/>
        </w:rPr>
      </w:pPr>
      <w:r w:rsidRPr="00496BCE">
        <w:rPr>
          <w:rFonts w:ascii="Arial" w:hAnsi="Arial" w:cs="Arial"/>
          <w:sz w:val="22"/>
          <w:szCs w:val="22"/>
          <w:lang w:val="de-DE" w:bidi="he-IL"/>
        </w:rPr>
        <w:t xml:space="preserve">Wir haben </w:t>
      </w:r>
      <w:r w:rsidR="00B9135C" w:rsidRPr="00496BCE">
        <w:rPr>
          <w:rFonts w:ascii="Arial" w:hAnsi="Arial" w:cs="Arial"/>
          <w:sz w:val="22"/>
          <w:szCs w:val="22"/>
          <w:lang w:val="de-DE" w:bidi="he-IL"/>
        </w:rPr>
        <w:t xml:space="preserve">beiliegend </w:t>
      </w:r>
      <w:r w:rsidRPr="00496BCE">
        <w:rPr>
          <w:rFonts w:ascii="Arial" w:hAnsi="Arial" w:cs="Arial"/>
          <w:sz w:val="22"/>
          <w:szCs w:val="22"/>
          <w:lang w:val="de-DE" w:bidi="he-IL"/>
        </w:rPr>
        <w:t xml:space="preserve">einige Informationen zusammengestellt, die Ihnen helfen, Ihre Teilnahme am </w:t>
      </w:r>
      <w:r w:rsidR="00E95E58" w:rsidRPr="002F209C">
        <w:rPr>
          <w:rFonts w:ascii="Arial" w:hAnsi="Arial" w:cs="Arial"/>
          <w:sz w:val="22"/>
          <w:szCs w:val="22"/>
          <w:lang w:val="de-DE"/>
        </w:rPr>
        <w:t>&lt;&lt;Meeting_MERC_Name&gt;&gt;</w:t>
      </w:r>
      <w:r w:rsidR="00AF0AFF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Pr="00496BCE">
        <w:rPr>
          <w:rFonts w:ascii="Arial" w:hAnsi="Arial" w:cs="Arial"/>
          <w:sz w:val="22"/>
          <w:szCs w:val="22"/>
          <w:lang w:val="de-DE" w:bidi="he-IL"/>
        </w:rPr>
        <w:t xml:space="preserve">bestmöglich zu gestalten. </w:t>
      </w:r>
    </w:p>
    <w:p w14:paraId="6DAF7797" w14:textId="4F911C0F" w:rsidR="007B5078" w:rsidRPr="00496BCE" w:rsidRDefault="007B5078" w:rsidP="007B5078">
      <w:pPr>
        <w:rPr>
          <w:rFonts w:ascii="Arial" w:hAnsi="Arial" w:cs="Arial"/>
          <w:sz w:val="22"/>
          <w:szCs w:val="22"/>
          <w:lang w:val="de-DE" w:bidi="he-IL"/>
        </w:rPr>
      </w:pPr>
      <w:r w:rsidRPr="00496BCE">
        <w:rPr>
          <w:rFonts w:ascii="Arial" w:hAnsi="Arial" w:cs="Arial"/>
          <w:sz w:val="22"/>
          <w:szCs w:val="22"/>
          <w:lang w:val="de-DE" w:bidi="he-IL"/>
        </w:rPr>
        <w:t xml:space="preserve"> </w:t>
      </w:r>
    </w:p>
    <w:p w14:paraId="4B4EA73C" w14:textId="77777777" w:rsidR="007F43DA" w:rsidRDefault="00396326" w:rsidP="007B5078">
      <w:pPr>
        <w:rPr>
          <w:rFonts w:ascii="Arial" w:hAnsi="Arial" w:cs="Arial"/>
          <w:sz w:val="22"/>
          <w:szCs w:val="22"/>
          <w:lang w:val="de-DE" w:bidi="he-IL"/>
        </w:rPr>
      </w:pPr>
      <w:r w:rsidRPr="00496BCE">
        <w:rPr>
          <w:rFonts w:ascii="Arial" w:hAnsi="Arial" w:cs="Arial"/>
          <w:sz w:val="22"/>
          <w:szCs w:val="22"/>
          <w:lang w:val="de-DE" w:bidi="he-IL"/>
        </w:rPr>
        <w:t xml:space="preserve">Für </w:t>
      </w:r>
      <w:r w:rsidR="007B5078" w:rsidRPr="00496BCE">
        <w:rPr>
          <w:rFonts w:ascii="Arial" w:hAnsi="Arial" w:cs="Arial"/>
          <w:sz w:val="22"/>
          <w:szCs w:val="22"/>
          <w:lang w:val="de-DE" w:bidi="he-IL"/>
        </w:rPr>
        <w:t>weitere Unterstützung kontaktieren Sie</w:t>
      </w:r>
      <w:r w:rsidR="00BA5050" w:rsidRPr="00496BCE">
        <w:rPr>
          <w:rFonts w:ascii="Arial" w:hAnsi="Arial" w:cs="Arial"/>
          <w:sz w:val="22"/>
          <w:szCs w:val="22"/>
          <w:lang w:val="de-DE" w:bidi="he-IL"/>
        </w:rPr>
        <w:t xml:space="preserve"> jederzeit gerne</w:t>
      </w:r>
      <w:r w:rsidR="007F43DA">
        <w:rPr>
          <w:rFonts w:ascii="Arial" w:hAnsi="Arial" w:cs="Arial"/>
          <w:sz w:val="22"/>
          <w:szCs w:val="22"/>
          <w:lang w:val="de-DE" w:bidi="he-IL"/>
        </w:rPr>
        <w:t>:</w:t>
      </w:r>
    </w:p>
    <w:p w14:paraId="3D4F8C03" w14:textId="77777777" w:rsidR="00AF0AFF" w:rsidRDefault="00AF0AFF" w:rsidP="007B5078">
      <w:pPr>
        <w:rPr>
          <w:rFonts w:ascii="Arial" w:hAnsi="Arial" w:cs="Arial"/>
          <w:b/>
          <w:sz w:val="22"/>
          <w:szCs w:val="22"/>
          <w:lang w:val="de-DE"/>
        </w:rPr>
      </w:pPr>
    </w:p>
    <w:p w14:paraId="7E3DB406" w14:textId="2FBB1DC4" w:rsidR="007F43DA" w:rsidRPr="00B45CC3" w:rsidRDefault="00496BCE" w:rsidP="007B5078">
      <w:pPr>
        <w:rPr>
          <w:rFonts w:ascii="Arial" w:hAnsi="Arial" w:cs="Arial"/>
          <w:sz w:val="22"/>
          <w:szCs w:val="22"/>
          <w:lang w:val="de-DE"/>
        </w:rPr>
      </w:pPr>
      <w:r w:rsidRPr="00B45CC3">
        <w:rPr>
          <w:rFonts w:ascii="Arial" w:hAnsi="Arial" w:cs="Arial"/>
          <w:sz w:val="22"/>
          <w:szCs w:val="22"/>
          <w:lang w:val="de-DE"/>
        </w:rPr>
        <w:t xml:space="preserve">&lt;&lt;User_Name&gt;&gt; </w:t>
      </w:r>
    </w:p>
    <w:p w14:paraId="7F8BD0F7" w14:textId="47E1ED67" w:rsidR="007B5078" w:rsidRPr="00B45CC3" w:rsidRDefault="00496BCE" w:rsidP="007B5078">
      <w:pPr>
        <w:rPr>
          <w:rFonts w:ascii="Arial" w:hAnsi="Arial" w:cs="Arial"/>
          <w:sz w:val="22"/>
          <w:szCs w:val="22"/>
          <w:lang w:val="de-DE"/>
        </w:rPr>
      </w:pPr>
      <w:r w:rsidRPr="00B45CC3">
        <w:rPr>
          <w:rFonts w:ascii="Arial" w:hAnsi="Arial" w:cs="Arial"/>
          <w:sz w:val="22"/>
          <w:szCs w:val="22"/>
          <w:lang w:val="de-DE"/>
        </w:rPr>
        <w:t xml:space="preserve">Tel: </w:t>
      </w:r>
      <w:r w:rsidR="000764F4" w:rsidRPr="00B45CC3">
        <w:rPr>
          <w:rFonts w:ascii="Arial" w:hAnsi="Arial" w:cs="Arial"/>
          <w:sz w:val="22"/>
          <w:szCs w:val="22"/>
          <w:lang w:val="de-DE"/>
        </w:rPr>
        <w:t>&lt;&lt;User_Phone&gt;&gt;</w:t>
      </w:r>
    </w:p>
    <w:p w14:paraId="1D2D19BA" w14:textId="4C1D8A14" w:rsidR="0090591B" w:rsidRPr="00B45CC3" w:rsidRDefault="0090591B" w:rsidP="0090591B">
      <w:pPr>
        <w:pStyle w:val="Adresse"/>
        <w:rPr>
          <w:szCs w:val="22"/>
          <w:lang w:val="en-US"/>
        </w:rPr>
      </w:pPr>
      <w:r w:rsidRPr="00B45CC3">
        <w:rPr>
          <w:szCs w:val="22"/>
          <w:lang w:bidi="he-IL"/>
        </w:rPr>
        <w:t xml:space="preserve">Fax: </w:t>
      </w:r>
      <w:r w:rsidRPr="00B45CC3">
        <w:rPr>
          <w:szCs w:val="22"/>
          <w:lang w:val="en-US"/>
        </w:rPr>
        <w:t>&lt;&lt;</w:t>
      </w:r>
      <w:proofErr w:type="spellStart"/>
      <w:r w:rsidRPr="00B45CC3">
        <w:rPr>
          <w:szCs w:val="22"/>
          <w:lang w:val="en-US"/>
        </w:rPr>
        <w:t>User_Fax</w:t>
      </w:r>
      <w:proofErr w:type="spellEnd"/>
      <w:r w:rsidRPr="00B45CC3">
        <w:rPr>
          <w:szCs w:val="22"/>
          <w:lang w:val="en-US"/>
        </w:rPr>
        <w:t>&gt;&gt;</w:t>
      </w:r>
    </w:p>
    <w:p w14:paraId="6640B695" w14:textId="77777777" w:rsidR="0090591B" w:rsidRPr="00B45CC3" w:rsidRDefault="0090591B" w:rsidP="0090591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B45CC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B45CC3">
        <w:rPr>
          <w:rFonts w:ascii="Arial" w:hAnsi="Arial" w:cs="Arial"/>
          <w:sz w:val="22"/>
          <w:szCs w:val="22"/>
          <w:lang w:val="en-US"/>
        </w:rPr>
        <w:t>User_Email</w:t>
      </w:r>
      <w:proofErr w:type="spellEnd"/>
      <w:r w:rsidRPr="00B45CC3">
        <w:rPr>
          <w:rFonts w:ascii="Arial" w:hAnsi="Arial" w:cs="Arial"/>
          <w:sz w:val="22"/>
          <w:szCs w:val="22"/>
          <w:lang w:val="en-US"/>
        </w:rPr>
        <w:t>&gt;&gt;</w:t>
      </w:r>
    </w:p>
    <w:p w14:paraId="3428ACA8" w14:textId="77777777" w:rsidR="0090591B" w:rsidRPr="00AF0AFF" w:rsidRDefault="0090591B" w:rsidP="007B5078">
      <w:pPr>
        <w:rPr>
          <w:rFonts w:ascii="Arial" w:hAnsi="Arial" w:cs="Arial"/>
          <w:b/>
          <w:sz w:val="22"/>
          <w:szCs w:val="22"/>
          <w:lang w:val="de-DE" w:bidi="he-IL"/>
        </w:rPr>
      </w:pPr>
    </w:p>
    <w:p w14:paraId="25A40534" w14:textId="77777777" w:rsidR="007F43DA" w:rsidRPr="00496BCE" w:rsidRDefault="007F43DA" w:rsidP="007B5078">
      <w:pPr>
        <w:rPr>
          <w:rFonts w:ascii="Arial" w:hAnsi="Arial" w:cs="Arial"/>
          <w:sz w:val="22"/>
          <w:szCs w:val="22"/>
          <w:lang w:val="de-DE" w:bidi="he-IL"/>
        </w:rPr>
      </w:pPr>
    </w:p>
    <w:p w14:paraId="325C2BA5" w14:textId="56D54998" w:rsidR="007B5078" w:rsidRPr="00496BCE" w:rsidRDefault="007B5078" w:rsidP="00822539">
      <w:pPr>
        <w:rPr>
          <w:rFonts w:ascii="Arial" w:hAnsi="Arial" w:cs="Arial"/>
          <w:sz w:val="22"/>
          <w:szCs w:val="22"/>
          <w:lang w:val="de-DE" w:bidi="he-IL"/>
        </w:rPr>
      </w:pPr>
      <w:r w:rsidRPr="00496BCE">
        <w:rPr>
          <w:rFonts w:ascii="Arial" w:hAnsi="Arial" w:cs="Arial"/>
          <w:sz w:val="22"/>
          <w:szCs w:val="22"/>
          <w:lang w:val="de-DE" w:bidi="he-IL"/>
        </w:rPr>
        <w:t xml:space="preserve">Wir freuen uns </w:t>
      </w:r>
      <w:r w:rsidR="009A3D8F" w:rsidRPr="00496BCE">
        <w:rPr>
          <w:rFonts w:ascii="Arial" w:hAnsi="Arial" w:cs="Arial"/>
          <w:sz w:val="22"/>
          <w:szCs w:val="22"/>
          <w:lang w:val="de-DE" w:bidi="he-IL"/>
        </w:rPr>
        <w:t>über</w:t>
      </w:r>
      <w:r w:rsidRPr="00496BCE">
        <w:rPr>
          <w:rFonts w:ascii="Arial" w:hAnsi="Arial" w:cs="Arial"/>
          <w:sz w:val="22"/>
          <w:szCs w:val="22"/>
          <w:lang w:val="de-DE" w:bidi="he-IL"/>
        </w:rPr>
        <w:t xml:space="preserve"> Ihre Teilnahme</w:t>
      </w:r>
      <w:r w:rsidR="00D72455" w:rsidRPr="00496BCE">
        <w:rPr>
          <w:rFonts w:ascii="Arial" w:hAnsi="Arial" w:cs="Arial"/>
          <w:sz w:val="22"/>
          <w:szCs w:val="22"/>
          <w:lang w:val="de-DE" w:bidi="he-IL"/>
        </w:rPr>
        <w:t>!</w:t>
      </w:r>
    </w:p>
    <w:p w14:paraId="7904E6B5" w14:textId="77777777" w:rsidR="00822539" w:rsidRPr="00496BCE" w:rsidRDefault="00822539" w:rsidP="00822539">
      <w:pPr>
        <w:rPr>
          <w:rFonts w:ascii="Arial" w:hAnsi="Arial" w:cs="Arial"/>
          <w:sz w:val="22"/>
          <w:szCs w:val="22"/>
          <w:lang w:val="de-DE" w:bidi="he-IL"/>
        </w:rPr>
      </w:pPr>
    </w:p>
    <w:p w14:paraId="609B9276" w14:textId="77777777" w:rsidR="007F43DA" w:rsidRDefault="007F43DA" w:rsidP="007B5078">
      <w:pPr>
        <w:rPr>
          <w:rFonts w:ascii="Arial" w:hAnsi="Arial" w:cs="Arial"/>
          <w:sz w:val="22"/>
          <w:szCs w:val="22"/>
          <w:lang w:val="de-DE" w:bidi="he-IL"/>
        </w:rPr>
      </w:pPr>
    </w:p>
    <w:p w14:paraId="1503376E" w14:textId="77777777" w:rsidR="007B5078" w:rsidRPr="00496BCE" w:rsidRDefault="007B5078" w:rsidP="007B5078">
      <w:pPr>
        <w:rPr>
          <w:rFonts w:ascii="Arial" w:hAnsi="Arial" w:cs="Arial"/>
          <w:sz w:val="22"/>
          <w:szCs w:val="22"/>
          <w:lang w:val="de-DE"/>
        </w:rPr>
      </w:pPr>
      <w:r w:rsidRPr="00496BCE">
        <w:rPr>
          <w:rFonts w:ascii="Arial" w:hAnsi="Arial" w:cs="Arial"/>
          <w:sz w:val="22"/>
          <w:szCs w:val="22"/>
          <w:lang w:val="de-DE" w:bidi="he-IL"/>
        </w:rPr>
        <w:t>Mit freundlichen Grüßen,</w:t>
      </w:r>
    </w:p>
    <w:p w14:paraId="37722C50" w14:textId="77777777" w:rsidR="007B5078" w:rsidRPr="00496BCE" w:rsidRDefault="007B5078" w:rsidP="007B5078">
      <w:pPr>
        <w:rPr>
          <w:rFonts w:ascii="Arial" w:hAnsi="Arial" w:cs="Arial"/>
          <w:sz w:val="22"/>
          <w:szCs w:val="22"/>
          <w:lang w:val="de-DE"/>
        </w:rPr>
      </w:pPr>
    </w:p>
    <w:p w14:paraId="193385CE" w14:textId="7804780B" w:rsidR="005136AC" w:rsidRPr="0090591B" w:rsidRDefault="005136AC" w:rsidP="0090591B">
      <w:pPr>
        <w:pStyle w:val="Adresse"/>
        <w:rPr>
          <w:szCs w:val="22"/>
        </w:rPr>
      </w:pPr>
    </w:p>
    <w:p w14:paraId="473B06BE" w14:textId="77777777" w:rsidR="0097062B" w:rsidRDefault="0097062B" w:rsidP="0097062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proofErr w:type="spellStart"/>
      <w:r>
        <w:rPr>
          <w:rFonts w:ascii="Arial" w:hAnsi="Arial" w:cs="Arial"/>
          <w:sz w:val="22"/>
          <w:szCs w:val="22"/>
          <w:lang w:val="fr-FR" w:bidi="he-IL"/>
        </w:rPr>
        <w:t>Ihr</w:t>
      </w:r>
      <w:proofErr w:type="spellEnd"/>
    </w:p>
    <w:p w14:paraId="3E7E9073" w14:textId="47A38C0B" w:rsidR="0097062B" w:rsidRDefault="0097062B" w:rsidP="0097062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r>
        <w:rPr>
          <w:rFonts w:ascii="Arial" w:hAnsi="Arial" w:cs="Arial"/>
          <w:sz w:val="22"/>
          <w:szCs w:val="22"/>
          <w:lang w:val="fr-FR" w:bidi="he-IL"/>
        </w:rPr>
        <w:t xml:space="preserve">Lilly </w:t>
      </w:r>
      <w:r w:rsidR="00CF2AB6">
        <w:rPr>
          <w:rFonts w:ascii="Arial" w:hAnsi="Arial" w:cs="Arial"/>
          <w:sz w:val="22"/>
          <w:szCs w:val="22"/>
          <w:lang w:val="fr-FR" w:bidi="he-IL"/>
        </w:rPr>
        <w:t xml:space="preserve">Customer </w:t>
      </w:r>
      <w:r>
        <w:rPr>
          <w:rFonts w:ascii="Arial" w:hAnsi="Arial" w:cs="Arial"/>
          <w:sz w:val="22"/>
          <w:szCs w:val="22"/>
          <w:lang w:val="fr-FR" w:bidi="he-IL"/>
        </w:rPr>
        <w:t>Meeting Service</w:t>
      </w:r>
      <w:r w:rsidR="00B45CC3">
        <w:rPr>
          <w:rFonts w:ascii="Arial" w:hAnsi="Arial" w:cs="Arial"/>
          <w:sz w:val="22"/>
          <w:szCs w:val="22"/>
          <w:lang w:val="fr-FR" w:bidi="he-IL"/>
        </w:rPr>
        <w:t xml:space="preserve"> Team</w:t>
      </w:r>
    </w:p>
    <w:p w14:paraId="6354075A" w14:textId="77777777" w:rsidR="007B5078" w:rsidRPr="0097062B" w:rsidRDefault="007B5078" w:rsidP="007B5078">
      <w:pPr>
        <w:rPr>
          <w:rFonts w:ascii="Arial" w:hAnsi="Arial" w:cs="Arial"/>
          <w:sz w:val="22"/>
          <w:szCs w:val="22"/>
          <w:lang w:val="fr-FR"/>
        </w:rPr>
      </w:pPr>
    </w:p>
    <w:p w14:paraId="4EE8456C" w14:textId="77777777" w:rsidR="007B5078" w:rsidRPr="00496BCE" w:rsidRDefault="007B5078" w:rsidP="00E77BBB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FBC2A68" w14:textId="77777777" w:rsidR="007B5078" w:rsidRPr="00496BCE" w:rsidRDefault="007B5078" w:rsidP="00E77BBB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6F9389E" w14:textId="77777777" w:rsidR="00964907" w:rsidRPr="001107B0" w:rsidRDefault="00964907" w:rsidP="00964907">
      <w:pPr>
        <w:widowControl w:val="0"/>
        <w:rPr>
          <w:rFonts w:ascii="DIN-Regular" w:hAnsi="DIN-Regular" w:cs="DIN Offc"/>
          <w:lang w:val="en-US"/>
        </w:rPr>
      </w:pPr>
    </w:p>
    <w:sectPr w:rsidR="00964907" w:rsidRPr="001107B0" w:rsidSect="005136AC">
      <w:footerReference w:type="default" r:id="rId11"/>
      <w:headerReference w:type="first" r:id="rId12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A44FBC" w14:textId="77777777" w:rsidR="00A9413C" w:rsidRDefault="00A9413C">
      <w:r>
        <w:separator/>
      </w:r>
    </w:p>
  </w:endnote>
  <w:endnote w:type="continuationSeparator" w:id="0">
    <w:p w14:paraId="1E3DC4DF" w14:textId="77777777" w:rsidR="00A9413C" w:rsidRDefault="00A94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DIN-Regular" w:hAnsi="DIN-Regular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DIN-Regular" w:hAnsi="DIN-Regular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6F938B8" w14:textId="77777777" w:rsidR="00E71C31" w:rsidRPr="001107B0" w:rsidRDefault="00E71C31" w:rsidP="001107B0">
            <w:pPr>
              <w:pStyle w:val="Footer"/>
              <w:rPr>
                <w:rFonts w:ascii="DIN-Regular" w:hAnsi="DIN-Regular" w:cs="Arial"/>
                <w:sz w:val="18"/>
                <w:szCs w:val="18"/>
              </w:rPr>
            </w:pPr>
            <w:r w:rsidRPr="001107B0">
              <w:rPr>
                <w:rFonts w:ascii="DIN-Regular" w:hAnsi="DIN-Regular" w:cs="Arial"/>
                <w:sz w:val="18"/>
                <w:szCs w:val="18"/>
              </w:rPr>
              <w:t xml:space="preserve">Page </w:t>
            </w:r>
            <w:r w:rsidRPr="001107B0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begin"/>
            </w:r>
            <w:r w:rsidRPr="001107B0">
              <w:rPr>
                <w:rFonts w:ascii="DIN-Regular" w:hAnsi="DIN-Regular" w:cs="Arial"/>
                <w:b/>
                <w:bCs/>
                <w:sz w:val="18"/>
                <w:szCs w:val="18"/>
              </w:rPr>
              <w:instrText xml:space="preserve"> PAGE </w:instrText>
            </w:r>
            <w:r w:rsidRPr="001107B0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separate"/>
            </w:r>
            <w:r w:rsidR="005136AC">
              <w:rPr>
                <w:rFonts w:ascii="DIN-Regular" w:hAnsi="DIN-Regular" w:cs="Arial"/>
                <w:b/>
                <w:bCs/>
                <w:noProof/>
                <w:sz w:val="18"/>
                <w:szCs w:val="18"/>
              </w:rPr>
              <w:t>1</w:t>
            </w:r>
            <w:r w:rsidRPr="001107B0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end"/>
            </w:r>
            <w:r w:rsidRPr="001107B0">
              <w:rPr>
                <w:rFonts w:ascii="DIN-Regular" w:hAnsi="DIN-Regular" w:cs="Arial"/>
                <w:sz w:val="18"/>
                <w:szCs w:val="18"/>
              </w:rPr>
              <w:t xml:space="preserve"> of </w:t>
            </w:r>
            <w:r w:rsidRPr="001107B0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begin"/>
            </w:r>
            <w:r w:rsidRPr="001107B0">
              <w:rPr>
                <w:rFonts w:ascii="DIN-Regular" w:hAnsi="DIN-Regular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1107B0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separate"/>
            </w:r>
            <w:r w:rsidR="005136AC">
              <w:rPr>
                <w:rFonts w:ascii="DIN-Regular" w:hAnsi="DIN-Regular" w:cs="Arial"/>
                <w:b/>
                <w:bCs/>
                <w:noProof/>
                <w:sz w:val="18"/>
                <w:szCs w:val="18"/>
              </w:rPr>
              <w:t>1</w:t>
            </w:r>
            <w:r w:rsidRPr="001107B0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sdt>
    <w:sdtPr>
      <w:rPr>
        <w:rFonts w:ascii="Arial" w:hAnsi="Arial" w:cs="Arial"/>
        <w:sz w:val="18"/>
        <w:szCs w:val="18"/>
      </w:rPr>
      <w:id w:val="-104405277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1642153163"/>
          <w:docPartObj>
            <w:docPartGallery w:val="Page Numbers (Top of Page)"/>
            <w:docPartUnique/>
          </w:docPartObj>
        </w:sdtPr>
        <w:sdtEndPr/>
        <w:sdtContent>
          <w:p w14:paraId="220B8A35" w14:textId="79ACF87D" w:rsidR="006C374E" w:rsidRDefault="008A078E" w:rsidP="008A078E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A078E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8A078E">
              <w:rPr>
                <w:rFonts w:ascii="Arial" w:hAnsi="Arial" w:cs="Arial"/>
                <w:sz w:val="18"/>
                <w:szCs w:val="18"/>
              </w:rPr>
              <w:t>Account_Name</w:t>
            </w:r>
            <w:proofErr w:type="spellEnd"/>
            <w:r w:rsidRPr="008A078E">
              <w:rPr>
                <w:rFonts w:ascii="Arial" w:hAnsi="Arial" w:cs="Arial"/>
                <w:sz w:val="18"/>
                <w:szCs w:val="18"/>
              </w:rPr>
              <w:t>&gt;&gt; - &lt;&lt;</w:t>
            </w:r>
            <w:proofErr w:type="spellStart"/>
            <w:r w:rsidRPr="008A078E">
              <w:rPr>
                <w:rFonts w:ascii="Arial" w:hAnsi="Arial" w:cs="Arial"/>
                <w:sz w:val="18"/>
                <w:szCs w:val="18"/>
              </w:rPr>
              <w:t>Meeting_Participant_MERC_Name</w:t>
            </w:r>
            <w:proofErr w:type="spellEnd"/>
            <w:r w:rsidRPr="008A078E">
              <w:rPr>
                <w:rFonts w:ascii="Arial" w:hAnsi="Arial" w:cs="Arial"/>
                <w:sz w:val="18"/>
                <w:szCs w:val="18"/>
              </w:rPr>
              <w:t>&gt;&gt;</w:t>
            </w:r>
          </w:p>
        </w:sdtContent>
      </w:sdt>
    </w:sdtContent>
  </w:sdt>
  <w:p w14:paraId="56F938B9" w14:textId="77777777" w:rsidR="00E71C31" w:rsidRDefault="00E71C31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EC531" w14:textId="77777777" w:rsidR="00A9413C" w:rsidRDefault="00A9413C">
      <w:r>
        <w:separator/>
      </w:r>
    </w:p>
  </w:footnote>
  <w:footnote w:type="continuationSeparator" w:id="0">
    <w:p w14:paraId="2602C66C" w14:textId="77777777" w:rsidR="00A9413C" w:rsidRDefault="00A941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FB051" w14:textId="53ED063C" w:rsidR="005136AC" w:rsidRDefault="00532CF1">
    <w:pPr>
      <w:pStyle w:val="Header"/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D45346" wp14:editId="60DD4A3E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488B4ADE" w14:textId="77777777" w:rsidR="00532CF1" w:rsidRPr="00FB0160" w:rsidRDefault="00532CF1" w:rsidP="001B3E62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FB0160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22C40775" w14:textId="77777777" w:rsidR="00532CF1" w:rsidRPr="00FB0160" w:rsidRDefault="00532CF1" w:rsidP="001B3E62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FB016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Werner-</w:t>
                          </w:r>
                          <w:proofErr w:type="spellStart"/>
                          <w:r w:rsidRPr="00FB016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Reimers</w:t>
                          </w:r>
                          <w:proofErr w:type="spellEnd"/>
                          <w:r w:rsidRPr="00FB016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proofErr w:type="spellStart"/>
                          <w:r w:rsidRPr="00FB016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Straße</w:t>
                          </w:r>
                          <w:proofErr w:type="spellEnd"/>
                          <w:r w:rsidRPr="00FB016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2-4 </w:t>
                          </w:r>
                        </w:p>
                        <w:p w14:paraId="555EE10E" w14:textId="77777777" w:rsidR="00532CF1" w:rsidRPr="00FB0160" w:rsidRDefault="00532CF1" w:rsidP="001B3E62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FB016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33ECAFDA" w14:textId="77777777" w:rsidR="00532CF1" w:rsidRPr="00FB0160" w:rsidRDefault="00532CF1" w:rsidP="001B3E62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B016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LUuSNp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488B4ADE" w14:textId="77777777" w:rsidR="00532CF1" w:rsidRPr="00FB0160" w:rsidRDefault="00532CF1" w:rsidP="001B3E62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FB0160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22C40775" w14:textId="77777777" w:rsidR="00532CF1" w:rsidRPr="00FB0160" w:rsidRDefault="00532CF1" w:rsidP="001B3E62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FB016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Werner-</w:t>
                    </w:r>
                    <w:proofErr w:type="spellStart"/>
                    <w:r w:rsidRPr="00FB016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Reimers</w:t>
                    </w:r>
                    <w:proofErr w:type="spellEnd"/>
                    <w:r w:rsidRPr="00FB016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proofErr w:type="spellStart"/>
                    <w:r w:rsidRPr="00FB016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Straße</w:t>
                    </w:r>
                    <w:proofErr w:type="spellEnd"/>
                    <w:r w:rsidRPr="00FB016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2-4 </w:t>
                    </w:r>
                  </w:p>
                  <w:p w14:paraId="555EE10E" w14:textId="77777777" w:rsidR="00532CF1" w:rsidRPr="00FB0160" w:rsidRDefault="00532CF1" w:rsidP="001B3E62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FB016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33ECAFDA" w14:textId="77777777" w:rsidR="00532CF1" w:rsidRPr="00FB0160" w:rsidRDefault="00532CF1" w:rsidP="001B3E62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B0160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</w:txbxContent>
              </v:textbox>
            </v:shape>
          </w:pict>
        </mc:Fallback>
      </mc:AlternateContent>
    </w:r>
    <w:r w:rsidR="005136AC" w:rsidRPr="005136AC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8A98456" wp14:editId="56038A4B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tina Waje">
    <w15:presenceInfo w15:providerId="AD" w15:userId="S-1-5-21-2892512328-39168630-1064019221-11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40D29"/>
    <w:rsid w:val="00045BB0"/>
    <w:rsid w:val="000511C7"/>
    <w:rsid w:val="0005330E"/>
    <w:rsid w:val="0005751B"/>
    <w:rsid w:val="000764F4"/>
    <w:rsid w:val="00081857"/>
    <w:rsid w:val="00101C41"/>
    <w:rsid w:val="001107B0"/>
    <w:rsid w:val="001B3E62"/>
    <w:rsid w:val="001E0B79"/>
    <w:rsid w:val="001E2737"/>
    <w:rsid w:val="002103B0"/>
    <w:rsid w:val="00235FB2"/>
    <w:rsid w:val="002F209C"/>
    <w:rsid w:val="00305F71"/>
    <w:rsid w:val="0030780D"/>
    <w:rsid w:val="00396326"/>
    <w:rsid w:val="003A2DC7"/>
    <w:rsid w:val="00415C4F"/>
    <w:rsid w:val="0043711B"/>
    <w:rsid w:val="0049312B"/>
    <w:rsid w:val="00496BCE"/>
    <w:rsid w:val="004E503B"/>
    <w:rsid w:val="004F5AA8"/>
    <w:rsid w:val="005136AC"/>
    <w:rsid w:val="00532CF1"/>
    <w:rsid w:val="00564F67"/>
    <w:rsid w:val="005F5521"/>
    <w:rsid w:val="006C374E"/>
    <w:rsid w:val="006D7F81"/>
    <w:rsid w:val="006F2472"/>
    <w:rsid w:val="007751C2"/>
    <w:rsid w:val="00783228"/>
    <w:rsid w:val="00784100"/>
    <w:rsid w:val="007B5078"/>
    <w:rsid w:val="007F43DA"/>
    <w:rsid w:val="00812983"/>
    <w:rsid w:val="00822539"/>
    <w:rsid w:val="008617C2"/>
    <w:rsid w:val="008817C7"/>
    <w:rsid w:val="008A078E"/>
    <w:rsid w:val="0090591B"/>
    <w:rsid w:val="00956D6C"/>
    <w:rsid w:val="00964907"/>
    <w:rsid w:val="0097062B"/>
    <w:rsid w:val="00987F37"/>
    <w:rsid w:val="009A11DF"/>
    <w:rsid w:val="009A3D8F"/>
    <w:rsid w:val="009B3C47"/>
    <w:rsid w:val="009F727D"/>
    <w:rsid w:val="00A91D49"/>
    <w:rsid w:val="00A92A44"/>
    <w:rsid w:val="00A9413C"/>
    <w:rsid w:val="00AE6374"/>
    <w:rsid w:val="00AF0AFF"/>
    <w:rsid w:val="00B3202F"/>
    <w:rsid w:val="00B45CC3"/>
    <w:rsid w:val="00B71465"/>
    <w:rsid w:val="00B9135C"/>
    <w:rsid w:val="00BA5050"/>
    <w:rsid w:val="00C023B8"/>
    <w:rsid w:val="00C34CFD"/>
    <w:rsid w:val="00C56177"/>
    <w:rsid w:val="00C5737C"/>
    <w:rsid w:val="00C64CAC"/>
    <w:rsid w:val="00CB7C09"/>
    <w:rsid w:val="00CC4DF7"/>
    <w:rsid w:val="00CF2AB6"/>
    <w:rsid w:val="00D51F6C"/>
    <w:rsid w:val="00D72455"/>
    <w:rsid w:val="00DA6F74"/>
    <w:rsid w:val="00DB7A49"/>
    <w:rsid w:val="00E137C2"/>
    <w:rsid w:val="00E14569"/>
    <w:rsid w:val="00E3245A"/>
    <w:rsid w:val="00E71334"/>
    <w:rsid w:val="00E71C31"/>
    <w:rsid w:val="00E77BBB"/>
    <w:rsid w:val="00E95E58"/>
    <w:rsid w:val="00EA3944"/>
    <w:rsid w:val="00F248F2"/>
    <w:rsid w:val="00F4795E"/>
    <w:rsid w:val="00F704C5"/>
    <w:rsid w:val="00F73C77"/>
    <w:rsid w:val="00F76C27"/>
    <w:rsid w:val="00F87E93"/>
    <w:rsid w:val="00FB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56F938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B5078"/>
    <w:rPr>
      <w:sz w:val="24"/>
      <w:lang w:val="en-GB" w:eastAsia="en-US"/>
    </w:rPr>
  </w:style>
  <w:style w:type="table" w:styleId="TableGrid">
    <w:name w:val="Table Grid"/>
    <w:basedOn w:val="TableNormal"/>
    <w:rsid w:val="00C34CF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C34CF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B5078"/>
    <w:rPr>
      <w:sz w:val="24"/>
      <w:lang w:val="en-GB" w:eastAsia="en-US"/>
    </w:rPr>
  </w:style>
  <w:style w:type="table" w:styleId="TableGrid">
    <w:name w:val="Table Grid"/>
    <w:basedOn w:val="TableNormal"/>
    <w:rsid w:val="00C34CF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C34CF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45F30D-98D4-4F68-9D5D-5C7946F9EDB9}"/>
</file>

<file path=customXml/itemProps2.xml><?xml version="1.0" encoding="utf-8"?>
<ds:datastoreItem xmlns:ds="http://schemas.openxmlformats.org/officeDocument/2006/customXml" ds:itemID="{6BD78BD2-AB52-44CE-B958-B9A15C405627}"/>
</file>

<file path=customXml/itemProps3.xml><?xml version="1.0" encoding="utf-8"?>
<ds:datastoreItem xmlns:ds="http://schemas.openxmlformats.org/officeDocument/2006/customXml" ds:itemID="{61E730A2-F658-4F95-9BA7-5F1E92F42C7C}"/>
</file>

<file path=customXml/itemProps4.xml><?xml version="1.0" encoding="utf-8"?>
<ds:datastoreItem xmlns:ds="http://schemas.openxmlformats.org/officeDocument/2006/customXml" ds:itemID="{B17B79AC-FA64-4A79-AF3E-5C473892F365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46</TotalTime>
  <Pages>1</Pages>
  <Words>68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22</cp:revision>
  <cp:lastPrinted>2000-04-05T13:26:00Z</cp:lastPrinted>
  <dcterms:created xsi:type="dcterms:W3CDTF">2014-06-16T17:14:00Z</dcterms:created>
  <dcterms:modified xsi:type="dcterms:W3CDTF">2014-08-28T15:22:00Z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