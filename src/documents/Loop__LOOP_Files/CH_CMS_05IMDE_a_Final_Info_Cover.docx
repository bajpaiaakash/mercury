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126"/>
        <w:gridCol w:w="1843"/>
      </w:tblGrid>
      <w:tr w:rsidR="002D09F6" w:rsidRPr="002D09F6" w14:paraId="3549A205" w14:textId="77777777" w:rsidTr="00A66E6B">
        <w:tc>
          <w:tcPr>
            <w:tcW w:w="5529" w:type="dxa"/>
          </w:tcPr>
          <w:p w14:paraId="47912B59" w14:textId="30A3C9A1" w:rsidR="001C4F8B" w:rsidRPr="001C4F8B" w:rsidRDefault="001C4F8B" w:rsidP="001C4F8B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C4F8B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&lt;&lt;Account_Sfx_Nm_GLBL&gt;&gt;</w:t>
            </w:r>
            <w:r w:rsidR="00E8691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1C4F8B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&lt;&lt;Account_Name&gt;&gt;</w:t>
            </w:r>
          </w:p>
          <w:p w14:paraId="2738E354" w14:textId="77777777" w:rsidR="001C4F8B" w:rsidRPr="000242D6" w:rsidRDefault="001C4F8B" w:rsidP="001C4F8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242D6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4C75D9DE" w14:textId="77777777" w:rsidR="001C4F8B" w:rsidRPr="000242D6" w:rsidRDefault="001C4F8B" w:rsidP="001C4F8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242D6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033F702" w14:textId="77777777" w:rsidR="001C4F8B" w:rsidRPr="000242D6" w:rsidRDefault="001C4F8B" w:rsidP="001C4F8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37033CA" w14:textId="3D47153C" w:rsidR="002D09F6" w:rsidRPr="000242D6" w:rsidRDefault="001C4F8B" w:rsidP="001C4F8B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242D6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</w:t>
            </w:r>
            <w:r w:rsidRPr="000242D6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Pr="000242D6">
              <w:rPr>
                <w:rFonts w:ascii="Arial" w:hAnsi="Arial" w:cs="Arial"/>
                <w:sz w:val="22"/>
                <w:szCs w:val="22"/>
                <w:lang w:val="en-US"/>
              </w:rPr>
              <w:t>dress_GLBL_City_GLBL&gt;&gt;</w:t>
            </w:r>
          </w:p>
        </w:tc>
        <w:tc>
          <w:tcPr>
            <w:tcW w:w="2126" w:type="dxa"/>
          </w:tcPr>
          <w:p w14:paraId="127FBCB4" w14:textId="77777777" w:rsidR="002D09F6" w:rsidRPr="00777AD1" w:rsidRDefault="002D09F6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072F1BC9" w14:textId="127190CC" w:rsidR="002D09F6" w:rsidRPr="00651F34" w:rsidRDefault="002D09F6" w:rsidP="001C4F8B">
            <w:pPr>
              <w:pStyle w:val="Adresse"/>
              <w:rPr>
                <w:b/>
                <w:szCs w:val="22"/>
                <w:lang w:val="en-US"/>
              </w:rPr>
            </w:pPr>
          </w:p>
        </w:tc>
      </w:tr>
      <w:tr w:rsidR="002D09F6" w:rsidRPr="00777AD1" w14:paraId="473123F7" w14:textId="77777777" w:rsidTr="00A66E6B">
        <w:tc>
          <w:tcPr>
            <w:tcW w:w="5529" w:type="dxa"/>
          </w:tcPr>
          <w:p w14:paraId="64D975E7" w14:textId="77777777" w:rsidR="002D09F6" w:rsidRPr="00651F34" w:rsidRDefault="002D09F6" w:rsidP="000235F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126" w:type="dxa"/>
          </w:tcPr>
          <w:p w14:paraId="058D01D4" w14:textId="77777777" w:rsidR="002D09F6" w:rsidRPr="00651F34" w:rsidRDefault="002D09F6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0D8BCC81" w14:textId="77777777" w:rsidR="002D09F6" w:rsidRPr="00777AD1" w:rsidRDefault="002D09F6" w:rsidP="000235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675BB99A" w14:textId="4BE65CFB" w:rsidR="00535452" w:rsidRDefault="00535452" w:rsidP="00535452">
      <w:pPr>
        <w:rPr>
          <w:rFonts w:ascii="Arial" w:hAnsi="Arial" w:cs="Arial"/>
          <w:sz w:val="22"/>
          <w:szCs w:val="22"/>
        </w:rPr>
      </w:pPr>
    </w:p>
    <w:p w14:paraId="4C6D36B8" w14:textId="77777777" w:rsidR="0066117A" w:rsidRPr="006A3874" w:rsidRDefault="0066117A" w:rsidP="00535452">
      <w:pPr>
        <w:rPr>
          <w:rFonts w:ascii="Arial" w:hAnsi="Arial" w:cs="Arial"/>
          <w:sz w:val="22"/>
          <w:szCs w:val="22"/>
        </w:rPr>
      </w:pPr>
    </w:p>
    <w:p w14:paraId="4CD10CD0" w14:textId="77777777" w:rsidR="002D09F6" w:rsidRPr="000242D6" w:rsidRDefault="002D09F6" w:rsidP="002D09F6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0242D6">
        <w:rPr>
          <w:rFonts w:ascii="Arial" w:hAnsi="Arial" w:cs="Arial"/>
          <w:b/>
          <w:sz w:val="22"/>
          <w:szCs w:val="22"/>
          <w:lang w:val="en-US"/>
        </w:rPr>
        <w:t>&lt;&lt;Meeting_MERC_Name&gt;&gt;</w:t>
      </w:r>
    </w:p>
    <w:p w14:paraId="0AE56D05" w14:textId="77777777" w:rsidR="002D09F6" w:rsidRPr="000242D6" w:rsidRDefault="002D09F6" w:rsidP="002D09F6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0242D6">
        <w:rPr>
          <w:rFonts w:ascii="Arial" w:hAnsi="Arial" w:cs="Arial"/>
          <w:b/>
          <w:sz w:val="22"/>
          <w:szCs w:val="22"/>
          <w:lang w:val="en-US"/>
        </w:rPr>
        <w:t>&lt;&lt;Meeting_MERC_Date_of_Event_MERC__s&gt;&gt;</w:t>
      </w:r>
    </w:p>
    <w:p w14:paraId="1E940A0C" w14:textId="77777777" w:rsidR="002D09F6" w:rsidRPr="000242D6" w:rsidRDefault="002D09F6" w:rsidP="002D09F6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0242D6">
        <w:rPr>
          <w:rFonts w:ascii="Arial" w:hAnsi="Arial" w:cs="Arial"/>
          <w:b/>
          <w:sz w:val="22"/>
          <w:szCs w:val="22"/>
          <w:lang w:val="en-US"/>
        </w:rPr>
        <w:t>&lt;&lt;Meeting_MERC_City_of_Meeting_MERC&gt;&gt;</w:t>
      </w:r>
    </w:p>
    <w:p w14:paraId="63B3A32E" w14:textId="77777777" w:rsidR="006303CA" w:rsidRPr="002D09F6" w:rsidRDefault="006303CA" w:rsidP="006303CA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35CC7991" w14:textId="45786CB5" w:rsidR="003B6145" w:rsidRPr="006A3874" w:rsidRDefault="009F7DA7" w:rsidP="003B614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e-DE" w:bidi="he-IL"/>
        </w:rPr>
      </w:pPr>
      <w:r w:rsidRPr="006A3874">
        <w:rPr>
          <w:rFonts w:ascii="Arial" w:hAnsi="Arial" w:cs="Arial"/>
          <w:sz w:val="22"/>
          <w:szCs w:val="22"/>
          <w:lang w:val="de-DE" w:bidi="he-IL"/>
        </w:rPr>
        <w:t>S</w:t>
      </w:r>
      <w:r w:rsidR="00147F6C" w:rsidRPr="006A3874">
        <w:rPr>
          <w:rFonts w:ascii="Arial" w:hAnsi="Arial" w:cs="Arial"/>
          <w:sz w:val="22"/>
          <w:szCs w:val="22"/>
          <w:lang w:val="de-DE" w:bidi="he-IL"/>
        </w:rPr>
        <w:t>ehr geehrte/r</w:t>
      </w:r>
      <w:r w:rsidR="002D09F6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626FD9" w:rsidRPr="003F05A4">
        <w:rPr>
          <w:rFonts w:ascii="Arial" w:hAnsi="Arial" w:cs="Arial"/>
          <w:sz w:val="22"/>
          <w:szCs w:val="22"/>
          <w:lang w:val="en-US"/>
        </w:rPr>
        <w:t>&lt;&lt;Account_Title_Desc_Glbl&gt;&gt;</w:t>
      </w:r>
      <w:r w:rsidR="002D09F6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2D09F6" w:rsidRPr="00E33327">
        <w:rPr>
          <w:rFonts w:ascii="Arial" w:hAnsi="Arial" w:cs="Arial"/>
          <w:sz w:val="22"/>
          <w:szCs w:val="22"/>
          <w:lang w:val="en-US"/>
        </w:rPr>
        <w:t>&lt;&lt;Account_Sfx_Nm_GLBL&gt;&gt;</w:t>
      </w:r>
      <w:r w:rsidR="002D09F6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2D09F6" w:rsidRPr="00486646">
        <w:rPr>
          <w:rFonts w:ascii="Arial" w:hAnsi="Arial" w:cs="Arial"/>
          <w:sz w:val="22"/>
          <w:szCs w:val="22"/>
          <w:lang w:val="es-AR"/>
        </w:rPr>
        <w:t>&lt;&lt;A</w:t>
      </w:r>
      <w:r w:rsidR="002D09F6" w:rsidRPr="00486646">
        <w:rPr>
          <w:rFonts w:ascii="Arial" w:hAnsi="Arial" w:cs="Arial"/>
          <w:sz w:val="22"/>
          <w:szCs w:val="22"/>
          <w:lang w:val="es-AR"/>
        </w:rPr>
        <w:t>c</w:t>
      </w:r>
      <w:r w:rsidR="002D09F6">
        <w:rPr>
          <w:rFonts w:ascii="Arial" w:hAnsi="Arial" w:cs="Arial"/>
          <w:sz w:val="22"/>
          <w:szCs w:val="22"/>
          <w:lang w:val="es-AR"/>
        </w:rPr>
        <w:t>count_Last</w:t>
      </w:r>
      <w:r w:rsidR="002D09F6" w:rsidRPr="00486646">
        <w:rPr>
          <w:rFonts w:ascii="Arial" w:hAnsi="Arial" w:cs="Arial"/>
          <w:sz w:val="22"/>
          <w:szCs w:val="22"/>
          <w:lang w:val="es-AR"/>
        </w:rPr>
        <w:t>Name&gt;&gt;,</w:t>
      </w:r>
    </w:p>
    <w:p w14:paraId="00606F98" w14:textId="77777777" w:rsidR="003B6145" w:rsidRPr="006A3874" w:rsidRDefault="003B6145" w:rsidP="003B614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e-DE" w:bidi="he-IL"/>
        </w:rPr>
      </w:pPr>
    </w:p>
    <w:p w14:paraId="14BF9E38" w14:textId="67ADD662" w:rsidR="00FB6DCB" w:rsidRDefault="00A66E6B" w:rsidP="00FB6DCB">
      <w:pPr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>h</w:t>
      </w:r>
      <w:bookmarkStart w:id="0" w:name="_GoBack"/>
      <w:bookmarkEnd w:id="0"/>
      <w:r w:rsidR="00147F6C" w:rsidRPr="006A3874">
        <w:rPr>
          <w:rFonts w:ascii="Arial" w:hAnsi="Arial" w:cs="Arial"/>
          <w:sz w:val="22"/>
          <w:szCs w:val="22"/>
          <w:lang w:val="de-DE" w:bidi="he-IL"/>
        </w:rPr>
        <w:t xml:space="preserve">erzlich </w:t>
      </w:r>
      <w:r w:rsidR="00626FD9">
        <w:rPr>
          <w:rFonts w:ascii="Arial" w:hAnsi="Arial" w:cs="Arial"/>
          <w:sz w:val="22"/>
          <w:szCs w:val="22"/>
          <w:lang w:val="de-DE" w:bidi="he-IL"/>
        </w:rPr>
        <w:t>w</w:t>
      </w:r>
      <w:r w:rsidR="000258CE" w:rsidRPr="006A3874">
        <w:rPr>
          <w:rFonts w:ascii="Arial" w:hAnsi="Arial" w:cs="Arial"/>
          <w:sz w:val="22"/>
          <w:szCs w:val="22"/>
          <w:lang w:val="de-DE" w:bidi="he-IL"/>
        </w:rPr>
        <w:t xml:space="preserve">illkommen </w:t>
      </w:r>
      <w:r w:rsidR="00FB6DCB" w:rsidRPr="006A3874">
        <w:rPr>
          <w:rFonts w:ascii="Arial" w:hAnsi="Arial" w:cs="Arial"/>
          <w:sz w:val="22"/>
          <w:szCs w:val="22"/>
          <w:lang w:val="de-DE" w:bidi="he-IL"/>
        </w:rPr>
        <w:t xml:space="preserve">im Namen von Lilly in </w:t>
      </w:r>
      <w:r w:rsidR="002D09F6">
        <w:rPr>
          <w:rFonts w:ascii="Arial" w:hAnsi="Arial" w:cs="Arial"/>
          <w:sz w:val="22"/>
          <w:szCs w:val="22"/>
          <w:lang w:val="de-DE" w:bidi="he-IL"/>
        </w:rPr>
        <w:t>:</w:t>
      </w:r>
    </w:p>
    <w:p w14:paraId="2E4E98AF" w14:textId="77777777" w:rsidR="002D09F6" w:rsidRDefault="002D09F6" w:rsidP="002D09F6">
      <w:pPr>
        <w:rPr>
          <w:rFonts w:ascii="Arial" w:hAnsi="Arial" w:cs="Arial"/>
          <w:sz w:val="22"/>
          <w:szCs w:val="22"/>
          <w:lang w:val="de-DE" w:bidi="he-IL"/>
        </w:rPr>
      </w:pPr>
      <w:r w:rsidRPr="00CB2E14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  <w:r w:rsidRPr="00A95CAB"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4983AB75" w14:textId="0F27D205" w:rsidR="002D09F6" w:rsidRPr="006A3874" w:rsidRDefault="002D09F6" w:rsidP="00FB6DCB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 xml:space="preserve">zur/zum  </w:t>
      </w:r>
      <w:r w:rsidRPr="00CB2E14">
        <w:rPr>
          <w:rFonts w:ascii="Arial" w:hAnsi="Arial" w:cs="Arial"/>
          <w:sz w:val="22"/>
          <w:szCs w:val="22"/>
          <w:lang w:val="de-DE"/>
        </w:rPr>
        <w:t>&lt;&lt;Meeting_MERC_Name&gt;&gt;</w:t>
      </w:r>
      <w:r w:rsidRPr="00A95CAB">
        <w:rPr>
          <w:rFonts w:ascii="Arial" w:hAnsi="Arial" w:cs="Arial"/>
          <w:sz w:val="22"/>
          <w:szCs w:val="22"/>
          <w:lang w:val="de-DE" w:bidi="he-IL"/>
        </w:rPr>
        <w:t xml:space="preserve">. </w:t>
      </w:r>
    </w:p>
    <w:p w14:paraId="16258EE8" w14:textId="77777777" w:rsidR="00FB6DCB" w:rsidRPr="006A3874" w:rsidRDefault="00FB6DCB" w:rsidP="00FB6DCB">
      <w:pPr>
        <w:rPr>
          <w:rFonts w:ascii="Arial" w:hAnsi="Arial" w:cs="Arial"/>
          <w:sz w:val="22"/>
          <w:szCs w:val="22"/>
          <w:lang w:val="de-DE" w:bidi="he-IL"/>
        </w:rPr>
      </w:pPr>
    </w:p>
    <w:p w14:paraId="5D179B05" w14:textId="39BDB645" w:rsidR="00FB6DCB" w:rsidRPr="002D09F6" w:rsidRDefault="00FB6DCB" w:rsidP="00FB6DCB">
      <w:pPr>
        <w:rPr>
          <w:rFonts w:ascii="Arial" w:hAnsi="Arial" w:cs="Arial"/>
          <w:szCs w:val="22"/>
          <w:lang w:val="de-DE"/>
        </w:rPr>
      </w:pPr>
      <w:r w:rsidRPr="006A3874">
        <w:rPr>
          <w:rFonts w:ascii="Arial" w:hAnsi="Arial" w:cs="Arial"/>
          <w:sz w:val="22"/>
          <w:szCs w:val="22"/>
          <w:lang w:val="de-DE" w:bidi="he-IL"/>
        </w:rPr>
        <w:t xml:space="preserve">Detaillierte Informationen </w:t>
      </w:r>
      <w:r w:rsidR="00147F6C" w:rsidRPr="006A3874">
        <w:rPr>
          <w:rFonts w:ascii="Arial" w:hAnsi="Arial" w:cs="Arial"/>
          <w:sz w:val="22"/>
          <w:szCs w:val="22"/>
          <w:lang w:val="de-DE" w:bidi="he-IL"/>
        </w:rPr>
        <w:t>zum wissenschaftlichen Programm und der Industrieausste</w:t>
      </w:r>
      <w:r w:rsidR="00754C32" w:rsidRPr="006A3874">
        <w:rPr>
          <w:rFonts w:ascii="Arial" w:hAnsi="Arial" w:cs="Arial"/>
          <w:sz w:val="22"/>
          <w:szCs w:val="22"/>
          <w:lang w:val="de-DE" w:bidi="he-IL"/>
        </w:rPr>
        <w:t>ll</w:t>
      </w:r>
      <w:r w:rsidR="00147F6C" w:rsidRPr="006A3874">
        <w:rPr>
          <w:rFonts w:ascii="Arial" w:hAnsi="Arial" w:cs="Arial"/>
          <w:sz w:val="22"/>
          <w:szCs w:val="22"/>
          <w:lang w:val="de-DE" w:bidi="he-IL"/>
        </w:rPr>
        <w:t xml:space="preserve">ung </w:t>
      </w:r>
      <w:r w:rsidR="00E72852" w:rsidRPr="006A3874">
        <w:rPr>
          <w:rFonts w:ascii="Arial" w:hAnsi="Arial" w:cs="Arial"/>
          <w:sz w:val="22"/>
          <w:szCs w:val="22"/>
          <w:lang w:val="de-DE" w:bidi="he-IL"/>
        </w:rPr>
        <w:t xml:space="preserve">entnehmen </w:t>
      </w:r>
      <w:r w:rsidRPr="006A3874">
        <w:rPr>
          <w:rFonts w:ascii="Arial" w:hAnsi="Arial" w:cs="Arial"/>
          <w:sz w:val="22"/>
          <w:szCs w:val="22"/>
          <w:lang w:val="de-DE" w:bidi="he-IL"/>
        </w:rPr>
        <w:t xml:space="preserve">Sie </w:t>
      </w:r>
      <w:r w:rsidR="00E72852" w:rsidRPr="006A3874">
        <w:rPr>
          <w:rFonts w:ascii="Arial" w:hAnsi="Arial" w:cs="Arial"/>
          <w:sz w:val="22"/>
          <w:szCs w:val="22"/>
          <w:lang w:val="de-DE" w:bidi="he-IL"/>
        </w:rPr>
        <w:t xml:space="preserve">bitte </w:t>
      </w:r>
      <w:r w:rsidRPr="006A3874">
        <w:rPr>
          <w:rFonts w:ascii="Arial" w:hAnsi="Arial" w:cs="Arial"/>
          <w:sz w:val="22"/>
          <w:szCs w:val="22"/>
          <w:lang w:val="de-DE" w:bidi="he-IL"/>
        </w:rPr>
        <w:t>der Kongressbroschü</w:t>
      </w:r>
      <w:r w:rsidR="004E2727" w:rsidRPr="006A3874">
        <w:rPr>
          <w:rFonts w:ascii="Arial" w:hAnsi="Arial" w:cs="Arial"/>
          <w:sz w:val="22"/>
          <w:szCs w:val="22"/>
          <w:lang w:val="de-DE" w:bidi="he-IL"/>
        </w:rPr>
        <w:t xml:space="preserve">re bzw. finden Sie </w:t>
      </w:r>
      <w:r w:rsidRPr="006A3874">
        <w:rPr>
          <w:rFonts w:ascii="Arial" w:hAnsi="Arial" w:cs="Arial"/>
          <w:sz w:val="22"/>
          <w:szCs w:val="22"/>
          <w:lang w:val="de-DE"/>
        </w:rPr>
        <w:t xml:space="preserve">unter: </w:t>
      </w:r>
      <w:r w:rsidR="002D09F6" w:rsidRPr="005F56CD">
        <w:rPr>
          <w:rFonts w:ascii="Arial" w:hAnsi="Arial" w:cs="Arial"/>
          <w:sz w:val="22"/>
          <w:szCs w:val="22"/>
          <w:lang w:val="de-DE"/>
        </w:rPr>
        <w:t>&lt;&lt;Form_Congresswebsite&gt;&gt;</w:t>
      </w:r>
    </w:p>
    <w:p w14:paraId="1F1B79BB" w14:textId="77777777" w:rsidR="00FB6DCB" w:rsidRPr="006A3874" w:rsidRDefault="00FB6DCB" w:rsidP="00FB6DCB">
      <w:pPr>
        <w:rPr>
          <w:rFonts w:ascii="Arial" w:hAnsi="Arial" w:cs="Arial"/>
          <w:sz w:val="22"/>
          <w:szCs w:val="22"/>
          <w:lang w:val="de-DE" w:bidi="he-IL"/>
        </w:rPr>
      </w:pPr>
    </w:p>
    <w:p w14:paraId="38473F17" w14:textId="286AA440" w:rsidR="00FB6DCB" w:rsidRPr="006A3874" w:rsidRDefault="000258CE" w:rsidP="004C1FA8">
      <w:pPr>
        <w:jc w:val="both"/>
        <w:rPr>
          <w:rFonts w:ascii="Arial" w:hAnsi="Arial" w:cs="Arial"/>
          <w:sz w:val="22"/>
          <w:szCs w:val="22"/>
          <w:lang w:val="de-DE" w:bidi="he-IL"/>
        </w:rPr>
      </w:pPr>
      <w:r w:rsidRPr="006A3874">
        <w:rPr>
          <w:rFonts w:ascii="Arial" w:hAnsi="Arial" w:cs="Arial"/>
          <w:sz w:val="22"/>
          <w:szCs w:val="22"/>
          <w:lang w:val="de-DE" w:bidi="he-IL"/>
        </w:rPr>
        <w:t>Um Ihren Aufenthalt so komfortabel und interessant wie möglich zu gestalten, haben w</w:t>
      </w:r>
      <w:r w:rsidR="00FB6DCB" w:rsidRPr="006A3874">
        <w:rPr>
          <w:rFonts w:ascii="Arial" w:hAnsi="Arial" w:cs="Arial"/>
          <w:sz w:val="22"/>
          <w:szCs w:val="22"/>
          <w:lang w:val="de-DE" w:bidi="he-IL"/>
        </w:rPr>
        <w:t xml:space="preserve">ir </w:t>
      </w:r>
      <w:r w:rsidR="006E0341" w:rsidRPr="006A3874">
        <w:rPr>
          <w:rFonts w:ascii="Arial" w:hAnsi="Arial" w:cs="Arial"/>
          <w:sz w:val="22"/>
          <w:szCs w:val="22"/>
          <w:lang w:val="de-DE" w:bidi="he-IL"/>
        </w:rPr>
        <w:t xml:space="preserve">beiliegend </w:t>
      </w:r>
      <w:r w:rsidR="00FB6DCB" w:rsidRPr="006A3874">
        <w:rPr>
          <w:rFonts w:ascii="Arial" w:hAnsi="Arial" w:cs="Arial"/>
          <w:sz w:val="22"/>
          <w:szCs w:val="22"/>
          <w:lang w:val="de-DE" w:bidi="he-IL"/>
        </w:rPr>
        <w:t xml:space="preserve">einige wichtige Informationen </w:t>
      </w:r>
      <w:r w:rsidR="006E0341" w:rsidRPr="006A3874">
        <w:rPr>
          <w:rFonts w:ascii="Arial" w:hAnsi="Arial" w:cs="Arial"/>
          <w:sz w:val="22"/>
          <w:szCs w:val="22"/>
          <w:lang w:val="de-DE" w:bidi="he-IL"/>
        </w:rPr>
        <w:t xml:space="preserve">für Sie </w:t>
      </w:r>
      <w:r w:rsidR="00FB6DCB" w:rsidRPr="006A3874">
        <w:rPr>
          <w:rFonts w:ascii="Arial" w:hAnsi="Arial" w:cs="Arial"/>
          <w:sz w:val="22"/>
          <w:szCs w:val="22"/>
          <w:lang w:val="de-DE" w:bidi="he-IL"/>
        </w:rPr>
        <w:t>zusammengestellt</w:t>
      </w:r>
      <w:r w:rsidR="00E72852" w:rsidRPr="006A3874">
        <w:rPr>
          <w:rFonts w:ascii="Arial" w:hAnsi="Arial" w:cs="Arial"/>
          <w:sz w:val="22"/>
          <w:szCs w:val="22"/>
          <w:lang w:val="de-DE" w:bidi="he-IL"/>
        </w:rPr>
        <w:t>.</w:t>
      </w:r>
    </w:p>
    <w:p w14:paraId="63A8F931" w14:textId="77777777" w:rsidR="004E2727" w:rsidRPr="006A3874" w:rsidRDefault="004E2727" w:rsidP="00FB6DCB">
      <w:pPr>
        <w:rPr>
          <w:rFonts w:ascii="Arial" w:hAnsi="Arial" w:cs="Arial"/>
          <w:sz w:val="22"/>
          <w:szCs w:val="22"/>
          <w:lang w:val="de-DE" w:bidi="he-IL"/>
        </w:rPr>
      </w:pPr>
    </w:p>
    <w:p w14:paraId="20B405B5" w14:textId="172E5F0A" w:rsidR="002D09F6" w:rsidRDefault="000258CE" w:rsidP="00FB6DCB">
      <w:pPr>
        <w:rPr>
          <w:rFonts w:ascii="Arial" w:hAnsi="Arial" w:cs="Arial"/>
          <w:sz w:val="22"/>
          <w:szCs w:val="22"/>
          <w:lang w:val="de-DE" w:bidi="he-IL"/>
        </w:rPr>
      </w:pPr>
      <w:r w:rsidRPr="006A3874">
        <w:rPr>
          <w:rFonts w:ascii="Arial" w:hAnsi="Arial" w:cs="Arial"/>
          <w:sz w:val="22"/>
          <w:szCs w:val="22"/>
          <w:lang w:val="de-DE" w:bidi="he-IL"/>
        </w:rPr>
        <w:t>Für</w:t>
      </w:r>
      <w:r w:rsidR="00FB6DCB" w:rsidRPr="006A3874">
        <w:rPr>
          <w:rFonts w:ascii="Arial" w:hAnsi="Arial" w:cs="Arial"/>
          <w:sz w:val="22"/>
          <w:szCs w:val="22"/>
          <w:lang w:val="de-DE" w:bidi="he-IL"/>
        </w:rPr>
        <w:t xml:space="preserve"> weitere Un</w:t>
      </w:r>
      <w:r w:rsidR="004E2727" w:rsidRPr="006A3874">
        <w:rPr>
          <w:rFonts w:ascii="Arial" w:hAnsi="Arial" w:cs="Arial"/>
          <w:sz w:val="22"/>
          <w:szCs w:val="22"/>
          <w:lang w:val="de-DE" w:bidi="he-IL"/>
        </w:rPr>
        <w:t>terstützung kontaktieren Sie</w:t>
      </w:r>
      <w:r w:rsidR="006E0341" w:rsidRPr="006A3874">
        <w:rPr>
          <w:rFonts w:ascii="Arial" w:hAnsi="Arial" w:cs="Arial"/>
          <w:sz w:val="22"/>
          <w:szCs w:val="22"/>
          <w:lang w:val="de-DE" w:bidi="he-IL"/>
        </w:rPr>
        <w:t xml:space="preserve"> jederzeit gerne</w:t>
      </w:r>
      <w:r w:rsidR="000242D6">
        <w:rPr>
          <w:rFonts w:ascii="Arial" w:hAnsi="Arial" w:cs="Arial"/>
          <w:sz w:val="22"/>
          <w:szCs w:val="22"/>
          <w:lang w:val="de-DE" w:bidi="he-IL"/>
        </w:rPr>
        <w:t>:</w:t>
      </w:r>
      <w:r w:rsidR="006E0341" w:rsidRPr="006A3874"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1E22D0DF" w14:textId="77777777" w:rsidR="007D3D85" w:rsidRDefault="007D3D85" w:rsidP="007D3D85">
      <w:pPr>
        <w:rPr>
          <w:rFonts w:ascii="Arial" w:hAnsi="Arial" w:cs="Arial"/>
          <w:b/>
          <w:sz w:val="22"/>
          <w:szCs w:val="22"/>
          <w:lang w:val="de-DE" w:bidi="he-IL"/>
        </w:rPr>
      </w:pPr>
    </w:p>
    <w:p w14:paraId="622F9A6B" w14:textId="38B3BC20" w:rsidR="007D3D85" w:rsidRPr="007D3D85" w:rsidRDefault="007D3D85" w:rsidP="007D3D85">
      <w:pPr>
        <w:rPr>
          <w:rFonts w:ascii="Arial" w:hAnsi="Arial" w:cs="Arial"/>
          <w:b/>
          <w:sz w:val="22"/>
          <w:szCs w:val="22"/>
          <w:lang w:val="de-DE" w:bidi="he-IL"/>
        </w:rPr>
      </w:pPr>
      <w:r w:rsidRPr="007D3D85">
        <w:rPr>
          <w:rFonts w:ascii="Arial" w:hAnsi="Arial" w:cs="Arial"/>
          <w:b/>
          <w:sz w:val="22"/>
          <w:szCs w:val="22"/>
          <w:lang w:val="de-DE" w:bidi="he-IL"/>
        </w:rPr>
        <w:t xml:space="preserve">&lt;&lt;User_Name&gt;&gt; </w:t>
      </w:r>
    </w:p>
    <w:p w14:paraId="5743DB3A" w14:textId="77777777" w:rsidR="007D3D85" w:rsidRPr="007D3D85" w:rsidRDefault="007D3D85" w:rsidP="007D3D85">
      <w:pPr>
        <w:rPr>
          <w:rFonts w:ascii="Arial" w:hAnsi="Arial" w:cs="Arial"/>
          <w:b/>
          <w:sz w:val="22"/>
          <w:szCs w:val="22"/>
          <w:lang w:val="de-DE" w:bidi="he-IL"/>
        </w:rPr>
      </w:pPr>
      <w:r w:rsidRPr="007D3D85">
        <w:rPr>
          <w:rFonts w:ascii="Arial" w:hAnsi="Arial" w:cs="Arial"/>
          <w:sz w:val="22"/>
          <w:szCs w:val="22"/>
          <w:lang w:val="de-DE" w:bidi="he-IL"/>
        </w:rPr>
        <w:t>Tel:</w:t>
      </w:r>
      <w:r w:rsidRPr="007D3D85">
        <w:rPr>
          <w:rFonts w:ascii="Arial" w:hAnsi="Arial" w:cs="Arial"/>
          <w:b/>
          <w:sz w:val="22"/>
          <w:szCs w:val="22"/>
          <w:lang w:val="de-DE" w:bidi="he-IL"/>
        </w:rPr>
        <w:t xml:space="preserve"> +41 22 761 45 11</w:t>
      </w:r>
    </w:p>
    <w:p w14:paraId="613E3089" w14:textId="77777777" w:rsidR="007D3D85" w:rsidRPr="007D3D85" w:rsidRDefault="007D3D85" w:rsidP="007D3D85">
      <w:pPr>
        <w:rPr>
          <w:rFonts w:ascii="Arial" w:hAnsi="Arial" w:cs="Arial"/>
          <w:b/>
          <w:sz w:val="22"/>
          <w:szCs w:val="22"/>
          <w:lang w:val="de-DE" w:bidi="he-IL"/>
        </w:rPr>
      </w:pPr>
      <w:r w:rsidRPr="007D3D85">
        <w:rPr>
          <w:rFonts w:ascii="Arial" w:hAnsi="Arial" w:cs="Arial"/>
          <w:sz w:val="22"/>
          <w:szCs w:val="22"/>
          <w:lang w:val="de-DE" w:bidi="he-IL"/>
        </w:rPr>
        <w:t>Fax:</w:t>
      </w:r>
      <w:r w:rsidRPr="007D3D85">
        <w:rPr>
          <w:rFonts w:ascii="Arial" w:hAnsi="Arial" w:cs="Arial"/>
          <w:b/>
          <w:sz w:val="22"/>
          <w:szCs w:val="22"/>
          <w:lang w:val="de-DE" w:bidi="he-IL"/>
        </w:rPr>
        <w:t xml:space="preserve"> +41 22 306 04 72</w:t>
      </w:r>
    </w:p>
    <w:p w14:paraId="7419DDE7" w14:textId="2CE206EC" w:rsidR="004C1FA8" w:rsidRDefault="007D3D85" w:rsidP="007D3D85">
      <w:pPr>
        <w:rPr>
          <w:rFonts w:ascii="Arial" w:hAnsi="Arial" w:cs="Arial"/>
          <w:b/>
          <w:sz w:val="22"/>
          <w:szCs w:val="22"/>
          <w:lang w:val="de-DE" w:bidi="he-IL"/>
        </w:rPr>
      </w:pPr>
      <w:r w:rsidRPr="007D3D85">
        <w:rPr>
          <w:rFonts w:ascii="Arial" w:hAnsi="Arial" w:cs="Arial"/>
          <w:b/>
          <w:sz w:val="22"/>
          <w:szCs w:val="22"/>
          <w:lang w:val="de-DE" w:bidi="he-IL"/>
        </w:rPr>
        <w:t>lilly_schweiz_cms@lilly.com</w:t>
      </w:r>
    </w:p>
    <w:p w14:paraId="5BD2465B" w14:textId="77777777" w:rsidR="007D3D85" w:rsidRDefault="007D3D85" w:rsidP="007D3D85">
      <w:pPr>
        <w:rPr>
          <w:rFonts w:ascii="Arial" w:hAnsi="Arial" w:cs="Arial"/>
          <w:sz w:val="22"/>
          <w:szCs w:val="22"/>
          <w:lang w:val="de-DE" w:bidi="he-IL"/>
        </w:rPr>
      </w:pPr>
    </w:p>
    <w:p w14:paraId="21CD501A" w14:textId="3D54D24F" w:rsidR="00FB6DCB" w:rsidRDefault="00FB6DCB" w:rsidP="00FB6DCB">
      <w:pPr>
        <w:rPr>
          <w:rFonts w:ascii="Arial" w:hAnsi="Arial" w:cs="Arial"/>
          <w:sz w:val="22"/>
          <w:szCs w:val="22"/>
          <w:highlight w:val="cyan"/>
          <w:lang w:val="de-DE" w:bidi="he-IL"/>
        </w:rPr>
      </w:pPr>
      <w:r w:rsidRPr="006A3874">
        <w:rPr>
          <w:rFonts w:ascii="Arial" w:hAnsi="Arial" w:cs="Arial"/>
          <w:sz w:val="22"/>
          <w:szCs w:val="22"/>
          <w:lang w:val="de-DE" w:bidi="he-IL"/>
        </w:rPr>
        <w:t xml:space="preserve">oder </w:t>
      </w:r>
      <w:r w:rsidR="004E2727" w:rsidRPr="006A3874">
        <w:rPr>
          <w:rFonts w:ascii="Arial" w:hAnsi="Arial" w:cs="Arial"/>
          <w:sz w:val="22"/>
          <w:szCs w:val="22"/>
          <w:lang w:val="de-DE" w:bidi="he-IL"/>
        </w:rPr>
        <w:t xml:space="preserve">wenden Sie sich </w:t>
      </w:r>
      <w:r w:rsidR="006E0341" w:rsidRPr="006A3874">
        <w:rPr>
          <w:rFonts w:ascii="Arial" w:hAnsi="Arial" w:cs="Arial"/>
          <w:sz w:val="22"/>
          <w:szCs w:val="22"/>
          <w:lang w:val="de-DE" w:bidi="he-IL"/>
        </w:rPr>
        <w:t xml:space="preserve">an </w:t>
      </w:r>
      <w:r w:rsidR="004E2727" w:rsidRPr="006A3874">
        <w:rPr>
          <w:rFonts w:ascii="Arial" w:hAnsi="Arial" w:cs="Arial"/>
          <w:sz w:val="22"/>
          <w:szCs w:val="22"/>
          <w:lang w:val="de-DE" w:bidi="he-IL"/>
        </w:rPr>
        <w:t xml:space="preserve">den Lilly-Informations-Counter </w:t>
      </w:r>
    </w:p>
    <w:p w14:paraId="0AE2D28A" w14:textId="77777777" w:rsidR="00FF11D6" w:rsidRDefault="00FF11D6" w:rsidP="00FF11D6">
      <w:pPr>
        <w:jc w:val="both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>&lt;&lt;Form_ContactNameInfoDesk&gt;&gt;</w:t>
      </w:r>
    </w:p>
    <w:p w14:paraId="3AB3AE15" w14:textId="77777777" w:rsidR="00FF11D6" w:rsidRPr="00883457" w:rsidRDefault="00FF11D6" w:rsidP="00FF11D6">
      <w:pPr>
        <w:jc w:val="both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>&lt;&lt;Form_ContactNumberInfoDesk&gt;&gt;</w:t>
      </w:r>
    </w:p>
    <w:p w14:paraId="1E2BEB51" w14:textId="77777777" w:rsidR="006E0341" w:rsidRPr="006A3874" w:rsidRDefault="006E0341" w:rsidP="00FB6DCB">
      <w:pPr>
        <w:rPr>
          <w:rFonts w:ascii="Arial" w:hAnsi="Arial" w:cs="Arial"/>
          <w:sz w:val="22"/>
          <w:szCs w:val="22"/>
          <w:lang w:val="de-DE" w:bidi="he-IL"/>
        </w:rPr>
      </w:pPr>
    </w:p>
    <w:p w14:paraId="3869909C" w14:textId="37744EEA" w:rsidR="00FB6DCB" w:rsidRPr="006A3874" w:rsidRDefault="006E0341" w:rsidP="00FB6DCB">
      <w:pPr>
        <w:rPr>
          <w:rFonts w:ascii="Arial" w:hAnsi="Arial" w:cs="Arial"/>
          <w:sz w:val="22"/>
          <w:szCs w:val="22"/>
          <w:lang w:val="de-DE" w:bidi="he-IL"/>
        </w:rPr>
      </w:pPr>
      <w:r w:rsidRPr="006A3874">
        <w:rPr>
          <w:rFonts w:ascii="Arial" w:hAnsi="Arial" w:cs="Arial"/>
          <w:sz w:val="22"/>
          <w:szCs w:val="22"/>
          <w:lang w:val="de-DE" w:bidi="he-IL"/>
        </w:rPr>
        <w:t>Wir freuen uns über Ihre Teilnahme!</w:t>
      </w:r>
    </w:p>
    <w:p w14:paraId="44DD815F" w14:textId="3BFAC347" w:rsidR="00FB6DCB" w:rsidRPr="006A3874" w:rsidRDefault="00FB6DCB" w:rsidP="00FB6DCB">
      <w:pPr>
        <w:rPr>
          <w:rFonts w:ascii="Arial" w:hAnsi="Arial" w:cs="Arial"/>
          <w:sz w:val="22"/>
          <w:szCs w:val="22"/>
          <w:lang w:val="de-DE" w:bidi="he-IL"/>
        </w:rPr>
      </w:pPr>
    </w:p>
    <w:p w14:paraId="00B8E50B" w14:textId="1F81870F" w:rsidR="00FB6DCB" w:rsidRPr="006A3874" w:rsidRDefault="00EF707C" w:rsidP="00FB6DCB">
      <w:pPr>
        <w:rPr>
          <w:rFonts w:ascii="Arial" w:hAnsi="Arial" w:cs="Arial"/>
          <w:sz w:val="22"/>
          <w:szCs w:val="22"/>
          <w:lang w:val="de-DE"/>
        </w:rPr>
      </w:pPr>
      <w:r w:rsidRPr="006A3874">
        <w:rPr>
          <w:rFonts w:ascii="Arial" w:hAnsi="Arial" w:cs="Arial"/>
          <w:sz w:val="22"/>
          <w:szCs w:val="22"/>
          <w:lang w:val="de-DE" w:bidi="he-IL"/>
        </w:rPr>
        <w:t>Freundliche Grüsse</w:t>
      </w:r>
      <w:r w:rsidR="00FB6DCB" w:rsidRPr="006A3874">
        <w:rPr>
          <w:rFonts w:ascii="Arial" w:hAnsi="Arial" w:cs="Arial"/>
          <w:sz w:val="22"/>
          <w:szCs w:val="22"/>
          <w:lang w:val="de-DE" w:bidi="he-IL"/>
        </w:rPr>
        <w:t>,</w:t>
      </w:r>
    </w:p>
    <w:p w14:paraId="50378E11" w14:textId="77777777" w:rsidR="00FB6DCB" w:rsidRPr="006A3874" w:rsidRDefault="00FB6DCB" w:rsidP="00FB6DCB">
      <w:pPr>
        <w:rPr>
          <w:rFonts w:ascii="Arial" w:hAnsi="Arial" w:cs="Arial"/>
          <w:sz w:val="22"/>
          <w:szCs w:val="22"/>
          <w:lang w:val="de-DE"/>
        </w:rPr>
      </w:pPr>
    </w:p>
    <w:p w14:paraId="79A64969" w14:textId="77777777" w:rsidR="00900789" w:rsidRDefault="00900789" w:rsidP="00BE04F5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63B3A350" w14:textId="5C7E8B77" w:rsidR="000242D6" w:rsidRDefault="002D09F6" w:rsidP="00BE04F5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r w:rsidRPr="00B71B3F">
        <w:rPr>
          <w:rFonts w:ascii="Arial" w:hAnsi="Arial" w:cs="Arial"/>
          <w:sz w:val="22"/>
          <w:szCs w:val="22"/>
          <w:lang w:val="fr-FR" w:bidi="he-IL"/>
        </w:rPr>
        <w:t>Ihr</w:t>
      </w:r>
      <w:r w:rsidR="00900789">
        <w:rPr>
          <w:rFonts w:ascii="Arial" w:hAnsi="Arial" w:cs="Arial"/>
          <w:sz w:val="22"/>
          <w:szCs w:val="22"/>
          <w:lang w:val="fr-FR" w:bidi="he-IL"/>
        </w:rPr>
        <w:t xml:space="preserve"> </w:t>
      </w:r>
      <w:r w:rsidRPr="00B71B3F">
        <w:rPr>
          <w:rFonts w:ascii="Arial" w:hAnsi="Arial" w:cs="Arial"/>
          <w:sz w:val="22"/>
          <w:szCs w:val="22"/>
          <w:lang w:val="fr-FR" w:bidi="he-IL"/>
        </w:rPr>
        <w:t>Lilly Customer Meeting Service</w:t>
      </w:r>
      <w:r w:rsidR="000242D6">
        <w:rPr>
          <w:rFonts w:ascii="Arial" w:hAnsi="Arial" w:cs="Arial"/>
          <w:sz w:val="22"/>
          <w:szCs w:val="22"/>
          <w:lang w:val="fr-FR" w:bidi="he-IL"/>
        </w:rPr>
        <w:t xml:space="preserve"> Team</w:t>
      </w:r>
    </w:p>
    <w:p w14:paraId="100D430B" w14:textId="77777777" w:rsidR="000242D6" w:rsidRPr="000242D6" w:rsidRDefault="000242D6" w:rsidP="000242D6">
      <w:pPr>
        <w:rPr>
          <w:rFonts w:ascii="Arial" w:hAnsi="Arial" w:cs="Arial"/>
          <w:sz w:val="22"/>
          <w:szCs w:val="22"/>
          <w:lang w:val="fr-FR" w:bidi="he-IL"/>
        </w:rPr>
      </w:pPr>
    </w:p>
    <w:sectPr w:rsidR="000242D6" w:rsidRPr="000242D6">
      <w:headerReference w:type="default" r:id="rId12"/>
      <w:footerReference w:type="default" r:id="rId13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DBED3" w14:textId="77777777" w:rsidR="009A16BE" w:rsidRDefault="009A16BE">
      <w:r>
        <w:separator/>
      </w:r>
    </w:p>
  </w:endnote>
  <w:endnote w:type="continuationSeparator" w:id="0">
    <w:p w14:paraId="6964A5E0" w14:textId="77777777" w:rsidR="009A16BE" w:rsidRDefault="009A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3"/>
      <w:gridCol w:w="4829"/>
    </w:tblGrid>
    <w:tr w:rsidR="00900789" w:rsidRPr="00144A7A" w14:paraId="5D727DDA" w14:textId="77777777" w:rsidTr="00AE00E6">
      <w:tc>
        <w:tcPr>
          <w:tcW w:w="4493" w:type="dxa"/>
        </w:tcPr>
        <w:p w14:paraId="6B6A409B" w14:textId="77777777" w:rsidR="00900789" w:rsidRPr="00144A7A" w:rsidRDefault="00900789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144A7A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4829" w:type="dxa"/>
        </w:tcPr>
        <w:sdt>
          <w:sdtPr>
            <w:rPr>
              <w:rFonts w:ascii="Arial" w:hAnsi="Arial" w:cs="Arial"/>
              <w:sz w:val="18"/>
              <w:szCs w:val="18"/>
            </w:rPr>
            <w:id w:val="-1177890493"/>
            <w:docPartObj>
              <w:docPartGallery w:val="Page Numbers (Top of Page)"/>
              <w:docPartUnique/>
            </w:docPartObj>
          </w:sdtPr>
          <w:sdtEndPr/>
          <w:sdtContent>
            <w:p w14:paraId="663D6C59" w14:textId="3DF2658B" w:rsidR="00900789" w:rsidRPr="00144A7A" w:rsidRDefault="000242D6" w:rsidP="00AE00E6">
              <w:pPr>
                <w:pStyle w:val="Footer"/>
                <w:rPr>
                  <w:rFonts w:ascii="Arial" w:hAnsi="Arial" w:cs="Arial"/>
                  <w:sz w:val="18"/>
                  <w:szCs w:val="18"/>
                </w:rPr>
              </w:pPr>
              <w:r w:rsidRPr="000242D6">
                <w:rPr>
                  <w:rFonts w:ascii="Arial" w:hAnsi="Arial" w:cs="Arial"/>
                  <w:sz w:val="18"/>
                  <w:szCs w:val="18"/>
                </w:rPr>
                <w:t>&lt;&lt;Account_MERC_Sfx_Nm_GLBL&gt;&gt;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900789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&lt;&lt;A</w:t>
              </w:r>
              <w:r w:rsidR="00900789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c</w:t>
              </w:r>
              <w:r w:rsidR="00900789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count_LastName&gt;&gt; - &lt;&lt;Account_Cust_Id_GLBL&gt;&gt;</w:t>
              </w:r>
            </w:p>
          </w:sdtContent>
        </w:sdt>
      </w:tc>
    </w:tr>
  </w:tbl>
  <w:p w14:paraId="63B3A359" w14:textId="34868FDC" w:rsidR="004E2727" w:rsidRPr="00900789" w:rsidRDefault="004E2727" w:rsidP="009007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F778F" w14:textId="77777777" w:rsidR="009A16BE" w:rsidRDefault="009A16BE">
      <w:r>
        <w:separator/>
      </w:r>
    </w:p>
  </w:footnote>
  <w:footnote w:type="continuationSeparator" w:id="0">
    <w:p w14:paraId="01B30DB2" w14:textId="77777777" w:rsidR="009A16BE" w:rsidRDefault="009A16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A7E904" w14:textId="65FC0C42" w:rsidR="002900B8" w:rsidRDefault="00900789">
    <w:pPr>
      <w:pStyle w:val="Header"/>
    </w:pPr>
    <w:r w:rsidRPr="0090078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EF8A1A9" wp14:editId="4C05B226">
          <wp:simplePos x="0" y="0"/>
          <wp:positionH relativeFrom="page">
            <wp:posOffset>6044787</wp:posOffset>
          </wp:positionH>
          <wp:positionV relativeFrom="page">
            <wp:posOffset>622403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B3A357" w14:textId="116F3924" w:rsidR="004E2727" w:rsidRDefault="00900789">
    <w:pPr>
      <w:pStyle w:val="Address"/>
      <w:spacing w:before="60"/>
    </w:pPr>
    <w:r w:rsidRPr="00900789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67726E" wp14:editId="7B6BAA09">
              <wp:simplePos x="0" y="0"/>
              <wp:positionH relativeFrom="column">
                <wp:posOffset>4862033</wp:posOffset>
              </wp:positionH>
              <wp:positionV relativeFrom="paragraph">
                <wp:posOffset>572770</wp:posOffset>
              </wp:positionV>
              <wp:extent cx="149919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19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873C073" w14:textId="77777777" w:rsidR="00900789" w:rsidRPr="00144A7A" w:rsidRDefault="00900789" w:rsidP="00A66E6B">
                          <w:pPr>
                            <w:jc w:val="both"/>
                            <w:rPr>
                              <w:rFonts w:ascii="DIN-Bold" w:hAnsi="DIN-Bold"/>
                              <w:lang w:val="en-US"/>
                            </w:rPr>
                          </w:pPr>
                          <w:r w:rsidRPr="00144A7A">
                            <w:rPr>
                              <w:rFonts w:ascii="DIN-Bold" w:hAnsi="DIN-Bold"/>
                              <w:lang w:val="en-US"/>
                            </w:rPr>
                            <w:t>Eli Lilly (Suisse) SA</w:t>
                          </w:r>
                        </w:p>
                        <w:p w14:paraId="2BAAB240" w14:textId="77777777" w:rsidR="00900789" w:rsidRPr="00350CDA" w:rsidRDefault="00900789" w:rsidP="00A66E6B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Chemin des Coquelicots 16</w:t>
                          </w:r>
                        </w:p>
                        <w:p w14:paraId="4E851D1D" w14:textId="77777777" w:rsidR="00900789" w:rsidRDefault="00900789" w:rsidP="00A66E6B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Vernier/Genf</w:t>
                          </w:r>
                        </w:p>
                        <w:p w14:paraId="63BAAF89" w14:textId="77777777" w:rsidR="00900789" w:rsidRDefault="00900789" w:rsidP="00A66E6B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</w:p>
                        <w:p w14:paraId="6D9EC5C2" w14:textId="77777777" w:rsidR="001A6675" w:rsidRDefault="001A6675" w:rsidP="00A66E6B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1A6675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1CF23087" w14:textId="7F159B22" w:rsidR="00900789" w:rsidRDefault="00900789" w:rsidP="00A66E6B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2.85pt;margin-top:45.1pt;width:118.05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" filled="f" stroked="f">
              <v:path arrowok="t"/>
              <v:textbox>
                <w:txbxContent>
                  <w:p w14:paraId="1873C073" w14:textId="77777777" w:rsidR="00900789" w:rsidRPr="00144A7A" w:rsidRDefault="00900789" w:rsidP="00A66E6B">
                    <w:pPr>
                      <w:jc w:val="both"/>
                      <w:rPr>
                        <w:rFonts w:ascii="DIN-Bold" w:hAnsi="DIN-Bold"/>
                        <w:lang w:val="en-US"/>
                      </w:rPr>
                    </w:pPr>
                    <w:r w:rsidRPr="00144A7A">
                      <w:rPr>
                        <w:rFonts w:ascii="DIN-Bold" w:hAnsi="DIN-Bold"/>
                        <w:lang w:val="en-US"/>
                      </w:rPr>
                      <w:t>Eli Lilly (Suisse) SA</w:t>
                    </w:r>
                  </w:p>
                  <w:p w14:paraId="2BAAB240" w14:textId="77777777" w:rsidR="00900789" w:rsidRPr="00350CDA" w:rsidRDefault="00900789" w:rsidP="00A66E6B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Chemin des Coquelicots 16</w:t>
                    </w:r>
                  </w:p>
                  <w:p w14:paraId="4E851D1D" w14:textId="77777777" w:rsidR="00900789" w:rsidRDefault="00900789" w:rsidP="00A66E6B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Vernier/Genf</w:t>
                    </w:r>
                  </w:p>
                  <w:p w14:paraId="63BAAF89" w14:textId="77777777" w:rsidR="00900789" w:rsidRDefault="00900789" w:rsidP="00A66E6B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</w:p>
                  <w:p w14:paraId="6D9EC5C2" w14:textId="77777777" w:rsidR="001A6675" w:rsidRDefault="001A6675" w:rsidP="00A66E6B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1A6675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1CF23087" w14:textId="7F159B22" w:rsidR="00900789" w:rsidRDefault="00900789" w:rsidP="00A66E6B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45EA"/>
    <w:multiLevelType w:val="hybridMultilevel"/>
    <w:tmpl w:val="EDEE7246"/>
    <w:lvl w:ilvl="0" w:tplc="563226B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42D6"/>
    <w:rsid w:val="000258CE"/>
    <w:rsid w:val="00045BB0"/>
    <w:rsid w:val="0005330E"/>
    <w:rsid w:val="000B50E7"/>
    <w:rsid w:val="000F037E"/>
    <w:rsid w:val="00100403"/>
    <w:rsid w:val="00101C41"/>
    <w:rsid w:val="00147F6C"/>
    <w:rsid w:val="001A6675"/>
    <w:rsid w:val="001C4F8B"/>
    <w:rsid w:val="001E0B79"/>
    <w:rsid w:val="002900B8"/>
    <w:rsid w:val="002D09F6"/>
    <w:rsid w:val="002F2AAD"/>
    <w:rsid w:val="00305F71"/>
    <w:rsid w:val="003A2DC7"/>
    <w:rsid w:val="003B6145"/>
    <w:rsid w:val="003D03A8"/>
    <w:rsid w:val="004857DA"/>
    <w:rsid w:val="004C1FA8"/>
    <w:rsid w:val="004E2727"/>
    <w:rsid w:val="004F5AA8"/>
    <w:rsid w:val="00535452"/>
    <w:rsid w:val="005760B6"/>
    <w:rsid w:val="005E6F60"/>
    <w:rsid w:val="005F5521"/>
    <w:rsid w:val="00626FD9"/>
    <w:rsid w:val="006303CA"/>
    <w:rsid w:val="00632C2C"/>
    <w:rsid w:val="00651F34"/>
    <w:rsid w:val="0066117A"/>
    <w:rsid w:val="006A3874"/>
    <w:rsid w:val="006B6279"/>
    <w:rsid w:val="006E0341"/>
    <w:rsid w:val="00754C32"/>
    <w:rsid w:val="00754D83"/>
    <w:rsid w:val="00772D2D"/>
    <w:rsid w:val="007751C2"/>
    <w:rsid w:val="007D3D85"/>
    <w:rsid w:val="008807C8"/>
    <w:rsid w:val="00883025"/>
    <w:rsid w:val="008F14AD"/>
    <w:rsid w:val="00900789"/>
    <w:rsid w:val="00911ED8"/>
    <w:rsid w:val="00956D6C"/>
    <w:rsid w:val="00964907"/>
    <w:rsid w:val="00987F37"/>
    <w:rsid w:val="009A16BE"/>
    <w:rsid w:val="009F7DA7"/>
    <w:rsid w:val="00A17B3E"/>
    <w:rsid w:val="00A66E6B"/>
    <w:rsid w:val="00A91D49"/>
    <w:rsid w:val="00B007DA"/>
    <w:rsid w:val="00BE04F5"/>
    <w:rsid w:val="00BF5530"/>
    <w:rsid w:val="00C031D9"/>
    <w:rsid w:val="00C5737C"/>
    <w:rsid w:val="00CB7C09"/>
    <w:rsid w:val="00CC4DF7"/>
    <w:rsid w:val="00D72516"/>
    <w:rsid w:val="00D77AB3"/>
    <w:rsid w:val="00DA6F74"/>
    <w:rsid w:val="00DD73D0"/>
    <w:rsid w:val="00E137C2"/>
    <w:rsid w:val="00E1758B"/>
    <w:rsid w:val="00E3245A"/>
    <w:rsid w:val="00E560DD"/>
    <w:rsid w:val="00E71334"/>
    <w:rsid w:val="00E72852"/>
    <w:rsid w:val="00E77BBB"/>
    <w:rsid w:val="00E86911"/>
    <w:rsid w:val="00EA3944"/>
    <w:rsid w:val="00EE3885"/>
    <w:rsid w:val="00EF707C"/>
    <w:rsid w:val="00F4795E"/>
    <w:rsid w:val="00F506A4"/>
    <w:rsid w:val="00F87E93"/>
    <w:rsid w:val="00FB6DCB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63B3A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535452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FB6DC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2900B8"/>
    <w:rPr>
      <w:lang w:val="en-GB" w:eastAsia="en-US"/>
    </w:rPr>
  </w:style>
  <w:style w:type="table" w:styleId="TableGrid">
    <w:name w:val="Table Grid"/>
    <w:basedOn w:val="TableNormal"/>
    <w:uiPriority w:val="59"/>
    <w:rsid w:val="002D09F6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2D09F6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2D09F6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D3D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535452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FB6DC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2900B8"/>
    <w:rPr>
      <w:lang w:val="en-GB" w:eastAsia="en-US"/>
    </w:rPr>
  </w:style>
  <w:style w:type="table" w:styleId="TableGrid">
    <w:name w:val="Table Grid"/>
    <w:basedOn w:val="TableNormal"/>
    <w:uiPriority w:val="59"/>
    <w:rsid w:val="002D09F6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2D09F6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2D09F6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D3D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730A2-F658-4F95-9BA7-5F1E92F42C7C}"/>
</file>

<file path=customXml/itemProps2.xml><?xml version="1.0" encoding="utf-8"?>
<ds:datastoreItem xmlns:ds="http://schemas.openxmlformats.org/officeDocument/2006/customXml" ds:itemID="{4245F30D-98D4-4F68-9D5D-5C7946F9EDB9}"/>
</file>

<file path=customXml/itemProps3.xml><?xml version="1.0" encoding="utf-8"?>
<ds:datastoreItem xmlns:ds="http://schemas.openxmlformats.org/officeDocument/2006/customXml" ds:itemID="{6BD78BD2-AB52-44CE-B958-B9A15C405627}"/>
</file>

<file path=customXml/itemProps4.xml><?xml version="1.0" encoding="utf-8"?>
<ds:datastoreItem xmlns:ds="http://schemas.openxmlformats.org/officeDocument/2006/customXml" ds:itemID="{541FB883-DF1A-4700-AC51-EA3D36BCB683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137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15</cp:revision>
  <cp:lastPrinted>2000-04-05T13:26:00Z</cp:lastPrinted>
  <dcterms:created xsi:type="dcterms:W3CDTF">2014-07-08T17:31:00Z</dcterms:created>
  <dcterms:modified xsi:type="dcterms:W3CDTF">2014-08-28T08:07:00Z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