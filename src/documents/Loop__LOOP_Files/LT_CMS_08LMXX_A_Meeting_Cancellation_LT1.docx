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935D4" w14:textId="77777777" w:rsidR="000C4F67" w:rsidRPr="00975318" w:rsidRDefault="000C4F67" w:rsidP="000C4F67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r w:rsidRPr="00975318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>Tw</w:t>
      </w:r>
      <w:r w:rsidR="006D141E" w:rsidRPr="00975318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>o options are possible. CMS has</w:t>
      </w:r>
      <w:r w:rsidRPr="00975318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select the right one</w:t>
      </w:r>
      <w:r w:rsidR="006D141E" w:rsidRPr="00975318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be inserted.</w:t>
      </w:r>
    </w:p>
    <w:p w14:paraId="6B9935D5" w14:textId="77777777" w:rsidR="000C4F67" w:rsidRPr="00975318" w:rsidRDefault="000C4F67" w:rsidP="000C4F67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 w:rsidRPr="00975318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Meeting cancelled with no reschedule.</w:t>
      </w:r>
    </w:p>
    <w:p w14:paraId="6B9935D6" w14:textId="77777777" w:rsidR="00D60ED2" w:rsidRPr="00975318" w:rsidRDefault="00D60ED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6B993613" w14:textId="0EE100E2" w:rsidR="00DB121E" w:rsidRPr="00975318" w:rsidRDefault="004F5C88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Gerb.</w:t>
      </w:r>
      <w:r w:rsidR="00DB121E" w:rsidRPr="00975318">
        <w:rPr>
          <w:rFonts w:ascii="Arial" w:hAnsi="Arial" w:cs="Arial"/>
          <w:sz w:val="22"/>
          <w:szCs w:val="22"/>
          <w:lang w:val="lt-LT"/>
        </w:rPr>
        <w:t xml:space="preserve"> </w:t>
      </w:r>
      <w:r w:rsidR="00975318" w:rsidRPr="004857A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975318" w:rsidRPr="004857A5">
        <w:rPr>
          <w:rFonts w:ascii="Arial" w:hAnsi="Arial" w:cs="Arial"/>
          <w:sz w:val="22"/>
          <w:szCs w:val="22"/>
          <w:lang w:val="en-US" w:bidi="he-IL"/>
        </w:rPr>
        <w:t>Account_Name</w:t>
      </w:r>
      <w:proofErr w:type="spellEnd"/>
      <w:r w:rsidR="00975318" w:rsidRPr="004857A5">
        <w:rPr>
          <w:rFonts w:ascii="Arial" w:hAnsi="Arial" w:cs="Arial"/>
          <w:sz w:val="22"/>
          <w:szCs w:val="22"/>
          <w:lang w:val="en-US" w:bidi="he-IL"/>
        </w:rPr>
        <w:t>&gt;&gt;</w:t>
      </w:r>
      <w:r w:rsidR="00975318" w:rsidRPr="004857A5">
        <w:rPr>
          <w:rFonts w:ascii="Arial" w:eastAsiaTheme="minorHAnsi" w:hAnsi="Arial" w:cs="Arial"/>
          <w:sz w:val="22"/>
          <w:szCs w:val="22"/>
          <w:lang w:val="en-US"/>
        </w:rPr>
        <w:t>,</w:t>
      </w:r>
    </w:p>
    <w:p w14:paraId="6B993614" w14:textId="77777777" w:rsidR="00DB121E" w:rsidRPr="00975318" w:rsidRDefault="00DB121E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DE29BE9" w14:textId="77777777" w:rsidR="00975318" w:rsidRPr="00975318" w:rsidRDefault="00DB121E" w:rsidP="00975318">
      <w:pPr>
        <w:rPr>
          <w:rFonts w:ascii="Arial" w:hAnsi="Arial" w:cs="Arial"/>
          <w:sz w:val="22"/>
          <w:szCs w:val="22"/>
          <w:lang w:val="en-US"/>
        </w:rPr>
      </w:pPr>
      <w:r w:rsidRPr="00975318">
        <w:rPr>
          <w:rFonts w:ascii="Arial" w:hAnsi="Arial" w:cs="Arial"/>
          <w:sz w:val="22"/>
          <w:szCs w:val="22"/>
          <w:lang w:val="lt-LT"/>
        </w:rPr>
        <w:t>Apgailestau</w:t>
      </w:r>
      <w:r w:rsidR="008F7FED" w:rsidRPr="00975318">
        <w:rPr>
          <w:rFonts w:ascii="Arial" w:hAnsi="Arial" w:cs="Arial"/>
          <w:sz w:val="22"/>
          <w:szCs w:val="22"/>
          <w:lang w:val="lt-LT"/>
        </w:rPr>
        <w:t>dami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 Jums praneš</w:t>
      </w:r>
      <w:r w:rsidR="008F7FED" w:rsidRPr="00975318">
        <w:rPr>
          <w:rFonts w:ascii="Arial" w:hAnsi="Arial" w:cs="Arial"/>
          <w:sz w:val="22"/>
          <w:szCs w:val="22"/>
          <w:lang w:val="lt-LT"/>
        </w:rPr>
        <w:t>ame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, kad </w:t>
      </w:r>
      <w:r w:rsidR="00975318" w:rsidRPr="00975318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975318" w:rsidRPr="00975318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975318" w:rsidRPr="00975318">
        <w:rPr>
          <w:rFonts w:ascii="Arial" w:hAnsi="Arial" w:cs="Arial"/>
          <w:sz w:val="22"/>
          <w:szCs w:val="22"/>
          <w:lang w:val="en-US"/>
        </w:rPr>
        <w:t>&gt;&gt; in</w:t>
      </w:r>
    </w:p>
    <w:p w14:paraId="6B993615" w14:textId="5F02DC44" w:rsidR="00DB121E" w:rsidRPr="00975318" w:rsidRDefault="00975318" w:rsidP="00975318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75318">
        <w:rPr>
          <w:rFonts w:ascii="Arial" w:hAnsi="Arial" w:cs="Arial"/>
          <w:sz w:val="22"/>
          <w:szCs w:val="22"/>
          <w:lang w:val="en-US"/>
        </w:rPr>
        <w:fldChar w:fldCharType="begin"/>
      </w:r>
      <w:r w:rsidRPr="00975318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975318">
        <w:rPr>
          <w:rFonts w:ascii="Arial" w:hAnsi="Arial" w:cs="Arial"/>
          <w:sz w:val="22"/>
          <w:szCs w:val="22"/>
          <w:lang w:val="en-US"/>
        </w:rPr>
        <w:fldChar w:fldCharType="separate"/>
      </w:r>
      <w:proofErr w:type="gramStart"/>
      <w:r w:rsidRPr="00975318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975318">
        <w:rPr>
          <w:rFonts w:ascii="Arial" w:hAnsi="Arial" w:cs="Arial"/>
          <w:sz w:val="22"/>
          <w:szCs w:val="22"/>
          <w:lang w:val="en-US"/>
        </w:rPr>
        <w:fldChar w:fldCharType="end"/>
      </w:r>
      <w:r w:rsidRPr="00975318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Pr="00975318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975318">
        <w:rPr>
          <w:rFonts w:ascii="Arial" w:hAnsi="Arial" w:cs="Arial"/>
          <w:sz w:val="22"/>
          <w:szCs w:val="22"/>
          <w:lang w:val="en-US"/>
        </w:rPr>
        <w:t>&gt;&gt;, &lt;&lt;</w:t>
      </w:r>
      <w:proofErr w:type="spellStart"/>
      <w:r w:rsidRPr="00975318">
        <w:rPr>
          <w:rFonts w:ascii="Arial" w:hAnsi="Arial" w:cs="Arial"/>
          <w:sz w:val="22"/>
          <w:szCs w:val="22"/>
          <w:lang w:val="en-US"/>
        </w:rPr>
        <w:t>Meeting_MERC_Start_Time_In_Meeting_Time_Zone</w:t>
      </w:r>
      <w:proofErr w:type="spellEnd"/>
      <w:r w:rsidRPr="00975318">
        <w:rPr>
          <w:rFonts w:ascii="Arial" w:hAnsi="Arial" w:cs="Arial"/>
          <w:sz w:val="22"/>
          <w:szCs w:val="22"/>
          <w:lang w:val="en-US"/>
        </w:rPr>
        <w:t xml:space="preserve">&gt;&gt; </w:t>
      </w:r>
      <w:bookmarkStart w:id="0" w:name="_GoBack"/>
      <w:r w:rsidRPr="001540DB">
        <w:rPr>
          <w:rFonts w:ascii="Arial" w:hAnsi="Arial" w:cs="Arial"/>
          <w:b/>
          <w:sz w:val="22"/>
          <w:szCs w:val="22"/>
          <w:lang w:val="en-US"/>
        </w:rPr>
        <w:t>-</w:t>
      </w:r>
      <w:r w:rsidRPr="00975318">
        <w:rPr>
          <w:rFonts w:ascii="Arial" w:hAnsi="Arial" w:cs="Arial"/>
          <w:sz w:val="22"/>
          <w:szCs w:val="22"/>
          <w:lang w:val="en-US"/>
        </w:rPr>
        <w:t xml:space="preserve"> </w:t>
      </w:r>
      <w:bookmarkEnd w:id="0"/>
      <w:r w:rsidRPr="00975318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Pr="00975318">
        <w:rPr>
          <w:rFonts w:ascii="Arial" w:hAnsi="Arial" w:cs="Arial"/>
          <w:sz w:val="22"/>
          <w:szCs w:val="22"/>
          <w:lang w:val="en-IE"/>
        </w:rPr>
        <w:t>Meeting_MERC_End_Time_In_Meeting_Time_Zone_MERC</w:t>
      </w:r>
      <w:proofErr w:type="spellEnd"/>
      <w:r w:rsidRPr="00975318">
        <w:rPr>
          <w:rFonts w:ascii="Arial" w:hAnsi="Arial" w:cs="Arial"/>
          <w:sz w:val="22"/>
          <w:szCs w:val="22"/>
          <w:lang w:val="en-IE"/>
        </w:rPr>
        <w:t xml:space="preserve">&gt;&gt;, </w:t>
      </w:r>
      <w:r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IE"/>
        </w:rPr>
        <w:t>Form_CancellationReason</w:t>
      </w:r>
      <w:proofErr w:type="spellEnd"/>
      <w:r w:rsidRPr="004857A5">
        <w:rPr>
          <w:rFonts w:ascii="Arial" w:hAnsi="Arial" w:cs="Arial"/>
          <w:sz w:val="22"/>
          <w:szCs w:val="22"/>
          <w:lang w:val="en-IE"/>
        </w:rPr>
        <w:t>&gt;&gt;</w:t>
      </w:r>
      <w:r w:rsidRPr="004857A5">
        <w:rPr>
          <w:rFonts w:ascii="Arial" w:eastAsiaTheme="minorHAnsi" w:hAnsi="Arial" w:cs="Arial"/>
          <w:sz w:val="22"/>
          <w:szCs w:val="22"/>
          <w:lang w:val="en-US"/>
        </w:rPr>
        <w:t>.</w:t>
      </w:r>
      <w:r w:rsidR="008F7FED" w:rsidRPr="00975318">
        <w:rPr>
          <w:rFonts w:ascii="Arial" w:hAnsi="Arial" w:cs="Arial"/>
          <w:sz w:val="22"/>
          <w:szCs w:val="22"/>
          <w:lang w:val="lt-LT"/>
        </w:rPr>
        <w:t>yra</w:t>
      </w:r>
      <w:r w:rsidR="00DB121E" w:rsidRPr="00975318">
        <w:rPr>
          <w:rFonts w:ascii="Arial" w:hAnsi="Arial" w:cs="Arial"/>
          <w:sz w:val="22"/>
          <w:szCs w:val="22"/>
          <w:lang w:val="lt-LT"/>
        </w:rPr>
        <w:t xml:space="preserve"> atšauk</w:t>
      </w:r>
      <w:r w:rsidR="008F7FED" w:rsidRPr="00975318">
        <w:rPr>
          <w:rFonts w:ascii="Arial" w:hAnsi="Arial" w:cs="Arial"/>
          <w:sz w:val="22"/>
          <w:szCs w:val="22"/>
          <w:lang w:val="lt-LT"/>
        </w:rPr>
        <w:t>iamas</w:t>
      </w:r>
      <w:r w:rsidR="00DB121E" w:rsidRPr="00975318">
        <w:rPr>
          <w:rFonts w:ascii="Arial" w:hAnsi="Arial" w:cs="Arial"/>
          <w:sz w:val="22"/>
          <w:szCs w:val="22"/>
          <w:lang w:val="lt-LT"/>
        </w:rPr>
        <w:t>.</w:t>
      </w:r>
      <w:proofErr w:type="gramEnd"/>
    </w:p>
    <w:p w14:paraId="6B993616" w14:textId="77777777" w:rsidR="00DB121E" w:rsidRPr="00975318" w:rsidRDefault="00DB121E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17" w14:textId="77777777" w:rsidR="00DB121E" w:rsidRPr="00975318" w:rsidRDefault="00DB121E" w:rsidP="00DB121E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Mes nuoširdžiai atsiprašome už sukeltus nepatogumus, ir tikimės, </w:t>
      </w:r>
      <w:r w:rsidR="008B6945" w:rsidRPr="00975318">
        <w:rPr>
          <w:rFonts w:ascii="Arial" w:hAnsi="Arial" w:cs="Arial"/>
          <w:sz w:val="22"/>
          <w:szCs w:val="22"/>
          <w:lang w:val="lt-LT"/>
        </w:rPr>
        <w:t xml:space="preserve">kad </w:t>
      </w:r>
      <w:r w:rsidR="008F7FED" w:rsidRPr="00975318">
        <w:rPr>
          <w:rFonts w:ascii="Arial" w:hAnsi="Arial" w:cs="Arial"/>
          <w:sz w:val="22"/>
          <w:szCs w:val="22"/>
          <w:lang w:val="lt-LT"/>
        </w:rPr>
        <w:t>galėsime toliau sėkmingai bendradarbiauti</w:t>
      </w:r>
      <w:r w:rsidR="008B6945" w:rsidRPr="00975318">
        <w:rPr>
          <w:rFonts w:ascii="Arial" w:hAnsi="Arial" w:cs="Arial"/>
          <w:sz w:val="22"/>
          <w:szCs w:val="22"/>
          <w:lang w:val="lt-LT"/>
        </w:rPr>
        <w:t xml:space="preserve"> ateityje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. </w:t>
      </w:r>
    </w:p>
    <w:p w14:paraId="6B993618" w14:textId="77777777" w:rsidR="008B6945" w:rsidRPr="00975318" w:rsidRDefault="008B6945" w:rsidP="00DB121E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19" w14:textId="77777777" w:rsidR="00DB121E" w:rsidRPr="00975318" w:rsidRDefault="00DB121E" w:rsidP="00DB121E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Jei turite klausimų, prašome nedvejodami kreip</w:t>
      </w:r>
      <w:r w:rsidR="008F7FED" w:rsidRPr="00975318">
        <w:rPr>
          <w:rFonts w:ascii="Arial" w:hAnsi="Arial" w:cs="Arial"/>
          <w:sz w:val="22"/>
          <w:szCs w:val="22"/>
          <w:lang w:val="lt-LT"/>
        </w:rPr>
        <w:t>tis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 į mus. </w:t>
      </w:r>
      <w:r w:rsidR="00080369" w:rsidRPr="00975318">
        <w:rPr>
          <w:rFonts w:ascii="Arial" w:hAnsi="Arial" w:cs="Arial"/>
          <w:sz w:val="22"/>
          <w:szCs w:val="22"/>
          <w:lang w:val="lt-LT"/>
        </w:rPr>
        <w:t>Su malonu Jums padėsime.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 </w:t>
      </w:r>
    </w:p>
    <w:p w14:paraId="6B99361A" w14:textId="77777777" w:rsidR="00DB121E" w:rsidRPr="00975318" w:rsidRDefault="00DB121E" w:rsidP="00DB121E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1B" w14:textId="77777777" w:rsidR="00CD21EF" w:rsidRPr="00975318" w:rsidRDefault="00CD21EF" w:rsidP="00DB121E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1C" w14:textId="77777777" w:rsidR="00DB121E" w:rsidRPr="00975318" w:rsidRDefault="00DB121E" w:rsidP="00DB121E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Pagarbiai,</w:t>
      </w:r>
    </w:p>
    <w:p w14:paraId="6B99361D" w14:textId="77777777" w:rsidR="00080369" w:rsidRPr="00975318" w:rsidRDefault="00080369" w:rsidP="00DB121E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1E" w14:textId="77777777" w:rsidR="00080369" w:rsidRPr="00975318" w:rsidRDefault="00080369" w:rsidP="00DB121E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1F" w14:textId="77777777" w:rsidR="00080369" w:rsidRPr="00975318" w:rsidRDefault="00080369" w:rsidP="00080369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7735F59B" w14:textId="77777777" w:rsidR="00975318" w:rsidRDefault="00975318" w:rsidP="0097531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05889">
        <w:rPr>
          <w:rFonts w:ascii="Arial" w:eastAsiaTheme="minorHAnsi" w:hAnsi="Arial" w:cs="Arial"/>
          <w:sz w:val="22"/>
          <w:szCs w:val="22"/>
          <w:lang w:val="en-US"/>
        </w:rPr>
        <w:t>&lt;&lt;</w:t>
      </w:r>
      <w:proofErr w:type="spellStart"/>
      <w:r w:rsidRPr="00505889">
        <w:rPr>
          <w:rFonts w:ascii="Arial" w:eastAsiaTheme="minorHAnsi" w:hAnsi="Arial" w:cs="Arial"/>
          <w:sz w:val="22"/>
          <w:szCs w:val="22"/>
          <w:lang w:val="en-US"/>
        </w:rPr>
        <w:t>User_Name</w:t>
      </w:r>
      <w:proofErr w:type="spellEnd"/>
      <w:r w:rsidRPr="00505889">
        <w:rPr>
          <w:rFonts w:ascii="Arial" w:eastAsiaTheme="minorHAnsi" w:hAnsi="Arial" w:cs="Arial"/>
          <w:sz w:val="22"/>
          <w:szCs w:val="22"/>
          <w:lang w:val="en-US"/>
        </w:rPr>
        <w:t xml:space="preserve">&gt;&gt;  </w:t>
      </w:r>
    </w:p>
    <w:p w14:paraId="6C1C3045" w14:textId="77777777" w:rsidR="00975318" w:rsidRPr="00505889" w:rsidRDefault="00975318" w:rsidP="0097531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05889">
        <w:rPr>
          <w:rFonts w:ascii="Arial" w:eastAsiaTheme="minorHAnsi" w:hAnsi="Arial" w:cs="Arial"/>
          <w:sz w:val="22"/>
          <w:szCs w:val="22"/>
          <w:lang w:val="en-US"/>
        </w:rPr>
        <w:t>Fax: &lt;&lt;</w:t>
      </w:r>
      <w:proofErr w:type="spellStart"/>
      <w:r w:rsidRPr="00505889">
        <w:rPr>
          <w:rFonts w:ascii="Arial" w:eastAsiaTheme="minorHAnsi" w:hAnsi="Arial" w:cs="Arial"/>
          <w:sz w:val="22"/>
          <w:szCs w:val="22"/>
          <w:lang w:val="en-US"/>
        </w:rPr>
        <w:t>User_Fax</w:t>
      </w:r>
      <w:proofErr w:type="spellEnd"/>
      <w:r w:rsidRPr="00505889">
        <w:rPr>
          <w:rFonts w:ascii="Arial" w:eastAsiaTheme="minorHAnsi" w:hAnsi="Arial" w:cs="Arial"/>
          <w:sz w:val="22"/>
          <w:szCs w:val="22"/>
          <w:lang w:val="en-US"/>
        </w:rPr>
        <w:t>&gt;&gt;</w:t>
      </w:r>
    </w:p>
    <w:p w14:paraId="1074B5BD" w14:textId="77777777" w:rsidR="00975318" w:rsidRDefault="00975318" w:rsidP="0097531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Phone</w:t>
      </w:r>
      <w:r w:rsidRPr="00505889">
        <w:rPr>
          <w:rFonts w:ascii="Arial" w:eastAsiaTheme="minorHAnsi" w:hAnsi="Arial" w:cs="Arial"/>
          <w:sz w:val="22"/>
          <w:szCs w:val="22"/>
          <w:lang w:val="en-US"/>
        </w:rPr>
        <w:t>: &lt;&lt;</w:t>
      </w:r>
      <w:proofErr w:type="spellStart"/>
      <w:r w:rsidRPr="00505889">
        <w:rPr>
          <w:rFonts w:ascii="Arial" w:eastAsiaTheme="minorHAnsi" w:hAnsi="Arial" w:cs="Arial"/>
          <w:sz w:val="22"/>
          <w:szCs w:val="22"/>
          <w:lang w:val="en-US"/>
        </w:rPr>
        <w:t>User_Phone</w:t>
      </w:r>
      <w:proofErr w:type="spellEnd"/>
      <w:r w:rsidRPr="00505889">
        <w:rPr>
          <w:rFonts w:ascii="Arial" w:eastAsiaTheme="minorHAnsi" w:hAnsi="Arial" w:cs="Arial"/>
          <w:sz w:val="22"/>
          <w:szCs w:val="22"/>
          <w:lang w:val="en-US"/>
        </w:rPr>
        <w:t xml:space="preserve">&gt;&gt; </w:t>
      </w:r>
    </w:p>
    <w:p w14:paraId="686CD213" w14:textId="77777777" w:rsidR="00975318" w:rsidRPr="004857A5" w:rsidRDefault="00975318" w:rsidP="0097531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05889">
        <w:rPr>
          <w:rFonts w:ascii="Arial" w:eastAsiaTheme="minorHAnsi" w:hAnsi="Arial" w:cs="Arial"/>
          <w:sz w:val="22"/>
          <w:szCs w:val="22"/>
          <w:lang w:val="en-US"/>
        </w:rPr>
        <w:t>Email: &lt;&lt;</w:t>
      </w:r>
      <w:proofErr w:type="spellStart"/>
      <w:r w:rsidRPr="00505889">
        <w:rPr>
          <w:rFonts w:ascii="Arial" w:eastAsiaTheme="minorHAnsi" w:hAnsi="Arial" w:cs="Arial"/>
          <w:sz w:val="22"/>
          <w:szCs w:val="22"/>
          <w:lang w:val="en-US"/>
        </w:rPr>
        <w:t>User_Email</w:t>
      </w:r>
      <w:proofErr w:type="spellEnd"/>
      <w:r w:rsidRPr="00505889">
        <w:rPr>
          <w:rFonts w:ascii="Arial" w:eastAsiaTheme="minorHAnsi" w:hAnsi="Arial" w:cs="Arial"/>
          <w:sz w:val="22"/>
          <w:szCs w:val="22"/>
          <w:lang w:val="en-US"/>
        </w:rPr>
        <w:t>&gt;&gt;</w:t>
      </w:r>
    </w:p>
    <w:p w14:paraId="6B993621" w14:textId="77777777" w:rsidR="00080369" w:rsidRPr="00975318" w:rsidRDefault="00080369" w:rsidP="00080369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6B993622" w14:textId="77777777" w:rsidR="00080369" w:rsidRPr="00975318" w:rsidRDefault="00080369" w:rsidP="00080369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b/>
          <w:sz w:val="22"/>
          <w:szCs w:val="22"/>
          <w:lang w:val="lt-LT" w:eastAsia="it-IT"/>
        </w:rPr>
        <w:t>Lilly Customer Meeting Service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 </w:t>
      </w:r>
    </w:p>
    <w:p w14:paraId="6B993623" w14:textId="77777777" w:rsidR="00080369" w:rsidRPr="00975318" w:rsidRDefault="00080369" w:rsidP="00080369">
      <w:pPr>
        <w:widowControl w:val="0"/>
        <w:rPr>
          <w:rFonts w:ascii="Arial" w:hAnsi="Arial" w:cs="Arial"/>
          <w:sz w:val="22"/>
          <w:szCs w:val="22"/>
          <w:lang w:val="lt-LT"/>
        </w:rPr>
      </w:pPr>
    </w:p>
    <w:p w14:paraId="6B993624" w14:textId="77777777" w:rsidR="00080369" w:rsidRPr="00975318" w:rsidRDefault="00080369" w:rsidP="00080369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Telefonas: </w:t>
      </w:r>
      <w:r w:rsidR="008F7FED" w:rsidRPr="00975318">
        <w:rPr>
          <w:rFonts w:ascii="Arial" w:hAnsi="Arial" w:cs="Arial"/>
          <w:sz w:val="22"/>
          <w:szCs w:val="22"/>
          <w:lang w:val="es-AR"/>
        </w:rPr>
        <w:t>+370 5 264 9608</w:t>
      </w:r>
    </w:p>
    <w:p w14:paraId="6B993625" w14:textId="77777777" w:rsidR="008F7FED" w:rsidRPr="00975318" w:rsidRDefault="00080369" w:rsidP="008F7FED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Paštas: </w:t>
      </w:r>
      <w:r w:rsidR="008F7FED" w:rsidRPr="00975318">
        <w:rPr>
          <w:rFonts w:ascii="Arial" w:hAnsi="Arial" w:cs="Arial"/>
          <w:sz w:val="22"/>
          <w:szCs w:val="22"/>
          <w:lang w:val="es-AR"/>
        </w:rPr>
        <w:t>Lilly_Lietuva_CMS@lilly.com</w:t>
      </w:r>
    </w:p>
    <w:p w14:paraId="6B993626" w14:textId="77777777" w:rsidR="00080369" w:rsidRPr="00975318" w:rsidRDefault="00080369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27" w14:textId="77777777" w:rsidR="00080369" w:rsidRPr="00975318" w:rsidRDefault="00080369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28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29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2A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2B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2C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2D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2E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2F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30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31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32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33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34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35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3B" w14:textId="77777777" w:rsidR="008F7FED" w:rsidRPr="00975318" w:rsidRDefault="008F7FED" w:rsidP="008F7FED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975318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</w:t>
      </w:r>
    </w:p>
    <w:p w14:paraId="6B99363C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</w:rPr>
      </w:pPr>
    </w:p>
    <w:p w14:paraId="6B99363D" w14:textId="77777777" w:rsidR="00CD21EF" w:rsidRPr="00975318" w:rsidRDefault="00CD21EF" w:rsidP="00080369">
      <w:pPr>
        <w:pStyle w:val="BodyText"/>
        <w:rPr>
          <w:rFonts w:ascii="Arial" w:hAnsi="Arial" w:cs="Arial"/>
          <w:sz w:val="22"/>
          <w:szCs w:val="22"/>
        </w:rPr>
      </w:pPr>
    </w:p>
    <w:p w14:paraId="6B99363E" w14:textId="2F8A8B76" w:rsidR="00CD21EF" w:rsidRPr="00975318" w:rsidRDefault="004F5C88" w:rsidP="00CD21EF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Gerb.</w:t>
      </w:r>
      <w:r w:rsidR="00CD21EF" w:rsidRPr="00975318">
        <w:rPr>
          <w:rFonts w:ascii="Arial" w:hAnsi="Arial" w:cs="Arial"/>
          <w:sz w:val="22"/>
          <w:szCs w:val="22"/>
          <w:lang w:val="lt-LT"/>
        </w:rPr>
        <w:t xml:space="preserve"> </w:t>
      </w:r>
      <w:r w:rsidR="00975318" w:rsidRPr="004857A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975318" w:rsidRPr="004857A5">
        <w:rPr>
          <w:rFonts w:ascii="Arial" w:hAnsi="Arial" w:cs="Arial"/>
          <w:sz w:val="22"/>
          <w:szCs w:val="22"/>
          <w:lang w:val="en-US" w:bidi="he-IL"/>
        </w:rPr>
        <w:t>Account_Name</w:t>
      </w:r>
      <w:proofErr w:type="spellEnd"/>
      <w:r w:rsidR="00975318" w:rsidRPr="004857A5">
        <w:rPr>
          <w:rFonts w:ascii="Arial" w:hAnsi="Arial" w:cs="Arial"/>
          <w:sz w:val="22"/>
          <w:szCs w:val="22"/>
          <w:lang w:val="en-US" w:bidi="he-IL"/>
        </w:rPr>
        <w:t>&gt;&gt;</w:t>
      </w:r>
      <w:r w:rsidR="00975318" w:rsidRPr="004857A5">
        <w:rPr>
          <w:rFonts w:ascii="Arial" w:eastAsiaTheme="minorHAnsi" w:hAnsi="Arial" w:cs="Arial"/>
          <w:sz w:val="22"/>
          <w:szCs w:val="22"/>
          <w:lang w:val="en-US"/>
        </w:rPr>
        <w:t>,</w:t>
      </w:r>
    </w:p>
    <w:p w14:paraId="6B99363F" w14:textId="77777777" w:rsidR="00CD21EF" w:rsidRPr="00975318" w:rsidRDefault="00CD21EF" w:rsidP="00CD21EF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40" w14:textId="77777777" w:rsidR="008F7FED" w:rsidRPr="00975318" w:rsidRDefault="008F7FED" w:rsidP="008F7FED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52D8ECD1" w14:textId="34644440" w:rsidR="00975318" w:rsidRDefault="008F7FE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Apgailestaudami Jums pranešame, kad </w:t>
      </w:r>
      <w:r w:rsidR="00975318"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975318" w:rsidRPr="004857A5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975318" w:rsidRPr="004857A5">
        <w:rPr>
          <w:rFonts w:ascii="Arial" w:hAnsi="Arial" w:cs="Arial"/>
          <w:sz w:val="22"/>
          <w:szCs w:val="22"/>
          <w:lang w:val="en-US"/>
        </w:rPr>
        <w:t xml:space="preserve">&gt;&gt;, in </w:t>
      </w:r>
      <w:r w:rsidR="00975318"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="00975318"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="00975318"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="00975318"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="00975318"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="00975318"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975318"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="00975318" w:rsidRPr="004857A5">
        <w:rPr>
          <w:rFonts w:ascii="Arial" w:hAnsi="Arial" w:cs="Arial"/>
          <w:sz w:val="22"/>
          <w:szCs w:val="22"/>
          <w:lang w:val="en-US"/>
        </w:rPr>
        <w:t>&gt;&gt;, &lt;&lt;</w:t>
      </w:r>
      <w:proofErr w:type="spellStart"/>
      <w:r w:rsidR="00975318" w:rsidRPr="004857A5">
        <w:rPr>
          <w:rFonts w:ascii="Arial" w:hAnsi="Arial" w:cs="Arial"/>
          <w:sz w:val="22"/>
          <w:szCs w:val="22"/>
          <w:lang w:val="en-US"/>
        </w:rPr>
        <w:t>Meeting_MERC_Start_Time_In_Meeting_Time_Zone</w:t>
      </w:r>
      <w:proofErr w:type="spellEnd"/>
      <w:r w:rsidR="00975318" w:rsidRPr="004857A5">
        <w:rPr>
          <w:rFonts w:ascii="Arial" w:hAnsi="Arial" w:cs="Arial"/>
          <w:sz w:val="22"/>
          <w:szCs w:val="22"/>
          <w:lang w:val="en-US"/>
        </w:rPr>
        <w:t xml:space="preserve">&gt;&gt; - </w:t>
      </w:r>
      <w:r w:rsidR="00975318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975318" w:rsidRPr="004857A5">
        <w:rPr>
          <w:rFonts w:ascii="Arial" w:hAnsi="Arial" w:cs="Arial"/>
          <w:sz w:val="22"/>
          <w:szCs w:val="22"/>
          <w:lang w:val="en-IE"/>
        </w:rPr>
        <w:t>Meeting_MERC_End_Time_In_Meeting_Time_Zone_MERC</w:t>
      </w:r>
      <w:proofErr w:type="spellEnd"/>
      <w:r w:rsidR="00975318" w:rsidRPr="004857A5">
        <w:rPr>
          <w:rFonts w:ascii="Arial" w:hAnsi="Arial" w:cs="Arial"/>
          <w:sz w:val="22"/>
          <w:szCs w:val="22"/>
          <w:lang w:val="en-IE"/>
        </w:rPr>
        <w:t>&gt;&gt;,</w:t>
      </w:r>
      <w:r w:rsidR="00975318" w:rsidRPr="004857A5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975318">
        <w:rPr>
          <w:rFonts w:ascii="Arial" w:eastAsiaTheme="minorHAnsi" w:hAnsi="Arial" w:cs="Arial"/>
          <w:sz w:val="22"/>
          <w:szCs w:val="22"/>
          <w:lang w:val="lt-LT"/>
        </w:rPr>
        <w:t xml:space="preserve"> 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yra </w:t>
      </w:r>
      <w:r w:rsidR="00CD21EF" w:rsidRPr="00975318">
        <w:rPr>
          <w:rFonts w:ascii="Arial" w:hAnsi="Arial" w:cs="Arial"/>
          <w:sz w:val="22"/>
          <w:szCs w:val="22"/>
          <w:lang w:val="lt-LT"/>
        </w:rPr>
        <w:t>perkel</w:t>
      </w:r>
      <w:r w:rsidRPr="00975318">
        <w:rPr>
          <w:rFonts w:ascii="Arial" w:hAnsi="Arial" w:cs="Arial"/>
          <w:sz w:val="22"/>
          <w:szCs w:val="22"/>
          <w:lang w:val="lt-LT"/>
        </w:rPr>
        <w:t>iamas</w:t>
      </w:r>
      <w:r w:rsidR="00CD21EF" w:rsidRPr="00975318">
        <w:rPr>
          <w:rFonts w:ascii="Arial" w:hAnsi="Arial" w:cs="Arial"/>
          <w:sz w:val="22"/>
          <w:szCs w:val="22"/>
          <w:lang w:val="lt-LT"/>
        </w:rPr>
        <w:t xml:space="preserve"> į </w:t>
      </w:r>
      <w:r w:rsidR="00975318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975318" w:rsidRPr="004857A5">
        <w:rPr>
          <w:rFonts w:ascii="Arial" w:hAnsi="Arial" w:cs="Arial"/>
          <w:sz w:val="22"/>
          <w:szCs w:val="22"/>
          <w:lang w:val="en-IE"/>
        </w:rPr>
        <w:t>Form_NewDate</w:t>
      </w:r>
      <w:proofErr w:type="spellEnd"/>
      <w:r w:rsidR="00975318" w:rsidRPr="004857A5">
        <w:rPr>
          <w:rFonts w:ascii="Arial" w:hAnsi="Arial" w:cs="Arial"/>
          <w:sz w:val="22"/>
          <w:szCs w:val="22"/>
          <w:lang w:val="en-IE"/>
        </w:rPr>
        <w:t>&gt;&gt; &lt;&lt;</w:t>
      </w:r>
      <w:proofErr w:type="spellStart"/>
      <w:r w:rsidR="00975318" w:rsidRPr="004857A5">
        <w:rPr>
          <w:rFonts w:ascii="Arial" w:hAnsi="Arial" w:cs="Arial"/>
          <w:sz w:val="22"/>
          <w:szCs w:val="22"/>
          <w:lang w:val="en-IE"/>
        </w:rPr>
        <w:t>Form_NewPlace</w:t>
      </w:r>
      <w:proofErr w:type="spellEnd"/>
      <w:r w:rsidR="00975318" w:rsidRPr="004857A5">
        <w:rPr>
          <w:rFonts w:ascii="Arial" w:hAnsi="Arial" w:cs="Arial"/>
          <w:sz w:val="22"/>
          <w:szCs w:val="22"/>
          <w:lang w:val="en-IE"/>
        </w:rPr>
        <w:t>&gt;&gt;</w:t>
      </w:r>
      <w:r w:rsidR="00975318">
        <w:rPr>
          <w:rFonts w:ascii="Arial" w:hAnsi="Arial" w:cs="Arial"/>
          <w:sz w:val="22"/>
          <w:szCs w:val="22"/>
          <w:lang w:val="lt-LT"/>
        </w:rPr>
        <w:t>.</w:t>
      </w:r>
    </w:p>
    <w:p w14:paraId="059B0A1E" w14:textId="77777777" w:rsidR="00975318" w:rsidRDefault="00975318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43" w14:textId="258DFABD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Mes nuoširdžiai atsiprašome už sukeltus nepatogumus, ir tikimės, kad Jūs </w:t>
      </w:r>
      <w:r w:rsidR="008F7FED" w:rsidRPr="00975318">
        <w:rPr>
          <w:rFonts w:ascii="Arial" w:hAnsi="Arial" w:cs="Arial"/>
          <w:sz w:val="22"/>
          <w:szCs w:val="22"/>
          <w:lang w:val="lt-LT"/>
        </w:rPr>
        <w:t>galėsite dalyvauti nepaisant šių pasikeitimų</w:t>
      </w:r>
      <w:r w:rsidRPr="00975318">
        <w:rPr>
          <w:rFonts w:ascii="Arial" w:hAnsi="Arial" w:cs="Arial"/>
          <w:sz w:val="22"/>
          <w:szCs w:val="22"/>
          <w:lang w:val="lt-LT"/>
        </w:rPr>
        <w:t>.</w:t>
      </w:r>
    </w:p>
    <w:p w14:paraId="6B993644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45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Jei turite klausimų, prašome nedvejodami kreip</w:t>
      </w:r>
      <w:r w:rsidR="008F7FED" w:rsidRPr="00975318">
        <w:rPr>
          <w:rFonts w:ascii="Arial" w:hAnsi="Arial" w:cs="Arial"/>
          <w:sz w:val="22"/>
          <w:szCs w:val="22"/>
          <w:lang w:val="lt-LT"/>
        </w:rPr>
        <w:t>tis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 į mus. Su malonu Jums padėsime.</w:t>
      </w:r>
    </w:p>
    <w:p w14:paraId="6B993646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47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Pagarbiai,</w:t>
      </w:r>
    </w:p>
    <w:p w14:paraId="6B993648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49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4A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49E11FE3" w14:textId="77777777" w:rsidR="00975318" w:rsidRDefault="00975318" w:rsidP="0097531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05889">
        <w:rPr>
          <w:rFonts w:ascii="Arial" w:eastAsiaTheme="minorHAnsi" w:hAnsi="Arial" w:cs="Arial"/>
          <w:sz w:val="22"/>
          <w:szCs w:val="22"/>
          <w:lang w:val="en-US"/>
        </w:rPr>
        <w:t>&lt;&lt;</w:t>
      </w:r>
      <w:proofErr w:type="spellStart"/>
      <w:r w:rsidRPr="00505889">
        <w:rPr>
          <w:rFonts w:ascii="Arial" w:eastAsiaTheme="minorHAnsi" w:hAnsi="Arial" w:cs="Arial"/>
          <w:sz w:val="22"/>
          <w:szCs w:val="22"/>
          <w:lang w:val="en-US"/>
        </w:rPr>
        <w:t>User_Name</w:t>
      </w:r>
      <w:proofErr w:type="spellEnd"/>
      <w:r w:rsidRPr="00505889">
        <w:rPr>
          <w:rFonts w:ascii="Arial" w:eastAsiaTheme="minorHAnsi" w:hAnsi="Arial" w:cs="Arial"/>
          <w:sz w:val="22"/>
          <w:szCs w:val="22"/>
          <w:lang w:val="en-US"/>
        </w:rPr>
        <w:t xml:space="preserve">&gt;&gt;  </w:t>
      </w:r>
    </w:p>
    <w:p w14:paraId="5C9124F9" w14:textId="77777777" w:rsidR="00975318" w:rsidRPr="00505889" w:rsidRDefault="00975318" w:rsidP="0097531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05889">
        <w:rPr>
          <w:rFonts w:ascii="Arial" w:eastAsiaTheme="minorHAnsi" w:hAnsi="Arial" w:cs="Arial"/>
          <w:sz w:val="22"/>
          <w:szCs w:val="22"/>
          <w:lang w:val="en-US"/>
        </w:rPr>
        <w:t>Fax: &lt;&lt;</w:t>
      </w:r>
      <w:proofErr w:type="spellStart"/>
      <w:r w:rsidRPr="00505889">
        <w:rPr>
          <w:rFonts w:ascii="Arial" w:eastAsiaTheme="minorHAnsi" w:hAnsi="Arial" w:cs="Arial"/>
          <w:sz w:val="22"/>
          <w:szCs w:val="22"/>
          <w:lang w:val="en-US"/>
        </w:rPr>
        <w:t>User_Fax</w:t>
      </w:r>
      <w:proofErr w:type="spellEnd"/>
      <w:r w:rsidRPr="00505889">
        <w:rPr>
          <w:rFonts w:ascii="Arial" w:eastAsiaTheme="minorHAnsi" w:hAnsi="Arial" w:cs="Arial"/>
          <w:sz w:val="22"/>
          <w:szCs w:val="22"/>
          <w:lang w:val="en-US"/>
        </w:rPr>
        <w:t>&gt;&gt;</w:t>
      </w:r>
    </w:p>
    <w:p w14:paraId="474458AC" w14:textId="77777777" w:rsidR="00975318" w:rsidRDefault="00975318" w:rsidP="0097531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Phone</w:t>
      </w:r>
      <w:r w:rsidRPr="00505889">
        <w:rPr>
          <w:rFonts w:ascii="Arial" w:eastAsiaTheme="minorHAnsi" w:hAnsi="Arial" w:cs="Arial"/>
          <w:sz w:val="22"/>
          <w:szCs w:val="22"/>
          <w:lang w:val="en-US"/>
        </w:rPr>
        <w:t>: &lt;&lt;</w:t>
      </w:r>
      <w:proofErr w:type="spellStart"/>
      <w:r w:rsidRPr="00505889">
        <w:rPr>
          <w:rFonts w:ascii="Arial" w:eastAsiaTheme="minorHAnsi" w:hAnsi="Arial" w:cs="Arial"/>
          <w:sz w:val="22"/>
          <w:szCs w:val="22"/>
          <w:lang w:val="en-US"/>
        </w:rPr>
        <w:t>User_Phone</w:t>
      </w:r>
      <w:proofErr w:type="spellEnd"/>
      <w:r w:rsidRPr="00505889">
        <w:rPr>
          <w:rFonts w:ascii="Arial" w:eastAsiaTheme="minorHAnsi" w:hAnsi="Arial" w:cs="Arial"/>
          <w:sz w:val="22"/>
          <w:szCs w:val="22"/>
          <w:lang w:val="en-US"/>
        </w:rPr>
        <w:t xml:space="preserve">&gt;&gt; </w:t>
      </w:r>
    </w:p>
    <w:p w14:paraId="240A8DC3" w14:textId="77777777" w:rsidR="00975318" w:rsidRPr="004857A5" w:rsidRDefault="00975318" w:rsidP="0097531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05889">
        <w:rPr>
          <w:rFonts w:ascii="Arial" w:eastAsiaTheme="minorHAnsi" w:hAnsi="Arial" w:cs="Arial"/>
          <w:sz w:val="22"/>
          <w:szCs w:val="22"/>
          <w:lang w:val="en-US"/>
        </w:rPr>
        <w:t>Email: &lt;&lt;</w:t>
      </w:r>
      <w:proofErr w:type="spellStart"/>
      <w:r w:rsidRPr="00505889">
        <w:rPr>
          <w:rFonts w:ascii="Arial" w:eastAsiaTheme="minorHAnsi" w:hAnsi="Arial" w:cs="Arial"/>
          <w:sz w:val="22"/>
          <w:szCs w:val="22"/>
          <w:lang w:val="en-US"/>
        </w:rPr>
        <w:t>User_Email</w:t>
      </w:r>
      <w:proofErr w:type="spellEnd"/>
      <w:r w:rsidRPr="00505889">
        <w:rPr>
          <w:rFonts w:ascii="Arial" w:eastAsiaTheme="minorHAnsi" w:hAnsi="Arial" w:cs="Arial"/>
          <w:sz w:val="22"/>
          <w:szCs w:val="22"/>
          <w:lang w:val="en-US"/>
        </w:rPr>
        <w:t>&gt;&gt;</w:t>
      </w:r>
    </w:p>
    <w:p w14:paraId="6B99364C" w14:textId="77777777" w:rsidR="00EB552D" w:rsidRPr="00975318" w:rsidRDefault="00EB552D" w:rsidP="00EB552D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6B99364D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b/>
          <w:sz w:val="22"/>
          <w:szCs w:val="22"/>
          <w:lang w:val="lt-LT" w:eastAsia="it-IT"/>
        </w:rPr>
        <w:t>Lilly Customer Meeting Service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 </w:t>
      </w:r>
    </w:p>
    <w:p w14:paraId="6B99364E" w14:textId="77777777" w:rsidR="00EB552D" w:rsidRPr="00975318" w:rsidRDefault="00EB552D" w:rsidP="00EB552D">
      <w:pPr>
        <w:widowControl w:val="0"/>
        <w:rPr>
          <w:rFonts w:ascii="Arial" w:hAnsi="Arial" w:cs="Arial"/>
          <w:sz w:val="22"/>
          <w:szCs w:val="22"/>
          <w:lang w:val="lt-LT"/>
        </w:rPr>
      </w:pPr>
    </w:p>
    <w:p w14:paraId="6B99364F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Telefonas: </w:t>
      </w:r>
      <w:r w:rsidR="008F7FED" w:rsidRPr="00975318">
        <w:rPr>
          <w:rFonts w:ascii="Arial" w:hAnsi="Arial" w:cs="Arial"/>
          <w:sz w:val="22"/>
          <w:szCs w:val="22"/>
          <w:lang w:val="es-AR"/>
        </w:rPr>
        <w:t>+370 5 264 9608</w:t>
      </w:r>
    </w:p>
    <w:p w14:paraId="6B993650" w14:textId="77777777" w:rsidR="008F7FED" w:rsidRPr="00975318" w:rsidRDefault="00EB552D" w:rsidP="008F7FED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Paštas: </w:t>
      </w:r>
      <w:r w:rsidR="008F7FED" w:rsidRPr="00975318">
        <w:rPr>
          <w:rFonts w:ascii="Arial" w:hAnsi="Arial" w:cs="Arial"/>
          <w:sz w:val="22"/>
          <w:szCs w:val="22"/>
          <w:lang w:val="es-AR"/>
        </w:rPr>
        <w:t>Lilly_Lietuva_CMS@lilly.com</w:t>
      </w:r>
    </w:p>
    <w:p w14:paraId="6B993651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B993652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53" w14:textId="77777777" w:rsidR="00EB552D" w:rsidRPr="00975318" w:rsidRDefault="00EB552D" w:rsidP="00EB552D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B993654" w14:textId="77777777" w:rsidR="00EB552D" w:rsidRPr="00975318" w:rsidRDefault="00EB552D" w:rsidP="00EB552D">
      <w:pPr>
        <w:pStyle w:val="BodyText"/>
        <w:ind w:left="4320" w:firstLine="720"/>
        <w:jc w:val="both"/>
        <w:rPr>
          <w:rFonts w:ascii="Arial" w:hAnsi="Arial" w:cs="Arial"/>
          <w:sz w:val="22"/>
          <w:szCs w:val="22"/>
          <w:lang w:val="nb-NO"/>
        </w:rPr>
      </w:pPr>
    </w:p>
    <w:p w14:paraId="6B993655" w14:textId="77777777" w:rsidR="00EB552D" w:rsidRPr="00975318" w:rsidRDefault="00EB552D" w:rsidP="00EB552D">
      <w:pPr>
        <w:pStyle w:val="BodyText"/>
        <w:ind w:left="4320" w:firstLine="720"/>
        <w:jc w:val="both"/>
        <w:rPr>
          <w:rFonts w:ascii="Arial" w:hAnsi="Arial" w:cs="Arial"/>
          <w:sz w:val="22"/>
          <w:szCs w:val="22"/>
          <w:lang w:val="nb-NO"/>
        </w:rPr>
      </w:pPr>
      <w:r w:rsidRPr="00975318">
        <w:rPr>
          <w:rFonts w:ascii="Arial" w:hAnsi="Arial" w:cs="Arial"/>
          <w:sz w:val="22"/>
          <w:szCs w:val="22"/>
          <w:lang w:val="nb-NO"/>
        </w:rPr>
        <w:tab/>
      </w:r>
      <w:r w:rsidRPr="00975318">
        <w:rPr>
          <w:rFonts w:ascii="Arial" w:hAnsi="Arial" w:cs="Arial"/>
          <w:sz w:val="22"/>
          <w:szCs w:val="22"/>
          <w:lang w:val="nb-NO"/>
        </w:rPr>
        <w:tab/>
      </w:r>
      <w:r w:rsidRPr="00975318">
        <w:rPr>
          <w:rFonts w:ascii="Arial" w:hAnsi="Arial" w:cs="Arial"/>
          <w:sz w:val="22"/>
          <w:szCs w:val="22"/>
          <w:lang w:val="nb-NO"/>
        </w:rPr>
        <w:tab/>
      </w:r>
      <w:r w:rsidRPr="00975318">
        <w:rPr>
          <w:rFonts w:ascii="Arial" w:hAnsi="Arial" w:cs="Arial"/>
          <w:sz w:val="22"/>
          <w:szCs w:val="22"/>
          <w:lang w:val="nb-NO"/>
        </w:rPr>
        <w:tab/>
      </w:r>
      <w:r w:rsidRPr="00975318">
        <w:rPr>
          <w:rFonts w:ascii="Arial" w:hAnsi="Arial" w:cs="Arial"/>
          <w:sz w:val="22"/>
          <w:szCs w:val="22"/>
          <w:lang w:val="nb-NO"/>
        </w:rPr>
        <w:tab/>
      </w:r>
      <w:r w:rsidRPr="00975318">
        <w:rPr>
          <w:rFonts w:ascii="Arial" w:hAnsi="Arial" w:cs="Arial"/>
          <w:sz w:val="22"/>
          <w:szCs w:val="22"/>
          <w:lang w:val="nb-NO"/>
        </w:rPr>
        <w:tab/>
      </w:r>
      <w:r w:rsidRPr="00975318">
        <w:rPr>
          <w:rFonts w:ascii="Arial" w:hAnsi="Arial" w:cs="Arial"/>
          <w:sz w:val="22"/>
          <w:szCs w:val="22"/>
          <w:lang w:val="nb-NO"/>
        </w:rPr>
        <w:tab/>
      </w:r>
      <w:r w:rsidRPr="00975318">
        <w:rPr>
          <w:rFonts w:ascii="Arial" w:hAnsi="Arial" w:cs="Arial"/>
          <w:sz w:val="22"/>
          <w:szCs w:val="22"/>
          <w:lang w:val="nb-NO"/>
        </w:rPr>
        <w:tab/>
      </w:r>
    </w:p>
    <w:sectPr w:rsidR="00EB552D" w:rsidRPr="00975318" w:rsidSect="00975318">
      <w:headerReference w:type="default" r:id="rId12"/>
      <w:footerReference w:type="default" r:id="rId13"/>
      <w:headerReference w:type="first" r:id="rId14"/>
      <w:pgSz w:w="11909" w:h="16834" w:code="9"/>
      <w:pgMar w:top="2376" w:right="1440" w:bottom="1440" w:left="1701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31FEF" w14:textId="77777777" w:rsidR="00B8426B" w:rsidRDefault="00B8426B">
      <w:r>
        <w:separator/>
      </w:r>
    </w:p>
  </w:endnote>
  <w:endnote w:type="continuationSeparator" w:id="0">
    <w:p w14:paraId="5F23F248" w14:textId="77777777" w:rsidR="00B8426B" w:rsidRDefault="00B84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9365D" w14:textId="77777777" w:rsidR="00E137C2" w:rsidRDefault="00E137C2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AD4DB" w14:textId="77777777" w:rsidR="00B8426B" w:rsidRDefault="00B8426B">
      <w:r>
        <w:separator/>
      </w:r>
    </w:p>
  </w:footnote>
  <w:footnote w:type="continuationSeparator" w:id="0">
    <w:p w14:paraId="09C754A4" w14:textId="77777777" w:rsidR="00B8426B" w:rsidRDefault="00B84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8CE5E" w14:textId="2916F7E1" w:rsidR="00975318" w:rsidRDefault="00975318">
    <w:pPr>
      <w:pStyle w:val="Header"/>
    </w:pPr>
    <w:r w:rsidRPr="00975318">
      <w:drawing>
        <wp:anchor distT="0" distB="0" distL="114300" distR="114300" simplePos="0" relativeHeight="251662336" behindDoc="1" locked="0" layoutInCell="1" allowOverlap="1" wp14:anchorId="71302BD5" wp14:editId="600E73F4">
          <wp:simplePos x="0" y="0"/>
          <wp:positionH relativeFrom="page">
            <wp:posOffset>6194425</wp:posOffset>
          </wp:positionH>
          <wp:positionV relativeFrom="page">
            <wp:posOffset>824865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67596" w14:textId="7D884865" w:rsidR="00975318" w:rsidRDefault="00975318">
    <w:pPr>
      <w:pStyle w:val="Header"/>
    </w:pPr>
    <w:r w:rsidRPr="00975318">
      <w:drawing>
        <wp:anchor distT="0" distB="0" distL="114300" distR="114300" simplePos="0" relativeHeight="251659264" behindDoc="1" locked="0" layoutInCell="1" allowOverlap="1" wp14:anchorId="78FF687C" wp14:editId="16057110">
          <wp:simplePos x="0" y="0"/>
          <wp:positionH relativeFrom="page">
            <wp:posOffset>6042025</wp:posOffset>
          </wp:positionH>
          <wp:positionV relativeFrom="page">
            <wp:posOffset>672465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5318">
      <mc:AlternateContent>
        <mc:Choice Requires="wps">
          <w:drawing>
            <wp:anchor distT="0" distB="0" distL="114300" distR="114300" simplePos="0" relativeHeight="251660288" behindDoc="0" locked="0" layoutInCell="1" allowOverlap="1" wp14:anchorId="4F62AD59" wp14:editId="6DEC1C45">
              <wp:simplePos x="0" y="0"/>
              <wp:positionH relativeFrom="column">
                <wp:posOffset>4872990</wp:posOffset>
              </wp:positionH>
              <wp:positionV relativeFrom="paragraph">
                <wp:posOffset>702408</wp:posOffset>
              </wp:positionV>
              <wp:extent cx="1674495" cy="1524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4C5F05C" w14:textId="77777777" w:rsidR="00975318" w:rsidRDefault="00975318" w:rsidP="00975318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</w:t>
                          </w:r>
                          <w:r w:rsidRPr="00AD30A0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Lilly </w:t>
                          </w: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 Lithuania, UAB</w:t>
                          </w:r>
                        </w:p>
                        <w:p w14:paraId="48A2EE62" w14:textId="77777777" w:rsidR="00975318" w:rsidRDefault="00975318" w:rsidP="00975318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</w:p>
                        <w:p w14:paraId="2DA01432" w14:textId="77777777" w:rsidR="00975318" w:rsidRDefault="00975318" w:rsidP="00975318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Gynėjų g. 16, LT-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01109</w:t>
                          </w:r>
                        </w:p>
                        <w:p w14:paraId="71339FE6" w14:textId="77777777" w:rsidR="00975318" w:rsidRDefault="00975318" w:rsidP="0097531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Vilnius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648A1D4F" w14:textId="77777777" w:rsidR="00975318" w:rsidRPr="006C7D74" w:rsidRDefault="00975318" w:rsidP="00975318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+370 5 2649600</w:t>
                          </w:r>
                        </w:p>
                        <w:p w14:paraId="219348FA" w14:textId="77777777" w:rsidR="00975318" w:rsidRPr="006C7D74" w:rsidRDefault="00975318" w:rsidP="0097531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 HYPERLINK "</w:instrText>
                          </w:r>
                          <w:r w:rsidRPr="006C7D74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>http://www.lilly.com</w:instrText>
                          </w:r>
                        </w:p>
                        <w:p w14:paraId="2A635A2A" w14:textId="77777777" w:rsidR="00975318" w:rsidRPr="00B544D8" w:rsidRDefault="00975318" w:rsidP="0097531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B544D8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http://www.lilly.com</w:t>
                          </w:r>
                        </w:p>
                        <w:p w14:paraId="4086D1B4" w14:textId="77777777" w:rsidR="00975318" w:rsidRPr="00B45EE0" w:rsidRDefault="00975318" w:rsidP="0097531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83.7pt;margin-top:55.3pt;width:131.8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Yj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" filled="f" stroked="f">
              <v:path arrowok="t"/>
              <v:textbox>
                <w:txbxContent>
                  <w:p w14:paraId="54C5F05C" w14:textId="77777777" w:rsidR="00975318" w:rsidRDefault="00975318" w:rsidP="00975318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Eli </w:t>
                    </w:r>
                    <w:r w:rsidRPr="00AD30A0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Lilly </w:t>
                    </w: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 Lithuania, UAB</w:t>
                    </w:r>
                  </w:p>
                  <w:p w14:paraId="48A2EE62" w14:textId="77777777" w:rsidR="00975318" w:rsidRDefault="00975318" w:rsidP="00975318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</w:p>
                  <w:p w14:paraId="2DA01432" w14:textId="77777777" w:rsidR="00975318" w:rsidRDefault="00975318" w:rsidP="00975318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Gynėjų g. 16, LT-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01109</w:t>
                    </w:r>
                  </w:p>
                  <w:p w14:paraId="71339FE6" w14:textId="77777777" w:rsidR="00975318" w:rsidRDefault="00975318" w:rsidP="0097531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Vilnius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648A1D4F" w14:textId="77777777" w:rsidR="00975318" w:rsidRPr="006C7D74" w:rsidRDefault="00975318" w:rsidP="00975318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+370 5 2649600</w:t>
                    </w:r>
                  </w:p>
                  <w:p w14:paraId="219348FA" w14:textId="77777777" w:rsidR="00975318" w:rsidRPr="006C7D74" w:rsidRDefault="00975318" w:rsidP="0097531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</w:instrText>
                    </w:r>
                    <w:r w:rsidRPr="006C7D74">
                      <w:rPr>
                        <w:rFonts w:ascii="DIN-Bold" w:hAnsi="DIN-Bold"/>
                        <w:sz w:val="16"/>
                        <w:szCs w:val="16"/>
                      </w:rPr>
                      <w:instrText>http://www.lilly.com</w:instrText>
                    </w:r>
                  </w:p>
                  <w:p w14:paraId="2A635A2A" w14:textId="77777777" w:rsidR="00975318" w:rsidRPr="00B544D8" w:rsidRDefault="00975318" w:rsidP="0097531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" </w:instrText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B544D8">
                      <w:rPr>
                        <w:rFonts w:ascii="DIN-Bold" w:hAnsi="DIN-Bold"/>
                        <w:sz w:val="16"/>
                        <w:szCs w:val="16"/>
                      </w:rPr>
                      <w:t>http://www.lilly.com</w:t>
                    </w:r>
                  </w:p>
                  <w:p w14:paraId="4086D1B4" w14:textId="77777777" w:rsidR="00975318" w:rsidRPr="00B45EE0" w:rsidRDefault="00975318" w:rsidP="0097531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62153"/>
    <w:rsid w:val="00080369"/>
    <w:rsid w:val="000C4F67"/>
    <w:rsid w:val="000D3FF5"/>
    <w:rsid w:val="00101C41"/>
    <w:rsid w:val="001540DB"/>
    <w:rsid w:val="0017100C"/>
    <w:rsid w:val="00183E98"/>
    <w:rsid w:val="001B3894"/>
    <w:rsid w:val="00305F71"/>
    <w:rsid w:val="00347959"/>
    <w:rsid w:val="003913A7"/>
    <w:rsid w:val="003A2DC7"/>
    <w:rsid w:val="003D7270"/>
    <w:rsid w:val="003F059E"/>
    <w:rsid w:val="003F702C"/>
    <w:rsid w:val="004220EA"/>
    <w:rsid w:val="004464FD"/>
    <w:rsid w:val="00492C3D"/>
    <w:rsid w:val="004A7F1D"/>
    <w:rsid w:val="004F5C88"/>
    <w:rsid w:val="005B1440"/>
    <w:rsid w:val="006B1E1C"/>
    <w:rsid w:val="006D141E"/>
    <w:rsid w:val="0076195F"/>
    <w:rsid w:val="008B6945"/>
    <w:rsid w:val="008F7FED"/>
    <w:rsid w:val="00956D6C"/>
    <w:rsid w:val="00974409"/>
    <w:rsid w:val="00975318"/>
    <w:rsid w:val="009D7222"/>
    <w:rsid w:val="009E3145"/>
    <w:rsid w:val="00A93121"/>
    <w:rsid w:val="00B04885"/>
    <w:rsid w:val="00B14E04"/>
    <w:rsid w:val="00B220DC"/>
    <w:rsid w:val="00B51E38"/>
    <w:rsid w:val="00B8426B"/>
    <w:rsid w:val="00BC415F"/>
    <w:rsid w:val="00BD3DD4"/>
    <w:rsid w:val="00C5737C"/>
    <w:rsid w:val="00C7622F"/>
    <w:rsid w:val="00CB5108"/>
    <w:rsid w:val="00CC4DF7"/>
    <w:rsid w:val="00CD21EF"/>
    <w:rsid w:val="00CF16DB"/>
    <w:rsid w:val="00D60C21"/>
    <w:rsid w:val="00D60ED2"/>
    <w:rsid w:val="00DA6F74"/>
    <w:rsid w:val="00DB121E"/>
    <w:rsid w:val="00E137C2"/>
    <w:rsid w:val="00E71334"/>
    <w:rsid w:val="00EA1D5B"/>
    <w:rsid w:val="00EA3944"/>
    <w:rsid w:val="00EB552D"/>
    <w:rsid w:val="00FB4721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993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080369"/>
    <w:rPr>
      <w:sz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8F7FED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080369"/>
    <w:rPr>
      <w:sz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8F7FED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1EAA45-9C27-4F0D-897D-F79157C282C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CD1894B-F427-4B64-8119-1B84AB044633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D4F34DCB-A4B4-4054-B700-6042889E65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C05F8B-1899-4B60-A0B2-FB0757BFD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(1).dot</Template>
  <TotalTime>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C167770</cp:lastModifiedBy>
  <cp:revision>13</cp:revision>
  <cp:lastPrinted>2014-04-11T14:55:00Z</cp:lastPrinted>
  <dcterms:created xsi:type="dcterms:W3CDTF">2014-07-21T11:50:00Z</dcterms:created>
  <dcterms:modified xsi:type="dcterms:W3CDTF">2014-08-22T15:19:00Z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