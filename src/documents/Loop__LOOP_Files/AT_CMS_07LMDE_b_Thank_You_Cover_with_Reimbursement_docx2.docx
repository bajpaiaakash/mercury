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9"/>
        <w:gridCol w:w="423"/>
        <w:gridCol w:w="284"/>
        <w:gridCol w:w="1417"/>
        <w:gridCol w:w="1843"/>
      </w:tblGrid>
      <w:tr w:rsidR="00AC2D75" w:rsidRPr="00CA3876" w14:paraId="1EB0FEEC" w14:textId="77777777" w:rsidTr="00474A4C">
        <w:trPr>
          <w:trHeight w:val="1992"/>
        </w:trPr>
        <w:tc>
          <w:tcPr>
            <w:tcW w:w="5812" w:type="dxa"/>
            <w:gridSpan w:val="2"/>
          </w:tcPr>
          <w:p w14:paraId="145E0C72" w14:textId="52533086" w:rsidR="00AC2D75" w:rsidRPr="00673062" w:rsidRDefault="00ED1F9A" w:rsidP="007A2889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&lt;&lt;Account_Title_Desc_GLBL&gt;&gt;</w:t>
            </w:r>
            <w:r w:rsidRPr="0048664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C2D75" w:rsidRPr="0067306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77103106" w14:textId="77777777" w:rsidR="00AC2D75" w:rsidRPr="00673062" w:rsidRDefault="00AC2D75" w:rsidP="007A2889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7306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7486D4E6" w14:textId="77777777" w:rsidR="00AC2D75" w:rsidRPr="00673062" w:rsidRDefault="00AC2D75" w:rsidP="007A2889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7306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73A272C3" w14:textId="34C8C6D6" w:rsidR="00AC2D75" w:rsidRPr="00DC7686" w:rsidRDefault="00AC2D75" w:rsidP="007A288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84" w:type="dxa"/>
          </w:tcPr>
          <w:p w14:paraId="3A19A2BE" w14:textId="77777777" w:rsidR="00AC2D75" w:rsidRPr="00CA3876" w:rsidRDefault="00AC2D75" w:rsidP="007A28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gridSpan w:val="2"/>
          </w:tcPr>
          <w:p w14:paraId="0197269D" w14:textId="126CBB32" w:rsidR="00AC2D75" w:rsidRPr="00CA3876" w:rsidRDefault="00AC2D75" w:rsidP="001C029A">
            <w:pPr>
              <w:pStyle w:val="Adresse"/>
              <w:rPr>
                <w:szCs w:val="22"/>
                <w:lang w:val="en-US"/>
              </w:rPr>
            </w:pPr>
          </w:p>
        </w:tc>
      </w:tr>
      <w:tr w:rsidR="00AC2D75" w:rsidRPr="00A80435" w14:paraId="51F5C598" w14:textId="77777777" w:rsidTr="00474A4C">
        <w:trPr>
          <w:trHeight w:val="73"/>
        </w:trPr>
        <w:tc>
          <w:tcPr>
            <w:tcW w:w="5389" w:type="dxa"/>
          </w:tcPr>
          <w:p w14:paraId="07306BD2" w14:textId="77777777" w:rsidR="00AC2D75" w:rsidRPr="00CA3876" w:rsidRDefault="00AC2D75" w:rsidP="007A2889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124" w:type="dxa"/>
            <w:gridSpan w:val="3"/>
          </w:tcPr>
          <w:p w14:paraId="67A50C39" w14:textId="77777777" w:rsidR="00AC2D75" w:rsidRPr="003557D7" w:rsidRDefault="00AC2D75" w:rsidP="007A2889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0EF641FE" w14:textId="77777777" w:rsidR="006B3614" w:rsidRDefault="006B3614" w:rsidP="004056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D2E05A" w14:textId="77777777" w:rsidR="00AC2D75" w:rsidRPr="00CA3876" w:rsidRDefault="00AC2D75" w:rsidP="004056B4">
            <w:pPr>
              <w:rPr>
                <w:rFonts w:ascii="Arial" w:hAnsi="Arial" w:cs="Arial"/>
                <w:sz w:val="22"/>
                <w:szCs w:val="22"/>
              </w:rPr>
            </w:pPr>
            <w:r w:rsidRPr="00CA3876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025F9C85" w14:textId="2F9722F2" w:rsidR="00AC2D75" w:rsidRDefault="00AC2D75" w:rsidP="00700E38">
      <w:pPr>
        <w:rPr>
          <w:rFonts w:ascii="Arial" w:hAnsi="Arial" w:cs="Arial"/>
          <w:sz w:val="22"/>
          <w:szCs w:val="22"/>
          <w:highlight w:val="green"/>
          <w:lang w:val="en-US"/>
        </w:rPr>
      </w:pPr>
    </w:p>
    <w:p w14:paraId="3AD2126E" w14:textId="77777777" w:rsidR="00F472E7" w:rsidRPr="00AC2D75" w:rsidRDefault="00F472E7" w:rsidP="00F472E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3AD21274" w14:textId="34E2D994" w:rsidR="00F472E7" w:rsidRPr="00AC2D75" w:rsidRDefault="00B759A2" w:rsidP="00F472E7">
      <w:pPr>
        <w:rPr>
          <w:rFonts w:ascii="Arial" w:hAnsi="Arial" w:cs="Arial"/>
          <w:sz w:val="22"/>
          <w:szCs w:val="22"/>
          <w:lang w:val="de-DE"/>
        </w:rPr>
      </w:pPr>
      <w:r w:rsidRPr="00AC2D75">
        <w:rPr>
          <w:rFonts w:ascii="Arial" w:hAnsi="Arial" w:cs="Arial"/>
          <w:sz w:val="22"/>
          <w:szCs w:val="22"/>
          <w:lang w:val="de-DE"/>
        </w:rPr>
        <w:t>S</w:t>
      </w:r>
      <w:r w:rsidR="00F472E7" w:rsidRPr="00AC2D75">
        <w:rPr>
          <w:rFonts w:ascii="Arial" w:hAnsi="Arial" w:cs="Arial"/>
          <w:sz w:val="22"/>
          <w:szCs w:val="22"/>
          <w:lang w:val="de-DE"/>
        </w:rPr>
        <w:t xml:space="preserve">ehr geehrte/r </w:t>
      </w:r>
      <w:r w:rsidR="00C63283" w:rsidRPr="003F05A4">
        <w:rPr>
          <w:rFonts w:ascii="Arial" w:hAnsi="Arial" w:cs="Arial"/>
          <w:sz w:val="22"/>
          <w:szCs w:val="22"/>
          <w:lang w:val="en-US"/>
        </w:rPr>
        <w:t>&lt;&lt;Account_Title_Desc_GLBL&gt;&gt;</w:t>
      </w:r>
      <w:r w:rsidR="00C63283" w:rsidRPr="00486646">
        <w:rPr>
          <w:rFonts w:ascii="Arial" w:hAnsi="Arial" w:cs="Arial"/>
          <w:sz w:val="22"/>
          <w:szCs w:val="22"/>
          <w:lang w:val="en-US"/>
        </w:rPr>
        <w:t xml:space="preserve"> &lt;&lt;</w:t>
      </w:r>
      <w:r w:rsidR="00C63283">
        <w:rPr>
          <w:rFonts w:ascii="Arial" w:hAnsi="Arial" w:cs="Arial"/>
          <w:sz w:val="22"/>
          <w:szCs w:val="22"/>
          <w:lang w:val="en-US"/>
        </w:rPr>
        <w:t>Account_Sfx_Nm_GLBL</w:t>
      </w:r>
      <w:r w:rsidR="00C63283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C63283" w:rsidRPr="00486646">
        <w:rPr>
          <w:rFonts w:ascii="Arial" w:hAnsi="Arial" w:cs="Arial"/>
          <w:sz w:val="22"/>
          <w:szCs w:val="22"/>
          <w:lang w:val="es-AR"/>
        </w:rPr>
        <w:t>&lt;&lt;A</w:t>
      </w:r>
      <w:r w:rsidR="00C63283" w:rsidRPr="00486646">
        <w:rPr>
          <w:rFonts w:ascii="Arial" w:hAnsi="Arial" w:cs="Arial"/>
          <w:sz w:val="22"/>
          <w:szCs w:val="22"/>
          <w:lang w:val="es-AR"/>
        </w:rPr>
        <w:t>c</w:t>
      </w:r>
      <w:r w:rsidR="00C63283">
        <w:rPr>
          <w:rFonts w:ascii="Arial" w:hAnsi="Arial" w:cs="Arial"/>
          <w:sz w:val="22"/>
          <w:szCs w:val="22"/>
          <w:lang w:val="es-AR"/>
        </w:rPr>
        <w:t>count_Last</w:t>
      </w:r>
      <w:r w:rsidR="00C63283" w:rsidRPr="00486646">
        <w:rPr>
          <w:rFonts w:ascii="Arial" w:hAnsi="Arial" w:cs="Arial"/>
          <w:sz w:val="22"/>
          <w:szCs w:val="22"/>
          <w:lang w:val="es-AR"/>
        </w:rPr>
        <w:t>Name</w:t>
      </w:r>
      <w:r w:rsidR="00C63283">
        <w:rPr>
          <w:rFonts w:ascii="Arial" w:hAnsi="Arial" w:cs="Arial"/>
          <w:sz w:val="22"/>
          <w:szCs w:val="22"/>
          <w:lang w:val="es-AR"/>
        </w:rPr>
        <w:t>&gt;&gt;</w:t>
      </w:r>
      <w:r w:rsidR="00C63283" w:rsidRPr="00486646">
        <w:rPr>
          <w:rFonts w:ascii="Arial" w:hAnsi="Arial" w:cs="Arial"/>
          <w:sz w:val="22"/>
          <w:szCs w:val="22"/>
          <w:lang w:val="es-AR"/>
        </w:rPr>
        <w:t>,</w:t>
      </w:r>
    </w:p>
    <w:p w14:paraId="3AD21275" w14:textId="77777777" w:rsidR="00F472E7" w:rsidRPr="00AC2D75" w:rsidRDefault="00F472E7" w:rsidP="00F472E7">
      <w:pPr>
        <w:pStyle w:val="Default"/>
        <w:rPr>
          <w:sz w:val="22"/>
          <w:szCs w:val="22"/>
          <w:lang w:val="de-DE"/>
        </w:rPr>
      </w:pPr>
    </w:p>
    <w:p w14:paraId="352B034E" w14:textId="5C2237DB" w:rsidR="006B4240" w:rsidRPr="004D685F" w:rsidRDefault="004D685F" w:rsidP="004D685F">
      <w:pPr>
        <w:rPr>
          <w:rFonts w:ascii="Arial" w:hAnsi="Arial" w:cs="Arial"/>
          <w:sz w:val="22"/>
          <w:szCs w:val="22"/>
          <w:highlight w:val="yellow"/>
          <w:lang w:val="de-DE"/>
        </w:rPr>
      </w:pPr>
      <w:r w:rsidRPr="004D685F">
        <w:rPr>
          <w:rFonts w:ascii="Arial" w:hAnsi="Arial" w:cs="Arial"/>
          <w:sz w:val="22"/>
          <w:szCs w:val="22"/>
          <w:lang w:val="de-DE"/>
        </w:rPr>
        <w:t>herzlichen Dank für Ihre Teilnahme an unserer Veranstaltung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="00C63283" w:rsidRPr="00A001A1">
        <w:rPr>
          <w:rFonts w:ascii="Arial" w:hAnsi="Arial" w:cs="Arial"/>
          <w:sz w:val="22"/>
          <w:szCs w:val="22"/>
          <w:lang w:val="en-US"/>
        </w:rPr>
        <w:t>&lt;&lt;Mee</w:t>
      </w:r>
      <w:r w:rsidR="00C63283" w:rsidRPr="00A001A1">
        <w:rPr>
          <w:rFonts w:ascii="Arial" w:hAnsi="Arial" w:cs="Arial"/>
          <w:sz w:val="22"/>
          <w:szCs w:val="22"/>
          <w:lang w:val="en-US"/>
        </w:rPr>
        <w:t>t</w:t>
      </w:r>
      <w:r w:rsidR="00C63283" w:rsidRPr="00A001A1">
        <w:rPr>
          <w:rFonts w:ascii="Arial" w:hAnsi="Arial" w:cs="Arial"/>
          <w:sz w:val="22"/>
          <w:szCs w:val="22"/>
          <w:lang w:val="en-US"/>
        </w:rPr>
        <w:t>ing_MERC_Name&gt;&gt;</w:t>
      </w:r>
      <w:r w:rsidRPr="00A001A1">
        <w:rPr>
          <w:rFonts w:ascii="Arial" w:hAnsi="Arial" w:cs="Arial"/>
          <w:sz w:val="22"/>
          <w:szCs w:val="22"/>
          <w:lang w:val="en-US"/>
        </w:rPr>
        <w:t xml:space="preserve"> vom</w:t>
      </w:r>
      <w:r w:rsidR="00C63283">
        <w:rPr>
          <w:rFonts w:ascii="Arial" w:hAnsi="Arial" w:cs="Arial"/>
          <w:sz w:val="22"/>
          <w:szCs w:val="22"/>
          <w:lang w:val="en-US"/>
        </w:rPr>
        <w:t xml:space="preserve"> </w:t>
      </w:r>
      <w:r w:rsidR="00C63283" w:rsidRPr="000D5084">
        <w:rPr>
          <w:rFonts w:ascii="Arial" w:hAnsi="Arial" w:cs="Arial"/>
          <w:sz w:val="22"/>
          <w:szCs w:val="22"/>
          <w:lang w:val="en-US"/>
        </w:rPr>
        <w:t>&lt;&lt;Meeting_MERC_Date_of_Event_MERC__s&gt;&gt;</w:t>
      </w:r>
      <w:r>
        <w:rPr>
          <w:rFonts w:ascii="Arial" w:hAnsi="Arial" w:cs="Arial"/>
          <w:sz w:val="22"/>
          <w:szCs w:val="22"/>
          <w:lang w:val="en-US"/>
        </w:rPr>
        <w:t xml:space="preserve"> - </w:t>
      </w:r>
      <w:r w:rsidRPr="004D685F">
        <w:rPr>
          <w:rFonts w:ascii="Arial" w:hAnsi="Arial" w:cs="Arial"/>
          <w:sz w:val="22"/>
          <w:szCs w:val="22"/>
          <w:lang w:val="en-US"/>
        </w:rPr>
        <w:t>&lt;&lt;Mee</w:t>
      </w:r>
      <w:r w:rsidRPr="004D685F">
        <w:rPr>
          <w:rFonts w:ascii="Arial" w:hAnsi="Arial" w:cs="Arial"/>
          <w:sz w:val="22"/>
          <w:szCs w:val="22"/>
          <w:lang w:val="en-US"/>
        </w:rPr>
        <w:t>t</w:t>
      </w:r>
      <w:r w:rsidRPr="004D685F">
        <w:rPr>
          <w:rFonts w:ascii="Arial" w:hAnsi="Arial" w:cs="Arial"/>
          <w:sz w:val="22"/>
          <w:szCs w:val="22"/>
          <w:lang w:val="en-US"/>
        </w:rPr>
        <w:t>ing_MERC_End_Date_of_Event_MERC__s&gt;&gt;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C63283" w:rsidRPr="00486646">
        <w:rPr>
          <w:rFonts w:ascii="Arial" w:hAnsi="Arial" w:cs="Arial"/>
          <w:sz w:val="22"/>
          <w:szCs w:val="22"/>
          <w:lang w:val="en-US"/>
        </w:rPr>
        <w:t>in &lt;&lt;Mee</w:t>
      </w:r>
      <w:r w:rsidR="00C63283">
        <w:rPr>
          <w:rFonts w:ascii="Arial" w:hAnsi="Arial" w:cs="Arial"/>
          <w:sz w:val="22"/>
          <w:szCs w:val="22"/>
          <w:lang w:val="en-US"/>
        </w:rPr>
        <w:t>t</w:t>
      </w:r>
      <w:r w:rsidR="00C63283" w:rsidRPr="00486646">
        <w:rPr>
          <w:rFonts w:ascii="Arial" w:hAnsi="Arial" w:cs="Arial"/>
          <w:sz w:val="22"/>
          <w:szCs w:val="22"/>
          <w:lang w:val="en-US"/>
        </w:rPr>
        <w:t>ing_MERC_City_of_Meeting_MERC&gt;&gt;.</w:t>
      </w:r>
    </w:p>
    <w:p w14:paraId="73187FDD" w14:textId="77777777" w:rsidR="00C63283" w:rsidRPr="00AC2D75" w:rsidRDefault="00C63283" w:rsidP="00C63283">
      <w:pPr>
        <w:jc w:val="center"/>
        <w:rPr>
          <w:rFonts w:ascii="Arial" w:hAnsi="Arial" w:cs="Arial"/>
          <w:sz w:val="22"/>
          <w:szCs w:val="22"/>
          <w:lang w:val="de-DE"/>
        </w:rPr>
      </w:pPr>
    </w:p>
    <w:p w14:paraId="0B34410F" w14:textId="70EA6CDC" w:rsidR="006B7543" w:rsidRPr="00AC2D75" w:rsidRDefault="006B7543" w:rsidP="006B7543">
      <w:pPr>
        <w:rPr>
          <w:rFonts w:ascii="Arial" w:hAnsi="Arial" w:cs="Arial"/>
          <w:sz w:val="22"/>
          <w:szCs w:val="22"/>
          <w:lang w:val="de-DE"/>
        </w:rPr>
      </w:pPr>
      <w:r w:rsidRPr="00AC2D75">
        <w:rPr>
          <w:rFonts w:ascii="Arial" w:hAnsi="Arial" w:cs="Arial"/>
          <w:sz w:val="22"/>
          <w:szCs w:val="22"/>
          <w:lang w:val="de-DE"/>
        </w:rPr>
        <w:t xml:space="preserve">Wir hoffen, </w:t>
      </w:r>
      <w:r w:rsidR="006B4240" w:rsidRPr="00AC2D75">
        <w:rPr>
          <w:rFonts w:ascii="Arial" w:hAnsi="Arial" w:cs="Arial"/>
          <w:sz w:val="22"/>
          <w:szCs w:val="22"/>
          <w:lang w:val="de-DE"/>
        </w:rPr>
        <w:t xml:space="preserve">die Veranstaltungsinhalte haben Ihre Erwartungen erfüllt </w:t>
      </w:r>
      <w:r w:rsidR="001C672A" w:rsidRPr="00AC2D75">
        <w:rPr>
          <w:rFonts w:ascii="Arial" w:hAnsi="Arial" w:cs="Arial"/>
          <w:sz w:val="22"/>
          <w:szCs w:val="22"/>
          <w:lang w:val="de-DE"/>
        </w:rPr>
        <w:t xml:space="preserve">und Sie hatten ausreichend Gelegenheit für </w:t>
      </w:r>
      <w:r w:rsidRPr="00AC2D75">
        <w:rPr>
          <w:rFonts w:ascii="Arial" w:hAnsi="Arial" w:cs="Arial"/>
          <w:sz w:val="22"/>
          <w:szCs w:val="22"/>
          <w:lang w:val="de-DE"/>
        </w:rPr>
        <w:t>interessante Gespräche.</w:t>
      </w:r>
    </w:p>
    <w:p w14:paraId="68943D0F" w14:textId="77777777" w:rsidR="006B7543" w:rsidRPr="00AC2D75" w:rsidRDefault="006B7543" w:rsidP="00F472E7">
      <w:pPr>
        <w:rPr>
          <w:rFonts w:ascii="Arial" w:hAnsi="Arial" w:cs="Arial"/>
          <w:sz w:val="22"/>
          <w:szCs w:val="22"/>
          <w:lang w:val="de-DE"/>
        </w:rPr>
      </w:pPr>
    </w:p>
    <w:p w14:paraId="35F8B69E" w14:textId="777C5D3C" w:rsidR="00C20810" w:rsidRPr="00AC2D75" w:rsidRDefault="00232235" w:rsidP="00C20810">
      <w:pPr>
        <w:rPr>
          <w:rFonts w:ascii="Arial" w:hAnsi="Arial" w:cs="Arial"/>
          <w:sz w:val="22"/>
          <w:szCs w:val="22"/>
          <w:lang w:val="de-DE"/>
        </w:rPr>
      </w:pPr>
      <w:r w:rsidRPr="00AC2D75">
        <w:rPr>
          <w:rFonts w:ascii="Arial" w:hAnsi="Arial" w:cs="Arial"/>
          <w:sz w:val="22"/>
          <w:szCs w:val="22"/>
          <w:lang w:val="de-DE"/>
        </w:rPr>
        <w:t xml:space="preserve">Anbei </w:t>
      </w:r>
      <w:r w:rsidR="00F472E7" w:rsidRPr="00AC2D75">
        <w:rPr>
          <w:rFonts w:ascii="Arial" w:hAnsi="Arial" w:cs="Arial"/>
          <w:sz w:val="22"/>
          <w:szCs w:val="22"/>
          <w:lang w:val="de-DE"/>
        </w:rPr>
        <w:t>finden</w:t>
      </w:r>
      <w:r w:rsidR="006B7543" w:rsidRPr="00AC2D75">
        <w:rPr>
          <w:rFonts w:ascii="Arial" w:hAnsi="Arial" w:cs="Arial"/>
          <w:sz w:val="22"/>
          <w:szCs w:val="22"/>
          <w:lang w:val="de-DE"/>
        </w:rPr>
        <w:t xml:space="preserve"> </w:t>
      </w:r>
      <w:r w:rsidRPr="00AC2D75">
        <w:rPr>
          <w:rFonts w:ascii="Arial" w:hAnsi="Arial" w:cs="Arial"/>
          <w:sz w:val="22"/>
          <w:szCs w:val="22"/>
          <w:lang w:val="de-DE"/>
        </w:rPr>
        <w:t xml:space="preserve">Sie </w:t>
      </w:r>
      <w:r w:rsidR="00F472E7" w:rsidRPr="00AC2D75">
        <w:rPr>
          <w:rFonts w:ascii="Arial" w:hAnsi="Arial" w:cs="Arial"/>
          <w:sz w:val="22"/>
          <w:szCs w:val="22"/>
          <w:lang w:val="de-DE"/>
        </w:rPr>
        <w:t xml:space="preserve">unser </w:t>
      </w:r>
      <w:r w:rsidR="006B7543" w:rsidRPr="00AC2D75">
        <w:rPr>
          <w:rFonts w:ascii="Arial" w:hAnsi="Arial" w:cs="Arial"/>
          <w:sz w:val="22"/>
          <w:szCs w:val="22"/>
          <w:lang w:val="de-DE"/>
        </w:rPr>
        <w:t>Reisekostenabrechnungsf</w:t>
      </w:r>
      <w:r w:rsidR="00F472E7" w:rsidRPr="00AC2D75">
        <w:rPr>
          <w:rFonts w:ascii="Arial" w:hAnsi="Arial" w:cs="Arial"/>
          <w:sz w:val="22"/>
          <w:szCs w:val="22"/>
          <w:lang w:val="de-DE"/>
        </w:rPr>
        <w:t>ormular</w:t>
      </w:r>
      <w:r w:rsidR="006B7543" w:rsidRPr="00AC2D75">
        <w:rPr>
          <w:rFonts w:ascii="Arial" w:hAnsi="Arial" w:cs="Arial"/>
          <w:sz w:val="22"/>
          <w:szCs w:val="22"/>
          <w:lang w:val="de-DE"/>
        </w:rPr>
        <w:t xml:space="preserve">. </w:t>
      </w:r>
      <w:r w:rsidR="00F472E7" w:rsidRPr="00AC2D75">
        <w:rPr>
          <w:rFonts w:ascii="Arial" w:hAnsi="Arial" w:cs="Arial"/>
          <w:sz w:val="22"/>
          <w:szCs w:val="22"/>
          <w:lang w:val="de-DE"/>
        </w:rPr>
        <w:t xml:space="preserve">Bitte </w:t>
      </w:r>
      <w:r w:rsidRPr="00AC2D75">
        <w:rPr>
          <w:rFonts w:ascii="Arial" w:hAnsi="Arial" w:cs="Arial"/>
          <w:sz w:val="22"/>
          <w:szCs w:val="22"/>
          <w:lang w:val="de-DE"/>
        </w:rPr>
        <w:t xml:space="preserve">vervollständigen </w:t>
      </w:r>
      <w:r w:rsidR="00F472E7" w:rsidRPr="00AC2D75">
        <w:rPr>
          <w:rFonts w:ascii="Arial" w:hAnsi="Arial" w:cs="Arial"/>
          <w:sz w:val="22"/>
          <w:szCs w:val="22"/>
          <w:lang w:val="de-DE"/>
        </w:rPr>
        <w:t>Sie dies</w:t>
      </w:r>
      <w:r w:rsidRPr="00AC2D75">
        <w:rPr>
          <w:rFonts w:ascii="Arial" w:hAnsi="Arial" w:cs="Arial"/>
          <w:sz w:val="22"/>
          <w:szCs w:val="22"/>
          <w:lang w:val="de-DE"/>
        </w:rPr>
        <w:t>es</w:t>
      </w:r>
      <w:r w:rsidR="00F472E7" w:rsidRPr="00AC2D75">
        <w:rPr>
          <w:rFonts w:ascii="Arial" w:hAnsi="Arial" w:cs="Arial"/>
          <w:sz w:val="22"/>
          <w:szCs w:val="22"/>
          <w:lang w:val="de-DE"/>
        </w:rPr>
        <w:t xml:space="preserve"> und senden es </w:t>
      </w:r>
      <w:r w:rsidR="006B7543" w:rsidRPr="00AC2D75">
        <w:rPr>
          <w:rFonts w:ascii="Arial" w:hAnsi="Arial" w:cs="Arial"/>
          <w:sz w:val="22"/>
          <w:szCs w:val="22"/>
          <w:lang w:val="de-DE"/>
        </w:rPr>
        <w:t xml:space="preserve">unterschrieben </w:t>
      </w:r>
      <w:r w:rsidR="00F472E7" w:rsidRPr="00AC2D75">
        <w:rPr>
          <w:rFonts w:ascii="Arial" w:hAnsi="Arial" w:cs="Arial"/>
          <w:sz w:val="22"/>
          <w:szCs w:val="22"/>
          <w:lang w:val="de-DE"/>
        </w:rPr>
        <w:t xml:space="preserve">mit den Originalbelegen innerhalb </w:t>
      </w:r>
      <w:r w:rsidR="00F472E7" w:rsidRPr="00C63283">
        <w:rPr>
          <w:rFonts w:ascii="Arial" w:hAnsi="Arial" w:cs="Arial"/>
          <w:sz w:val="22"/>
          <w:szCs w:val="22"/>
          <w:lang w:val="de-DE"/>
        </w:rPr>
        <w:t>von 30 Tagen</w:t>
      </w:r>
      <w:r w:rsidR="00C20810" w:rsidRPr="00AC2D75">
        <w:rPr>
          <w:rFonts w:ascii="Arial" w:hAnsi="Arial" w:cs="Arial"/>
          <w:sz w:val="22"/>
          <w:szCs w:val="22"/>
          <w:lang w:val="de-DE"/>
        </w:rPr>
        <w:t xml:space="preserve"> an uns zurück.</w:t>
      </w:r>
    </w:p>
    <w:p w14:paraId="7DC7DD29" w14:textId="77777777" w:rsidR="00C20810" w:rsidRPr="00AC2D75" w:rsidRDefault="00C20810" w:rsidP="00C20810">
      <w:pPr>
        <w:rPr>
          <w:rFonts w:ascii="Arial" w:eastAsiaTheme="minorHAnsi" w:hAnsi="Arial" w:cs="Arial"/>
          <w:b/>
          <w:color w:val="000000" w:themeColor="text1"/>
          <w:sz w:val="22"/>
          <w:szCs w:val="22"/>
          <w:lang w:val="de-DE"/>
        </w:rPr>
      </w:pPr>
    </w:p>
    <w:p w14:paraId="7D1A4BAF" w14:textId="77777777" w:rsidR="00CF05D3" w:rsidRPr="00673062" w:rsidRDefault="00CF05D3" w:rsidP="00C20810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Eli </w:t>
      </w:r>
      <w:r w:rsidR="00C20810"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Lilly </w:t>
      </w: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GmbH</w:t>
      </w:r>
    </w:p>
    <w:p w14:paraId="2BEA1139" w14:textId="77777777" w:rsidR="006B3614" w:rsidRPr="00673062" w:rsidRDefault="006B3614" w:rsidP="00C20810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Customer Meeting Service Team</w:t>
      </w:r>
    </w:p>
    <w:p w14:paraId="72350BED" w14:textId="4DA388A1" w:rsidR="00C20810" w:rsidRPr="00673062" w:rsidRDefault="00CF05D3" w:rsidP="00C20810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Kölblgasse 8-10</w:t>
      </w:r>
    </w:p>
    <w:p w14:paraId="36EC0323" w14:textId="77777777" w:rsidR="00CF05D3" w:rsidRPr="00673062" w:rsidRDefault="00CF05D3" w:rsidP="00B6065A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1030 Wien</w:t>
      </w:r>
    </w:p>
    <w:p w14:paraId="6488ED05" w14:textId="46B92BA4" w:rsidR="006B3614" w:rsidRPr="004D685F" w:rsidRDefault="00B6065A" w:rsidP="004D685F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Sollten Sie Unterstützung benötigen, kontaktieren Sie</w:t>
      </w:r>
      <w:r w:rsidR="006B3614"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:</w:t>
      </w:r>
      <w:r w:rsidR="004D685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</w:t>
      </w:r>
      <w:r w:rsidR="00192A69" w:rsidRPr="00673062">
        <w:rPr>
          <w:rFonts w:ascii="Arial" w:hAnsi="Arial" w:cs="Arial"/>
          <w:sz w:val="22"/>
          <w:szCs w:val="22"/>
          <w:lang w:val="de-DE"/>
        </w:rPr>
        <w:t>&lt;&lt;</w:t>
      </w:r>
      <w:r w:rsidR="006B3614" w:rsidRPr="00673062">
        <w:rPr>
          <w:rFonts w:ascii="Arial" w:hAnsi="Arial" w:cs="Arial"/>
          <w:sz w:val="22"/>
          <w:szCs w:val="22"/>
          <w:lang w:val="de-DE"/>
        </w:rPr>
        <w:t>User_Name&gt;&gt; unter Tel:</w:t>
      </w:r>
      <w:r w:rsidR="00192A69" w:rsidRPr="00673062">
        <w:rPr>
          <w:rFonts w:ascii="Arial" w:hAnsi="Arial" w:cs="Arial"/>
          <w:sz w:val="22"/>
          <w:szCs w:val="22"/>
          <w:lang w:val="de-DE"/>
        </w:rPr>
        <w:t xml:space="preserve"> </w:t>
      </w:r>
      <w:r w:rsidR="006B3614" w:rsidRPr="00673062">
        <w:rPr>
          <w:rFonts w:ascii="Arial" w:hAnsi="Arial" w:cs="Arial"/>
          <w:sz w:val="22"/>
          <w:szCs w:val="22"/>
          <w:lang w:val="de-DE"/>
        </w:rPr>
        <w:t xml:space="preserve">+43 1 2060-92473 </w:t>
      </w:r>
      <w:r w:rsidR="00192A69" w:rsidRPr="00673062">
        <w:rPr>
          <w:rFonts w:ascii="Arial" w:hAnsi="Arial" w:cs="Arial"/>
          <w:sz w:val="22"/>
          <w:szCs w:val="22"/>
          <w:lang w:val="de-DE"/>
        </w:rPr>
        <w:t xml:space="preserve">Fax: </w:t>
      </w:r>
      <w:r w:rsidR="006B3614" w:rsidRPr="00673062">
        <w:rPr>
          <w:rFonts w:ascii="Arial" w:hAnsi="Arial" w:cs="Arial"/>
          <w:sz w:val="22"/>
          <w:szCs w:val="22"/>
          <w:lang w:val="de-DE"/>
        </w:rPr>
        <w:t xml:space="preserve">+43 1 71178 552 oder </w:t>
      </w:r>
      <w:r w:rsidR="006B3614" w:rsidRPr="00673062">
        <w:rPr>
          <w:rFonts w:ascii="Arial" w:hAnsi="Arial" w:cs="Arial"/>
          <w:sz w:val="22"/>
          <w:szCs w:val="22"/>
          <w:lang w:val="it-IT"/>
        </w:rPr>
        <w:t>Lilly_Austria_CMS@lilly.com</w:t>
      </w:r>
    </w:p>
    <w:p w14:paraId="7DB6541C" w14:textId="77777777" w:rsidR="00192A69" w:rsidRPr="004D685F" w:rsidRDefault="00192A69" w:rsidP="00192A69">
      <w:pPr>
        <w:rPr>
          <w:rFonts w:ascii="Arial" w:hAnsi="Arial" w:cs="Arial"/>
          <w:sz w:val="22"/>
          <w:szCs w:val="22"/>
          <w:lang w:val="da-DK"/>
        </w:rPr>
      </w:pPr>
    </w:p>
    <w:p w14:paraId="6EA6B088" w14:textId="77777777" w:rsidR="006B4240" w:rsidRPr="00AC2D75" w:rsidRDefault="006B4240" w:rsidP="006B4240">
      <w:pPr>
        <w:rPr>
          <w:rFonts w:ascii="Arial" w:hAnsi="Arial" w:cs="Arial"/>
          <w:sz w:val="22"/>
          <w:szCs w:val="22"/>
          <w:lang w:val="de-DE"/>
        </w:rPr>
      </w:pPr>
      <w:r w:rsidRPr="00AC2D75">
        <w:rPr>
          <w:rFonts w:ascii="Arial" w:hAnsi="Arial" w:cs="Arial"/>
          <w:sz w:val="22"/>
          <w:szCs w:val="22"/>
          <w:lang w:val="de-DE"/>
        </w:rPr>
        <w:t xml:space="preserve">Wir freuen uns darauf, Sie wieder auf einer unserer Veranstaltungen begrüßen zu dürfen und wünschen Ihnen bis dahin alles Gute. </w:t>
      </w:r>
    </w:p>
    <w:p w14:paraId="4A165C80" w14:textId="77777777" w:rsidR="006B4240" w:rsidRPr="00AC2D75" w:rsidRDefault="006B4240" w:rsidP="00F472E7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3AD21282" w14:textId="77777777" w:rsidR="00F472E7" w:rsidRPr="00AC2D75" w:rsidRDefault="00F472E7" w:rsidP="00F472E7">
      <w:pPr>
        <w:rPr>
          <w:rFonts w:ascii="Arial" w:hAnsi="Arial" w:cs="Arial"/>
          <w:sz w:val="22"/>
          <w:szCs w:val="22"/>
          <w:lang w:val="de-DE"/>
        </w:rPr>
      </w:pPr>
      <w:r w:rsidRPr="00AC2D75">
        <w:rPr>
          <w:rFonts w:ascii="Arial" w:hAnsi="Arial" w:cs="Arial"/>
          <w:sz w:val="22"/>
          <w:szCs w:val="22"/>
          <w:lang w:val="de-DE"/>
        </w:rPr>
        <w:t>Mit freundlichen Grüßen</w:t>
      </w:r>
      <w:r w:rsidR="00390B84" w:rsidRPr="00AC2D75">
        <w:rPr>
          <w:rFonts w:ascii="Arial" w:hAnsi="Arial" w:cs="Arial"/>
          <w:sz w:val="22"/>
          <w:szCs w:val="22"/>
          <w:lang w:val="de-DE"/>
        </w:rPr>
        <w:t>,</w:t>
      </w:r>
    </w:p>
    <w:p w14:paraId="3AD21284" w14:textId="77777777" w:rsidR="00F472E7" w:rsidRPr="00AC2D75" w:rsidRDefault="00F472E7" w:rsidP="00F472E7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5A77876F" w14:textId="77777777" w:rsidR="00C63283" w:rsidRPr="00486646" w:rsidRDefault="00C63283" w:rsidP="00C63283">
      <w:pPr>
        <w:rPr>
          <w:rFonts w:ascii="Arial" w:hAnsi="Arial" w:cs="Arial"/>
          <w:sz w:val="22"/>
          <w:szCs w:val="22"/>
          <w:highlight w:val="yellow"/>
          <w:lang w:val="da-DK"/>
        </w:rPr>
      </w:pPr>
      <w:r w:rsidRPr="00486646">
        <w:rPr>
          <w:rFonts w:ascii="Arial" w:hAnsi="Arial" w:cs="Arial"/>
          <w:sz w:val="22"/>
          <w:szCs w:val="22"/>
          <w:lang w:val="da-DK"/>
        </w:rPr>
        <w:t>&lt;&lt;Meeting_MERCOwner_Signiture&gt;&gt;</w:t>
      </w:r>
    </w:p>
    <w:p w14:paraId="36939E2B" w14:textId="77777777" w:rsidR="00C63283" w:rsidRPr="00486646" w:rsidRDefault="00C63283" w:rsidP="00C63283">
      <w:pPr>
        <w:pStyle w:val="BodyText"/>
        <w:rPr>
          <w:sz w:val="22"/>
          <w:szCs w:val="22"/>
          <w:lang w:val="en-US"/>
        </w:rPr>
      </w:pPr>
      <w:r w:rsidRPr="00486646">
        <w:rPr>
          <w:rFonts w:ascii="Arial" w:hAnsi="Arial" w:cs="Arial"/>
          <w:sz w:val="22"/>
          <w:szCs w:val="22"/>
          <w:lang w:val="en-US"/>
        </w:rPr>
        <w:t>&lt;&lt;Meeting_MERCOwner_FullName&gt;&gt;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/>
        </w:rPr>
        <w:t>&lt;&lt;Meeting_MERCOwner_Title&gt;&gt;</w:t>
      </w:r>
    </w:p>
    <w:p w14:paraId="3AD21287" w14:textId="77777777" w:rsidR="00700E38" w:rsidRPr="00AC2D75" w:rsidRDefault="00700E38" w:rsidP="00700E38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3AD21288" w14:textId="77777777" w:rsidR="00700E38" w:rsidRPr="00AC2D75" w:rsidRDefault="00700E38" w:rsidP="00700E38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sectPr w:rsidR="00700E38" w:rsidRPr="00AC2D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F0FF0" w14:textId="77777777" w:rsidR="00DF3747" w:rsidRDefault="00DF3747">
      <w:r>
        <w:separator/>
      </w:r>
    </w:p>
  </w:endnote>
  <w:endnote w:type="continuationSeparator" w:id="0">
    <w:p w14:paraId="6FCAC505" w14:textId="77777777" w:rsidR="00DF3747" w:rsidRDefault="00DF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84C14" w14:textId="77777777" w:rsidR="00322C93" w:rsidRDefault="00322C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E65E3DB" w14:textId="77777777" w:rsidR="00424748" w:rsidRPr="00CC4DF7" w:rsidRDefault="00424748" w:rsidP="0042474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W w:w="9111" w:type="dxa"/>
              <w:tblInd w:w="-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11"/>
            </w:tblGrid>
            <w:tr w:rsidR="004D685F" w:rsidRPr="00AC44BE" w14:paraId="0F01DE96" w14:textId="77777777" w:rsidTr="004D685F">
              <w:tc>
                <w:tcPr>
                  <w:tcW w:w="9111" w:type="dxa"/>
                </w:tcPr>
                <w:p w14:paraId="1649244A" w14:textId="77777777" w:rsidR="004D685F" w:rsidRPr="00AC44BE" w:rsidRDefault="004D685F" w:rsidP="00207FB6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&lt;&lt;Account_MERC_Title_Desc_GLBL&gt;&gt;&lt;&lt;Account_MERC_Sfx_Nm_GLBL&gt;&gt;&lt;&lt;Account_MERC_LastName&gt;&gt;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r w:rsidRPr="003F2C7E">
                    <w:rPr>
                      <w:rFonts w:ascii="Arial" w:hAnsi="Arial" w:cs="Arial"/>
                      <w:sz w:val="18"/>
                      <w:szCs w:val="18"/>
                    </w:rPr>
                    <w:t>&lt;&lt;Account_MERC_Cust_Id_GLBL&gt;&gt;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&lt;&lt;Meeting_MERC_Therapeutic_Area_MERC&gt;&gt;</w:t>
                  </w:r>
                </w:p>
              </w:tc>
            </w:tr>
          </w:tbl>
          <w:p w14:paraId="0914BA61" w14:textId="77777777" w:rsidR="00424748" w:rsidRPr="00AC44BE" w:rsidRDefault="00424748" w:rsidP="00424748">
            <w:pPr>
              <w:pStyle w:val="Footer"/>
            </w:pPr>
          </w:p>
          <w:p w14:paraId="3AD21297" w14:textId="70B9D224" w:rsidR="00DF3747" w:rsidRPr="00CC4DF7" w:rsidRDefault="00ED1F9A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BDB73" w14:textId="77777777" w:rsidR="00322C93" w:rsidRDefault="00322C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BA5B1" w14:textId="77777777" w:rsidR="00DF3747" w:rsidRDefault="00DF3747">
      <w:r>
        <w:separator/>
      </w:r>
    </w:p>
  </w:footnote>
  <w:footnote w:type="continuationSeparator" w:id="0">
    <w:p w14:paraId="17FBB643" w14:textId="77777777" w:rsidR="00DF3747" w:rsidRDefault="00DF3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19403" w14:textId="77777777" w:rsidR="00322C93" w:rsidRDefault="00322C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1293" w14:textId="02A3DEB3" w:rsidR="00DF3747" w:rsidRDefault="00474A4C" w:rsidP="006B3614">
    <w:pPr>
      <w:pStyle w:val="Address"/>
      <w:tabs>
        <w:tab w:val="center" w:pos="7715"/>
      </w:tabs>
      <w:spacing w:before="60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E909B4" wp14:editId="0902BB7D">
              <wp:simplePos x="0" y="0"/>
              <wp:positionH relativeFrom="column">
                <wp:posOffset>4693285</wp:posOffset>
              </wp:positionH>
              <wp:positionV relativeFrom="paragraph">
                <wp:posOffset>739140</wp:posOffset>
              </wp:positionV>
              <wp:extent cx="1685925" cy="14954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5925" cy="149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17261DC7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Ges.m.b.H</w:t>
                          </w:r>
                        </w:p>
                        <w:p w14:paraId="2C511789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 8-10</w:t>
                          </w:r>
                        </w:p>
                        <w:p w14:paraId="3E00BE1C" w14:textId="1AAB413F" w:rsidR="00510583" w:rsidRPr="00474A4C" w:rsidRDefault="004D685F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510583"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3D89FBC2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718C152B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26150EB4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44925B8E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Firmenbuchgericht: Wien</w:t>
                          </w:r>
                        </w:p>
                        <w:p w14:paraId="3DCF3692" w14:textId="049B73E4" w:rsidR="00510583" w:rsidRPr="00474A4C" w:rsidRDefault="00A001A1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</w:t>
                          </w:r>
                          <w:r w:rsidR="004D685F"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2976</w:t>
                          </w:r>
                          <w:r w:rsidR="00510583"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516D4CAA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6922F67D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0CA1DEAA" w14:textId="77777777" w:rsidR="004056B4" w:rsidRPr="00474A4C" w:rsidRDefault="004056B4" w:rsidP="00510583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69.55pt;margin-top:58.2pt;width:132.7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" filled="f" stroked="f">
              <v:path arrowok="t"/>
              <v:textbox>
                <w:txbxContent>
                  <w:p w14:paraId="17261DC7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Eli Lilly Ges.m.b.H</w:t>
                    </w:r>
                  </w:p>
                  <w:p w14:paraId="2C511789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 8-10</w:t>
                    </w:r>
                  </w:p>
                  <w:p w14:paraId="3E00BE1C" w14:textId="1AAB413F" w:rsidR="00510583" w:rsidRPr="00474A4C" w:rsidRDefault="004D685F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510583"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3D89FBC2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718C152B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26150EB4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44925B8E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Firmenbuchgericht: Wien</w:t>
                    </w:r>
                  </w:p>
                  <w:p w14:paraId="3DCF3692" w14:textId="049B73E4" w:rsidR="00510583" w:rsidRPr="00474A4C" w:rsidRDefault="00A001A1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</w:t>
                    </w:r>
                    <w:r w:rsidR="004D685F" w:rsidRPr="00474A4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2976</w:t>
                    </w:r>
                    <w:r w:rsidR="00510583" w:rsidRPr="00474A4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516D4CAA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6922F67D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0CA1DEAA" w14:textId="77777777" w:rsidR="004056B4" w:rsidRPr="00474A4C" w:rsidRDefault="004056B4" w:rsidP="00510583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 w:rsidRPr="0042474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B4C4FA2" wp14:editId="63A32515">
          <wp:simplePos x="0" y="0"/>
          <wp:positionH relativeFrom="page">
            <wp:posOffset>5884545</wp:posOffset>
          </wp:positionH>
          <wp:positionV relativeFrom="page">
            <wp:posOffset>595630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3614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81E2A" w14:textId="77777777" w:rsidR="00322C93" w:rsidRDefault="00322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91F"/>
    <w:rsid w:val="00045BB0"/>
    <w:rsid w:val="000C156B"/>
    <w:rsid w:val="00101C41"/>
    <w:rsid w:val="00192A69"/>
    <w:rsid w:val="001C029A"/>
    <w:rsid w:val="001C672A"/>
    <w:rsid w:val="00222004"/>
    <w:rsid w:val="00232235"/>
    <w:rsid w:val="00300330"/>
    <w:rsid w:val="00305F71"/>
    <w:rsid w:val="00322C93"/>
    <w:rsid w:val="00347C90"/>
    <w:rsid w:val="00365DA0"/>
    <w:rsid w:val="00390B84"/>
    <w:rsid w:val="003A2DC7"/>
    <w:rsid w:val="003B28D2"/>
    <w:rsid w:val="004056B4"/>
    <w:rsid w:val="00412504"/>
    <w:rsid w:val="00424748"/>
    <w:rsid w:val="00474A4C"/>
    <w:rsid w:val="004D685F"/>
    <w:rsid w:val="00510583"/>
    <w:rsid w:val="00600083"/>
    <w:rsid w:val="00614239"/>
    <w:rsid w:val="00673062"/>
    <w:rsid w:val="006B3614"/>
    <w:rsid w:val="006B4240"/>
    <w:rsid w:val="006B7543"/>
    <w:rsid w:val="006F2888"/>
    <w:rsid w:val="00700E38"/>
    <w:rsid w:val="00713854"/>
    <w:rsid w:val="007C276A"/>
    <w:rsid w:val="007D79E8"/>
    <w:rsid w:val="008C3B0D"/>
    <w:rsid w:val="00956D6C"/>
    <w:rsid w:val="009F29FB"/>
    <w:rsid w:val="00A001A1"/>
    <w:rsid w:val="00AC2D75"/>
    <w:rsid w:val="00B6065A"/>
    <w:rsid w:val="00B759A2"/>
    <w:rsid w:val="00BD6212"/>
    <w:rsid w:val="00C20810"/>
    <w:rsid w:val="00C5571F"/>
    <w:rsid w:val="00C5737C"/>
    <w:rsid w:val="00C63283"/>
    <w:rsid w:val="00C95F28"/>
    <w:rsid w:val="00CC4DF7"/>
    <w:rsid w:val="00CF05D3"/>
    <w:rsid w:val="00DA6F74"/>
    <w:rsid w:val="00DF3747"/>
    <w:rsid w:val="00E137C2"/>
    <w:rsid w:val="00E213CC"/>
    <w:rsid w:val="00E71334"/>
    <w:rsid w:val="00EA3944"/>
    <w:rsid w:val="00ED1F9A"/>
    <w:rsid w:val="00F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  <w14:docId w14:val="3AD21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paragraph" w:customStyle="1" w:styleId="Default">
    <w:name w:val="Default"/>
    <w:rsid w:val="00F472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35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0E38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0E38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AC2D75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C2D75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6B3614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paragraph" w:customStyle="1" w:styleId="Default">
    <w:name w:val="Default"/>
    <w:rsid w:val="00F472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35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0E38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0E38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AC2D75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C2D75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6B3614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55F73-A7DA-4603-ABC7-A18991BEE969}"/>
</file>

<file path=customXml/itemProps2.xml><?xml version="1.0" encoding="utf-8"?>
<ds:datastoreItem xmlns:ds="http://schemas.openxmlformats.org/officeDocument/2006/customXml" ds:itemID="{F1BF3DCA-533B-4CD7-AD72-4A33E802C0AA}"/>
</file>

<file path=customXml/itemProps3.xml><?xml version="1.0" encoding="utf-8"?>
<ds:datastoreItem xmlns:ds="http://schemas.openxmlformats.org/officeDocument/2006/customXml" ds:itemID="{4EB79CD1-6057-42C4-A631-68075BBA136A}"/>
</file>

<file path=customXml/itemProps4.xml><?xml version="1.0" encoding="utf-8"?>
<ds:datastoreItem xmlns:ds="http://schemas.openxmlformats.org/officeDocument/2006/customXml" ds:itemID="{124E8C1D-922B-4262-B47C-B616E98A18D6}"/>
</file>

<file path=customXml/itemProps5.xml><?xml version="1.0" encoding="utf-8"?>
<ds:datastoreItem xmlns:ds="http://schemas.openxmlformats.org/officeDocument/2006/customXml" ds:itemID="{0570D4CF-A910-4AA8-9D77-9A5A9A514B48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223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14</cp:revision>
  <cp:lastPrinted>2000-04-05T13:26:00Z</cp:lastPrinted>
  <dcterms:created xsi:type="dcterms:W3CDTF">2014-07-11T14:46:00Z</dcterms:created>
  <dcterms:modified xsi:type="dcterms:W3CDTF">2014-08-28T14:50:00Z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