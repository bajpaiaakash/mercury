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985"/>
        <w:gridCol w:w="1984"/>
      </w:tblGrid>
      <w:tr w:rsidR="00B43FC8" w:rsidRPr="00C34CFD" w14:paraId="41E6AE77" w14:textId="77777777" w:rsidTr="007826BE">
        <w:tc>
          <w:tcPr>
            <w:tcW w:w="5670" w:type="dxa"/>
          </w:tcPr>
          <w:p w14:paraId="7A92E5CC" w14:textId="1B683F3D" w:rsidR="00635758" w:rsidRPr="008502E2" w:rsidRDefault="00635758" w:rsidP="00635758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502E2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&lt;&lt;Account_Sfx_Nm_GLBL&gt;&gt;</w:t>
            </w:r>
            <w:r w:rsidR="001B724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8502E2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&lt;&lt;Account_Name&gt;&gt;</w:t>
            </w:r>
          </w:p>
          <w:p w14:paraId="7086BD3D" w14:textId="77777777" w:rsidR="00635758" w:rsidRPr="004C137D" w:rsidRDefault="00635758" w:rsidP="0063575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137D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C16D05B" w14:textId="77777777" w:rsidR="00635758" w:rsidRPr="004C137D" w:rsidRDefault="00635758" w:rsidP="0063575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137D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244355D" w14:textId="77777777" w:rsidR="00635758" w:rsidRPr="004C137D" w:rsidRDefault="00635758" w:rsidP="00635758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42B0B9D" w14:textId="230F7E25" w:rsidR="00B43FC8" w:rsidRPr="00F248F2" w:rsidRDefault="00635758" w:rsidP="004C137D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C137D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 w:rsidRPr="004C137D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4C137D"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</w:tc>
        <w:tc>
          <w:tcPr>
            <w:tcW w:w="1985" w:type="dxa"/>
          </w:tcPr>
          <w:p w14:paraId="52694ABE" w14:textId="77777777" w:rsidR="00B43FC8" w:rsidRPr="00C34CFD" w:rsidRDefault="00B43FC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1087B991" w14:textId="7E991E09" w:rsidR="00B43FC8" w:rsidRPr="00570D74" w:rsidRDefault="00B43FC8" w:rsidP="00635758">
            <w:pPr>
              <w:pStyle w:val="Adresse"/>
              <w:rPr>
                <w:b/>
                <w:szCs w:val="22"/>
                <w:lang w:val="en-US"/>
              </w:rPr>
            </w:pPr>
          </w:p>
        </w:tc>
      </w:tr>
      <w:tr w:rsidR="00B43FC8" w:rsidRPr="00C34CFD" w14:paraId="42833B42" w14:textId="77777777" w:rsidTr="007826BE">
        <w:tc>
          <w:tcPr>
            <w:tcW w:w="5670" w:type="dxa"/>
          </w:tcPr>
          <w:p w14:paraId="49BFED50" w14:textId="77777777" w:rsidR="00B43FC8" w:rsidRPr="00C34CFD" w:rsidRDefault="00B43FC8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5" w:type="dxa"/>
          </w:tcPr>
          <w:p w14:paraId="62FFE6FC" w14:textId="77777777" w:rsidR="00B43FC8" w:rsidRPr="00C34CFD" w:rsidRDefault="00B43FC8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0E4D31FC" w14:textId="77777777" w:rsidR="00B43FC8" w:rsidRPr="00C34CFD" w:rsidRDefault="00B43FC8" w:rsidP="000235F8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0BECEEE" w14:textId="77777777" w:rsidR="00B43FC8" w:rsidRDefault="00B43FC8" w:rsidP="00B43FC8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213AA97E" w14:textId="77777777" w:rsidR="007C1FA3" w:rsidRDefault="007C1FA3" w:rsidP="00B43FC8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03CA8677" w14:textId="03153045" w:rsidR="00B43FC8" w:rsidRPr="004C137D" w:rsidRDefault="00B43FC8" w:rsidP="00B43FC8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4C137D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0B95488B" w14:textId="77777777" w:rsidR="00B43FC8" w:rsidRPr="004C137D" w:rsidRDefault="00B43FC8" w:rsidP="00B43FC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4C137D">
        <w:rPr>
          <w:rFonts w:ascii="Arial" w:hAnsi="Arial" w:cs="Arial"/>
          <w:b/>
          <w:sz w:val="22"/>
          <w:szCs w:val="22"/>
          <w:lang w:val="en-US"/>
        </w:rPr>
        <w:t>&lt;&lt;Meeting_MERC_Date_of_Event_MERC__s&gt;&gt;</w:t>
      </w:r>
    </w:p>
    <w:p w14:paraId="790CB0A5" w14:textId="77777777" w:rsidR="00B43FC8" w:rsidRPr="004C137D" w:rsidRDefault="00B43FC8" w:rsidP="00B43FC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4C137D">
        <w:rPr>
          <w:rFonts w:ascii="Arial" w:hAnsi="Arial" w:cs="Arial"/>
          <w:b/>
          <w:sz w:val="22"/>
          <w:szCs w:val="22"/>
          <w:lang w:val="en-US"/>
        </w:rPr>
        <w:t>&lt;&lt;Meeting_MERC_City_of_Meeting_MERC&gt;&gt;</w:t>
      </w:r>
    </w:p>
    <w:p w14:paraId="56F93893" w14:textId="77777777" w:rsidR="00045BB0" w:rsidRPr="00883457" w:rsidRDefault="00045BB0" w:rsidP="00883457">
      <w:pPr>
        <w:pStyle w:val="BodyText"/>
        <w:jc w:val="both"/>
        <w:rPr>
          <w:rFonts w:ascii="Arial" w:hAnsi="Arial" w:cs="Arial"/>
          <w:sz w:val="22"/>
          <w:szCs w:val="22"/>
        </w:rPr>
      </w:pPr>
    </w:p>
    <w:p w14:paraId="6193EFB1" w14:textId="77777777" w:rsidR="009A11DF" w:rsidRPr="00883457" w:rsidRDefault="009A11DF" w:rsidP="0088345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4A916F1A" w14:textId="77777777" w:rsidR="00B71465" w:rsidRPr="00883457" w:rsidRDefault="00B71465" w:rsidP="0088345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56F93897" w14:textId="50DCCA0D" w:rsidR="00045BB0" w:rsidRPr="00883457" w:rsidRDefault="00F76C27" w:rsidP="00B43FC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>S</w:t>
      </w:r>
      <w:r w:rsidR="00E71C31" w:rsidRPr="00883457">
        <w:rPr>
          <w:rFonts w:ascii="Arial" w:hAnsi="Arial" w:cs="Arial"/>
          <w:sz w:val="22"/>
          <w:szCs w:val="22"/>
          <w:lang w:val="de-DE" w:bidi="he-IL"/>
        </w:rPr>
        <w:t xml:space="preserve">ehr geehrte/r </w:t>
      </w:r>
      <w:r w:rsidR="00045BB0" w:rsidRPr="00883457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410FE7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410FE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B43FC8" w:rsidRPr="00C023B8">
        <w:rPr>
          <w:rFonts w:ascii="Arial" w:hAnsi="Arial" w:cs="Arial"/>
          <w:sz w:val="22"/>
          <w:szCs w:val="22"/>
          <w:lang w:val="en-US"/>
        </w:rPr>
        <w:t>&lt;&lt;Account_Sfx_Nm_GLBL&gt;&gt;</w:t>
      </w:r>
      <w:r w:rsidR="00B43FC8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B43FC8" w:rsidRPr="00486646">
        <w:rPr>
          <w:rFonts w:ascii="Arial" w:hAnsi="Arial" w:cs="Arial"/>
          <w:sz w:val="22"/>
          <w:szCs w:val="22"/>
          <w:lang w:val="es-AR"/>
        </w:rPr>
        <w:t>&lt;&lt;A</w:t>
      </w:r>
      <w:r w:rsidR="00B43FC8" w:rsidRPr="00486646">
        <w:rPr>
          <w:rFonts w:ascii="Arial" w:hAnsi="Arial" w:cs="Arial"/>
          <w:sz w:val="22"/>
          <w:szCs w:val="22"/>
          <w:lang w:val="es-AR"/>
        </w:rPr>
        <w:t>c</w:t>
      </w:r>
      <w:r w:rsidR="00B43FC8">
        <w:rPr>
          <w:rFonts w:ascii="Arial" w:hAnsi="Arial" w:cs="Arial"/>
          <w:sz w:val="22"/>
          <w:szCs w:val="22"/>
          <w:lang w:val="es-AR"/>
        </w:rPr>
        <w:t>count_Last</w:t>
      </w:r>
      <w:r w:rsidR="00B43FC8"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56F93898" w14:textId="77777777" w:rsidR="00E77BBB" w:rsidRPr="00883457" w:rsidRDefault="00E77BBB" w:rsidP="0088345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665D1A2D" w14:textId="514C787B" w:rsidR="00B43FC8" w:rsidRDefault="00410FE7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H</w:t>
      </w:r>
      <w:r w:rsidR="00E71C31" w:rsidRPr="00883457">
        <w:rPr>
          <w:rFonts w:ascii="Arial" w:hAnsi="Arial" w:cs="Arial"/>
          <w:sz w:val="22"/>
          <w:szCs w:val="22"/>
          <w:lang w:val="de-DE" w:bidi="he-IL"/>
        </w:rPr>
        <w:t xml:space="preserve">erzlich </w:t>
      </w:r>
      <w:r>
        <w:rPr>
          <w:rFonts w:ascii="Arial" w:hAnsi="Arial" w:cs="Arial"/>
          <w:sz w:val="22"/>
          <w:szCs w:val="22"/>
          <w:lang w:val="de-DE" w:bidi="he-IL"/>
        </w:rPr>
        <w:t>w</w:t>
      </w:r>
      <w:r w:rsidR="00396326" w:rsidRPr="00883457">
        <w:rPr>
          <w:rFonts w:ascii="Arial" w:hAnsi="Arial" w:cs="Arial"/>
          <w:sz w:val="22"/>
          <w:szCs w:val="22"/>
          <w:lang w:val="de-DE" w:bidi="he-IL"/>
        </w:rPr>
        <w:t xml:space="preserve">illkommen </w:t>
      </w:r>
      <w:r w:rsidR="007B5078" w:rsidRPr="00883457">
        <w:rPr>
          <w:rFonts w:ascii="Arial" w:hAnsi="Arial" w:cs="Arial"/>
          <w:sz w:val="22"/>
          <w:szCs w:val="22"/>
          <w:lang w:val="de-DE" w:bidi="he-IL"/>
        </w:rPr>
        <w:t>im Namen von Lilly in</w:t>
      </w:r>
      <w:r w:rsidR="00B43FC8">
        <w:rPr>
          <w:rFonts w:ascii="Arial" w:hAnsi="Arial" w:cs="Arial"/>
          <w:sz w:val="22"/>
          <w:szCs w:val="22"/>
          <w:lang w:val="de-DE" w:bidi="he-IL"/>
        </w:rPr>
        <w:t>:</w:t>
      </w:r>
    </w:p>
    <w:p w14:paraId="5BB17DBD" w14:textId="77777777" w:rsidR="00B43FC8" w:rsidRDefault="00B43FC8" w:rsidP="00B43FC8">
      <w:pPr>
        <w:rPr>
          <w:rFonts w:ascii="Arial" w:hAnsi="Arial" w:cs="Arial"/>
          <w:sz w:val="22"/>
          <w:szCs w:val="22"/>
          <w:lang w:val="de-DE" w:bidi="he-IL"/>
        </w:rPr>
      </w:pPr>
      <w:r w:rsidRPr="00C34CFD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 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103AA3A7" w14:textId="5F7ACA18" w:rsidR="007B5078" w:rsidRPr="00883457" w:rsidRDefault="00B43FC8" w:rsidP="00B43FC8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zur/ zum </w:t>
      </w:r>
      <w:r w:rsidRPr="00C34CFD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>.</w:t>
      </w:r>
      <w:r w:rsidR="007B5078" w:rsidRPr="0088345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34A50633" w14:textId="77777777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0BADD30A" w14:textId="4961E743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 xml:space="preserve">Wir haben </w:t>
      </w:r>
      <w:r w:rsidR="00B9135C" w:rsidRPr="00883457">
        <w:rPr>
          <w:rFonts w:ascii="Arial" w:hAnsi="Arial" w:cs="Arial"/>
          <w:sz w:val="22"/>
          <w:szCs w:val="22"/>
          <w:lang w:val="de-DE" w:bidi="he-IL"/>
        </w:rPr>
        <w:t xml:space="preserve">beiliegend </w:t>
      </w:r>
      <w:r w:rsidRPr="00883457">
        <w:rPr>
          <w:rFonts w:ascii="Arial" w:hAnsi="Arial" w:cs="Arial"/>
          <w:sz w:val="22"/>
          <w:szCs w:val="22"/>
          <w:lang w:val="de-DE" w:bidi="he-IL"/>
        </w:rPr>
        <w:t>einige Informationen zus</w:t>
      </w:r>
      <w:bookmarkStart w:id="0" w:name="_GoBack"/>
      <w:bookmarkEnd w:id="0"/>
      <w:r w:rsidRPr="00883457">
        <w:rPr>
          <w:rFonts w:ascii="Arial" w:hAnsi="Arial" w:cs="Arial"/>
          <w:sz w:val="22"/>
          <w:szCs w:val="22"/>
          <w:lang w:val="de-DE" w:bidi="he-IL"/>
        </w:rPr>
        <w:t xml:space="preserve">ammengestellt, die Ihnen helfen, Ihre Teilnahme am </w:t>
      </w:r>
      <w:r w:rsidR="00B43FC8" w:rsidRPr="002F209C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="00B43FC8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883457">
        <w:rPr>
          <w:rFonts w:ascii="Arial" w:hAnsi="Arial" w:cs="Arial"/>
          <w:sz w:val="22"/>
          <w:szCs w:val="22"/>
          <w:lang w:val="de-DE" w:bidi="he-IL"/>
        </w:rPr>
        <w:t xml:space="preserve">bestmöglich zu gestalten. </w:t>
      </w:r>
    </w:p>
    <w:p w14:paraId="6DAF7797" w14:textId="4F911C0F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14971DDF" w14:textId="77777777" w:rsidR="00B43FC8" w:rsidRDefault="00396326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 xml:space="preserve">Für </w:t>
      </w:r>
      <w:r w:rsidR="007B5078" w:rsidRPr="00883457">
        <w:rPr>
          <w:rFonts w:ascii="Arial" w:hAnsi="Arial" w:cs="Arial"/>
          <w:sz w:val="22"/>
          <w:szCs w:val="22"/>
          <w:lang w:val="de-DE" w:bidi="he-IL"/>
        </w:rPr>
        <w:t>weitere Unterstützung kontaktieren Sie</w:t>
      </w:r>
      <w:r w:rsidR="00BA5050" w:rsidRPr="00883457">
        <w:rPr>
          <w:rFonts w:ascii="Arial" w:hAnsi="Arial" w:cs="Arial"/>
          <w:sz w:val="22"/>
          <w:szCs w:val="22"/>
          <w:lang w:val="de-DE" w:bidi="he-IL"/>
        </w:rPr>
        <w:t xml:space="preserve"> jederzeit gerne</w:t>
      </w:r>
      <w:r w:rsidR="00415C4F" w:rsidRPr="0088345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79FEFB17" w14:textId="77777777" w:rsidR="00AA5203" w:rsidRPr="00AA5203" w:rsidRDefault="00AA5203" w:rsidP="00AA5203">
      <w:pPr>
        <w:rPr>
          <w:rFonts w:ascii="Arial" w:hAnsi="Arial" w:cs="Arial"/>
          <w:b/>
          <w:sz w:val="22"/>
          <w:szCs w:val="22"/>
          <w:lang w:val="de-DE"/>
        </w:rPr>
      </w:pPr>
      <w:r w:rsidRPr="00AA5203">
        <w:rPr>
          <w:rFonts w:ascii="Arial" w:hAnsi="Arial" w:cs="Arial"/>
          <w:b/>
          <w:sz w:val="22"/>
          <w:szCs w:val="22"/>
          <w:lang w:val="de-DE"/>
        </w:rPr>
        <w:t xml:space="preserve">&lt;&lt;User_Name&gt;&gt; </w:t>
      </w:r>
    </w:p>
    <w:p w14:paraId="45F388D5" w14:textId="77777777" w:rsidR="00AA5203" w:rsidRPr="00AA5203" w:rsidRDefault="00AA5203" w:rsidP="00AA5203">
      <w:pPr>
        <w:rPr>
          <w:rFonts w:ascii="Arial" w:hAnsi="Arial" w:cs="Arial"/>
          <w:b/>
          <w:sz w:val="22"/>
          <w:szCs w:val="22"/>
          <w:lang w:val="de-DE"/>
        </w:rPr>
      </w:pPr>
      <w:r w:rsidRPr="00AA5203">
        <w:rPr>
          <w:rFonts w:ascii="Arial" w:hAnsi="Arial" w:cs="Arial"/>
          <w:sz w:val="22"/>
          <w:szCs w:val="22"/>
          <w:lang w:val="de-DE"/>
        </w:rPr>
        <w:t xml:space="preserve">Tel: </w:t>
      </w:r>
      <w:r w:rsidRPr="00AA5203">
        <w:rPr>
          <w:rFonts w:ascii="Arial" w:hAnsi="Arial" w:cs="Arial"/>
          <w:b/>
          <w:sz w:val="22"/>
          <w:szCs w:val="22"/>
          <w:lang w:val="de-DE"/>
        </w:rPr>
        <w:t>+41 22 761 45 11</w:t>
      </w:r>
    </w:p>
    <w:p w14:paraId="2AD52760" w14:textId="77777777" w:rsidR="00AA5203" w:rsidRPr="00AA5203" w:rsidRDefault="00AA5203" w:rsidP="00AA5203">
      <w:pPr>
        <w:rPr>
          <w:rFonts w:ascii="Arial" w:hAnsi="Arial" w:cs="Arial"/>
          <w:b/>
          <w:sz w:val="22"/>
          <w:szCs w:val="22"/>
          <w:lang w:val="de-DE"/>
        </w:rPr>
      </w:pPr>
      <w:r w:rsidRPr="00AA5203">
        <w:rPr>
          <w:rFonts w:ascii="Arial" w:hAnsi="Arial" w:cs="Arial"/>
          <w:sz w:val="22"/>
          <w:szCs w:val="22"/>
          <w:lang w:val="de-DE"/>
        </w:rPr>
        <w:t>Fax:</w:t>
      </w:r>
      <w:r w:rsidRPr="00AA5203">
        <w:rPr>
          <w:rFonts w:ascii="Arial" w:hAnsi="Arial" w:cs="Arial"/>
          <w:b/>
          <w:sz w:val="22"/>
          <w:szCs w:val="22"/>
          <w:lang w:val="de-DE"/>
        </w:rPr>
        <w:t xml:space="preserve"> +41 22 306 04 72</w:t>
      </w:r>
    </w:p>
    <w:p w14:paraId="01116E13" w14:textId="4E54591A" w:rsidR="001B7243" w:rsidRPr="00496BCE" w:rsidRDefault="00AA5203" w:rsidP="00AA5203">
      <w:pPr>
        <w:rPr>
          <w:rFonts w:ascii="Arial" w:hAnsi="Arial" w:cs="Arial"/>
          <w:sz w:val="22"/>
          <w:szCs w:val="22"/>
          <w:lang w:val="de-DE" w:bidi="he-IL"/>
        </w:rPr>
      </w:pPr>
      <w:r w:rsidRPr="00AA5203">
        <w:rPr>
          <w:rFonts w:ascii="Arial" w:hAnsi="Arial" w:cs="Arial"/>
          <w:b/>
          <w:sz w:val="22"/>
          <w:szCs w:val="22"/>
          <w:lang w:val="de-DE"/>
        </w:rPr>
        <w:t>lilly_schweiz_cms@lilly.com</w:t>
      </w:r>
    </w:p>
    <w:p w14:paraId="0042F99A" w14:textId="77777777" w:rsidR="00B43FC8" w:rsidRDefault="00B43FC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7F8BD0F7" w14:textId="276674AC" w:rsidR="007B5078" w:rsidRDefault="008617C2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 xml:space="preserve">oder wenden Sie sich </w:t>
      </w:r>
      <w:r w:rsidR="0005751B" w:rsidRPr="00883457">
        <w:rPr>
          <w:rFonts w:ascii="Arial" w:hAnsi="Arial" w:cs="Arial"/>
          <w:sz w:val="22"/>
          <w:szCs w:val="22"/>
          <w:lang w:val="de-DE" w:bidi="he-IL"/>
        </w:rPr>
        <w:t>an den</w:t>
      </w:r>
      <w:r w:rsidR="00415C4F" w:rsidRPr="00883457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7B5078" w:rsidRPr="00883457">
        <w:rPr>
          <w:rFonts w:ascii="Arial" w:hAnsi="Arial" w:cs="Arial"/>
          <w:sz w:val="22"/>
          <w:szCs w:val="22"/>
          <w:lang w:val="de-DE" w:bidi="he-IL"/>
        </w:rPr>
        <w:t>Lilly</w:t>
      </w:r>
      <w:r w:rsidR="00C64CAC" w:rsidRPr="00883457">
        <w:rPr>
          <w:rFonts w:ascii="Arial" w:hAnsi="Arial" w:cs="Arial"/>
          <w:sz w:val="22"/>
          <w:szCs w:val="22"/>
          <w:lang w:val="de-DE" w:bidi="he-IL"/>
        </w:rPr>
        <w:t>- Informations-C</w:t>
      </w:r>
      <w:r w:rsidR="00B43FC8">
        <w:rPr>
          <w:rFonts w:ascii="Arial" w:hAnsi="Arial" w:cs="Arial"/>
          <w:sz w:val="22"/>
          <w:szCs w:val="22"/>
          <w:lang w:val="de-DE" w:bidi="he-IL"/>
        </w:rPr>
        <w:t>ounter:</w:t>
      </w:r>
    </w:p>
    <w:p w14:paraId="4DD2B494" w14:textId="16B7F944" w:rsidR="00B43FC8" w:rsidRDefault="000555DB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&lt;&lt;Form_ContactNameInfoD</w:t>
      </w:r>
      <w:r w:rsidR="00B43FC8">
        <w:rPr>
          <w:rFonts w:ascii="Arial" w:hAnsi="Arial" w:cs="Arial"/>
          <w:sz w:val="22"/>
          <w:szCs w:val="22"/>
          <w:lang w:val="de-DE" w:bidi="he-IL"/>
        </w:rPr>
        <w:t>esk&gt;&gt;</w:t>
      </w:r>
    </w:p>
    <w:p w14:paraId="7CB77785" w14:textId="72C80B91" w:rsidR="00B43FC8" w:rsidRPr="00883457" w:rsidRDefault="000555DB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&lt;&lt;Form_ContactNumberInfoD</w:t>
      </w:r>
      <w:r w:rsidR="00B43FC8">
        <w:rPr>
          <w:rFonts w:ascii="Arial" w:hAnsi="Arial" w:cs="Arial"/>
          <w:sz w:val="22"/>
          <w:szCs w:val="22"/>
          <w:lang w:val="de-DE" w:bidi="he-IL"/>
        </w:rPr>
        <w:t>esk</w:t>
      </w:r>
      <w:r w:rsidR="00570D74">
        <w:rPr>
          <w:rFonts w:ascii="Arial" w:hAnsi="Arial" w:cs="Arial"/>
          <w:sz w:val="22"/>
          <w:szCs w:val="22"/>
          <w:lang w:val="de-DE" w:bidi="he-IL"/>
        </w:rPr>
        <w:t>&gt;&gt;</w:t>
      </w:r>
    </w:p>
    <w:p w14:paraId="31DC9056" w14:textId="77777777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325C2BA5" w14:textId="56D54998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 xml:space="preserve">Wir freuen uns </w:t>
      </w:r>
      <w:r w:rsidR="009A3D8F" w:rsidRPr="00883457">
        <w:rPr>
          <w:rFonts w:ascii="Arial" w:hAnsi="Arial" w:cs="Arial"/>
          <w:sz w:val="22"/>
          <w:szCs w:val="22"/>
          <w:lang w:val="de-DE" w:bidi="he-IL"/>
        </w:rPr>
        <w:t>über</w:t>
      </w:r>
      <w:r w:rsidRPr="00883457">
        <w:rPr>
          <w:rFonts w:ascii="Arial" w:hAnsi="Arial" w:cs="Arial"/>
          <w:sz w:val="22"/>
          <w:szCs w:val="22"/>
          <w:lang w:val="de-DE" w:bidi="he-IL"/>
        </w:rPr>
        <w:t xml:space="preserve"> Ihre Teilnahme</w:t>
      </w:r>
      <w:r w:rsidR="00D72455" w:rsidRPr="00883457">
        <w:rPr>
          <w:rFonts w:ascii="Arial" w:hAnsi="Arial" w:cs="Arial"/>
          <w:sz w:val="22"/>
          <w:szCs w:val="22"/>
          <w:lang w:val="de-DE" w:bidi="he-IL"/>
        </w:rPr>
        <w:t>!</w:t>
      </w:r>
    </w:p>
    <w:p w14:paraId="7904E6B5" w14:textId="77777777" w:rsidR="00822539" w:rsidRPr="00883457" w:rsidRDefault="00822539" w:rsidP="00883457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1503376E" w14:textId="6F1D5E1A" w:rsidR="007B5078" w:rsidRPr="00883457" w:rsidRDefault="002B19A2" w:rsidP="0088345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883457">
        <w:rPr>
          <w:rFonts w:ascii="Arial" w:hAnsi="Arial" w:cs="Arial"/>
          <w:sz w:val="22"/>
          <w:szCs w:val="22"/>
          <w:lang w:val="de-DE" w:bidi="he-IL"/>
        </w:rPr>
        <w:t>Freundliche Grüsse</w:t>
      </w:r>
      <w:r w:rsidR="007B5078" w:rsidRPr="00883457">
        <w:rPr>
          <w:rFonts w:ascii="Arial" w:hAnsi="Arial" w:cs="Arial"/>
          <w:sz w:val="22"/>
          <w:szCs w:val="22"/>
          <w:lang w:val="de-DE" w:bidi="he-IL"/>
        </w:rPr>
        <w:t>,</w:t>
      </w:r>
    </w:p>
    <w:p w14:paraId="37722C50" w14:textId="77777777" w:rsidR="007B5078" w:rsidRPr="00883457" w:rsidRDefault="007B5078" w:rsidP="00883457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61935E5" w14:textId="77777777" w:rsidR="00B43FC8" w:rsidRDefault="00B43FC8" w:rsidP="00B43F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3FBC2A68" w14:textId="5B9A7B12" w:rsidR="007B5078" w:rsidRPr="00F62EA6" w:rsidRDefault="00B43FC8" w:rsidP="00F62EA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>
        <w:rPr>
          <w:rFonts w:ascii="Arial" w:hAnsi="Arial" w:cs="Arial"/>
          <w:sz w:val="22"/>
          <w:szCs w:val="22"/>
          <w:lang w:val="fr-FR" w:bidi="he-IL"/>
        </w:rPr>
        <w:t>Ihr</w:t>
      </w:r>
      <w:r w:rsidR="00652249">
        <w:rPr>
          <w:rFonts w:ascii="Arial" w:hAnsi="Arial" w:cs="Arial"/>
          <w:sz w:val="22"/>
          <w:szCs w:val="22"/>
          <w:lang w:val="fr-FR" w:bidi="he-IL"/>
        </w:rPr>
        <w:t xml:space="preserve"> </w:t>
      </w: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  <w:r w:rsidR="00AA5203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sectPr w:rsidR="007B5078" w:rsidRPr="00F62EA6">
      <w:headerReference w:type="default" r:id="rId11"/>
      <w:footerReference w:type="default" r:id="rId12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AE6D9" w14:textId="77777777" w:rsidR="00C72DA0" w:rsidRDefault="00C72DA0">
      <w:r>
        <w:separator/>
      </w:r>
    </w:p>
  </w:endnote>
  <w:endnote w:type="continuationSeparator" w:id="0">
    <w:p w14:paraId="43784FF6" w14:textId="77777777" w:rsidR="00C72DA0" w:rsidRDefault="00C7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652249" w:rsidRPr="00144A7A" w14:paraId="021EA347" w14:textId="77777777" w:rsidTr="00AE00E6">
      <w:tc>
        <w:tcPr>
          <w:tcW w:w="4493" w:type="dxa"/>
        </w:tcPr>
        <w:p w14:paraId="41942FD2" w14:textId="77777777" w:rsidR="00652249" w:rsidRPr="00144A7A" w:rsidRDefault="0065224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6CFB5CA9" w14:textId="1E3C39A1" w:rsidR="00652249" w:rsidRPr="00144A7A" w:rsidRDefault="00277685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277685">
                <w:rPr>
                  <w:rFonts w:ascii="Arial" w:hAnsi="Arial" w:cs="Arial"/>
                  <w:sz w:val="18"/>
                  <w:szCs w:val="18"/>
                </w:rPr>
                <w:t>&lt;&lt;Account_Sfx_Nm_GLBL&gt;&gt;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652249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&lt;&lt;Account_LastName&gt;&gt; - &lt;&lt;Account_Cust_Id_GLBL&gt;&gt;</w:t>
              </w:r>
            </w:p>
          </w:sdtContent>
        </w:sdt>
      </w:tc>
    </w:tr>
  </w:tbl>
  <w:p w14:paraId="56F938B9" w14:textId="1AB2347C" w:rsidR="00E71C31" w:rsidRPr="00652249" w:rsidRDefault="00E71C31" w:rsidP="00B43FC8">
    <w:pPr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9F385" w14:textId="77777777" w:rsidR="00C72DA0" w:rsidRDefault="00C72DA0">
      <w:r>
        <w:separator/>
      </w:r>
    </w:p>
  </w:footnote>
  <w:footnote w:type="continuationSeparator" w:id="0">
    <w:p w14:paraId="0786EAFC" w14:textId="77777777" w:rsidR="00C72DA0" w:rsidRDefault="00C72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36873" w14:textId="1C1E7261" w:rsidR="00C23C95" w:rsidRDefault="00652249">
    <w:pPr>
      <w:pStyle w:val="Header"/>
    </w:pPr>
    <w:r w:rsidRPr="006522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2409F86" wp14:editId="5BA9CBA3">
          <wp:simplePos x="0" y="0"/>
          <wp:positionH relativeFrom="page">
            <wp:posOffset>6027081</wp:posOffset>
          </wp:positionH>
          <wp:positionV relativeFrom="page">
            <wp:posOffset>614680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F938B7" w14:textId="4F86391A" w:rsidR="00E71C31" w:rsidRDefault="00652249" w:rsidP="00AF69EE">
    <w:pPr>
      <w:pStyle w:val="Address"/>
      <w:tabs>
        <w:tab w:val="center" w:pos="7715"/>
      </w:tabs>
      <w:spacing w:before="60"/>
    </w:pPr>
    <w:r w:rsidRPr="0065224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6DA03E" wp14:editId="653C966F">
              <wp:simplePos x="0" y="0"/>
              <wp:positionH relativeFrom="column">
                <wp:posOffset>4830283</wp:posOffset>
              </wp:positionH>
              <wp:positionV relativeFrom="paragraph">
                <wp:posOffset>562610</wp:posOffset>
              </wp:positionV>
              <wp:extent cx="1499191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9191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CAB108A" w14:textId="77777777" w:rsidR="00652249" w:rsidRPr="00144A7A" w:rsidRDefault="00652249" w:rsidP="007826BE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09A65E1F" w14:textId="77777777" w:rsidR="00652249" w:rsidRPr="00350CDA" w:rsidRDefault="00652249" w:rsidP="007826BE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 des Coquelicots 16</w:t>
                          </w:r>
                        </w:p>
                        <w:p w14:paraId="4E757286" w14:textId="77777777" w:rsidR="00652249" w:rsidRDefault="00652249" w:rsidP="007826BE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Vernier/Genf</w:t>
                          </w:r>
                        </w:p>
                        <w:p w14:paraId="0AB75F6A" w14:textId="77777777" w:rsidR="00652249" w:rsidRDefault="00652249" w:rsidP="007826BE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</w:p>
                        <w:p w14:paraId="0AEF86E4" w14:textId="77777777" w:rsidR="005A3A0A" w:rsidRDefault="005A3A0A" w:rsidP="007826BE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5A3A0A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61AC4C3D" w14:textId="22169A3E" w:rsidR="00652249" w:rsidRDefault="00652249" w:rsidP="007826BE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0.35pt;margin-top:44.3pt;width:118.0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" filled="f" stroked="f">
              <v:path arrowok="t"/>
              <v:textbox>
                <w:txbxContent>
                  <w:p w14:paraId="3CAB108A" w14:textId="77777777" w:rsidR="00652249" w:rsidRPr="00144A7A" w:rsidRDefault="00652249" w:rsidP="007826BE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09A65E1F" w14:textId="77777777" w:rsidR="00652249" w:rsidRPr="00350CDA" w:rsidRDefault="00652249" w:rsidP="007826BE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 des Coquelicots 16</w:t>
                    </w:r>
                  </w:p>
                  <w:p w14:paraId="4E757286" w14:textId="77777777" w:rsidR="00652249" w:rsidRDefault="00652249" w:rsidP="007826BE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Vernier/Genf</w:t>
                    </w:r>
                  </w:p>
                  <w:p w14:paraId="0AB75F6A" w14:textId="77777777" w:rsidR="00652249" w:rsidRDefault="00652249" w:rsidP="007826BE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</w:p>
                  <w:p w14:paraId="0AEF86E4" w14:textId="77777777" w:rsidR="005A3A0A" w:rsidRDefault="005A3A0A" w:rsidP="007826BE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5A3A0A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61AC4C3D" w14:textId="22169A3E" w:rsidR="00652249" w:rsidRDefault="00652249" w:rsidP="007826BE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  <w:r w:rsidR="00AF69EE"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a Waje">
    <w15:presenceInfo w15:providerId="AD" w15:userId="S-1-5-21-2892512328-39168630-1064019221-1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40D29"/>
    <w:rsid w:val="00045BB0"/>
    <w:rsid w:val="0005330E"/>
    <w:rsid w:val="000555DB"/>
    <w:rsid w:val="0005751B"/>
    <w:rsid w:val="00087B03"/>
    <w:rsid w:val="00101C41"/>
    <w:rsid w:val="001107B0"/>
    <w:rsid w:val="001B7243"/>
    <w:rsid w:val="001E0B79"/>
    <w:rsid w:val="001E2737"/>
    <w:rsid w:val="001E6CAE"/>
    <w:rsid w:val="00277685"/>
    <w:rsid w:val="002B19A2"/>
    <w:rsid w:val="00305F71"/>
    <w:rsid w:val="00396326"/>
    <w:rsid w:val="003A2DC7"/>
    <w:rsid w:val="00410FE7"/>
    <w:rsid w:val="00415C4F"/>
    <w:rsid w:val="0049312B"/>
    <w:rsid w:val="004C137D"/>
    <w:rsid w:val="004F5AA8"/>
    <w:rsid w:val="00564F67"/>
    <w:rsid w:val="0056514C"/>
    <w:rsid w:val="00570D74"/>
    <w:rsid w:val="00576C26"/>
    <w:rsid w:val="005A3A0A"/>
    <w:rsid w:val="005F5521"/>
    <w:rsid w:val="00635758"/>
    <w:rsid w:val="00652249"/>
    <w:rsid w:val="006D7F81"/>
    <w:rsid w:val="006F2472"/>
    <w:rsid w:val="007751C2"/>
    <w:rsid w:val="007826BE"/>
    <w:rsid w:val="00783228"/>
    <w:rsid w:val="007B5078"/>
    <w:rsid w:val="007C1FA3"/>
    <w:rsid w:val="00812983"/>
    <w:rsid w:val="00822539"/>
    <w:rsid w:val="008617C2"/>
    <w:rsid w:val="00883457"/>
    <w:rsid w:val="00956D6C"/>
    <w:rsid w:val="00964907"/>
    <w:rsid w:val="00987F37"/>
    <w:rsid w:val="009A11DF"/>
    <w:rsid w:val="009A3D8F"/>
    <w:rsid w:val="00A23555"/>
    <w:rsid w:val="00A91D49"/>
    <w:rsid w:val="00A92A44"/>
    <w:rsid w:val="00AA5203"/>
    <w:rsid w:val="00AE6374"/>
    <w:rsid w:val="00AF69EE"/>
    <w:rsid w:val="00B43FC8"/>
    <w:rsid w:val="00B71465"/>
    <w:rsid w:val="00B9135C"/>
    <w:rsid w:val="00BA5050"/>
    <w:rsid w:val="00C23C95"/>
    <w:rsid w:val="00C56177"/>
    <w:rsid w:val="00C5737C"/>
    <w:rsid w:val="00C64CAC"/>
    <w:rsid w:val="00C72DA0"/>
    <w:rsid w:val="00CB7C09"/>
    <w:rsid w:val="00CC2DB7"/>
    <w:rsid w:val="00CC4DF7"/>
    <w:rsid w:val="00CE58C7"/>
    <w:rsid w:val="00D72455"/>
    <w:rsid w:val="00DA6F74"/>
    <w:rsid w:val="00DB7A49"/>
    <w:rsid w:val="00E125DD"/>
    <w:rsid w:val="00E137C2"/>
    <w:rsid w:val="00E3245A"/>
    <w:rsid w:val="00E71334"/>
    <w:rsid w:val="00E71C31"/>
    <w:rsid w:val="00E77BBB"/>
    <w:rsid w:val="00EA3944"/>
    <w:rsid w:val="00F4795E"/>
    <w:rsid w:val="00F62EA6"/>
    <w:rsid w:val="00F76C27"/>
    <w:rsid w:val="00F87E93"/>
    <w:rsid w:val="00F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56F93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3C95"/>
    <w:rPr>
      <w:lang w:val="en-GB" w:eastAsia="en-US"/>
    </w:rPr>
  </w:style>
  <w:style w:type="table" w:styleId="TableGrid">
    <w:name w:val="Table Grid"/>
    <w:basedOn w:val="TableNormal"/>
    <w:uiPriority w:val="59"/>
    <w:rsid w:val="00B43FC8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B43FC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B43FC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23C95"/>
    <w:rPr>
      <w:lang w:val="en-GB" w:eastAsia="en-US"/>
    </w:rPr>
  </w:style>
  <w:style w:type="table" w:styleId="TableGrid">
    <w:name w:val="Table Grid"/>
    <w:basedOn w:val="TableNormal"/>
    <w:uiPriority w:val="59"/>
    <w:rsid w:val="00B43FC8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B43FC8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paragraph" w:styleId="NormalWeb">
    <w:name w:val="Normal (Web)"/>
    <w:basedOn w:val="Normal"/>
    <w:uiPriority w:val="99"/>
    <w:semiHidden/>
    <w:unhideWhenUsed/>
    <w:rsid w:val="00B43FC8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2ECC29A2-ECE0-4F92-8F00-FFCF5D91AEF2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16</cp:revision>
  <cp:lastPrinted>2000-04-05T13:26:00Z</cp:lastPrinted>
  <dcterms:created xsi:type="dcterms:W3CDTF">2014-07-08T17:33:00Z</dcterms:created>
  <dcterms:modified xsi:type="dcterms:W3CDTF">2014-08-28T08:06:00Z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