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8BB62" w14:textId="77777777" w:rsidR="00AA4AA4" w:rsidRDefault="00AA4AA4" w:rsidP="00AA4AA4">
      <w:pPr>
        <w:pStyle w:val="Title"/>
        <w:pBdr>
          <w:bottom w:val="none" w:sz="0" w:space="0" w:color="auto"/>
        </w:pBdr>
      </w:pPr>
      <w:bookmarkStart w:id="0" w:name="_GoBack"/>
      <w:bookmarkEnd w:id="0"/>
    </w:p>
    <w:p w14:paraId="75094231" w14:textId="77777777" w:rsidR="00AA4AA4" w:rsidRDefault="00AA4AA4" w:rsidP="00AA4AA4">
      <w:pPr>
        <w:pStyle w:val="Title"/>
        <w:pBdr>
          <w:bottom w:val="none" w:sz="0" w:space="0" w:color="auto"/>
        </w:pBdr>
      </w:pPr>
    </w:p>
    <w:p w14:paraId="7F3D365A" w14:textId="77777777" w:rsidR="00AA4AA4" w:rsidRDefault="00AA4AA4" w:rsidP="00AA4AA4">
      <w:pPr>
        <w:pStyle w:val="Title"/>
        <w:pBdr>
          <w:bottom w:val="none" w:sz="0" w:space="0" w:color="auto"/>
        </w:pBdr>
      </w:pPr>
    </w:p>
    <w:p w14:paraId="0CB98F5D" w14:textId="77777777" w:rsidR="005C4E8A" w:rsidRPr="005C4E8A" w:rsidRDefault="005C4E8A" w:rsidP="005C4E8A">
      <w:pPr>
        <w:rPr>
          <w:lang w:val="de-DE" w:eastAsia="de-DE"/>
        </w:rPr>
      </w:pPr>
    </w:p>
    <w:p w14:paraId="2D9558D5" w14:textId="77777777" w:rsidR="00AA4AA4" w:rsidRPr="00AA4AA4" w:rsidRDefault="00AA4AA4" w:rsidP="00AA4AA4">
      <w:pPr>
        <w:rPr>
          <w:lang w:val="de-DE" w:eastAsia="de-DE"/>
        </w:rPr>
      </w:pPr>
    </w:p>
    <w:p w14:paraId="18679E1F" w14:textId="4D06E8D0" w:rsidR="00D303A6" w:rsidRPr="00D303A6" w:rsidRDefault="00D303A6" w:rsidP="00D303A6">
      <w:pPr>
        <w:pStyle w:val="Title"/>
      </w:pPr>
      <w:r w:rsidRPr="00D303A6">
        <w:t xml:space="preserve">Zustimmungserklärung zum </w:t>
      </w:r>
      <w:r w:rsidR="00CC6F1B">
        <w:t>Pharm</w:t>
      </w:r>
      <w:r w:rsidR="00E97BB7">
        <w:t>ig</w:t>
      </w:r>
      <w:r w:rsidR="00CC6F1B">
        <w:t>-</w:t>
      </w:r>
      <w:r w:rsidR="00E97BB7">
        <w:t>Verhaltens</w:t>
      </w:r>
      <w:r w:rsidR="00CC6F1B">
        <w:t>kodex</w:t>
      </w:r>
    </w:p>
    <w:p w14:paraId="5A29BE5D" w14:textId="55DD2B41" w:rsidR="00D303A6" w:rsidRPr="00E649EC" w:rsidRDefault="00D303A6" w:rsidP="00D303A6">
      <w:pPr>
        <w:pStyle w:val="Standard1"/>
      </w:pPr>
      <w:r w:rsidRPr="00E649EC">
        <w:t xml:space="preserve">Lilly als pharmazeutisches Unternehmen und als Mitglied der Europäischen Vereinigung der pharmazeutischen Industrie (EFPIA) </w:t>
      </w:r>
      <w:r w:rsidR="001F05D8" w:rsidRPr="00E649EC">
        <w:t xml:space="preserve">hat sich </w:t>
      </w:r>
      <w:r w:rsidRPr="00E649EC">
        <w:t xml:space="preserve">dazu verpflichtet, den EFPIA-Transparenzkodex </w:t>
      </w:r>
      <w:r w:rsidR="00B52711" w:rsidRPr="00E649EC">
        <w:t>sowie den Pharm</w:t>
      </w:r>
      <w:r w:rsidR="00E97BB7">
        <w:t>ig</w:t>
      </w:r>
      <w:r w:rsidR="00B52711" w:rsidRPr="00E649EC">
        <w:t>-</w:t>
      </w:r>
      <w:r w:rsidR="00E97BB7">
        <w:t>Verhaltenskodex</w:t>
      </w:r>
      <w:r w:rsidR="00B52711" w:rsidRPr="00E649EC">
        <w:t xml:space="preserve"> der </w:t>
      </w:r>
      <w:r w:rsidR="00E97BB7">
        <w:t>österreichischen</w:t>
      </w:r>
      <w:r w:rsidR="00B52711" w:rsidRPr="00E649EC">
        <w:t xml:space="preserve"> </w:t>
      </w:r>
      <w:r w:rsidR="00E97BB7">
        <w:t>p</w:t>
      </w:r>
      <w:r w:rsidR="00B52711" w:rsidRPr="00E649EC">
        <w:t xml:space="preserve">harmazeutischen Industrie </w:t>
      </w:r>
      <w:r w:rsidRPr="00E649EC">
        <w:t xml:space="preserve">umzusetzen. </w:t>
      </w:r>
      <w:r w:rsidR="00B52711" w:rsidRPr="00E649EC">
        <w:t>Diese Kodizes</w:t>
      </w:r>
      <w:r w:rsidRPr="00E649EC">
        <w:t xml:space="preserve"> verlang</w:t>
      </w:r>
      <w:r w:rsidR="00B52711" w:rsidRPr="00E649EC">
        <w:t>en</w:t>
      </w:r>
      <w:r w:rsidRPr="00E649EC">
        <w:t xml:space="preserve"> Transparenz in Bezug auf von der pharmazeutischen Industrie gewährte geldwerte Leistungen an </w:t>
      </w:r>
      <w:r w:rsidR="002355F7" w:rsidRPr="00E649EC">
        <w:t>medizinische Fachpersonen</w:t>
      </w:r>
      <w:r w:rsidRPr="00E649EC">
        <w:t>.</w:t>
      </w:r>
    </w:p>
    <w:p w14:paraId="0E78CAFB" w14:textId="1461B92E" w:rsidR="00D303A6" w:rsidRPr="00E649EC" w:rsidRDefault="00D303A6" w:rsidP="00D303A6">
      <w:pPr>
        <w:pStyle w:val="Standard1"/>
      </w:pPr>
      <w:r w:rsidRPr="00E649EC">
        <w:t xml:space="preserve">Um diesen Anforderungen gerecht zu werden, </w:t>
      </w:r>
      <w:r w:rsidR="001F05D8" w:rsidRPr="00E649EC">
        <w:t>wird</w:t>
      </w:r>
      <w:r w:rsidRPr="00E649EC">
        <w:t xml:space="preserve"> Lilly auf einer eigenen Webseite Ihre personenbezogenen Daten (Name, Adresse) und die von uns an Sie gewährten geldwerten Leistungen veröffentlichen.</w:t>
      </w:r>
    </w:p>
    <w:p w14:paraId="3DB6CA87" w14:textId="101A7AC1" w:rsidR="00CB1343" w:rsidRDefault="00CB1343" w:rsidP="00CB1343">
      <w:pPr>
        <w:pStyle w:val="Bullet"/>
        <w:tabs>
          <w:tab w:val="clear" w:pos="360"/>
        </w:tabs>
        <w:spacing w:before="120"/>
        <w:ind w:left="0" w:firstLine="0"/>
        <w:jc w:val="both"/>
      </w:pPr>
      <w:r w:rsidRPr="00D303A6">
        <w:t xml:space="preserve">Die Offenlegung soll einmal jährlich erfolgen und der Berichtszeitraum ein volles Kalenderjahr umfassen. </w:t>
      </w:r>
      <w:r>
        <w:t>Die erste Offenlegung wird Mitte 2016 erfolgen und das</w:t>
      </w:r>
      <w:r w:rsidRPr="00D303A6">
        <w:t xml:space="preserve"> Kalenderjahr 2015 ab</w:t>
      </w:r>
      <w:r>
        <w:t>decken</w:t>
      </w:r>
      <w:r w:rsidRPr="00D303A6">
        <w:t xml:space="preserve">. Die Offenlegung der Daten aus dem Jahr </w:t>
      </w:r>
      <w:r>
        <w:t>2016</w:t>
      </w:r>
      <w:r w:rsidRPr="00D303A6">
        <w:t xml:space="preserve"> wird </w:t>
      </w:r>
      <w:r>
        <w:t xml:space="preserve">dann </w:t>
      </w:r>
      <w:r w:rsidRPr="00D303A6">
        <w:t>Mitte 201</w:t>
      </w:r>
      <w:r>
        <w:t>7</w:t>
      </w:r>
      <w:r w:rsidRPr="00D303A6">
        <w:t xml:space="preserve"> erfolgen</w:t>
      </w:r>
      <w:r>
        <w:t>.</w:t>
      </w:r>
      <w:r w:rsidRPr="00CB1343">
        <w:t xml:space="preserve"> </w:t>
      </w:r>
    </w:p>
    <w:p w14:paraId="5179CA06" w14:textId="2C61730D" w:rsidR="00CB1343" w:rsidRPr="00D303A6" w:rsidRDefault="00CB1343" w:rsidP="00CB1343">
      <w:pPr>
        <w:pStyle w:val="Bullet"/>
        <w:tabs>
          <w:tab w:val="clear" w:pos="360"/>
        </w:tabs>
        <w:spacing w:before="120"/>
        <w:ind w:left="0" w:firstLine="0"/>
        <w:jc w:val="both"/>
      </w:pPr>
      <w:r>
        <w:t>Bei dieser Offenlegung werden Zahlungen an ein persönliches Konto de</w:t>
      </w:r>
      <w:r w:rsidR="00AC2C7A">
        <w:t>m individuellen</w:t>
      </w:r>
      <w:r>
        <w:t xml:space="preserve"> Empfänger zugeordnet. Zahlungen, welche an ein Institutskonto </w:t>
      </w:r>
      <w:r w:rsidR="00BC55CA">
        <w:t>überwiesen werden</w:t>
      </w:r>
      <w:r>
        <w:t xml:space="preserve"> und nicht für eine </w:t>
      </w:r>
      <w:r w:rsidR="00AC2C7A">
        <w:t xml:space="preserve">Einzelperson </w:t>
      </w:r>
      <w:r>
        <w:t xml:space="preserve">bestimmt sind, werden hingegen der Gesundheitsorganisation zugeordnet. </w:t>
      </w:r>
    </w:p>
    <w:p w14:paraId="581E390F" w14:textId="62E40A50" w:rsidR="00CB1343" w:rsidRPr="00D303A6" w:rsidRDefault="00CB1343" w:rsidP="007763B5">
      <w:pPr>
        <w:pStyle w:val="Standard1"/>
        <w:spacing w:before="0"/>
        <w:rPr>
          <w:rFonts w:cs="Arial"/>
          <w:szCs w:val="22"/>
        </w:rPr>
      </w:pPr>
    </w:p>
    <w:p w14:paraId="4B0FC6D1" w14:textId="77777777" w:rsidR="00D303A6" w:rsidRPr="00D303A6" w:rsidRDefault="00D303A6" w:rsidP="007763B5">
      <w:pPr>
        <w:pStyle w:val="SimpleL1"/>
        <w:numPr>
          <w:ilvl w:val="0"/>
          <w:numId w:val="0"/>
        </w:numPr>
        <w:spacing w:before="0"/>
        <w:rPr>
          <w:szCs w:val="22"/>
        </w:rPr>
      </w:pPr>
      <w:r w:rsidRPr="00D303A6">
        <w:rPr>
          <w:szCs w:val="22"/>
        </w:rPr>
        <w:t xml:space="preserve">Wir erfassen folgende personenbezogenen Daten von Ihnen: </w:t>
      </w:r>
    </w:p>
    <w:p w14:paraId="374B0C47" w14:textId="580055FD" w:rsidR="00D303A6" w:rsidRPr="00D303A6" w:rsidRDefault="00D303A6" w:rsidP="00D303A6">
      <w:pPr>
        <w:pStyle w:val="Bullet"/>
        <w:numPr>
          <w:ilvl w:val="0"/>
          <w:numId w:val="1"/>
        </w:numPr>
        <w:spacing w:before="120"/>
        <w:ind w:left="714" w:hanging="357"/>
        <w:jc w:val="both"/>
        <w:rPr>
          <w:b/>
        </w:rPr>
      </w:pPr>
      <w:r w:rsidRPr="00D303A6">
        <w:rPr>
          <w:b/>
        </w:rPr>
        <w:t xml:space="preserve">Persönliche Daten: </w:t>
      </w:r>
      <w:r w:rsidRPr="00D303A6">
        <w:t>Wir erfassen Ihren Namen, Ihre Praxis- oder Geschäftsad</w:t>
      </w:r>
      <w:r w:rsidR="00B52711">
        <w:t xml:space="preserve">resse, Ihre Kontaktdaten sowie </w:t>
      </w:r>
      <w:r w:rsidR="00E97BB7">
        <w:t>(</w:t>
      </w:r>
      <w:r w:rsidR="00B52711">
        <w:t>fal</w:t>
      </w:r>
      <w:r w:rsidR="00CC6F1B">
        <w:t>l</w:t>
      </w:r>
      <w:r w:rsidR="00B52711">
        <w:t>s vorhanden</w:t>
      </w:r>
      <w:r w:rsidR="00E97BB7">
        <w:t xml:space="preserve">) </w:t>
      </w:r>
      <w:r w:rsidR="00E97BB7" w:rsidRPr="00D303A6">
        <w:t xml:space="preserve">Ihre </w:t>
      </w:r>
      <w:r w:rsidR="00E97BB7">
        <w:t>Ärztekammernummer.</w:t>
      </w:r>
    </w:p>
    <w:p w14:paraId="5522DD27" w14:textId="2432B6BD" w:rsidR="00D303A6" w:rsidRPr="00D303A6" w:rsidRDefault="00D303A6" w:rsidP="00D303A6">
      <w:pPr>
        <w:pStyle w:val="Bullet"/>
        <w:numPr>
          <w:ilvl w:val="0"/>
          <w:numId w:val="1"/>
        </w:numPr>
        <w:spacing w:before="120"/>
        <w:ind w:left="714" w:hanging="357"/>
        <w:jc w:val="both"/>
      </w:pPr>
      <w:r w:rsidRPr="00D303A6">
        <w:rPr>
          <w:b/>
        </w:rPr>
        <w:t>Geldwerte Leistungen:</w:t>
      </w:r>
      <w:r w:rsidRPr="00D303A6">
        <w:t xml:space="preserve"> Wir erfassen die konkrete Höhe der geldwerten Leistungen, die Sie - direkt oder indirekt</w:t>
      </w:r>
      <w:r w:rsidR="002355F7">
        <w:t xml:space="preserve">, also z.B. auch </w:t>
      </w:r>
      <w:r w:rsidR="00E97BB7">
        <w:t xml:space="preserve">durch </w:t>
      </w:r>
      <w:r w:rsidR="002355F7">
        <w:t>ein Reise</w:t>
      </w:r>
      <w:r w:rsidR="00E97BB7">
        <w:t>büro</w:t>
      </w:r>
      <w:r w:rsidRPr="00D303A6">
        <w:t xml:space="preserve"> - von uns erhalten. Dies schlie</w:t>
      </w:r>
      <w:r w:rsidR="00C50C0B">
        <w:t>ss</w:t>
      </w:r>
      <w:r w:rsidRPr="00D303A6">
        <w:t>t insbesondere folgende Leistungen ein:</w:t>
      </w:r>
    </w:p>
    <w:p w14:paraId="358B0772" w14:textId="3C5FEE70" w:rsidR="00D303A6" w:rsidRPr="00D303A6" w:rsidRDefault="00D303A6" w:rsidP="00D303A6">
      <w:pPr>
        <w:pStyle w:val="Strich"/>
        <w:spacing w:before="120"/>
        <w:jc w:val="both"/>
      </w:pPr>
      <w:r w:rsidRPr="00D303A6">
        <w:rPr>
          <w:i/>
        </w:rPr>
        <w:t>geldwerte Leistungen im Zusammenhang mit Fortbildungsveranstaltungen</w:t>
      </w:r>
      <w:r w:rsidRPr="00D303A6">
        <w:t xml:space="preserve"> einschlie</w:t>
      </w:r>
      <w:r w:rsidR="00C50C0B">
        <w:t>ss</w:t>
      </w:r>
      <w:r w:rsidRPr="00D303A6">
        <w:t>lich Tagungs-/Teilnahmegebühren sowie Reise- und Übernachtungskosten</w:t>
      </w:r>
    </w:p>
    <w:p w14:paraId="31A977EE" w14:textId="74802BEB" w:rsidR="00D303A6" w:rsidRPr="00D303A6" w:rsidRDefault="00D303A6" w:rsidP="00D303A6">
      <w:pPr>
        <w:pStyle w:val="Strich"/>
        <w:spacing w:before="120"/>
        <w:jc w:val="both"/>
      </w:pPr>
      <w:r w:rsidRPr="00D303A6">
        <w:rPr>
          <w:i/>
        </w:rPr>
        <w:t>Dienstleistungs- und Beratungshonorare</w:t>
      </w:r>
      <w:r w:rsidRPr="00D303A6">
        <w:t xml:space="preserve"> </w:t>
      </w:r>
      <w:r w:rsidR="00AC2C7A" w:rsidRPr="00B40299">
        <w:rPr>
          <w:i/>
        </w:rPr>
        <w:t>inkl. Spesen</w:t>
      </w:r>
      <w:r w:rsidR="00AC2C7A">
        <w:t xml:space="preserve"> </w:t>
      </w:r>
      <w:r w:rsidRPr="00D303A6">
        <w:t>sowie</w:t>
      </w:r>
    </w:p>
    <w:p w14:paraId="316768F8" w14:textId="41E09910" w:rsidR="00CB1343" w:rsidRPr="00D303A6" w:rsidRDefault="00D303A6">
      <w:pPr>
        <w:pStyle w:val="Strich"/>
        <w:spacing w:before="120"/>
        <w:jc w:val="both"/>
      </w:pPr>
      <w:r w:rsidRPr="00D303A6">
        <w:rPr>
          <w:i/>
        </w:rPr>
        <w:t>Leistungen für Forschung und Entwicklung</w:t>
      </w:r>
      <w:r w:rsidRPr="00D303A6">
        <w:t>, insbesondere für Studien, klinische Prüfungen und nicht-interventionelle Studien.</w:t>
      </w:r>
    </w:p>
    <w:p w14:paraId="141FB44D" w14:textId="77777777" w:rsidR="00D303A6" w:rsidRDefault="00D303A6" w:rsidP="007763B5">
      <w:pPr>
        <w:pStyle w:val="Bullet"/>
        <w:numPr>
          <w:ilvl w:val="0"/>
          <w:numId w:val="1"/>
        </w:numPr>
        <w:spacing w:before="120" w:after="0"/>
        <w:ind w:left="714" w:hanging="357"/>
        <w:jc w:val="both"/>
      </w:pPr>
      <w:r w:rsidRPr="00D303A6">
        <w:rPr>
          <w:b/>
        </w:rPr>
        <w:lastRenderedPageBreak/>
        <w:t>Weitere Informationen:</w:t>
      </w:r>
      <w:r w:rsidRPr="00D303A6">
        <w:t xml:space="preserve"> Wir erfassen ferner Informationen, die für die zeitliche Einordnung und Bewertung der geldwerten Leistungen (etwa Verträge, Zahlungsbelege, etc.) von Bedeutung sind. </w:t>
      </w:r>
    </w:p>
    <w:p w14:paraId="078E392A" w14:textId="77777777" w:rsidR="003E502F" w:rsidRDefault="003E502F" w:rsidP="007763B5">
      <w:pPr>
        <w:pStyle w:val="Standard1"/>
        <w:spacing w:before="0"/>
        <w:rPr>
          <w:rFonts w:cs="Arial"/>
          <w:szCs w:val="22"/>
        </w:rPr>
      </w:pPr>
    </w:p>
    <w:p w14:paraId="21D5C515" w14:textId="5E80820D" w:rsidR="00D303A6" w:rsidRPr="00D303A6" w:rsidRDefault="00D303A6" w:rsidP="007763B5">
      <w:pPr>
        <w:pStyle w:val="Standard1"/>
        <w:spacing w:before="0"/>
        <w:rPr>
          <w:rFonts w:cs="Arial"/>
          <w:szCs w:val="22"/>
        </w:rPr>
      </w:pPr>
      <w:r w:rsidRPr="00D303A6">
        <w:rPr>
          <w:rFonts w:cs="Arial"/>
          <w:szCs w:val="22"/>
        </w:rPr>
        <w:t xml:space="preserve">Wir fühlen uns dem Schutz Ihrer personenbezogenen Daten und der Einhaltung der geltenden Datenschutzgesetze verpflichtet. Daher werden wir unseren vorgenannten Verpflichtungen </w:t>
      </w:r>
      <w:r w:rsidR="0098568F" w:rsidRPr="00D303A6">
        <w:rPr>
          <w:rFonts w:cs="Arial"/>
          <w:szCs w:val="22"/>
        </w:rPr>
        <w:t>ausschließlich</w:t>
      </w:r>
      <w:r w:rsidRPr="00D303A6">
        <w:rPr>
          <w:rFonts w:cs="Arial"/>
          <w:szCs w:val="22"/>
        </w:rPr>
        <w:t xml:space="preserve"> mit Ihrer Kenntnis und Ihrer Zustimmung nachkommen.</w:t>
      </w:r>
    </w:p>
    <w:p w14:paraId="20F683CF" w14:textId="77777777" w:rsidR="00D303A6" w:rsidRPr="00D303A6" w:rsidRDefault="00D303A6" w:rsidP="00D303A6">
      <w:pPr>
        <w:pStyle w:val="Standard1"/>
        <w:rPr>
          <w:rFonts w:cs="Arial"/>
          <w:szCs w:val="22"/>
        </w:rPr>
      </w:pPr>
      <w:r w:rsidRPr="00D303A6">
        <w:rPr>
          <w:rFonts w:cs="Arial"/>
          <w:szCs w:val="22"/>
        </w:rPr>
        <w:t>Ihre Zustimmung ist freiwillig. Sie können die Zustimmung jederzeit uns gegenüber widerrufen, ohne dass Ihnen hierdurch Nachteile entstehen.</w:t>
      </w:r>
    </w:p>
    <w:p w14:paraId="36B1A45D" w14:textId="278CC81B" w:rsidR="00E97BB7" w:rsidRPr="00D303A6" w:rsidRDefault="00E97BB7" w:rsidP="00E97BB7">
      <w:pPr>
        <w:pStyle w:val="Standard1"/>
        <w:rPr>
          <w:rFonts w:cs="Arial"/>
          <w:szCs w:val="22"/>
        </w:rPr>
      </w:pPr>
      <w:r w:rsidRPr="00D303A6">
        <w:rPr>
          <w:rFonts w:cs="Arial"/>
          <w:szCs w:val="22"/>
        </w:rPr>
        <w:t xml:space="preserve">Sie sind jederzeit berechtigt, Auskunft über Ihre bei uns gespeicherten Daten, die von uns veröffentlichten Daten sowie Berichtigung, Löschung und Sperrung unrichtiger Daten zu verlangen. Bitte wenden Sie sich dazu an folgende Adresse: </w:t>
      </w:r>
      <w:r>
        <w:rPr>
          <w:rFonts w:cs="Arial"/>
          <w:szCs w:val="22"/>
        </w:rPr>
        <w:t>per Post oder E-Mail, z. Hd. „Datenschutzbeauftragter“, Eli Lilly, 1030 Wien, Kölb</w:t>
      </w:r>
      <w:r w:rsidR="0098568F">
        <w:rPr>
          <w:rFonts w:cs="Arial"/>
          <w:szCs w:val="22"/>
        </w:rPr>
        <w:t>l</w:t>
      </w:r>
      <w:r>
        <w:rPr>
          <w:rFonts w:cs="Arial"/>
          <w:szCs w:val="22"/>
        </w:rPr>
        <w:t>gasse 8-10; oder &lt;</w:t>
      </w:r>
      <w:r w:rsidR="005C4E8A" w:rsidRPr="005C4E8A">
        <w:t xml:space="preserve"> </w:t>
      </w:r>
      <w:r w:rsidR="005C4E8A" w:rsidRPr="005C4E8A">
        <w:rPr>
          <w:rFonts w:cs="Arial"/>
          <w:szCs w:val="22"/>
        </w:rPr>
        <w:t xml:space="preserve">lilly_aut@lilly.com </w:t>
      </w:r>
      <w:r>
        <w:rPr>
          <w:rFonts w:cs="Arial"/>
          <w:szCs w:val="22"/>
        </w:rPr>
        <w:t>&gt;.</w:t>
      </w:r>
    </w:p>
    <w:p w14:paraId="1520AB93" w14:textId="77777777" w:rsidR="00D303A6" w:rsidRPr="00D303A6" w:rsidRDefault="00D303A6" w:rsidP="002355F7">
      <w:pPr>
        <w:pStyle w:val="Standard1"/>
      </w:pPr>
    </w:p>
    <w:p w14:paraId="2162DBAE" w14:textId="2FA1F3A8" w:rsidR="00D303A6" w:rsidRPr="00D303A6" w:rsidRDefault="00D303A6" w:rsidP="00D303A6">
      <w:pPr>
        <w:pStyle w:val="Standard1"/>
        <w:rPr>
          <w:rFonts w:cs="Arial"/>
          <w:b/>
          <w:szCs w:val="22"/>
        </w:rPr>
      </w:pPr>
      <w:r w:rsidRPr="00D303A6">
        <w:rPr>
          <w:rFonts w:cs="Arial"/>
          <w:b/>
          <w:szCs w:val="22"/>
        </w:rPr>
        <w:t xml:space="preserve">Hiermit stimme ich der </w:t>
      </w:r>
      <w:r w:rsidR="00652516">
        <w:rPr>
          <w:rFonts w:cs="Arial"/>
          <w:b/>
          <w:szCs w:val="22"/>
        </w:rPr>
        <w:t xml:space="preserve">Veröffentlichung </w:t>
      </w:r>
      <w:r w:rsidRPr="00D303A6">
        <w:rPr>
          <w:rFonts w:cs="Arial"/>
          <w:b/>
          <w:szCs w:val="22"/>
        </w:rPr>
        <w:t xml:space="preserve">meiner personenbezogenen Daten </w:t>
      </w:r>
      <w:r w:rsidR="0098568F" w:rsidRPr="00D303A6">
        <w:rPr>
          <w:rFonts w:cs="Arial"/>
          <w:b/>
          <w:szCs w:val="22"/>
        </w:rPr>
        <w:t>gemäß</w:t>
      </w:r>
      <w:r w:rsidRPr="00D303A6">
        <w:rPr>
          <w:rFonts w:cs="Arial"/>
          <w:b/>
          <w:szCs w:val="22"/>
        </w:rPr>
        <w:t xml:space="preserve"> den in dieser Zustimmungserklärung </w:t>
      </w:r>
      <w:r w:rsidR="00A66D69">
        <w:rPr>
          <w:rFonts w:cs="Arial"/>
          <w:b/>
          <w:szCs w:val="22"/>
        </w:rPr>
        <w:t xml:space="preserve">zum </w:t>
      </w:r>
      <w:r w:rsidR="008B7A59">
        <w:rPr>
          <w:rFonts w:cs="Arial"/>
          <w:b/>
          <w:szCs w:val="22"/>
        </w:rPr>
        <w:t>Pharm</w:t>
      </w:r>
      <w:r w:rsidR="00AE6245">
        <w:rPr>
          <w:rFonts w:cs="Arial"/>
          <w:b/>
          <w:szCs w:val="22"/>
        </w:rPr>
        <w:t>ig</w:t>
      </w:r>
      <w:r w:rsidR="008B7A59">
        <w:rPr>
          <w:rFonts w:cs="Arial"/>
          <w:b/>
          <w:szCs w:val="22"/>
        </w:rPr>
        <w:t>-</w:t>
      </w:r>
      <w:r w:rsidR="003E502F">
        <w:rPr>
          <w:rFonts w:cs="Arial"/>
          <w:b/>
          <w:szCs w:val="22"/>
        </w:rPr>
        <w:t xml:space="preserve">Verhaltenskodex </w:t>
      </w:r>
      <w:r w:rsidRPr="00D303A6">
        <w:rPr>
          <w:rFonts w:cs="Arial"/>
          <w:b/>
          <w:szCs w:val="22"/>
        </w:rPr>
        <w:t>dargestellten Zwecken zu. Ich bin darauf hingewiesen worden, dass diese Zustimmung freiwillig ist und jederzeit widerrufen werden kann, und dass mir keine Nachteile entstehen, wenn ich dieser Erklärung nicht zustimme.</w:t>
      </w:r>
    </w:p>
    <w:p w14:paraId="68925B4E" w14:textId="77777777" w:rsidR="00D303A6" w:rsidRPr="00D303A6" w:rsidRDefault="00D303A6" w:rsidP="00D303A6">
      <w:pPr>
        <w:spacing w:before="120"/>
        <w:rPr>
          <w:rFonts w:ascii="Arial" w:eastAsiaTheme="minorHAnsi" w:hAnsi="Arial" w:cs="Arial"/>
          <w:sz w:val="22"/>
          <w:szCs w:val="22"/>
          <w:lang w:val="de-DE"/>
        </w:rPr>
      </w:pPr>
    </w:p>
    <w:p w14:paraId="51C5A8E9" w14:textId="77777777" w:rsidR="00D303A6" w:rsidRPr="00D303A6" w:rsidRDefault="00D303A6" w:rsidP="00D303A6">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9D52DC">
        <w:rPr>
          <w:rFonts w:ascii="Arial" w:eastAsia="MS Gothic" w:hAnsi="Arial" w:cs="Arial"/>
          <w:color w:val="000000"/>
          <w:sz w:val="22"/>
          <w:szCs w:val="22"/>
        </w:rPr>
      </w:r>
      <w:r w:rsidR="009D52DC">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t>Ich stimme zu.</w:t>
      </w:r>
    </w:p>
    <w:p w14:paraId="26EDC9DD" w14:textId="77777777" w:rsidR="00D303A6" w:rsidRPr="00D303A6" w:rsidRDefault="00D303A6" w:rsidP="00D303A6">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9D52DC">
        <w:rPr>
          <w:rFonts w:ascii="Arial" w:eastAsia="MS Gothic" w:hAnsi="Arial" w:cs="Arial"/>
          <w:color w:val="000000"/>
          <w:sz w:val="22"/>
          <w:szCs w:val="22"/>
        </w:rPr>
      </w:r>
      <w:r w:rsidR="009D52DC">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t xml:space="preserve">Ich stimme </w:t>
      </w:r>
      <w:r w:rsidRPr="00D303A6">
        <w:rPr>
          <w:rFonts w:ascii="Arial" w:eastAsiaTheme="minorHAnsi" w:hAnsi="Arial" w:cs="Arial"/>
          <w:b/>
          <w:sz w:val="22"/>
          <w:szCs w:val="22"/>
          <w:lang w:val="de-DE"/>
        </w:rPr>
        <w:t>nicht</w:t>
      </w:r>
      <w:r w:rsidRPr="00D303A6">
        <w:rPr>
          <w:rFonts w:ascii="Arial" w:eastAsiaTheme="minorHAnsi" w:hAnsi="Arial" w:cs="Arial"/>
          <w:sz w:val="22"/>
          <w:szCs w:val="22"/>
          <w:lang w:val="de-DE"/>
        </w:rPr>
        <w:t xml:space="preserve"> zu.</w:t>
      </w:r>
    </w:p>
    <w:p w14:paraId="0B65E740" w14:textId="77777777" w:rsidR="00D303A6" w:rsidRPr="00D303A6" w:rsidRDefault="00D303A6" w:rsidP="00D303A6">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FD3A57" w:rsidRPr="0098568F" w14:paraId="22D3C673" w14:textId="77777777" w:rsidTr="00FD3A57">
        <w:trPr>
          <w:trHeight w:val="851"/>
        </w:trPr>
        <w:tc>
          <w:tcPr>
            <w:tcW w:w="4399" w:type="dxa"/>
            <w:tcBorders>
              <w:bottom w:val="single" w:sz="4" w:space="0" w:color="auto"/>
            </w:tcBorders>
            <w:vAlign w:val="bottom"/>
          </w:tcPr>
          <w:p w14:paraId="13435578" w14:textId="77777777" w:rsidR="00FD3A57" w:rsidRPr="00D303A6" w:rsidRDefault="00FD3A57" w:rsidP="00A2775E">
            <w:pPr>
              <w:pStyle w:val="0vor"/>
              <w:spacing w:before="120"/>
              <w:rPr>
                <w:rFonts w:ascii="Arial" w:hAnsi="Arial"/>
                <w:szCs w:val="22"/>
              </w:rPr>
            </w:pPr>
          </w:p>
        </w:tc>
        <w:tc>
          <w:tcPr>
            <w:tcW w:w="281" w:type="dxa"/>
            <w:tcBorders>
              <w:bottom w:val="single" w:sz="4" w:space="0" w:color="auto"/>
            </w:tcBorders>
            <w:vAlign w:val="bottom"/>
          </w:tcPr>
          <w:p w14:paraId="19329491" w14:textId="77777777" w:rsidR="00FD3A57" w:rsidRPr="00D303A6" w:rsidRDefault="00FD3A57" w:rsidP="00A2775E">
            <w:pPr>
              <w:pStyle w:val="0vor"/>
              <w:spacing w:before="120"/>
              <w:rPr>
                <w:rFonts w:ascii="Arial" w:hAnsi="Arial"/>
                <w:szCs w:val="22"/>
              </w:rPr>
            </w:pPr>
          </w:p>
        </w:tc>
        <w:tc>
          <w:tcPr>
            <w:tcW w:w="4306" w:type="dxa"/>
            <w:tcBorders>
              <w:bottom w:val="single" w:sz="4" w:space="0" w:color="auto"/>
            </w:tcBorders>
            <w:vAlign w:val="bottom"/>
          </w:tcPr>
          <w:p w14:paraId="447A4C74" w14:textId="77777777" w:rsidR="00FD3A57" w:rsidRPr="00D303A6" w:rsidRDefault="00FD3A57" w:rsidP="00A2775E">
            <w:pPr>
              <w:pStyle w:val="0vor"/>
              <w:spacing w:before="120"/>
              <w:rPr>
                <w:rFonts w:ascii="Arial" w:hAnsi="Arial"/>
                <w:szCs w:val="22"/>
              </w:rPr>
            </w:pPr>
          </w:p>
        </w:tc>
      </w:tr>
      <w:tr w:rsidR="00FD3A57" w:rsidRPr="00D303A6" w14:paraId="4108C345" w14:textId="77777777" w:rsidTr="00FD3A57">
        <w:tc>
          <w:tcPr>
            <w:tcW w:w="4399" w:type="dxa"/>
            <w:tcBorders>
              <w:top w:val="single" w:sz="4" w:space="0" w:color="auto"/>
            </w:tcBorders>
          </w:tcPr>
          <w:p w14:paraId="3170E81E" w14:textId="325E7007" w:rsidR="00FD3A57" w:rsidRPr="00D303A6" w:rsidRDefault="00FD3A57" w:rsidP="00FD3A57">
            <w:pPr>
              <w:pStyle w:val="Tab-Beschriftung"/>
              <w:rPr>
                <w:rFonts w:cs="Arial"/>
                <w:sz w:val="22"/>
                <w:szCs w:val="22"/>
              </w:rPr>
            </w:pPr>
            <w:r>
              <w:rPr>
                <w:rFonts w:cs="Arial"/>
                <w:sz w:val="22"/>
                <w:szCs w:val="22"/>
              </w:rPr>
              <w:t>Name in Druckschrift</w:t>
            </w:r>
          </w:p>
        </w:tc>
        <w:tc>
          <w:tcPr>
            <w:tcW w:w="281" w:type="dxa"/>
            <w:tcBorders>
              <w:top w:val="single" w:sz="4" w:space="0" w:color="auto"/>
            </w:tcBorders>
          </w:tcPr>
          <w:p w14:paraId="5385A588" w14:textId="77777777" w:rsidR="00FD3A57" w:rsidRPr="00D303A6" w:rsidRDefault="00FD3A57" w:rsidP="00FD3A57">
            <w:pPr>
              <w:pStyle w:val="Tab-Beschriftung"/>
              <w:rPr>
                <w:rFonts w:cs="Arial"/>
                <w:sz w:val="22"/>
                <w:szCs w:val="22"/>
              </w:rPr>
            </w:pPr>
          </w:p>
        </w:tc>
        <w:tc>
          <w:tcPr>
            <w:tcW w:w="4306" w:type="dxa"/>
            <w:tcBorders>
              <w:top w:val="single" w:sz="4" w:space="0" w:color="auto"/>
            </w:tcBorders>
          </w:tcPr>
          <w:p w14:paraId="492C3C0E" w14:textId="6BFC87B2" w:rsidR="00FD3A57" w:rsidRPr="00D303A6" w:rsidRDefault="00FD3A57" w:rsidP="00FD3A57">
            <w:pPr>
              <w:pStyle w:val="Tab-Beschriftung"/>
              <w:rPr>
                <w:rFonts w:cs="Arial"/>
                <w:sz w:val="22"/>
                <w:szCs w:val="22"/>
              </w:rPr>
            </w:pPr>
          </w:p>
        </w:tc>
      </w:tr>
      <w:tr w:rsidR="00FD3A57" w:rsidRPr="00D303A6" w14:paraId="23ACC186" w14:textId="77777777" w:rsidTr="00FD3A57">
        <w:tc>
          <w:tcPr>
            <w:tcW w:w="4399" w:type="dxa"/>
          </w:tcPr>
          <w:p w14:paraId="328202D0" w14:textId="77777777" w:rsidR="00FD3A57" w:rsidRDefault="00FD3A57" w:rsidP="00FD3A57">
            <w:pPr>
              <w:pStyle w:val="Tab-Beschriftung"/>
              <w:rPr>
                <w:rFonts w:cs="Arial"/>
                <w:sz w:val="22"/>
                <w:szCs w:val="22"/>
              </w:rPr>
            </w:pPr>
          </w:p>
        </w:tc>
        <w:tc>
          <w:tcPr>
            <w:tcW w:w="281" w:type="dxa"/>
          </w:tcPr>
          <w:p w14:paraId="40B2B5F6" w14:textId="77777777" w:rsidR="00FD3A57" w:rsidRPr="00D303A6" w:rsidRDefault="00FD3A57" w:rsidP="00FD3A57">
            <w:pPr>
              <w:pStyle w:val="Tab-Beschriftung"/>
              <w:rPr>
                <w:rFonts w:cs="Arial"/>
                <w:sz w:val="22"/>
                <w:szCs w:val="22"/>
              </w:rPr>
            </w:pPr>
          </w:p>
        </w:tc>
        <w:tc>
          <w:tcPr>
            <w:tcW w:w="4306" w:type="dxa"/>
          </w:tcPr>
          <w:p w14:paraId="22FB7463" w14:textId="77777777" w:rsidR="00FD3A57" w:rsidRPr="00D303A6" w:rsidRDefault="00FD3A57" w:rsidP="00FD3A57">
            <w:pPr>
              <w:pStyle w:val="Tab-Beschriftung"/>
              <w:rPr>
                <w:rFonts w:cs="Arial"/>
                <w:sz w:val="22"/>
                <w:szCs w:val="22"/>
              </w:rPr>
            </w:pPr>
          </w:p>
        </w:tc>
      </w:tr>
      <w:tr w:rsidR="00D303A6" w:rsidRPr="00D303A6" w14:paraId="3CEBD895" w14:textId="77777777" w:rsidTr="00FD3A57">
        <w:tc>
          <w:tcPr>
            <w:tcW w:w="4399" w:type="dxa"/>
            <w:tcBorders>
              <w:top w:val="single" w:sz="4" w:space="0" w:color="auto"/>
            </w:tcBorders>
          </w:tcPr>
          <w:p w14:paraId="67C67AF2" w14:textId="77777777" w:rsidR="00D303A6" w:rsidRPr="00D303A6" w:rsidRDefault="00D303A6" w:rsidP="00FD3A57">
            <w:pPr>
              <w:pStyle w:val="Tab-Beschriftung"/>
              <w:rPr>
                <w:rFonts w:cs="Arial"/>
                <w:sz w:val="22"/>
                <w:szCs w:val="22"/>
              </w:rPr>
            </w:pPr>
            <w:r w:rsidRPr="00D303A6">
              <w:rPr>
                <w:rFonts w:cs="Arial"/>
                <w:sz w:val="22"/>
                <w:szCs w:val="22"/>
              </w:rPr>
              <w:t>Unterschrift</w:t>
            </w:r>
          </w:p>
        </w:tc>
        <w:tc>
          <w:tcPr>
            <w:tcW w:w="281" w:type="dxa"/>
          </w:tcPr>
          <w:p w14:paraId="44679345" w14:textId="77777777" w:rsidR="00D303A6" w:rsidRPr="00D303A6" w:rsidRDefault="00D303A6" w:rsidP="00FD3A57">
            <w:pPr>
              <w:pStyle w:val="Tab-Beschriftung"/>
              <w:rPr>
                <w:rFonts w:cs="Arial"/>
                <w:sz w:val="22"/>
                <w:szCs w:val="22"/>
              </w:rPr>
            </w:pPr>
          </w:p>
        </w:tc>
        <w:tc>
          <w:tcPr>
            <w:tcW w:w="4306" w:type="dxa"/>
            <w:tcBorders>
              <w:top w:val="single" w:sz="4" w:space="0" w:color="auto"/>
            </w:tcBorders>
          </w:tcPr>
          <w:p w14:paraId="5489937C" w14:textId="095215B7" w:rsidR="00D303A6" w:rsidRPr="00D303A6" w:rsidRDefault="00D303A6" w:rsidP="00FD3A57">
            <w:pPr>
              <w:pStyle w:val="Tab-Beschriftung"/>
              <w:rPr>
                <w:rFonts w:cs="Arial"/>
                <w:sz w:val="22"/>
                <w:szCs w:val="22"/>
              </w:rPr>
            </w:pPr>
            <w:r w:rsidRPr="00D303A6">
              <w:rPr>
                <w:rFonts w:cs="Arial"/>
                <w:sz w:val="22"/>
                <w:szCs w:val="22"/>
              </w:rPr>
              <w:t>Datum</w:t>
            </w:r>
          </w:p>
        </w:tc>
      </w:tr>
    </w:tbl>
    <w:p w14:paraId="012DCD03" w14:textId="6E74E6BA" w:rsidR="00D303A6" w:rsidRPr="00E649EC" w:rsidRDefault="00E53AE4" w:rsidP="00FD3A57">
      <w:pPr>
        <w:rPr>
          <w:rFonts w:ascii="Arial" w:hAnsi="Arial" w:cs="Arial"/>
          <w:sz w:val="16"/>
          <w:szCs w:val="22"/>
          <w:lang w:val="de-DE"/>
        </w:rPr>
      </w:pPr>
      <w:r w:rsidRPr="00E649EC">
        <w:rPr>
          <w:rFonts w:cs="Arial"/>
          <w:iCs/>
          <w:sz w:val="16"/>
          <w:lang w:val="de-DE"/>
        </w:rPr>
        <w:t xml:space="preserve"> </w:t>
      </w:r>
    </w:p>
    <w:sectPr w:rsidR="00D303A6" w:rsidRPr="00E649EC" w:rsidSect="009D52DC">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EA632" w14:textId="77777777" w:rsidR="00961B3D" w:rsidRDefault="00961B3D">
      <w:r>
        <w:separator/>
      </w:r>
    </w:p>
  </w:endnote>
  <w:endnote w:type="continuationSeparator" w:id="0">
    <w:p w14:paraId="55B23235" w14:textId="77777777" w:rsidR="00961B3D" w:rsidRDefault="0096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7763B5" w:rsidRPr="006F194D" w14:paraId="11A4742C" w14:textId="77777777" w:rsidTr="00207FB6">
      <w:tc>
        <w:tcPr>
          <w:tcW w:w="10490" w:type="dxa"/>
          <w:vAlign w:val="center"/>
        </w:tcPr>
        <w:p w14:paraId="5B2ABD13" w14:textId="77777777" w:rsidR="007763B5" w:rsidRPr="007763B5" w:rsidRDefault="007763B5" w:rsidP="00207FB6">
          <w:pPr>
            <w:pStyle w:val="Footer"/>
            <w:jc w:val="center"/>
            <w:rPr>
              <w:sz w:val="18"/>
              <w:szCs w:val="18"/>
            </w:rPr>
          </w:pPr>
          <w:proofErr w:type="spellStart"/>
          <w:r w:rsidRPr="00AA4AA4">
            <w:rPr>
              <w:rFonts w:ascii="Arial" w:hAnsi="Arial" w:cs="Arial"/>
              <w:sz w:val="18"/>
              <w:szCs w:val="18"/>
            </w:rPr>
            <w:t>Seite</w:t>
          </w:r>
          <w:proofErr w:type="spellEnd"/>
          <w:r w:rsidRPr="00AA4AA4">
            <w:rPr>
              <w:rFonts w:ascii="Arial" w:hAnsi="Arial" w:cs="Arial"/>
              <w:sz w:val="18"/>
              <w:szCs w:val="18"/>
            </w:rPr>
            <w:t xml:space="preserve"> </w:t>
          </w:r>
          <w:r w:rsidRPr="00AA4AA4">
            <w:rPr>
              <w:rFonts w:ascii="Arial" w:hAnsi="Arial" w:cs="Arial"/>
              <w:bCs/>
              <w:sz w:val="18"/>
              <w:szCs w:val="18"/>
            </w:rPr>
            <w:fldChar w:fldCharType="begin"/>
          </w:r>
          <w:r w:rsidRPr="00AA4AA4">
            <w:rPr>
              <w:rFonts w:ascii="Arial" w:hAnsi="Arial" w:cs="Arial"/>
              <w:bCs/>
              <w:sz w:val="18"/>
              <w:szCs w:val="18"/>
            </w:rPr>
            <w:instrText xml:space="preserve"> PAGE </w:instrText>
          </w:r>
          <w:r w:rsidRPr="00AA4AA4">
            <w:rPr>
              <w:rFonts w:ascii="Arial" w:hAnsi="Arial" w:cs="Arial"/>
              <w:bCs/>
              <w:sz w:val="18"/>
              <w:szCs w:val="18"/>
            </w:rPr>
            <w:fldChar w:fldCharType="separate"/>
          </w:r>
          <w:r w:rsidR="009D52DC">
            <w:rPr>
              <w:rFonts w:ascii="Arial" w:hAnsi="Arial" w:cs="Arial"/>
              <w:bCs/>
              <w:noProof/>
              <w:sz w:val="18"/>
              <w:szCs w:val="18"/>
            </w:rPr>
            <w:t>2</w:t>
          </w:r>
          <w:r w:rsidRPr="00AA4AA4">
            <w:rPr>
              <w:rFonts w:ascii="Arial" w:hAnsi="Arial" w:cs="Arial"/>
              <w:bCs/>
              <w:sz w:val="18"/>
              <w:szCs w:val="18"/>
            </w:rPr>
            <w:fldChar w:fldCharType="end"/>
          </w:r>
          <w:r w:rsidRPr="00AA4AA4">
            <w:rPr>
              <w:rFonts w:ascii="Arial" w:hAnsi="Arial" w:cs="Arial"/>
              <w:sz w:val="18"/>
              <w:szCs w:val="18"/>
            </w:rPr>
            <w:t xml:space="preserve"> von </w:t>
          </w:r>
          <w:r w:rsidRPr="00AA4AA4">
            <w:rPr>
              <w:rFonts w:ascii="Arial" w:hAnsi="Arial" w:cs="Arial"/>
              <w:bCs/>
              <w:sz w:val="18"/>
              <w:szCs w:val="18"/>
            </w:rPr>
            <w:fldChar w:fldCharType="begin"/>
          </w:r>
          <w:r w:rsidRPr="00AA4AA4">
            <w:rPr>
              <w:rFonts w:ascii="Arial" w:hAnsi="Arial" w:cs="Arial"/>
              <w:bCs/>
              <w:sz w:val="18"/>
              <w:szCs w:val="18"/>
            </w:rPr>
            <w:instrText xml:space="preserve"> NUMPAGES  </w:instrText>
          </w:r>
          <w:r w:rsidRPr="00AA4AA4">
            <w:rPr>
              <w:rFonts w:ascii="Arial" w:hAnsi="Arial" w:cs="Arial"/>
              <w:bCs/>
              <w:sz w:val="18"/>
              <w:szCs w:val="18"/>
            </w:rPr>
            <w:fldChar w:fldCharType="separate"/>
          </w:r>
          <w:r w:rsidR="009D52DC">
            <w:rPr>
              <w:rFonts w:ascii="Arial" w:hAnsi="Arial" w:cs="Arial"/>
              <w:bCs/>
              <w:noProof/>
              <w:sz w:val="18"/>
              <w:szCs w:val="18"/>
            </w:rPr>
            <w:t>2</w:t>
          </w:r>
          <w:r w:rsidRPr="00AA4AA4">
            <w:rPr>
              <w:rFonts w:ascii="Arial" w:hAnsi="Arial" w:cs="Arial"/>
              <w:bCs/>
              <w:sz w:val="18"/>
              <w:szCs w:val="18"/>
            </w:rPr>
            <w:fldChar w:fldCharType="end"/>
          </w:r>
          <w:r>
            <w:rPr>
              <w:rFonts w:ascii="Arial" w:hAnsi="Arial" w:cs="Arial"/>
              <w:bCs/>
              <w:sz w:val="18"/>
              <w:szCs w:val="18"/>
            </w:rPr>
            <w:t xml:space="preserve"> </w:t>
          </w:r>
          <w:r w:rsidRPr="00AA4AA4">
            <w:rPr>
              <w:rFonts w:ascii="Arial" w:hAnsi="Arial" w:cs="Arial"/>
              <w:sz w:val="18"/>
              <w:szCs w:val="18"/>
            </w:rPr>
            <w:t>&lt;&lt;</w:t>
          </w:r>
          <w:proofErr w:type="spellStart"/>
          <w:r w:rsidRPr="00AA4AA4">
            <w:rPr>
              <w:rFonts w:ascii="Arial" w:hAnsi="Arial" w:cs="Arial"/>
              <w:sz w:val="18"/>
              <w:szCs w:val="18"/>
            </w:rPr>
            <w:t>Account_MERC_Title_Desc_GLBL</w:t>
          </w:r>
          <w:proofErr w:type="spellEnd"/>
          <w:r w:rsidRPr="00AA4AA4">
            <w:rPr>
              <w:rFonts w:ascii="Arial" w:hAnsi="Arial" w:cs="Arial"/>
              <w:sz w:val="18"/>
              <w:szCs w:val="18"/>
            </w:rPr>
            <w:t>&gt;&gt; &lt;&lt;</w:t>
          </w:r>
          <w:proofErr w:type="spellStart"/>
          <w:r w:rsidRPr="00AA4AA4">
            <w:rPr>
              <w:rFonts w:ascii="Arial" w:hAnsi="Arial" w:cs="Arial"/>
              <w:sz w:val="18"/>
              <w:szCs w:val="18"/>
            </w:rPr>
            <w:t>Account_LastName</w:t>
          </w:r>
          <w:proofErr w:type="spellEnd"/>
          <w:r w:rsidRPr="00AA4AA4">
            <w:rPr>
              <w:rFonts w:ascii="Arial" w:hAnsi="Arial" w:cs="Arial"/>
              <w:sz w:val="18"/>
              <w:szCs w:val="18"/>
            </w:rPr>
            <w:t>&gt;&gt; - &lt;&lt;</w:t>
          </w:r>
          <w:proofErr w:type="spellStart"/>
          <w:r w:rsidRPr="00AA4AA4">
            <w:rPr>
              <w:rFonts w:ascii="Arial" w:hAnsi="Arial" w:cs="Arial"/>
              <w:sz w:val="18"/>
              <w:szCs w:val="18"/>
            </w:rPr>
            <w:t>A</w:t>
          </w:r>
          <w:r w:rsidRPr="00AA4AA4">
            <w:rPr>
              <w:rFonts w:ascii="Arial" w:hAnsi="Arial" w:cs="Arial"/>
              <w:sz w:val="18"/>
              <w:szCs w:val="18"/>
            </w:rPr>
            <w:t>c</w:t>
          </w:r>
          <w:r w:rsidRPr="00AA4AA4">
            <w:rPr>
              <w:rFonts w:ascii="Arial" w:hAnsi="Arial" w:cs="Arial"/>
              <w:sz w:val="18"/>
              <w:szCs w:val="18"/>
            </w:rPr>
            <w:t>count_Cust_Id_GLBL</w:t>
          </w:r>
          <w:proofErr w:type="spellEnd"/>
          <w:r w:rsidRPr="00AA4AA4">
            <w:rPr>
              <w:rFonts w:ascii="Arial" w:hAnsi="Arial" w:cs="Arial"/>
              <w:sz w:val="18"/>
              <w:szCs w:val="18"/>
            </w:rPr>
            <w:t>&gt;&gt;</w:t>
          </w:r>
          <w:r>
            <w:rPr>
              <w:sz w:val="18"/>
              <w:szCs w:val="18"/>
            </w:rPr>
            <w:t xml:space="preserve"> </w:t>
          </w:r>
          <w:sdt>
            <w:sdtPr>
              <w:rPr>
                <w:sz w:val="18"/>
                <w:szCs w:val="18"/>
              </w:rPr>
              <w:id w:val="-1362351221"/>
              <w:docPartObj>
                <w:docPartGallery w:val="Page Numbers (Top of Page)"/>
                <w:docPartUnique/>
              </w:docPartObj>
            </w:sdtPr>
            <w:sdtEndPr/>
            <w:sdtContent>
              <w:r w:rsidRPr="00AA4AA4">
                <w:rPr>
                  <w:rFonts w:ascii="Arial" w:hAnsi="Arial" w:cs="Arial"/>
                  <w:sz w:val="18"/>
                  <w:szCs w:val="18"/>
                </w:rPr>
                <w:t>&lt;&lt;</w:t>
              </w:r>
              <w:proofErr w:type="spellStart"/>
              <w:r w:rsidRPr="00AA4AA4">
                <w:rPr>
                  <w:rFonts w:ascii="Arial" w:hAnsi="Arial" w:cs="Arial"/>
                  <w:sz w:val="18"/>
                  <w:szCs w:val="18"/>
                </w:rPr>
                <w:t>Meeting_MERC_Therapeutic_Area_MERC</w:t>
              </w:r>
              <w:proofErr w:type="spellEnd"/>
              <w:r w:rsidRPr="00AA4AA4">
                <w:rPr>
                  <w:rFonts w:ascii="Arial" w:hAnsi="Arial" w:cs="Arial"/>
                  <w:sz w:val="18"/>
                  <w:szCs w:val="18"/>
                </w:rPr>
                <w:t>&gt;&gt;</w:t>
              </w:r>
            </w:sdtContent>
          </w:sdt>
        </w:p>
      </w:tc>
    </w:tr>
  </w:tbl>
  <w:p w14:paraId="1D354F63" w14:textId="18888E1A" w:rsidR="008522C5" w:rsidRPr="00B3164D" w:rsidRDefault="008522C5">
    <w:pPr>
      <w:pStyle w:val="Footer"/>
      <w:jc w:val="right"/>
      <w:rPr>
        <w:sz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7763B5" w:rsidRPr="006F194D" w14:paraId="3C28B6B8" w14:textId="77777777" w:rsidTr="007763B5">
      <w:tc>
        <w:tcPr>
          <w:tcW w:w="10490" w:type="dxa"/>
          <w:vAlign w:val="center"/>
        </w:tcPr>
        <w:p w14:paraId="4C5035B1" w14:textId="56A870D2" w:rsidR="007763B5" w:rsidRPr="007763B5" w:rsidRDefault="007763B5" w:rsidP="007763B5">
          <w:pPr>
            <w:pStyle w:val="Footer"/>
            <w:jc w:val="center"/>
            <w:rPr>
              <w:sz w:val="18"/>
              <w:szCs w:val="18"/>
            </w:rPr>
          </w:pPr>
          <w:proofErr w:type="spellStart"/>
          <w:r w:rsidRPr="00AA4AA4">
            <w:rPr>
              <w:rFonts w:ascii="Arial" w:hAnsi="Arial" w:cs="Arial"/>
              <w:sz w:val="18"/>
              <w:szCs w:val="18"/>
            </w:rPr>
            <w:t>Seite</w:t>
          </w:r>
          <w:proofErr w:type="spellEnd"/>
          <w:r w:rsidRPr="00AA4AA4">
            <w:rPr>
              <w:rFonts w:ascii="Arial" w:hAnsi="Arial" w:cs="Arial"/>
              <w:sz w:val="18"/>
              <w:szCs w:val="18"/>
            </w:rPr>
            <w:t xml:space="preserve"> </w:t>
          </w:r>
          <w:r w:rsidRPr="00AA4AA4">
            <w:rPr>
              <w:rFonts w:ascii="Arial" w:hAnsi="Arial" w:cs="Arial"/>
              <w:bCs/>
              <w:sz w:val="18"/>
              <w:szCs w:val="18"/>
            </w:rPr>
            <w:fldChar w:fldCharType="begin"/>
          </w:r>
          <w:r w:rsidRPr="00AA4AA4">
            <w:rPr>
              <w:rFonts w:ascii="Arial" w:hAnsi="Arial" w:cs="Arial"/>
              <w:bCs/>
              <w:sz w:val="18"/>
              <w:szCs w:val="18"/>
            </w:rPr>
            <w:instrText xml:space="preserve"> PAGE </w:instrText>
          </w:r>
          <w:r w:rsidRPr="00AA4AA4">
            <w:rPr>
              <w:rFonts w:ascii="Arial" w:hAnsi="Arial" w:cs="Arial"/>
              <w:bCs/>
              <w:sz w:val="18"/>
              <w:szCs w:val="18"/>
            </w:rPr>
            <w:fldChar w:fldCharType="separate"/>
          </w:r>
          <w:r w:rsidR="009D52DC">
            <w:rPr>
              <w:rFonts w:ascii="Arial" w:hAnsi="Arial" w:cs="Arial"/>
              <w:bCs/>
              <w:noProof/>
              <w:sz w:val="18"/>
              <w:szCs w:val="18"/>
            </w:rPr>
            <w:t>1</w:t>
          </w:r>
          <w:r w:rsidRPr="00AA4AA4">
            <w:rPr>
              <w:rFonts w:ascii="Arial" w:hAnsi="Arial" w:cs="Arial"/>
              <w:bCs/>
              <w:sz w:val="18"/>
              <w:szCs w:val="18"/>
            </w:rPr>
            <w:fldChar w:fldCharType="end"/>
          </w:r>
          <w:r w:rsidRPr="00AA4AA4">
            <w:rPr>
              <w:rFonts w:ascii="Arial" w:hAnsi="Arial" w:cs="Arial"/>
              <w:sz w:val="18"/>
              <w:szCs w:val="18"/>
            </w:rPr>
            <w:t xml:space="preserve"> von </w:t>
          </w:r>
          <w:r w:rsidRPr="00AA4AA4">
            <w:rPr>
              <w:rFonts w:ascii="Arial" w:hAnsi="Arial" w:cs="Arial"/>
              <w:bCs/>
              <w:sz w:val="18"/>
              <w:szCs w:val="18"/>
            </w:rPr>
            <w:fldChar w:fldCharType="begin"/>
          </w:r>
          <w:r w:rsidRPr="00AA4AA4">
            <w:rPr>
              <w:rFonts w:ascii="Arial" w:hAnsi="Arial" w:cs="Arial"/>
              <w:bCs/>
              <w:sz w:val="18"/>
              <w:szCs w:val="18"/>
            </w:rPr>
            <w:instrText xml:space="preserve"> NUMPAGES  </w:instrText>
          </w:r>
          <w:r w:rsidRPr="00AA4AA4">
            <w:rPr>
              <w:rFonts w:ascii="Arial" w:hAnsi="Arial" w:cs="Arial"/>
              <w:bCs/>
              <w:sz w:val="18"/>
              <w:szCs w:val="18"/>
            </w:rPr>
            <w:fldChar w:fldCharType="separate"/>
          </w:r>
          <w:r w:rsidR="009D52DC">
            <w:rPr>
              <w:rFonts w:ascii="Arial" w:hAnsi="Arial" w:cs="Arial"/>
              <w:bCs/>
              <w:noProof/>
              <w:sz w:val="18"/>
              <w:szCs w:val="18"/>
            </w:rPr>
            <w:t>2</w:t>
          </w:r>
          <w:r w:rsidRPr="00AA4AA4">
            <w:rPr>
              <w:rFonts w:ascii="Arial" w:hAnsi="Arial" w:cs="Arial"/>
              <w:bCs/>
              <w:sz w:val="18"/>
              <w:szCs w:val="18"/>
            </w:rPr>
            <w:fldChar w:fldCharType="end"/>
          </w:r>
          <w:r>
            <w:rPr>
              <w:rFonts w:ascii="Arial" w:hAnsi="Arial" w:cs="Arial"/>
              <w:bCs/>
              <w:sz w:val="18"/>
              <w:szCs w:val="18"/>
            </w:rPr>
            <w:t xml:space="preserve"> </w:t>
          </w:r>
          <w:r w:rsidRPr="00AA4AA4">
            <w:rPr>
              <w:rFonts w:ascii="Arial" w:hAnsi="Arial" w:cs="Arial"/>
              <w:sz w:val="18"/>
              <w:szCs w:val="18"/>
            </w:rPr>
            <w:t>&lt;&lt;</w:t>
          </w:r>
          <w:proofErr w:type="spellStart"/>
          <w:r w:rsidRPr="00AA4AA4">
            <w:rPr>
              <w:rFonts w:ascii="Arial" w:hAnsi="Arial" w:cs="Arial"/>
              <w:sz w:val="18"/>
              <w:szCs w:val="18"/>
            </w:rPr>
            <w:t>Account_MERC_Title_Desc_GLBL</w:t>
          </w:r>
          <w:proofErr w:type="spellEnd"/>
          <w:r w:rsidRPr="00AA4AA4">
            <w:rPr>
              <w:rFonts w:ascii="Arial" w:hAnsi="Arial" w:cs="Arial"/>
              <w:sz w:val="18"/>
              <w:szCs w:val="18"/>
            </w:rPr>
            <w:t>&gt;&gt; &lt;&lt;</w:t>
          </w:r>
          <w:proofErr w:type="spellStart"/>
          <w:r w:rsidRPr="00AA4AA4">
            <w:rPr>
              <w:rFonts w:ascii="Arial" w:hAnsi="Arial" w:cs="Arial"/>
              <w:sz w:val="18"/>
              <w:szCs w:val="18"/>
            </w:rPr>
            <w:t>Account_LastName</w:t>
          </w:r>
          <w:proofErr w:type="spellEnd"/>
          <w:r w:rsidRPr="00AA4AA4">
            <w:rPr>
              <w:rFonts w:ascii="Arial" w:hAnsi="Arial" w:cs="Arial"/>
              <w:sz w:val="18"/>
              <w:szCs w:val="18"/>
            </w:rPr>
            <w:t>&gt;&gt; - &lt;&lt;</w:t>
          </w:r>
          <w:proofErr w:type="spellStart"/>
          <w:r w:rsidRPr="00AA4AA4">
            <w:rPr>
              <w:rFonts w:ascii="Arial" w:hAnsi="Arial" w:cs="Arial"/>
              <w:sz w:val="18"/>
              <w:szCs w:val="18"/>
            </w:rPr>
            <w:t>Account_Cust_Id_GLBL</w:t>
          </w:r>
          <w:proofErr w:type="spellEnd"/>
          <w:r w:rsidRPr="00AA4AA4">
            <w:rPr>
              <w:rFonts w:ascii="Arial" w:hAnsi="Arial" w:cs="Arial"/>
              <w:sz w:val="18"/>
              <w:szCs w:val="18"/>
            </w:rPr>
            <w:t>&gt;&gt;</w:t>
          </w:r>
          <w:r>
            <w:rPr>
              <w:sz w:val="18"/>
              <w:szCs w:val="18"/>
            </w:rPr>
            <w:t xml:space="preserve"> </w:t>
          </w:r>
          <w:sdt>
            <w:sdtPr>
              <w:rPr>
                <w:sz w:val="18"/>
                <w:szCs w:val="18"/>
              </w:rPr>
              <w:id w:val="-521169043"/>
              <w:docPartObj>
                <w:docPartGallery w:val="Page Numbers (Top of Page)"/>
                <w:docPartUnique/>
              </w:docPartObj>
            </w:sdtPr>
            <w:sdtEndPr/>
            <w:sdtContent>
              <w:r w:rsidRPr="00AA4AA4">
                <w:rPr>
                  <w:rFonts w:ascii="Arial" w:hAnsi="Arial" w:cs="Arial"/>
                  <w:sz w:val="18"/>
                  <w:szCs w:val="18"/>
                </w:rPr>
                <w:t>&lt;&lt;</w:t>
              </w:r>
              <w:proofErr w:type="spellStart"/>
              <w:r w:rsidRPr="00AA4AA4">
                <w:rPr>
                  <w:rFonts w:ascii="Arial" w:hAnsi="Arial" w:cs="Arial"/>
                  <w:sz w:val="18"/>
                  <w:szCs w:val="18"/>
                </w:rPr>
                <w:t>Meeting_MERC_Therapeutic_Area_MERC</w:t>
              </w:r>
              <w:proofErr w:type="spellEnd"/>
              <w:r w:rsidRPr="00AA4AA4">
                <w:rPr>
                  <w:rFonts w:ascii="Arial" w:hAnsi="Arial" w:cs="Arial"/>
                  <w:sz w:val="18"/>
                  <w:szCs w:val="18"/>
                </w:rPr>
                <w:t>&gt;&gt;</w:t>
              </w:r>
            </w:sdtContent>
          </w:sdt>
        </w:p>
      </w:tc>
    </w:tr>
  </w:tbl>
  <w:p w14:paraId="62FD92BB" w14:textId="77777777" w:rsidR="00AA4AA4" w:rsidRPr="00AA4AA4" w:rsidRDefault="00AA4AA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A503E" w14:textId="77777777" w:rsidR="00961B3D" w:rsidRDefault="00961B3D">
      <w:r>
        <w:separator/>
      </w:r>
    </w:p>
  </w:footnote>
  <w:footnote w:type="continuationSeparator" w:id="0">
    <w:p w14:paraId="601BBD4F" w14:textId="77777777" w:rsidR="00961B3D" w:rsidRDefault="00961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BF762" w14:textId="06B46BCB" w:rsidR="008522C5" w:rsidRDefault="00AA4AA4" w:rsidP="00B059DE">
    <w:pPr>
      <w:pStyle w:val="Header"/>
    </w:pPr>
    <w:r w:rsidRPr="003225DB">
      <w:rPr>
        <w:noProof/>
        <w:lang w:val="en-US"/>
      </w:rPr>
      <w:drawing>
        <wp:anchor distT="0" distB="0" distL="114300" distR="114300" simplePos="0" relativeHeight="251662336" behindDoc="1" locked="0" layoutInCell="1" allowOverlap="1" wp14:anchorId="5297ECB0" wp14:editId="62FB6B44">
          <wp:simplePos x="0" y="0"/>
          <wp:positionH relativeFrom="page">
            <wp:posOffset>6097584</wp:posOffset>
          </wp:positionH>
          <wp:positionV relativeFrom="page">
            <wp:posOffset>482659</wp:posOffset>
          </wp:positionV>
          <wp:extent cx="1155065" cy="62992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065"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0E0FF" w14:textId="10476572" w:rsidR="008522C5" w:rsidRDefault="008522C5">
    <w:pPr>
      <w:pStyle w:val="Header"/>
    </w:pPr>
  </w:p>
  <w:p w14:paraId="1D354F61" w14:textId="69AB6EA7" w:rsidR="008522C5" w:rsidRDefault="008522C5">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413DD" w14:textId="66732B3C" w:rsidR="00AA4AA4" w:rsidRDefault="00EC0A0D">
    <w:pPr>
      <w:pStyle w:val="Header"/>
    </w:pPr>
    <w:r w:rsidRPr="00856580">
      <w:rPr>
        <w:noProof/>
        <w:lang w:val="en-US"/>
      </w:rPr>
      <mc:AlternateContent>
        <mc:Choice Requires="wps">
          <w:drawing>
            <wp:anchor distT="0" distB="0" distL="114300" distR="114300" simplePos="0" relativeHeight="251659264" behindDoc="0" locked="0" layoutInCell="1" allowOverlap="1" wp14:anchorId="6B383830" wp14:editId="019B31E2">
              <wp:simplePos x="0" y="0"/>
              <wp:positionH relativeFrom="column">
                <wp:posOffset>4669790</wp:posOffset>
              </wp:positionH>
              <wp:positionV relativeFrom="paragraph">
                <wp:posOffset>709295</wp:posOffset>
              </wp:positionV>
              <wp:extent cx="1555200" cy="1479600"/>
              <wp:effectExtent l="0" t="0"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200" cy="1479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112F5D3" w14:textId="77777777" w:rsidR="00AA4AA4" w:rsidRPr="001F4101" w:rsidRDefault="00AA4AA4" w:rsidP="00F55F26">
                          <w:pPr>
                            <w:rPr>
                              <w:rFonts w:ascii="Arial" w:hAnsi="Arial" w:cs="Arial"/>
                              <w:sz w:val="18"/>
                              <w:szCs w:val="18"/>
                              <w:lang w:val="en-US"/>
                            </w:rPr>
                          </w:pPr>
                          <w:r w:rsidRPr="001F4101">
                            <w:rPr>
                              <w:rFonts w:ascii="Arial" w:hAnsi="Arial" w:cs="Arial"/>
                              <w:sz w:val="18"/>
                              <w:szCs w:val="18"/>
                              <w:lang w:val="en-US"/>
                            </w:rPr>
                            <w:t xml:space="preserve">Eli Lilly </w:t>
                          </w:r>
                          <w:proofErr w:type="spellStart"/>
                          <w:r w:rsidRPr="001F4101">
                            <w:rPr>
                              <w:rFonts w:ascii="Arial" w:hAnsi="Arial" w:cs="Arial"/>
                              <w:sz w:val="18"/>
                              <w:szCs w:val="18"/>
                              <w:lang w:val="en-US"/>
                            </w:rPr>
                            <w:t>Ges.m.b.H</w:t>
                          </w:r>
                          <w:proofErr w:type="spellEnd"/>
                        </w:p>
                        <w:p w14:paraId="2F6D7A51"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Kölblgasse 8-10</w:t>
                          </w:r>
                        </w:p>
                        <w:p w14:paraId="15FA4707" w14:textId="4640E019" w:rsidR="00AA4AA4" w:rsidRPr="001F4101" w:rsidRDefault="009E6355" w:rsidP="00AA4AA4">
                          <w:pPr>
                            <w:rPr>
                              <w:rFonts w:ascii="Arial" w:hAnsi="Arial" w:cs="Arial"/>
                              <w:sz w:val="16"/>
                              <w:szCs w:val="16"/>
                              <w:lang w:val="en-US"/>
                            </w:rPr>
                          </w:pPr>
                          <w:r w:rsidRPr="001F4101">
                            <w:rPr>
                              <w:rFonts w:ascii="Arial" w:hAnsi="Arial" w:cs="Arial"/>
                              <w:sz w:val="16"/>
                              <w:szCs w:val="16"/>
                              <w:lang w:val="en-US"/>
                            </w:rPr>
                            <w:t>A-</w:t>
                          </w:r>
                          <w:r w:rsidR="00AA4AA4" w:rsidRPr="001F4101">
                            <w:rPr>
                              <w:rFonts w:ascii="Arial" w:hAnsi="Arial" w:cs="Arial"/>
                              <w:sz w:val="16"/>
                              <w:szCs w:val="16"/>
                              <w:lang w:val="en-US"/>
                            </w:rPr>
                            <w:t>1030 Wien</w:t>
                          </w:r>
                        </w:p>
                        <w:p w14:paraId="3D83839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Austria</w:t>
                          </w:r>
                        </w:p>
                        <w:p w14:paraId="795C7D4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Tel: +43 1 2060 92473</w:t>
                          </w:r>
                        </w:p>
                        <w:p w14:paraId="6C3F719F"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www.lilly.at</w:t>
                          </w:r>
                        </w:p>
                        <w:p w14:paraId="109A4712" w14:textId="77777777" w:rsidR="00AA4AA4" w:rsidRPr="001F4101" w:rsidRDefault="00AA4AA4" w:rsidP="00AA4AA4">
                          <w:pPr>
                            <w:rPr>
                              <w:rFonts w:ascii="Arial" w:hAnsi="Arial" w:cs="Arial"/>
                              <w:sz w:val="16"/>
                              <w:szCs w:val="16"/>
                              <w:lang w:val="en-US"/>
                            </w:rPr>
                          </w:pPr>
                          <w:proofErr w:type="spellStart"/>
                          <w:r w:rsidRPr="001F4101">
                            <w:rPr>
                              <w:rFonts w:ascii="Arial" w:hAnsi="Arial" w:cs="Arial"/>
                              <w:sz w:val="16"/>
                              <w:szCs w:val="16"/>
                              <w:lang w:val="en-US"/>
                            </w:rPr>
                            <w:t>Firmenbuchgericht</w:t>
                          </w:r>
                          <w:proofErr w:type="spellEnd"/>
                          <w:r w:rsidRPr="001F4101">
                            <w:rPr>
                              <w:rFonts w:ascii="Arial" w:hAnsi="Arial" w:cs="Arial"/>
                              <w:sz w:val="16"/>
                              <w:szCs w:val="16"/>
                              <w:lang w:val="en-US"/>
                            </w:rPr>
                            <w:t>: Wien</w:t>
                          </w:r>
                        </w:p>
                        <w:p w14:paraId="09A5288D" w14:textId="621F1178"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 xml:space="preserve">Firmenbuchnummer: </w:t>
                          </w:r>
                          <w:r w:rsidR="009E6355" w:rsidRPr="001F4101">
                            <w:rPr>
                              <w:rFonts w:ascii="Arial" w:hAnsi="Arial" w:cs="Arial"/>
                              <w:sz w:val="16"/>
                              <w:szCs w:val="16"/>
                              <w:lang w:val="da-DK"/>
                            </w:rPr>
                            <w:t>112976t</w:t>
                          </w:r>
                        </w:p>
                        <w:p w14:paraId="201166BE"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UID-Nr.: ATU14220706</w:t>
                          </w:r>
                        </w:p>
                        <w:p w14:paraId="236FAD7A" w14:textId="6A9C38B4"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7pt;margin-top:55.85pt;width:122.45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" filled="f" stroked="f">
              <v:path arrowok="t"/>
              <v:textbox>
                <w:txbxContent>
                  <w:p w14:paraId="6112F5D3" w14:textId="77777777" w:rsidR="00AA4AA4" w:rsidRPr="001F4101" w:rsidRDefault="00AA4AA4" w:rsidP="00F55F26">
                    <w:pPr>
                      <w:rPr>
                        <w:rFonts w:ascii="Arial" w:hAnsi="Arial" w:cs="Arial"/>
                        <w:sz w:val="18"/>
                        <w:szCs w:val="18"/>
                        <w:lang w:val="en-US"/>
                      </w:rPr>
                    </w:pPr>
                    <w:r w:rsidRPr="001F4101">
                      <w:rPr>
                        <w:rFonts w:ascii="Arial" w:hAnsi="Arial" w:cs="Arial"/>
                        <w:sz w:val="18"/>
                        <w:szCs w:val="18"/>
                        <w:lang w:val="en-US"/>
                      </w:rPr>
                      <w:t xml:space="preserve">Eli Lilly </w:t>
                    </w:r>
                    <w:proofErr w:type="spellStart"/>
                    <w:r w:rsidRPr="001F4101">
                      <w:rPr>
                        <w:rFonts w:ascii="Arial" w:hAnsi="Arial" w:cs="Arial"/>
                        <w:sz w:val="18"/>
                        <w:szCs w:val="18"/>
                        <w:lang w:val="en-US"/>
                      </w:rPr>
                      <w:t>Ges.m.b.H</w:t>
                    </w:r>
                    <w:proofErr w:type="spellEnd"/>
                  </w:p>
                  <w:p w14:paraId="2F6D7A51"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Kölblgasse 8-10</w:t>
                    </w:r>
                  </w:p>
                  <w:p w14:paraId="15FA4707" w14:textId="4640E019" w:rsidR="00AA4AA4" w:rsidRPr="001F4101" w:rsidRDefault="009E6355" w:rsidP="00AA4AA4">
                    <w:pPr>
                      <w:rPr>
                        <w:rFonts w:ascii="Arial" w:hAnsi="Arial" w:cs="Arial"/>
                        <w:sz w:val="16"/>
                        <w:szCs w:val="16"/>
                        <w:lang w:val="en-US"/>
                      </w:rPr>
                    </w:pPr>
                    <w:r w:rsidRPr="001F4101">
                      <w:rPr>
                        <w:rFonts w:ascii="Arial" w:hAnsi="Arial" w:cs="Arial"/>
                        <w:sz w:val="16"/>
                        <w:szCs w:val="16"/>
                        <w:lang w:val="en-US"/>
                      </w:rPr>
                      <w:t>A-</w:t>
                    </w:r>
                    <w:r w:rsidR="00AA4AA4" w:rsidRPr="001F4101">
                      <w:rPr>
                        <w:rFonts w:ascii="Arial" w:hAnsi="Arial" w:cs="Arial"/>
                        <w:sz w:val="16"/>
                        <w:szCs w:val="16"/>
                        <w:lang w:val="en-US"/>
                      </w:rPr>
                      <w:t>1030 Wien</w:t>
                    </w:r>
                  </w:p>
                  <w:p w14:paraId="3D83839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Austria</w:t>
                    </w:r>
                  </w:p>
                  <w:p w14:paraId="795C7D4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Tel: +43 1 2060 92473</w:t>
                    </w:r>
                  </w:p>
                  <w:p w14:paraId="6C3F719F"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www.lilly.at</w:t>
                    </w:r>
                  </w:p>
                  <w:p w14:paraId="109A4712" w14:textId="77777777" w:rsidR="00AA4AA4" w:rsidRPr="001F4101" w:rsidRDefault="00AA4AA4" w:rsidP="00AA4AA4">
                    <w:pPr>
                      <w:rPr>
                        <w:rFonts w:ascii="Arial" w:hAnsi="Arial" w:cs="Arial"/>
                        <w:sz w:val="16"/>
                        <w:szCs w:val="16"/>
                        <w:lang w:val="en-US"/>
                      </w:rPr>
                    </w:pPr>
                    <w:proofErr w:type="spellStart"/>
                    <w:r w:rsidRPr="001F4101">
                      <w:rPr>
                        <w:rFonts w:ascii="Arial" w:hAnsi="Arial" w:cs="Arial"/>
                        <w:sz w:val="16"/>
                        <w:szCs w:val="16"/>
                        <w:lang w:val="en-US"/>
                      </w:rPr>
                      <w:t>Firmenbuchgericht</w:t>
                    </w:r>
                    <w:proofErr w:type="spellEnd"/>
                    <w:r w:rsidRPr="001F4101">
                      <w:rPr>
                        <w:rFonts w:ascii="Arial" w:hAnsi="Arial" w:cs="Arial"/>
                        <w:sz w:val="16"/>
                        <w:szCs w:val="16"/>
                        <w:lang w:val="en-US"/>
                      </w:rPr>
                      <w:t>: Wien</w:t>
                    </w:r>
                  </w:p>
                  <w:p w14:paraId="09A5288D" w14:textId="621F1178"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 xml:space="preserve">Firmenbuchnummer: </w:t>
                    </w:r>
                    <w:r w:rsidR="009E6355" w:rsidRPr="001F4101">
                      <w:rPr>
                        <w:rFonts w:ascii="Arial" w:hAnsi="Arial" w:cs="Arial"/>
                        <w:sz w:val="16"/>
                        <w:szCs w:val="16"/>
                        <w:lang w:val="da-DK"/>
                      </w:rPr>
                      <w:t>112976t</w:t>
                    </w:r>
                  </w:p>
                  <w:p w14:paraId="201166BE"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UID-Nr.: ATU14220706</w:t>
                    </w:r>
                  </w:p>
                  <w:p w14:paraId="236FAD7A" w14:textId="6A9C38B4"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DVR: 0374148</w:t>
                    </w:r>
                  </w:p>
                </w:txbxContent>
              </v:textbox>
            </v:shape>
          </w:pict>
        </mc:Fallback>
      </mc:AlternateContent>
    </w:r>
    <w:r w:rsidR="00F55F26" w:rsidRPr="003225DB">
      <w:rPr>
        <w:noProof/>
        <w:lang w:val="en-US"/>
      </w:rPr>
      <w:drawing>
        <wp:anchor distT="0" distB="0" distL="114300" distR="114300" simplePos="0" relativeHeight="251660288" behindDoc="1" locked="0" layoutInCell="1" allowOverlap="1" wp14:anchorId="661E0E47" wp14:editId="39D54EEB">
          <wp:simplePos x="0" y="0"/>
          <wp:positionH relativeFrom="page">
            <wp:posOffset>5659755</wp:posOffset>
          </wp:positionH>
          <wp:positionV relativeFrom="page">
            <wp:posOffset>467995</wp:posOffset>
          </wp:positionV>
          <wp:extent cx="1155600" cy="6300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600" cy="63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45BB0"/>
    <w:rsid w:val="000567AD"/>
    <w:rsid w:val="00067DD0"/>
    <w:rsid w:val="00087D1D"/>
    <w:rsid w:val="00090565"/>
    <w:rsid w:val="000A3306"/>
    <w:rsid w:val="00101C41"/>
    <w:rsid w:val="0010790B"/>
    <w:rsid w:val="0011193D"/>
    <w:rsid w:val="001A4A30"/>
    <w:rsid w:val="001E28B3"/>
    <w:rsid w:val="001F05D8"/>
    <w:rsid w:val="001F4101"/>
    <w:rsid w:val="002042E0"/>
    <w:rsid w:val="00232A1B"/>
    <w:rsid w:val="002355F7"/>
    <w:rsid w:val="00240EC1"/>
    <w:rsid w:val="00262C38"/>
    <w:rsid w:val="002A0260"/>
    <w:rsid w:val="002D1049"/>
    <w:rsid w:val="002E62FD"/>
    <w:rsid w:val="00305F71"/>
    <w:rsid w:val="00326C1B"/>
    <w:rsid w:val="0034480A"/>
    <w:rsid w:val="003664A1"/>
    <w:rsid w:val="00387E22"/>
    <w:rsid w:val="00393B1A"/>
    <w:rsid w:val="003979D7"/>
    <w:rsid w:val="003A2DC7"/>
    <w:rsid w:val="003B4D97"/>
    <w:rsid w:val="003C3C0F"/>
    <w:rsid w:val="003D7E3C"/>
    <w:rsid w:val="003E502F"/>
    <w:rsid w:val="00403F0E"/>
    <w:rsid w:val="00442F7D"/>
    <w:rsid w:val="004539C4"/>
    <w:rsid w:val="00464296"/>
    <w:rsid w:val="00471544"/>
    <w:rsid w:val="004A3A0E"/>
    <w:rsid w:val="004D0D30"/>
    <w:rsid w:val="004E5A99"/>
    <w:rsid w:val="0050716F"/>
    <w:rsid w:val="00511840"/>
    <w:rsid w:val="00524E81"/>
    <w:rsid w:val="00540F35"/>
    <w:rsid w:val="005616A6"/>
    <w:rsid w:val="005A211F"/>
    <w:rsid w:val="005A5AE7"/>
    <w:rsid w:val="005C4E8A"/>
    <w:rsid w:val="005D4A9C"/>
    <w:rsid w:val="005D5F82"/>
    <w:rsid w:val="005E5B50"/>
    <w:rsid w:val="006256D3"/>
    <w:rsid w:val="00642B2A"/>
    <w:rsid w:val="00652516"/>
    <w:rsid w:val="006527F3"/>
    <w:rsid w:val="00675117"/>
    <w:rsid w:val="00677B22"/>
    <w:rsid w:val="00690FA7"/>
    <w:rsid w:val="00711A5F"/>
    <w:rsid w:val="007702FC"/>
    <w:rsid w:val="0077304E"/>
    <w:rsid w:val="007763B5"/>
    <w:rsid w:val="00786BC8"/>
    <w:rsid w:val="00786C69"/>
    <w:rsid w:val="007C3B16"/>
    <w:rsid w:val="007F2D95"/>
    <w:rsid w:val="00806F6C"/>
    <w:rsid w:val="00822C05"/>
    <w:rsid w:val="008522C5"/>
    <w:rsid w:val="00873D87"/>
    <w:rsid w:val="008778E6"/>
    <w:rsid w:val="008A061C"/>
    <w:rsid w:val="008B2A43"/>
    <w:rsid w:val="008B7A59"/>
    <w:rsid w:val="008D6B96"/>
    <w:rsid w:val="00934219"/>
    <w:rsid w:val="00936F1C"/>
    <w:rsid w:val="00951126"/>
    <w:rsid w:val="00956D6C"/>
    <w:rsid w:val="00961B3D"/>
    <w:rsid w:val="009768B1"/>
    <w:rsid w:val="0098568F"/>
    <w:rsid w:val="009A3363"/>
    <w:rsid w:val="009C0F0C"/>
    <w:rsid w:val="009C15C7"/>
    <w:rsid w:val="009D321E"/>
    <w:rsid w:val="009D52DC"/>
    <w:rsid w:val="009E6355"/>
    <w:rsid w:val="009F2EAB"/>
    <w:rsid w:val="00A44831"/>
    <w:rsid w:val="00A47190"/>
    <w:rsid w:val="00A66D69"/>
    <w:rsid w:val="00A824F6"/>
    <w:rsid w:val="00AA4AA4"/>
    <w:rsid w:val="00AC2C7A"/>
    <w:rsid w:val="00AE121D"/>
    <w:rsid w:val="00AE6245"/>
    <w:rsid w:val="00AF4608"/>
    <w:rsid w:val="00B059DE"/>
    <w:rsid w:val="00B22F30"/>
    <w:rsid w:val="00B3164D"/>
    <w:rsid w:val="00B40299"/>
    <w:rsid w:val="00B52711"/>
    <w:rsid w:val="00B60AC8"/>
    <w:rsid w:val="00B64D1A"/>
    <w:rsid w:val="00BC2C7C"/>
    <w:rsid w:val="00BC55CA"/>
    <w:rsid w:val="00BE0215"/>
    <w:rsid w:val="00BF348D"/>
    <w:rsid w:val="00BF60D9"/>
    <w:rsid w:val="00BF720A"/>
    <w:rsid w:val="00C01D80"/>
    <w:rsid w:val="00C14046"/>
    <w:rsid w:val="00C43D11"/>
    <w:rsid w:val="00C50C0B"/>
    <w:rsid w:val="00C52071"/>
    <w:rsid w:val="00C5737C"/>
    <w:rsid w:val="00C931D2"/>
    <w:rsid w:val="00CB1343"/>
    <w:rsid w:val="00CC4DF7"/>
    <w:rsid w:val="00CC6F1B"/>
    <w:rsid w:val="00CC75A7"/>
    <w:rsid w:val="00D077F6"/>
    <w:rsid w:val="00D27511"/>
    <w:rsid w:val="00D303A6"/>
    <w:rsid w:val="00D66B9D"/>
    <w:rsid w:val="00D931CB"/>
    <w:rsid w:val="00DA6F74"/>
    <w:rsid w:val="00DC6A5E"/>
    <w:rsid w:val="00E137C2"/>
    <w:rsid w:val="00E23023"/>
    <w:rsid w:val="00E53AE4"/>
    <w:rsid w:val="00E649EC"/>
    <w:rsid w:val="00E70FF0"/>
    <w:rsid w:val="00E71334"/>
    <w:rsid w:val="00E94FCE"/>
    <w:rsid w:val="00E97BB7"/>
    <w:rsid w:val="00EA3944"/>
    <w:rsid w:val="00EC0A0D"/>
    <w:rsid w:val="00F0352A"/>
    <w:rsid w:val="00F03E9A"/>
    <w:rsid w:val="00F14C24"/>
    <w:rsid w:val="00F215F6"/>
    <w:rsid w:val="00F27436"/>
    <w:rsid w:val="00F408D2"/>
    <w:rsid w:val="00F55F26"/>
    <w:rsid w:val="00F86E50"/>
    <w:rsid w:val="00F877BA"/>
    <w:rsid w:val="00FC0B83"/>
    <w:rsid w:val="00FC5C65"/>
    <w:rsid w:val="00FD3A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BA116E16-CB5C-44C9-AACA-2EA8505EF338}"/>
</file>

<file path=customXml/itemProps5.xml><?xml version="1.0" encoding="utf-8"?>
<ds:datastoreItem xmlns:ds="http://schemas.openxmlformats.org/officeDocument/2006/customXml" ds:itemID="{982C6212-3926-48C2-A30E-4F6E2B865EFE}"/>
</file>

<file path=docProps/app.xml><?xml version="1.0" encoding="utf-8"?>
<Properties xmlns="http://schemas.openxmlformats.org/officeDocument/2006/extended-properties" xmlns:vt="http://schemas.openxmlformats.org/officeDocument/2006/docPropsVTypes">
  <Template>OUS-Memo-Skeleton-A4 (1)</Template>
  <TotalTime>19</TotalTime>
  <Pages>2</Pages>
  <Words>414</Words>
  <Characters>2970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10</cp:revision>
  <cp:lastPrinted>2014-07-03T15:24:00Z</cp:lastPrinted>
  <dcterms:created xsi:type="dcterms:W3CDTF">2014-08-19T14:12:00Z</dcterms:created>
  <dcterms:modified xsi:type="dcterms:W3CDTF">2014-09-01T13:42:00Z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