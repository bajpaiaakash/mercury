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268"/>
        <w:gridCol w:w="1701"/>
      </w:tblGrid>
      <w:tr w:rsidR="000E66D1" w:rsidRPr="000E66D1" w14:paraId="00854550" w14:textId="77777777" w:rsidTr="005D1AA3">
        <w:tc>
          <w:tcPr>
            <w:tcW w:w="5529" w:type="dxa"/>
          </w:tcPr>
          <w:p w14:paraId="34C7E3A7" w14:textId="799E8CC1" w:rsidR="00CC6753" w:rsidRPr="00D065FD" w:rsidRDefault="00CC6753" w:rsidP="00CC675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Account_Sfx_Nm_GLBL</w:t>
            </w:r>
            <w:proofErr w:type="spellEnd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A01F7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Account_Name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3755A80" w14:textId="77777777" w:rsidR="00CC6753" w:rsidRPr="00D065FD" w:rsidRDefault="00CC6753" w:rsidP="00CC675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781DE2B9" w14:textId="77777777" w:rsidR="00CC6753" w:rsidRPr="00D065FD" w:rsidRDefault="00CC6753" w:rsidP="00CC675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0F5E927" w14:textId="6C81BA76" w:rsidR="000E66D1" w:rsidRPr="00D065FD" w:rsidRDefault="00CC6753" w:rsidP="00D065FD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D065FD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268" w:type="dxa"/>
          </w:tcPr>
          <w:p w14:paraId="14FE5416" w14:textId="77777777" w:rsidR="000E66D1" w:rsidRPr="000C5143" w:rsidRDefault="000E66D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1D481D2" w14:textId="2ACF0039" w:rsidR="00E71330" w:rsidRPr="00A6232A" w:rsidRDefault="00E71330" w:rsidP="000E66D1">
            <w:pPr>
              <w:pStyle w:val="Adresse"/>
              <w:rPr>
                <w:szCs w:val="22"/>
                <w:lang w:val="en-US"/>
              </w:rPr>
            </w:pPr>
          </w:p>
        </w:tc>
      </w:tr>
      <w:tr w:rsidR="000E66D1" w:rsidRPr="000C5143" w14:paraId="5EA4A140" w14:textId="77777777" w:rsidTr="005D1AA3">
        <w:tc>
          <w:tcPr>
            <w:tcW w:w="5529" w:type="dxa"/>
          </w:tcPr>
          <w:p w14:paraId="13C0B075" w14:textId="77777777" w:rsidR="000E66D1" w:rsidRPr="00A6232A" w:rsidRDefault="000E66D1" w:rsidP="000235F8">
            <w:pPr>
              <w:pStyle w:val="Adresse"/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623E3A4A" w14:textId="77777777" w:rsidR="000E66D1" w:rsidRPr="00A6232A" w:rsidRDefault="000E66D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20A6847" w14:textId="77777777" w:rsidR="00E71330" w:rsidRDefault="00E71330" w:rsidP="000235F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4F20A9" w14:textId="77777777" w:rsidR="000E66D1" w:rsidRPr="000C5143" w:rsidRDefault="000E66D1" w:rsidP="000235F8">
            <w:pPr>
              <w:rPr>
                <w:rFonts w:ascii="Arial" w:hAnsi="Arial" w:cs="Arial"/>
                <w:sz w:val="22"/>
                <w:szCs w:val="22"/>
              </w:rPr>
            </w:pPr>
            <w:r w:rsidRPr="000C5143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C5143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C5143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12B149EE" w14:textId="583437E5" w:rsidR="00046635" w:rsidRPr="004C7F8E" w:rsidRDefault="00046635" w:rsidP="00702C57">
      <w:pPr>
        <w:jc w:val="right"/>
        <w:rPr>
          <w:rFonts w:ascii="Arial" w:hAnsi="Arial" w:cs="Arial"/>
          <w:sz w:val="22"/>
          <w:szCs w:val="22"/>
        </w:rPr>
      </w:pPr>
    </w:p>
    <w:p w14:paraId="41C8A4AF" w14:textId="77777777" w:rsidR="000E66D1" w:rsidRDefault="000E66D1" w:rsidP="000E66D1">
      <w:pPr>
        <w:rPr>
          <w:rFonts w:ascii="Arial" w:hAnsi="Arial" w:cs="Arial"/>
          <w:sz w:val="22"/>
          <w:szCs w:val="22"/>
          <w:lang w:val="en-US"/>
        </w:rPr>
      </w:pPr>
    </w:p>
    <w:p w14:paraId="3DA0219C" w14:textId="61899429" w:rsidR="00A665D4" w:rsidRDefault="00A665D4" w:rsidP="00A665D4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 w:rsidRPr="00A665D4">
        <w:rPr>
          <w:rFonts w:ascii="Arial" w:hAnsi="Arial" w:cs="Arial"/>
          <w:sz w:val="22"/>
          <w:szCs w:val="22"/>
          <w:lang w:val="en-US"/>
        </w:rPr>
        <w:t>Informationen</w:t>
      </w:r>
      <w:proofErr w:type="spellEnd"/>
      <w:r w:rsidRPr="00A665D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665D4">
        <w:rPr>
          <w:rFonts w:ascii="Arial" w:hAnsi="Arial" w:cs="Arial"/>
          <w:sz w:val="22"/>
          <w:szCs w:val="22"/>
          <w:lang w:val="en-US"/>
        </w:rPr>
        <w:t>zu</w:t>
      </w:r>
      <w:proofErr w:type="spellEnd"/>
    </w:p>
    <w:p w14:paraId="758A6F61" w14:textId="77777777" w:rsidR="00A71108" w:rsidRPr="003361AB" w:rsidRDefault="00A71108" w:rsidP="00A71108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3361AB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3361AB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3361AB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ADFD0E6" w14:textId="77777777" w:rsidR="00A71108" w:rsidRPr="00D065FD" w:rsidRDefault="00A71108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065FD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D065FD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Pr="00D065FD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75E00B6" w14:textId="77777777" w:rsidR="00A71108" w:rsidRPr="00D065FD" w:rsidRDefault="00A71108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065FD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D065FD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D065FD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C4E3B4E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7045FC78" w14:textId="37776228" w:rsidR="00A71108" w:rsidRDefault="00A71108" w:rsidP="00A71108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>
        <w:rPr>
          <w:rFonts w:ascii="Arial" w:hAnsi="Arial" w:cs="Arial"/>
          <w:sz w:val="22"/>
          <w:szCs w:val="22"/>
          <w:lang w:val="en-US"/>
        </w:rPr>
        <w:t>/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r </w:t>
      </w:r>
      <w:r w:rsidR="00CE7CDC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E7CDC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CE7CDC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CE7CDC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47F37F54" w14:textId="77777777" w:rsidR="00A71108" w:rsidRDefault="00A71108" w:rsidP="00A71108">
      <w:pPr>
        <w:rPr>
          <w:rFonts w:ascii="Arial" w:hAnsi="Arial" w:cs="Arial"/>
          <w:sz w:val="22"/>
          <w:szCs w:val="22"/>
          <w:lang w:val="es-AR"/>
        </w:rPr>
      </w:pPr>
    </w:p>
    <w:p w14:paraId="63689D8B" w14:textId="77777777" w:rsidR="00A71108" w:rsidRPr="004B4D43" w:rsidRDefault="00A71108" w:rsidP="00A71108">
      <w:pPr>
        <w:jc w:val="both"/>
        <w:rPr>
          <w:rFonts w:ascii="Arial" w:hAnsi="Arial" w:cs="Arial"/>
          <w:sz w:val="22"/>
          <w:szCs w:val="22"/>
          <w:lang w:val="da-DK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freuen uns, Ihnen heute alle Informationen bezüglich Ihrer Teilnahme an der oben genannten Veranstaltung zusenden zu können.</w:t>
      </w:r>
    </w:p>
    <w:p w14:paraId="3F70CA24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lesen Sie diese sorgfältig durch und überprüfen Sie sie hinsichtlich ihrer Richtigkeit. Sollte etwas nicht korrekt sein, kontaktieren Sie uns bitte unter</w:t>
      </w:r>
      <w:r>
        <w:rPr>
          <w:rFonts w:ascii="Arial" w:hAnsi="Arial" w:cs="Arial"/>
          <w:sz w:val="22"/>
          <w:szCs w:val="22"/>
          <w:lang w:val="de-DE"/>
        </w:rPr>
        <w:t>:</w:t>
      </w:r>
    </w:p>
    <w:p w14:paraId="6507AF74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72E2CFF3" w14:textId="77777777" w:rsidR="00A71108" w:rsidRPr="00A54B29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A54B29"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0E80374A" w14:textId="77777777" w:rsidR="00D065FD" w:rsidRPr="00D065FD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Tel: </w:t>
      </w:r>
      <w:r w:rsidRPr="00D065FD">
        <w:rPr>
          <w:rFonts w:ascii="Arial" w:hAnsi="Arial" w:cs="Arial"/>
          <w:b/>
          <w:sz w:val="22"/>
          <w:szCs w:val="22"/>
          <w:lang w:val="de-DE" w:bidi="he-IL"/>
        </w:rPr>
        <w:t>+41 22 761 45 11</w:t>
      </w:r>
    </w:p>
    <w:p w14:paraId="67D5CC66" w14:textId="77777777" w:rsidR="00D065FD" w:rsidRPr="00263050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Fax: </w:t>
      </w:r>
      <w:r w:rsidRPr="00D065FD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+41 22 306 04 72</w:t>
      </w:r>
    </w:p>
    <w:p w14:paraId="100F5FF1" w14:textId="50D1877E" w:rsidR="00D065FD" w:rsidRPr="005F3D5B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 xml:space="preserve">E-mail: </w:t>
      </w:r>
      <w:r w:rsidRPr="00D065FD">
        <w:rPr>
          <w:rFonts w:ascii="Arial" w:hAnsi="Arial" w:cs="Arial"/>
          <w:b/>
          <w:sz w:val="22"/>
          <w:szCs w:val="22"/>
          <w:lang w:val="de-DE" w:bidi="he-IL"/>
        </w:rPr>
        <w:t>lilly_schweiz_cms@lilly.com</w:t>
      </w:r>
    </w:p>
    <w:p w14:paraId="4E135103" w14:textId="6B5DF4AB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617B74E" w14:textId="77777777" w:rsidR="00A71108" w:rsidRPr="005F3DCF" w:rsidRDefault="00A71108" w:rsidP="00A71108">
      <w:pPr>
        <w:pStyle w:val="Default"/>
        <w:rPr>
          <w:sz w:val="22"/>
          <w:szCs w:val="22"/>
          <w:lang w:val="de-DE"/>
        </w:rPr>
      </w:pPr>
    </w:p>
    <w:p w14:paraId="462A6DDD" w14:textId="77777777" w:rsidR="00E71330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Veranstaltungsort und Ablauf</w:t>
      </w:r>
    </w:p>
    <w:p w14:paraId="66E015A8" w14:textId="64C5800A" w:rsidR="00A71108" w:rsidRPr="00D065FD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D065FD">
        <w:rPr>
          <w:rFonts w:ascii="Arial" w:hAnsi="Arial" w:cs="Arial"/>
          <w:b/>
          <w:sz w:val="22"/>
          <w:szCs w:val="22"/>
          <w:lang w:val="de-DE"/>
        </w:rPr>
        <w:instrText xml:space="preserve"> IF "&lt;&lt;Meeting_MERC_Preferred_Venue_MERC&gt;&gt;"=""  "&lt;&lt;Meeting_MERC_Sourced_Venue_Name_MERC&gt;&gt;</w:instrText>
      </w:r>
    </w:p>
    <w:p w14:paraId="3DABC491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&lt;&lt;Meeting_MERC_Sourced_Venue_Addr1_MERC&gt;&gt;</w:instrText>
      </w:r>
    </w:p>
    <w:p w14:paraId="01A0D628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&lt;&lt;Meeting_MERC_Sourced_Venue_Addr_2_MERC&gt;&gt;</w:instrText>
      </w:r>
    </w:p>
    <w:p w14:paraId="12446A17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&lt;&lt;Meeting_MERC_Sourced_Venue_City_MERC&gt;&gt;</w:instrText>
      </w:r>
    </w:p>
    <w:p w14:paraId="65A6B89D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&lt;&lt;Meeting_MERC_Sourced_Venue_Postal_Code_MERC&gt;&gt;</w:instrText>
      </w:r>
    </w:p>
    <w:p w14:paraId="48055695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" "&lt;&lt;Meeting_MERC_Preferred_Venue_MERC&gt;&gt;</w:instrText>
      </w:r>
    </w:p>
    <w:p w14:paraId="0FD777BC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&lt;&lt;Meeting_MERC_Preferred_Venue_Addr_1_MERC&gt;&gt;</w:instrText>
      </w:r>
    </w:p>
    <w:p w14:paraId="58192676" w14:textId="77777777" w:rsidR="00A71108" w:rsidRPr="00D065FD" w:rsidRDefault="00A71108" w:rsidP="00A71108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>&lt;&lt;Meeting_MERC_Preferred_Venue_Addr_2_MERC&gt;&gt;</w:instrText>
      </w:r>
    </w:p>
    <w:p w14:paraId="57E55B6D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D065FD">
        <w:rPr>
          <w:rFonts w:ascii="Arial" w:hAnsi="Arial" w:cs="Arial"/>
          <w:b/>
          <w:sz w:val="22"/>
          <w:szCs w:val="22"/>
          <w:lang w:val="de-DE"/>
        </w:rPr>
        <w:instrText xml:space="preserve">&lt;&lt;Meeting_MERC_Preferred_Venue_Postal_Code_MERC&gt;&gt;" \* MERGEFORMAT </w:instrText>
      </w:r>
      <w:r w:rsidRPr="00D065FD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14F14748" w14:textId="77777777" w:rsidR="00A71108" w:rsidRDefault="00A71108" w:rsidP="00A71108">
      <w:pPr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 xml:space="preserve">Die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Veranstaltung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beginnt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Pr="00BB320D">
        <w:rPr>
          <w:rFonts w:ascii="Arial" w:hAnsi="Arial" w:cs="Arial"/>
          <w:i/>
          <w:sz w:val="22"/>
          <w:szCs w:val="22"/>
          <w:lang w:val="en-US"/>
        </w:rPr>
        <w:t>Meeting_MERC_Start_Time_In_Meeting_Time_Zone</w:t>
      </w:r>
      <w:proofErr w:type="spellEnd"/>
      <w:r w:rsidRPr="00BB320D">
        <w:rPr>
          <w:rFonts w:ascii="Arial" w:hAnsi="Arial" w:cs="Arial"/>
          <w:i/>
          <w:sz w:val="22"/>
          <w:szCs w:val="22"/>
          <w:lang w:val="en-US"/>
        </w:rPr>
        <w:t>&gt;&gt;</w:t>
      </w:r>
    </w:p>
    <w:p w14:paraId="0748511A" w14:textId="77777777" w:rsidR="00A71108" w:rsidRDefault="00A71108" w:rsidP="00A71108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5F3DCF">
        <w:rPr>
          <w:rFonts w:ascii="Arial" w:hAnsi="Arial" w:cs="Arial"/>
          <w:sz w:val="22"/>
          <w:szCs w:val="22"/>
          <w:lang w:val="en-US"/>
        </w:rPr>
        <w:t>und</w:t>
      </w:r>
      <w:proofErr w:type="gram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endet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>
        <w:rPr>
          <w:rFonts w:ascii="Arial" w:hAnsi="Arial" w:cs="Arial"/>
          <w:sz w:val="22"/>
          <w:szCs w:val="22"/>
          <w:lang w:val="en-US"/>
        </w:rPr>
        <w:t xml:space="preserve">:  </w:t>
      </w:r>
      <w:r w:rsidRPr="00BB320D">
        <w:rPr>
          <w:rFonts w:ascii="Arial" w:hAnsi="Arial" w:cs="Arial"/>
          <w:i/>
          <w:sz w:val="22"/>
          <w:szCs w:val="22"/>
          <w:lang w:val="en-IE"/>
        </w:rPr>
        <w:t>&lt;&lt;</w:t>
      </w:r>
      <w:proofErr w:type="spellStart"/>
      <w:r w:rsidRPr="00BB320D">
        <w:rPr>
          <w:rFonts w:ascii="Arial" w:hAnsi="Arial" w:cs="Arial"/>
          <w:i/>
          <w:sz w:val="22"/>
          <w:szCs w:val="22"/>
          <w:lang w:val="en-IE"/>
        </w:rPr>
        <w:t>Meeting_MERC_End_Time_In_Meeting_Time_Zone_MERC</w:t>
      </w:r>
      <w:proofErr w:type="spellEnd"/>
      <w:r w:rsidRPr="00BB320D">
        <w:rPr>
          <w:rFonts w:ascii="Arial" w:hAnsi="Arial" w:cs="Arial"/>
          <w:i/>
          <w:sz w:val="22"/>
          <w:szCs w:val="22"/>
          <w:lang w:val="en-IE"/>
        </w:rPr>
        <w:t>&gt;&gt;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C5C11E8" w14:textId="77777777" w:rsidR="00A71108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7327EBB6" w14:textId="77777777" w:rsidR="00A71108" w:rsidRDefault="00A71108" w:rsidP="00A71108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aktuelle Agenda finden Sie im Anhang. </w:t>
      </w:r>
      <w:r w:rsidRPr="00BB320D">
        <w:rPr>
          <w:rFonts w:ascii="Arial" w:hAnsi="Arial" w:cs="Arial"/>
          <w:sz w:val="22"/>
          <w:szCs w:val="22"/>
          <w:lang w:val="de-DE"/>
        </w:rPr>
        <w:t>Oder unter</w:t>
      </w:r>
      <w:r>
        <w:rPr>
          <w:rFonts w:ascii="Arial" w:hAnsi="Arial" w:cs="Arial"/>
          <w:i/>
          <w:sz w:val="22"/>
          <w:szCs w:val="22"/>
          <w:lang w:val="de-DE"/>
        </w:rPr>
        <w:t xml:space="preserve"> (</w:t>
      </w:r>
      <w:r w:rsidRPr="005F3DCF">
        <w:rPr>
          <w:rFonts w:ascii="Arial" w:hAnsi="Arial" w:cs="Arial"/>
          <w:i/>
          <w:sz w:val="22"/>
          <w:szCs w:val="22"/>
          <w:lang w:val="de-DE"/>
        </w:rPr>
        <w:t>nach September)</w:t>
      </w:r>
      <w:r w:rsidRPr="00BB320D">
        <w:rPr>
          <w:rFonts w:ascii="Arial" w:hAnsi="Arial" w:cs="Arial"/>
          <w:sz w:val="22"/>
          <w:szCs w:val="22"/>
          <w:lang w:val="de-DE"/>
        </w:rPr>
        <w:t>:</w:t>
      </w:r>
      <w:r w:rsidRPr="005F3DCF"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5D8A9DD3" w14:textId="77777777" w:rsidR="00A71108" w:rsidRPr="005F3DCF" w:rsidRDefault="00A71108" w:rsidP="00A71108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5F3DCF">
        <w:rPr>
          <w:rFonts w:ascii="Arial" w:hAnsi="Arial" w:cs="Arial"/>
          <w:sz w:val="22"/>
          <w:szCs w:val="22"/>
          <w:lang w:val="es-AR"/>
        </w:rPr>
        <w:t>Meeting_MERC_Event_Website_MERC</w:t>
      </w:r>
      <w:proofErr w:type="spellEnd"/>
      <w:r w:rsidRPr="005F3DCF">
        <w:rPr>
          <w:rFonts w:ascii="Arial" w:hAnsi="Arial" w:cs="Arial"/>
          <w:sz w:val="22"/>
          <w:szCs w:val="22"/>
          <w:lang w:val="es-AR"/>
        </w:rPr>
        <w:t>&gt;&gt;.</w:t>
      </w:r>
    </w:p>
    <w:p w14:paraId="29D59978" w14:textId="77777777" w:rsidR="00A71108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</w:p>
    <w:p w14:paraId="026D6711" w14:textId="77777777" w:rsidR="00A71108" w:rsidRPr="005F3DCF" w:rsidRDefault="00A71108" w:rsidP="00A71108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3A179BD1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Nach der Veranstaltung erhalten Sie Ihre Teilnahmebescheinigung. </w:t>
      </w:r>
      <w:r w:rsidRPr="005F3DCF">
        <w:rPr>
          <w:rFonts w:ascii="Arial" w:hAnsi="Arial" w:cs="Arial"/>
          <w:sz w:val="22"/>
          <w:szCs w:val="22"/>
          <w:lang w:val="de-DE"/>
        </w:rPr>
        <w:br/>
        <w:t xml:space="preserve">Die Veranstaltung wird mit </w:t>
      </w:r>
      <w:r w:rsidRPr="003361AB">
        <w:rPr>
          <w:rFonts w:ascii="Arial" w:hAnsi="Arial" w:cs="Arial"/>
          <w:b/>
          <w:sz w:val="22"/>
          <w:szCs w:val="22"/>
          <w:lang w:val="de-DE"/>
        </w:rPr>
        <w:t>&lt;&lt;Form_ Amount of CME Points credited&gt;&gt;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Punkten zertifiziert. </w:t>
      </w:r>
    </w:p>
    <w:p w14:paraId="36C173F3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lastRenderedPageBreak/>
        <w:t>Oder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368A05A6" w14:textId="6B2B2658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Die Teilnahmebescheinigung erhalten Sie vor Ort am Ende der Veran</w:t>
      </w:r>
      <w:r w:rsidR="005D1AA3">
        <w:rPr>
          <w:rFonts w:ascii="Arial" w:hAnsi="Arial" w:cs="Arial"/>
          <w:sz w:val="22"/>
          <w:szCs w:val="22"/>
          <w:lang w:val="de-DE"/>
        </w:rPr>
        <w:t>staltung am Lilly Informations-</w:t>
      </w:r>
      <w:r w:rsidRPr="005F3DCF">
        <w:rPr>
          <w:rFonts w:ascii="Arial" w:hAnsi="Arial" w:cs="Arial"/>
          <w:sz w:val="22"/>
          <w:szCs w:val="22"/>
          <w:lang w:val="de-DE"/>
        </w:rPr>
        <w:t>Counter.</w:t>
      </w:r>
    </w:p>
    <w:p w14:paraId="68077902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01BA3B6A" w14:textId="66591F79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i/>
          <w:sz w:val="22"/>
          <w:szCs w:val="22"/>
          <w:lang w:val="de-DE"/>
        </w:rPr>
        <w:t>Nach September: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Ihre Teilnahmebescheinigung stellen wir Ihnen nach der Veranstaltung unter</w:t>
      </w:r>
      <w:r>
        <w:rPr>
          <w:rFonts w:ascii="Arial" w:hAnsi="Arial" w:cs="Arial"/>
          <w:sz w:val="22"/>
          <w:szCs w:val="22"/>
          <w:lang w:val="de-DE"/>
        </w:rPr>
        <w:t xml:space="preserve">: </w:t>
      </w:r>
      <w:r w:rsidRPr="003361AB">
        <w:rPr>
          <w:rFonts w:ascii="Arial" w:hAnsi="Arial" w:cs="Arial"/>
          <w:i/>
          <w:sz w:val="22"/>
          <w:szCs w:val="22"/>
          <w:lang w:val="de-DE"/>
        </w:rPr>
        <w:t>&lt;&lt;Form_Webservice link for Certificate&gt;&gt;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zur Verfügung.</w:t>
      </w:r>
    </w:p>
    <w:p w14:paraId="60860462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10630A42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428D4A9C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haben für Sie ein Zimmer zur Einzelnutzung inklusive Frühstück in folgendem Hotel gebucht:</w:t>
      </w:r>
    </w:p>
    <w:p w14:paraId="41742B32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20AA05EB" w14:textId="0576C2E5" w:rsidR="00A71108" w:rsidRDefault="00A71108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54B29">
        <w:rPr>
          <w:rFonts w:ascii="Arial" w:hAnsi="Arial" w:cs="Arial"/>
          <w:b/>
          <w:sz w:val="22"/>
          <w:szCs w:val="22"/>
          <w:lang w:val="en-US"/>
        </w:rPr>
        <w:t>Travel_It</w:t>
      </w:r>
      <w:r w:rsidR="007C7AEE">
        <w:rPr>
          <w:rFonts w:ascii="Arial" w:hAnsi="Arial" w:cs="Arial"/>
          <w:b/>
          <w:sz w:val="22"/>
          <w:szCs w:val="22"/>
          <w:lang w:val="en-US"/>
        </w:rPr>
        <w:t>inerary_MERC_Hotel_Name_MERC</w:t>
      </w:r>
      <w:proofErr w:type="spellEnd"/>
      <w:r w:rsidR="007C7AEE">
        <w:rPr>
          <w:rFonts w:ascii="Arial" w:hAnsi="Arial" w:cs="Arial"/>
          <w:b/>
          <w:sz w:val="22"/>
          <w:szCs w:val="22"/>
          <w:lang w:val="en-US"/>
        </w:rPr>
        <w:t>&gt;&gt;,</w:t>
      </w:r>
    </w:p>
    <w:p w14:paraId="020E9BAC" w14:textId="1CD5FFF8" w:rsidR="007C7AEE" w:rsidRDefault="007C7AEE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56C3490B" w14:textId="3C08CF36" w:rsidR="007C7AEE" w:rsidRDefault="007C7AEE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3660D644" w14:textId="1E650FDA" w:rsidR="007C7AEE" w:rsidRPr="00A54B29" w:rsidRDefault="007C7AEE" w:rsidP="00A7110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7C7AEE">
        <w:rPr>
          <w:rFonts w:ascii="Arial" w:hAnsi="Arial" w:cs="Arial"/>
          <w:b/>
          <w:sz w:val="22"/>
          <w:szCs w:val="22"/>
          <w:lang w:val="en-US"/>
        </w:rPr>
        <w:t>Account_MERC_Primary_Addr_City_GLBL</w:t>
      </w:r>
      <w:proofErr w:type="spellEnd"/>
      <w:r w:rsidRPr="007C7AEE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35B1B94D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2F89435B" w14:textId="77777777" w:rsidR="00E43440" w:rsidRDefault="00E43440" w:rsidP="00E43440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Anreise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Meeting_Participant_MERC_Date_of_Check_In_MERC__s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749D2EF8" w14:textId="3FE9C390" w:rsidR="00A71108" w:rsidRPr="005F3DCF" w:rsidRDefault="00E43440" w:rsidP="00E43440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Abreise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Meeting_Participant_MERC_Date_of_Check_Out_MERC__s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4D1FC805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7493F42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Im Falle einer Frühanreise werden wir versuchen, einen frühen Check-in zu ermöglichen. Bitte beachten Sie, dass dies nicht garantiert werden kann und im Ermessen des Hotels liegt. </w:t>
      </w:r>
    </w:p>
    <w:p w14:paraId="300C9FD8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Bei Anreise benötigt das Hotel ggf. Ihre Kreditkarte für Ihre persönlichen Extras, wie Internet, Telefon, TV oder Minibar, die Sie bitte bei Abreise direkt mit dem Hotel abrechnen.</w:t>
      </w:r>
    </w:p>
    <w:p w14:paraId="6F5CE547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9D4BD64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172950C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 und Abreise (Flug und/oder Bahn)</w:t>
      </w:r>
    </w:p>
    <w:p w14:paraId="33CCC088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Ihr Reiseplan und Ihre E-Ticket Bestätigung enthält Ihre persönlichen Flugreisedaten: </w:t>
      </w:r>
    </w:p>
    <w:p w14:paraId="5102ECB5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92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417"/>
        <w:gridCol w:w="579"/>
      </w:tblGrid>
      <w:tr w:rsidR="00BC2530" w:rsidRPr="005F3DCF" w14:paraId="4E5AF3B9" w14:textId="77777777" w:rsidTr="00BA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D2C820A" w14:textId="77777777" w:rsidR="00BC2530" w:rsidRPr="005F3DCF" w:rsidRDefault="00BC2530" w:rsidP="00BA7AB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portart</w:t>
            </w:r>
            <w:proofErr w:type="spellEnd"/>
          </w:p>
        </w:tc>
        <w:tc>
          <w:tcPr>
            <w:tcW w:w="1134" w:type="dxa"/>
            <w:vAlign w:val="center"/>
          </w:tcPr>
          <w:p w14:paraId="1F857C52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5EFF2297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schaft</w:t>
            </w:r>
            <w:proofErr w:type="spellEnd"/>
          </w:p>
        </w:tc>
        <w:tc>
          <w:tcPr>
            <w:tcW w:w="1134" w:type="dxa"/>
            <w:vAlign w:val="center"/>
          </w:tcPr>
          <w:p w14:paraId="7CDEDBA9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</w:p>
          <w:p w14:paraId="0C9DD650" w14:textId="7777777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1E336E8A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62475CE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  <w:proofErr w:type="spellEnd"/>
          </w:p>
          <w:p w14:paraId="2FC8393A" w14:textId="55A7C880" w:rsidR="00BC2530" w:rsidRPr="005F3DCF" w:rsidRDefault="00BC2530" w:rsidP="00CE7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="00CE7CDC">
              <w:rPr>
                <w:rFonts w:ascii="Arial" w:hAnsi="Arial" w:cs="Arial"/>
                <w:sz w:val="20"/>
                <w:szCs w:val="20"/>
                <w:lang w:val="en-US"/>
              </w:rPr>
              <w:t>Bahnhoff</w:t>
            </w:r>
            <w:proofErr w:type="spellEnd"/>
          </w:p>
        </w:tc>
        <w:tc>
          <w:tcPr>
            <w:tcW w:w="3156" w:type="dxa"/>
            <w:gridSpan w:val="3"/>
            <w:vAlign w:val="center"/>
          </w:tcPr>
          <w:p w14:paraId="2F48344C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Ankuft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00B135E" w14:textId="77777777" w:rsidR="00BC2530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  <w:proofErr w:type="spellEnd"/>
          </w:p>
          <w:p w14:paraId="43F2A2C3" w14:textId="73CE5627" w:rsidR="00BC2530" w:rsidRPr="005F3DCF" w:rsidRDefault="00BC2530" w:rsidP="00BA7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="00CE7CDC">
              <w:rPr>
                <w:rFonts w:ascii="Arial" w:hAnsi="Arial" w:cs="Arial"/>
                <w:sz w:val="20"/>
                <w:szCs w:val="20"/>
                <w:lang w:val="en-US"/>
              </w:rPr>
              <w:t>Bahnhoff</w:t>
            </w:r>
            <w:proofErr w:type="spellEnd"/>
          </w:p>
        </w:tc>
      </w:tr>
      <w:tr w:rsidR="00BC2530" w:rsidRPr="005F3DCF" w14:paraId="247847D9" w14:textId="77777777" w:rsidTr="00BA7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244E25E" w14:textId="77777777" w:rsidR="00BC2530" w:rsidRPr="0048476B" w:rsidRDefault="00BC2530" w:rsidP="00BA7AB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el_Itinerary_MERC_RecordType&gt;&gt;&lt;&lt;Tra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77ACE1AC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el_Itinerary_MERC_Confirm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tion_Number_MERC&gt;&gt;&lt;&lt;Tra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1" w:type="dxa"/>
            <w:vAlign w:val="center"/>
          </w:tcPr>
          <w:p w14:paraId="3E5A8629" w14:textId="1E99171F" w:rsidR="00BC2530" w:rsidRPr="00C462D6" w:rsidRDefault="009A587D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31D9A458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el_Itinerary_MERC_Flght_Nmbr_MERC&gt;&gt;&lt;&lt;Travel_Itinerary_MERC_Start&gt;&gt;</w:t>
            </w:r>
          </w:p>
          <w:p w14:paraId="7BB9A4BA" w14:textId="33EF817C" w:rsidR="00BC2530" w:rsidRPr="0048476B" w:rsidRDefault="00BC2530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1BF16491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el_Itinerary_MERC_Sgmnt_Bgin_TS_MERC&gt;&gt;&lt;&lt;Tra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6" w:type="dxa"/>
            <w:vAlign w:val="center"/>
          </w:tcPr>
          <w:p w14:paraId="16ABBEDC" w14:textId="77777777" w:rsidR="00BC2530" w:rsidRPr="00C462D6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el_Itinerary_MERC_Dprtr_Trmnl_Nm_MERC&gt;&gt;&lt;&lt;Travel_Itine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1B05954F" w14:textId="5D9142AA" w:rsidR="00BC2530" w:rsidRPr="0048476B" w:rsidRDefault="00BC2530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el_Itinerary_MERC_Bgn_Sttn_Nm_MERC&gt;&gt;&lt;&lt;Tra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683" w:type="dxa"/>
          </w:tcPr>
          <w:p w14:paraId="403DB571" w14:textId="1E4E16E6" w:rsidR="00BC2530" w:rsidRPr="00C462D6" w:rsidRDefault="00B174A5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rary_MERC_Bgn_Sttn_Cd_MER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C&gt;&gt;&lt;&lt;Travel_Itinerary_MERC_Start&gt;&gt;</w:t>
            </w:r>
          </w:p>
        </w:tc>
        <w:tc>
          <w:tcPr>
            <w:tcW w:w="1160" w:type="dxa"/>
            <w:vAlign w:val="center"/>
          </w:tcPr>
          <w:p w14:paraId="1A667D4E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el_Itinerary_MERC_Sgmnt_End_TS_MERC&gt;&gt;&lt;&lt;Travel_Itinerary_MERC_Start&gt;&gt;</w:t>
            </w:r>
          </w:p>
        </w:tc>
        <w:tc>
          <w:tcPr>
            <w:tcW w:w="1417" w:type="dxa"/>
            <w:vAlign w:val="center"/>
          </w:tcPr>
          <w:p w14:paraId="68E1D739" w14:textId="77777777" w:rsidR="00BC2530" w:rsidRPr="00C462D6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el_Itinerary_MERC_Arrvl_Trmnl_Nm_MERC&gt;&gt;&lt;&lt;Tra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  <w:p w14:paraId="3B0AA742" w14:textId="77777777" w:rsidR="00BC2530" w:rsidRPr="0048476B" w:rsidRDefault="00BC2530" w:rsidP="00BA7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el_Itinerary_MERC_End_Sttn_Nm_MERC&gt;&gt;&lt;&lt;Travel_Itinerary_MERC_Start&gt;&gt;</w:t>
            </w:r>
          </w:p>
        </w:tc>
        <w:tc>
          <w:tcPr>
            <w:tcW w:w="579" w:type="dxa"/>
          </w:tcPr>
          <w:p w14:paraId="22BF6AFE" w14:textId="2E70CB65" w:rsidR="00BC2530" w:rsidRPr="00C462D6" w:rsidRDefault="00B174A5" w:rsidP="00B17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ERC_End_Sttn_Cd_MERC&gt;&gt;&lt;&lt;Travel_Iti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erary_MERC_Start&gt;&gt;</w:t>
            </w:r>
          </w:p>
        </w:tc>
      </w:tr>
    </w:tbl>
    <w:p w14:paraId="46321CBF" w14:textId="77777777" w:rsidR="00A71108" w:rsidRPr="00833369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0B859DBD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en-US"/>
        </w:rPr>
      </w:pPr>
    </w:p>
    <w:p w14:paraId="200100AD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6183BC58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Die Bordkarte kann mittels SMS/Email an Ihr Handy gesendet oder ausgedruckt werden.</w:t>
      </w:r>
    </w:p>
    <w:p w14:paraId="15DD7176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B566826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Flughafen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>. Sie werden nach der Gepäckausgabe in der Ankunftshalle abgeholt. Bitte achten Sie auf eine Hostess mit Lilly- Schild.</w:t>
      </w:r>
    </w:p>
    <w:p w14:paraId="6CE6610E" w14:textId="77777777" w:rsidR="00A71108" w:rsidRPr="00BB320D" w:rsidRDefault="00A71108" w:rsidP="00A71108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5D263B9D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vom Flughafen zum Hotel/ Veranstaltungsort.</w:t>
      </w:r>
    </w:p>
    <w:p w14:paraId="1EC9D4AC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3FF08DC5" w14:textId="77777777" w:rsidR="00A71108" w:rsidRPr="005F3DCF" w:rsidRDefault="00A71108" w:rsidP="00A71108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Bahnhof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eine Hostess mit Lilly-Schild in der Ankunftshalle. Sie werden (bitte genauen Ort angeben) abgeholt. </w:t>
      </w:r>
    </w:p>
    <w:p w14:paraId="0A7B9CC1" w14:textId="77777777" w:rsidR="00A71108" w:rsidRPr="00BB320D" w:rsidRDefault="00A71108" w:rsidP="00A71108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433957F4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Bahnhof ein Taxi für die Fahrt zum Hotel/  Veranstaltungsort.</w:t>
      </w:r>
    </w:p>
    <w:p w14:paraId="09EFFC31" w14:textId="77777777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6AAA164" w14:textId="77777777" w:rsidR="00A71108" w:rsidRDefault="00A71108" w:rsidP="00A71108">
      <w:pPr>
        <w:rPr>
          <w:rFonts w:ascii="Arial" w:hAnsi="Arial" w:cs="Arial"/>
          <w:sz w:val="22"/>
          <w:szCs w:val="22"/>
          <w:lang w:val="de-DE"/>
        </w:rPr>
      </w:pPr>
    </w:p>
    <w:p w14:paraId="54D2A2FE" w14:textId="77777777" w:rsidR="00E71330" w:rsidRPr="005F3DCF" w:rsidRDefault="00E71330" w:rsidP="00A71108">
      <w:pPr>
        <w:rPr>
          <w:rFonts w:ascii="Arial" w:hAnsi="Arial" w:cs="Arial"/>
          <w:sz w:val="22"/>
          <w:szCs w:val="22"/>
          <w:lang w:val="de-DE"/>
        </w:rPr>
      </w:pPr>
    </w:p>
    <w:p w14:paraId="6AFE5F01" w14:textId="77777777" w:rsidR="00A71108" w:rsidRPr="005F3DCF" w:rsidRDefault="00A71108" w:rsidP="00A71108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An-und Abreise (PKW)</w:t>
      </w:r>
    </w:p>
    <w:p w14:paraId="3B8F95DC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Für die Anreise mit dem PKW finden Sie eine Anfahrtsbeschreibung im Anhang.</w:t>
      </w:r>
    </w:p>
    <w:p w14:paraId="0E74F35D" w14:textId="77777777" w:rsidR="00A71108" w:rsidRPr="005F3DCF" w:rsidRDefault="00A71108" w:rsidP="00A7110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Fahrtkosten für Ihre An- und Abreise zum Veranstaltungsort und zurück werden Ihnen erstattet. </w:t>
      </w:r>
    </w:p>
    <w:p w14:paraId="37A8F37A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</w:p>
    <w:p w14:paraId="67916E1A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Pr="005F3DCF">
        <w:rPr>
          <w:rFonts w:ascii="Arial" w:hAnsi="Arial" w:cs="Arial"/>
          <w:b/>
          <w:sz w:val="22"/>
          <w:szCs w:val="22"/>
          <w:u w:val="single"/>
          <w:lang w:val="de-DE"/>
        </w:rPr>
        <w:t xml:space="preserve">während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der Veranstaltung</w:t>
      </w:r>
    </w:p>
    <w:p w14:paraId="5139D308" w14:textId="77777777" w:rsidR="00A71108" w:rsidRDefault="00A71108" w:rsidP="00A71108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Während Ihres Aufenthaltes in &lt;&lt;Meeting_MERC_City_of_Meeting_MERC&gt;&gt; wenden Sie sich bitte jederzeit an</w:t>
      </w:r>
      <w:r w:rsidRPr="00606DEB">
        <w:rPr>
          <w:rFonts w:ascii="Arial" w:hAnsi="Arial" w:cs="Arial"/>
          <w:color w:val="FF0000"/>
          <w:sz w:val="22"/>
          <w:szCs w:val="22"/>
          <w:lang w:val="de-DE"/>
        </w:rPr>
        <w:t>:</w:t>
      </w:r>
    </w:p>
    <w:p w14:paraId="3261AFDA" w14:textId="77777777" w:rsidR="00A71108" w:rsidRDefault="00A71108" w:rsidP="00A71108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654AD2DE" w14:textId="77777777" w:rsidR="00D065FD" w:rsidRPr="00A54B29" w:rsidRDefault="00D065FD" w:rsidP="00D065FD">
      <w:pPr>
        <w:rPr>
          <w:rFonts w:ascii="Arial" w:hAnsi="Arial" w:cs="Arial"/>
          <w:b/>
          <w:sz w:val="22"/>
          <w:szCs w:val="22"/>
          <w:lang w:val="de-DE"/>
        </w:rPr>
      </w:pPr>
      <w:r w:rsidRPr="00A54B29"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02886D23" w14:textId="77777777" w:rsidR="00D065FD" w:rsidRPr="00D065FD" w:rsidRDefault="00D065FD" w:rsidP="00D065F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263050">
        <w:rPr>
          <w:rFonts w:ascii="Arial" w:hAnsi="Arial" w:cs="Arial"/>
          <w:sz w:val="22"/>
          <w:szCs w:val="22"/>
          <w:lang w:val="de-DE" w:bidi="he-IL"/>
        </w:rPr>
        <w:t xml:space="preserve">Tel: </w:t>
      </w:r>
      <w:r w:rsidRPr="00D065FD">
        <w:rPr>
          <w:rFonts w:ascii="Arial" w:hAnsi="Arial" w:cs="Arial"/>
          <w:b/>
          <w:sz w:val="22"/>
          <w:szCs w:val="22"/>
          <w:lang w:val="de-DE" w:bidi="he-IL"/>
        </w:rPr>
        <w:t>+41 22 761 45 11</w:t>
      </w:r>
    </w:p>
    <w:p w14:paraId="156FABCA" w14:textId="77777777" w:rsidR="00A71108" w:rsidRDefault="00A71108" w:rsidP="00A71108">
      <w:pPr>
        <w:widowControl w:val="0"/>
        <w:ind w:right="-81"/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781E2771" w14:textId="77777777" w:rsidR="00A71108" w:rsidRPr="00BB320D" w:rsidRDefault="00A71108" w:rsidP="00A71108">
      <w:pPr>
        <w:widowControl w:val="0"/>
        <w:ind w:right="-81"/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  <w:t>Oder</w:t>
      </w:r>
    </w:p>
    <w:p w14:paraId="37DC09B2" w14:textId="5A50E9D6" w:rsidR="00A71108" w:rsidRPr="005F3DCF" w:rsidRDefault="00A71108" w:rsidP="00A71108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Gerne stehen Ihnen unsere Mitarbeiter am Lilly-Informations- Counter zur Verfügung. </w:t>
      </w:r>
      <w:r w:rsidRPr="005F3DCF">
        <w:rPr>
          <w:rFonts w:ascii="Arial" w:hAnsi="Arial" w:cs="Arial"/>
          <w:sz w:val="22"/>
          <w:szCs w:val="22"/>
          <w:lang w:val="de-DE"/>
        </w:rPr>
        <w:br/>
        <w:t>Die Öffnungszeiten sind:</w:t>
      </w:r>
      <w:r w:rsidR="005D1AA3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>&lt;&lt;Form_RegdeskTime1&gt;&gt;</w:t>
      </w:r>
    </w:p>
    <w:p w14:paraId="0F6CBE05" w14:textId="77777777" w:rsidR="00A71108" w:rsidRPr="005F3DCF" w:rsidRDefault="00A71108" w:rsidP="00A71108">
      <w:pPr>
        <w:widowControl w:val="0"/>
        <w:ind w:right="-81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59C27CD0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Ihr Kontakt vor Ort: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ab/>
      </w:r>
    </w:p>
    <w:p w14:paraId="153B1DD8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&lt;&lt;Form_OnSiteContactName&gt;&gt;, </w:t>
      </w:r>
    </w:p>
    <w:p w14:paraId="17F498A0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t>&lt;&lt;Form_OnSiteContactPhone</w:t>
      </w:r>
      <w:r w:rsidRPr="005F3DCF">
        <w:rPr>
          <w:rFonts w:ascii="Arial" w:hAnsi="Arial" w:cs="Arial"/>
          <w:sz w:val="22"/>
          <w:szCs w:val="22"/>
          <w:lang w:val="de-DE"/>
        </w:rPr>
        <w:t>&gt;&gt;.</w:t>
      </w:r>
    </w:p>
    <w:p w14:paraId="1D8FEB99" w14:textId="77777777" w:rsidR="00A71108" w:rsidRPr="005F3DCF" w:rsidRDefault="00A71108" w:rsidP="00A71108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354E0C46" w14:textId="77777777" w:rsidR="00A71108" w:rsidRPr="005F3DCF" w:rsidRDefault="00A71108" w:rsidP="00A71108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Reisekostenabrechnung</w:t>
      </w:r>
    </w:p>
    <w:p w14:paraId="0E399C0B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Nach der Veranstaltung erhalten Sie ein Reisekostenabrechnungsformular. Bitte reichen Sie dieses innerhalb von 30 Tagen nach der Veranstaltung mit den Originalbelegen für z.B. Taxi und Parkgebühren ein.</w:t>
      </w:r>
    </w:p>
    <w:p w14:paraId="532417D4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AB304F2" w14:textId="59198492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beachten Sie, dass in Übereinstimmung mit den pharmazeutischen Richtlinien Lilly keine zusätzliche Bewirtung au</w:t>
      </w:r>
      <w:r w:rsidR="00CE7CDC">
        <w:rPr>
          <w:rFonts w:ascii="Arial" w:hAnsi="Arial" w:cs="Arial"/>
          <w:sz w:val="22"/>
          <w:szCs w:val="22"/>
          <w:lang w:val="de-DE"/>
        </w:rPr>
        <w:t>ss</w:t>
      </w:r>
      <w:r w:rsidRPr="005F3DCF">
        <w:rPr>
          <w:rFonts w:ascii="Arial" w:hAnsi="Arial" w:cs="Arial"/>
          <w:sz w:val="22"/>
          <w:szCs w:val="22"/>
          <w:lang w:val="de-DE"/>
        </w:rPr>
        <w:t>erhalb der Veranstaltung übernimmt. Begleitpersonen sind grundsätzlich nicht erlaubt. Lilly darf kein Unterhaltungsprogramm organisieren bzw. Kosten für Unterhaltung übernehmen.</w:t>
      </w:r>
    </w:p>
    <w:p w14:paraId="30D18517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0EBA0A3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1A7E92E4" w14:textId="56306ABA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freuen uns darauf, Sie in &lt;&lt;Meeting_MERC_City_of_Meeting_MERC&gt;&gt; begrü</w:t>
      </w:r>
      <w:r w:rsidR="00CE7CDC">
        <w:rPr>
          <w:rFonts w:ascii="Arial" w:hAnsi="Arial" w:cs="Arial"/>
          <w:sz w:val="22"/>
          <w:szCs w:val="22"/>
          <w:lang w:val="de-DE"/>
        </w:rPr>
        <w:t>ss</w:t>
      </w:r>
      <w:r w:rsidRPr="005F3DCF">
        <w:rPr>
          <w:rFonts w:ascii="Arial" w:hAnsi="Arial" w:cs="Arial"/>
          <w:sz w:val="22"/>
          <w:szCs w:val="22"/>
          <w:lang w:val="de-DE"/>
        </w:rPr>
        <w:t>en zu dürfen!</w:t>
      </w:r>
    </w:p>
    <w:p w14:paraId="04D5EA1B" w14:textId="77777777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6AE22C73" w14:textId="77777777" w:rsidR="0096387D" w:rsidRPr="005F3DCF" w:rsidRDefault="0096387D" w:rsidP="00A71108">
      <w:pPr>
        <w:widowControl w:val="0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7B4939FD" w14:textId="297BF4AC" w:rsidR="00A71108" w:rsidRPr="005F3DCF" w:rsidRDefault="00A71108" w:rsidP="00A71108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Ihr</w:t>
      </w:r>
      <w:proofErr w:type="spellEnd"/>
      <w:r w:rsidR="0096387D">
        <w:rPr>
          <w:rFonts w:ascii="Arial" w:hAnsi="Arial" w:cs="Arial"/>
          <w:sz w:val="22"/>
          <w:szCs w:val="22"/>
          <w:lang w:val="en-US"/>
        </w:rPr>
        <w:t xml:space="preserve"> 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Lilly </w:t>
      </w:r>
      <w:r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F3DCF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7C21B1CA" w14:textId="5614C305" w:rsidR="00D3742A" w:rsidRPr="004C7F8E" w:rsidRDefault="00D3742A" w:rsidP="004C7F8E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7C21B1CB" w14:textId="77777777" w:rsidR="00D3742A" w:rsidRPr="0062405D" w:rsidRDefault="00D3742A" w:rsidP="00D3742A">
      <w:pPr>
        <w:widowControl w:val="0"/>
        <w:jc w:val="both"/>
        <w:rPr>
          <w:rFonts w:ascii="DIN-Regular" w:hAnsi="DIN-Regular" w:cs="DIN Offc"/>
          <w:sz w:val="22"/>
          <w:szCs w:val="22"/>
        </w:rPr>
      </w:pPr>
    </w:p>
    <w:p w14:paraId="01EAE1F3" w14:textId="77777777" w:rsidR="00044ABF" w:rsidRDefault="00044ABF" w:rsidP="00044ABF">
      <w:pPr>
        <w:rPr>
          <w:rFonts w:ascii="DIN-Regular" w:hAnsi="DIN-Regular" w:cs="DIN Offc"/>
          <w:sz w:val="22"/>
          <w:szCs w:val="22"/>
        </w:rPr>
      </w:pPr>
    </w:p>
    <w:p w14:paraId="2AEAC853" w14:textId="77777777" w:rsidR="00044ABF" w:rsidRDefault="00044ABF" w:rsidP="00044ABF">
      <w:pPr>
        <w:rPr>
          <w:rFonts w:ascii="DIN-Regular" w:hAnsi="DIN-Regular" w:cs="DIN Offc"/>
          <w:sz w:val="22"/>
          <w:szCs w:val="22"/>
        </w:rPr>
      </w:pPr>
    </w:p>
    <w:p w14:paraId="0C13CF9B" w14:textId="77777777" w:rsidR="00044ABF" w:rsidRDefault="00044ABF" w:rsidP="00044ABF">
      <w:pPr>
        <w:pStyle w:val="Header"/>
        <w:tabs>
          <w:tab w:val="left" w:pos="709"/>
        </w:tabs>
        <w:ind w:left="1134" w:hanging="1134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/>
          <w:sz w:val="14"/>
          <w:szCs w:val="14"/>
          <w:lang w:val="de-DE"/>
        </w:rPr>
        <w:t>Info:</w:t>
      </w:r>
      <w:r>
        <w:rPr>
          <w:rFonts w:ascii="Arial" w:hAnsi="Arial" w:cs="Arial"/>
          <w:b/>
          <w:sz w:val="14"/>
          <w:szCs w:val="14"/>
          <w:lang w:val="de-DE"/>
        </w:rPr>
        <w:tab/>
      </w:r>
      <w:r>
        <w:rPr>
          <w:rFonts w:ascii="Arial" w:hAnsi="Arial" w:cs="Arial"/>
          <w:bCs/>
          <w:sz w:val="14"/>
          <w:szCs w:val="14"/>
          <w:lang w:val="de-DE"/>
        </w:rPr>
        <w:t>1.</w:t>
      </w:r>
      <w:r>
        <w:rPr>
          <w:rFonts w:ascii="Arial" w:hAnsi="Arial" w:cs="Arial"/>
          <w:bCs/>
          <w:sz w:val="14"/>
          <w:szCs w:val="14"/>
          <w:lang w:val="de-DE"/>
        </w:rPr>
        <w:tab/>
        <w:t>In Übereinstimmung mit den Swissmedic Richtlinien (Swissmedic Journal 1/2006, § IV 3.5 b) und dem Schweizer Pharmakodex 6. September 2013 (Art. 33) wird den Teilnehmern mit einem FMH-Titel eine Kostenbeteilung von 33% und den Ärzten in Ausbildung sowie Krankenschwestern 20% zu Lasten gelegt. Dieser Beitrag wird pauschal berechnet.</w:t>
      </w:r>
    </w:p>
    <w:p w14:paraId="6F10214E" w14:textId="77777777" w:rsidR="00044ABF" w:rsidRDefault="00044ABF" w:rsidP="00044ABF">
      <w:pPr>
        <w:pStyle w:val="Header"/>
        <w:tabs>
          <w:tab w:val="left" w:pos="720"/>
        </w:tabs>
        <w:ind w:left="1134" w:hanging="684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>2.</w:t>
      </w:r>
      <w:r>
        <w:rPr>
          <w:rFonts w:ascii="Arial" w:hAnsi="Arial" w:cs="Arial"/>
          <w:bCs/>
          <w:sz w:val="14"/>
          <w:szCs w:val="14"/>
          <w:lang w:val="de-DE"/>
        </w:rPr>
        <w:tab/>
      </w:r>
      <w:r>
        <w:rPr>
          <w:rFonts w:ascii="Arial" w:hAnsi="Arial" w:cs="Arial"/>
          <w:bCs/>
          <w:sz w:val="14"/>
          <w:szCs w:val="14"/>
          <w:lang w:val="de-DE"/>
        </w:rPr>
        <w:tab/>
        <w:t xml:space="preserve">Lilly organisiert die Kongressregistrierung, An- und Abreise sowie den Hotelaufenthalt für den Kongressteilnehmer. </w:t>
      </w:r>
      <w:r>
        <w:rPr>
          <w:rFonts w:ascii="Arial" w:hAnsi="Arial" w:cs="Arial"/>
          <w:b/>
          <w:bCs/>
          <w:sz w:val="14"/>
          <w:szCs w:val="14"/>
          <w:lang w:val="de-DE"/>
        </w:rPr>
        <w:t>Registrierungen, Flug- und Zugtickets oder Hotelübernachtungen, welche vom Teilnehmer selbst bezahlt wurden,</w:t>
      </w:r>
      <w:r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>
        <w:rPr>
          <w:rFonts w:ascii="Arial" w:hAnsi="Arial" w:cs="Arial"/>
          <w:b/>
          <w:bCs/>
          <w:sz w:val="14"/>
          <w:szCs w:val="14"/>
          <w:lang w:val="de-DE"/>
        </w:rPr>
        <w:t>können von Lilly</w:t>
      </w:r>
      <w:r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>
        <w:rPr>
          <w:rFonts w:ascii="Arial" w:hAnsi="Arial" w:cs="Arial"/>
          <w:b/>
          <w:bCs/>
          <w:sz w:val="14"/>
          <w:szCs w:val="14"/>
          <w:lang w:val="de-DE"/>
        </w:rPr>
        <w:t>nicht rückerstattet werden</w:t>
      </w:r>
      <w:r>
        <w:rPr>
          <w:rFonts w:ascii="Arial" w:hAnsi="Arial" w:cs="Arial"/>
          <w:bCs/>
          <w:sz w:val="14"/>
          <w:szCs w:val="14"/>
          <w:lang w:val="de-DE"/>
        </w:rPr>
        <w:t>. Ausnahme: Lokale Transfers, gegebenenfalls Autopauschale (0.79 CHF/km, max. CHF 500) und andere von Lilly bestätigte, angemessene Ausgaben gegen Vorlage der Originalquittung.</w:t>
      </w:r>
    </w:p>
    <w:p w14:paraId="58DAAFC9" w14:textId="77777777" w:rsidR="00044ABF" w:rsidRDefault="00044ABF" w:rsidP="00044ABF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 xml:space="preserve">3. </w:t>
      </w:r>
      <w:r>
        <w:rPr>
          <w:rFonts w:ascii="Arial" w:hAnsi="Arial" w:cs="Arial"/>
          <w:bCs/>
          <w:sz w:val="14"/>
          <w:szCs w:val="14"/>
          <w:lang w:val="de-DE"/>
        </w:rPr>
        <w:tab/>
        <w:t>Alle Kosten, die in Verbindung mit einer Begleitperson stehen, sowie zusätzliche Hotelnächte sind vom Teilnehmer zu tragen und direkt an den Veranstalter/Hotel zu begleichen. Zugtickets/Flugtickets für Begleitpersonen müssen vom Teilnehmer organisiert werden.</w:t>
      </w:r>
    </w:p>
    <w:p w14:paraId="58969500" w14:textId="77777777" w:rsidR="00044ABF" w:rsidRDefault="00044ABF" w:rsidP="00044ABF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>4.</w:t>
      </w:r>
      <w:r>
        <w:rPr>
          <w:rFonts w:ascii="Arial" w:hAnsi="Arial" w:cs="Arial"/>
          <w:bCs/>
          <w:sz w:val="14"/>
          <w:szCs w:val="14"/>
          <w:lang w:val="de-DE"/>
        </w:rPr>
        <w:tab/>
        <w:t>Da nur eine begrenzte Anzahl Plätze zur Verfügung steht, werden die Anmeldungen nach ihrem Eingangsdatum berücksichtigt.</w:t>
      </w:r>
      <w:r>
        <w:rPr>
          <w:rFonts w:ascii="Arial" w:hAnsi="Arial" w:cs="Arial"/>
          <w:bCs/>
          <w:sz w:val="14"/>
          <w:szCs w:val="14"/>
          <w:lang w:val="de-DE"/>
        </w:rPr>
        <w:tab/>
      </w:r>
    </w:p>
    <w:p w14:paraId="23DEF8D1" w14:textId="77777777" w:rsidR="00044ABF" w:rsidRDefault="00044ABF" w:rsidP="00044ABF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>
        <w:rPr>
          <w:rFonts w:ascii="Arial" w:hAnsi="Arial" w:cs="Arial"/>
          <w:bCs/>
          <w:sz w:val="14"/>
          <w:szCs w:val="14"/>
          <w:lang w:val="de-DE"/>
        </w:rPr>
        <w:tab/>
        <w:t>5.</w:t>
      </w:r>
      <w:r>
        <w:rPr>
          <w:rFonts w:ascii="Arial" w:hAnsi="Arial" w:cs="Arial"/>
          <w:bCs/>
          <w:sz w:val="14"/>
          <w:szCs w:val="14"/>
          <w:lang w:val="de-DE"/>
        </w:rPr>
        <w:tab/>
        <w:t xml:space="preserve">Wir machen Sie darauf aufmerksam, dass wir bei kurzfristigen Absagen </w:t>
      </w:r>
      <w:r>
        <w:rPr>
          <w:rFonts w:ascii="Arial" w:hAnsi="Arial" w:cs="Arial"/>
          <w:b/>
          <w:bCs/>
          <w:sz w:val="14"/>
          <w:szCs w:val="14"/>
          <w:lang w:val="de-DE"/>
        </w:rPr>
        <w:t xml:space="preserve">(bis 2 Wochen vor der Veranstaltung) </w:t>
      </w:r>
      <w:r>
        <w:rPr>
          <w:rFonts w:ascii="Arial" w:hAnsi="Arial" w:cs="Arial"/>
          <w:bCs/>
          <w:sz w:val="14"/>
          <w:szCs w:val="14"/>
          <w:lang w:val="de-DE"/>
        </w:rPr>
        <w:t>eine Stornierungsgebühr von 20% oder 33%, gemäss oben angegebem Selbstbehalt, erheben können.</w:t>
      </w:r>
    </w:p>
    <w:p w14:paraId="3BFC3F45" w14:textId="77777777" w:rsidR="00044ABF" w:rsidRDefault="00044ABF" w:rsidP="00044ABF">
      <w:pPr>
        <w:rPr>
          <w:rFonts w:ascii="DIN-Regular" w:hAnsi="DIN-Regular" w:cs="DIN Offc"/>
          <w:sz w:val="22"/>
          <w:szCs w:val="22"/>
          <w:lang w:val="de-DE"/>
        </w:rPr>
      </w:pPr>
    </w:p>
    <w:p w14:paraId="57140FA2" w14:textId="77777777" w:rsidR="00044ABF" w:rsidRDefault="00044ABF" w:rsidP="00044ABF">
      <w:pPr>
        <w:rPr>
          <w:rFonts w:ascii="DIN-Regular" w:hAnsi="DIN-Regular" w:cs="DIN Offc"/>
          <w:sz w:val="22"/>
          <w:szCs w:val="22"/>
          <w:lang w:val="de-CH"/>
        </w:rPr>
      </w:pPr>
    </w:p>
    <w:sectPr w:rsidR="00044ABF" w:rsidSect="0096387D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09D4F" w14:textId="77777777" w:rsidR="00C574E3" w:rsidRDefault="00C574E3">
      <w:r>
        <w:separator/>
      </w:r>
    </w:p>
  </w:endnote>
  <w:endnote w:type="continuationSeparator" w:id="0">
    <w:p w14:paraId="15FE8C75" w14:textId="77777777" w:rsidR="00C574E3" w:rsidRDefault="00C5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3"/>
    </w:tblGrid>
    <w:tr w:rsidR="00B24A6B" w:rsidRPr="00AC44BE" w14:paraId="0403F4AA" w14:textId="77777777" w:rsidTr="00756091">
      <w:tc>
        <w:tcPr>
          <w:tcW w:w="9073" w:type="dxa"/>
          <w:vAlign w:val="center"/>
        </w:tcPr>
        <w:p w14:paraId="21A64DD0" w14:textId="77777777" w:rsidR="00B24A6B" w:rsidRPr="00AC44BE" w:rsidRDefault="00B24A6B" w:rsidP="00756091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7C21B20E" w14:textId="77777777" w:rsidR="00E137C2" w:rsidRDefault="00E137C2">
    <w:pPr>
      <w:pStyle w:val="Footer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3"/>
    </w:tblGrid>
    <w:tr w:rsidR="00B24A6B" w:rsidRPr="00AC44BE" w14:paraId="3A12EB96" w14:textId="77777777" w:rsidTr="00756091">
      <w:tc>
        <w:tcPr>
          <w:tcW w:w="9073" w:type="dxa"/>
          <w:vAlign w:val="center"/>
        </w:tcPr>
        <w:p w14:paraId="7F1DECD0" w14:textId="77777777" w:rsidR="00B24A6B" w:rsidRPr="00AC44BE" w:rsidRDefault="00B24A6B" w:rsidP="00756091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4D1A2F1" w14:textId="77777777" w:rsidR="0096387D" w:rsidRDefault="009638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A202D" w14:textId="77777777" w:rsidR="00C574E3" w:rsidRDefault="00C574E3">
      <w:r>
        <w:separator/>
      </w:r>
    </w:p>
  </w:footnote>
  <w:footnote w:type="continuationSeparator" w:id="0">
    <w:p w14:paraId="57BB2727" w14:textId="77777777" w:rsidR="00C574E3" w:rsidRDefault="00C57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61F4A" w14:textId="554282E1" w:rsidR="00436D44" w:rsidRDefault="00436D44">
    <w:pPr>
      <w:pStyle w:val="Header"/>
    </w:pPr>
  </w:p>
  <w:p w14:paraId="328123CD" w14:textId="3A0E64EC" w:rsidR="00436D44" w:rsidRDefault="00436D44">
    <w:pPr>
      <w:pStyle w:val="Header"/>
    </w:pPr>
  </w:p>
  <w:p w14:paraId="7C21B20C" w14:textId="465E80D4" w:rsidR="00E137C2" w:rsidRPr="00FC58E7" w:rsidRDefault="00E137C2" w:rsidP="00702C57">
    <w:pPr>
      <w:pStyle w:val="Address"/>
      <w:spacing w:before="60"/>
      <w:jc w:val="both"/>
      <w:rPr>
        <w:rFonts w:ascii="DIN-Regular" w:hAnsi="DIN-Regular" w:cs="DIN Off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1B42" w14:textId="22F666E7" w:rsidR="00FC58E7" w:rsidRDefault="005D1AA3">
    <w:pPr>
      <w:pStyle w:val="Header"/>
    </w:pPr>
    <w:r w:rsidRPr="0096387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3D0C992" wp14:editId="5FECFB44">
          <wp:simplePos x="0" y="0"/>
          <wp:positionH relativeFrom="page">
            <wp:posOffset>6024245</wp:posOffset>
          </wp:positionH>
          <wp:positionV relativeFrom="page">
            <wp:posOffset>513553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387D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9BA4DA" wp14:editId="61D65FD7">
              <wp:simplePos x="0" y="0"/>
              <wp:positionH relativeFrom="column">
                <wp:posOffset>4842983</wp:posOffset>
              </wp:positionH>
              <wp:positionV relativeFrom="paragraph">
                <wp:posOffset>723900</wp:posOffset>
              </wp:positionV>
              <wp:extent cx="1488558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558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7EE55C0" w14:textId="77777777" w:rsidR="0096387D" w:rsidRPr="0096387D" w:rsidRDefault="0096387D" w:rsidP="005D1AA3">
                          <w:pPr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96387D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6D5C9737" w14:textId="77777777" w:rsidR="0096387D" w:rsidRPr="00350CDA" w:rsidRDefault="0096387D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14220B79" w14:textId="77777777" w:rsidR="0096387D" w:rsidRDefault="0096387D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791EE969" w14:textId="77777777" w:rsidR="0096387D" w:rsidRDefault="0096387D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0A077411" w14:textId="77777777" w:rsidR="005B3B57" w:rsidRDefault="005B3B57" w:rsidP="005D1AA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5B3B57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78B41C8F" w14:textId="5AFC776E" w:rsidR="0096387D" w:rsidRDefault="0096387D" w:rsidP="005D1AA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1.35pt;margin-top:57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" filled="f" stroked="f">
              <v:path arrowok="t"/>
              <v:textbox>
                <w:txbxContent>
                  <w:p w14:paraId="57EE55C0" w14:textId="77777777" w:rsidR="0096387D" w:rsidRPr="0096387D" w:rsidRDefault="0096387D" w:rsidP="005D1AA3">
                    <w:pPr>
                      <w:rPr>
                        <w:rFonts w:ascii="DIN-Bold" w:hAnsi="DIN-Bold"/>
                        <w:lang w:val="en-US"/>
                      </w:rPr>
                    </w:pPr>
                    <w:r w:rsidRPr="0096387D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6D5C9737" w14:textId="77777777" w:rsidR="0096387D" w:rsidRPr="00350CDA" w:rsidRDefault="0096387D" w:rsidP="005D1AA3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 des Coquelicots 16</w:t>
                    </w:r>
                  </w:p>
                  <w:p w14:paraId="14220B79" w14:textId="77777777" w:rsidR="0096387D" w:rsidRDefault="0096387D" w:rsidP="005D1AA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791EE969" w14:textId="77777777" w:rsidR="0096387D" w:rsidRDefault="0096387D" w:rsidP="005D1AA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0A077411" w14:textId="77777777" w:rsidR="005B3B57" w:rsidRDefault="005B3B57" w:rsidP="005D1AA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5B3B57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78B41C8F" w14:textId="5AFC776E" w:rsidR="0096387D" w:rsidRDefault="0096387D" w:rsidP="005D1AA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fr-CH" w:vendorID="64" w:dllVersion="131078" w:nlCheck="1" w:checkStyle="1"/>
  <w:activeWritingStyle w:appName="MSWord" w:lang="en-IE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34096"/>
    <w:rsid w:val="00044ABF"/>
    <w:rsid w:val="00045BB0"/>
    <w:rsid w:val="00046635"/>
    <w:rsid w:val="000E66D1"/>
    <w:rsid w:val="000F1E42"/>
    <w:rsid w:val="0010135A"/>
    <w:rsid w:val="00101C41"/>
    <w:rsid w:val="001405F0"/>
    <w:rsid w:val="001444CD"/>
    <w:rsid w:val="001468D7"/>
    <w:rsid w:val="00147BD9"/>
    <w:rsid w:val="001B2EDF"/>
    <w:rsid w:val="001D46DA"/>
    <w:rsid w:val="00293589"/>
    <w:rsid w:val="002E7F56"/>
    <w:rsid w:val="00305F71"/>
    <w:rsid w:val="0032362C"/>
    <w:rsid w:val="003A2DC7"/>
    <w:rsid w:val="003B40BC"/>
    <w:rsid w:val="00436D44"/>
    <w:rsid w:val="00453F45"/>
    <w:rsid w:val="00486037"/>
    <w:rsid w:val="004B00AC"/>
    <w:rsid w:val="004C59FB"/>
    <w:rsid w:val="004C5C53"/>
    <w:rsid w:val="004C7F8E"/>
    <w:rsid w:val="0051384E"/>
    <w:rsid w:val="00536446"/>
    <w:rsid w:val="00556F90"/>
    <w:rsid w:val="005A052C"/>
    <w:rsid w:val="005B3B57"/>
    <w:rsid w:val="005D1AA3"/>
    <w:rsid w:val="0062405D"/>
    <w:rsid w:val="006365CB"/>
    <w:rsid w:val="006D78EB"/>
    <w:rsid w:val="00702C57"/>
    <w:rsid w:val="0076627D"/>
    <w:rsid w:val="00790934"/>
    <w:rsid w:val="007B4CDE"/>
    <w:rsid w:val="007C7AEE"/>
    <w:rsid w:val="007E3737"/>
    <w:rsid w:val="007F43E4"/>
    <w:rsid w:val="008044E6"/>
    <w:rsid w:val="00862134"/>
    <w:rsid w:val="008875C2"/>
    <w:rsid w:val="008A4942"/>
    <w:rsid w:val="00912E9C"/>
    <w:rsid w:val="00956D6C"/>
    <w:rsid w:val="0096387D"/>
    <w:rsid w:val="0099699E"/>
    <w:rsid w:val="009A587D"/>
    <w:rsid w:val="009D7C4C"/>
    <w:rsid w:val="00A01F76"/>
    <w:rsid w:val="00A12E15"/>
    <w:rsid w:val="00A16A7B"/>
    <w:rsid w:val="00A6232A"/>
    <w:rsid w:val="00A665D4"/>
    <w:rsid w:val="00A71108"/>
    <w:rsid w:val="00A77910"/>
    <w:rsid w:val="00AE65CE"/>
    <w:rsid w:val="00B134BC"/>
    <w:rsid w:val="00B174A5"/>
    <w:rsid w:val="00B24A6B"/>
    <w:rsid w:val="00B531E1"/>
    <w:rsid w:val="00B54D0F"/>
    <w:rsid w:val="00BB2DDC"/>
    <w:rsid w:val="00BC2530"/>
    <w:rsid w:val="00BD0AE1"/>
    <w:rsid w:val="00C12EE1"/>
    <w:rsid w:val="00C5737C"/>
    <w:rsid w:val="00C574E3"/>
    <w:rsid w:val="00CC4B56"/>
    <w:rsid w:val="00CC4DF7"/>
    <w:rsid w:val="00CC6753"/>
    <w:rsid w:val="00CE7CDC"/>
    <w:rsid w:val="00D065FD"/>
    <w:rsid w:val="00D1211C"/>
    <w:rsid w:val="00D14652"/>
    <w:rsid w:val="00D3742A"/>
    <w:rsid w:val="00D400E9"/>
    <w:rsid w:val="00D46AF2"/>
    <w:rsid w:val="00D62518"/>
    <w:rsid w:val="00D953F2"/>
    <w:rsid w:val="00DE2650"/>
    <w:rsid w:val="00E137C2"/>
    <w:rsid w:val="00E230CC"/>
    <w:rsid w:val="00E43440"/>
    <w:rsid w:val="00E71330"/>
    <w:rsid w:val="00E71334"/>
    <w:rsid w:val="00EC7291"/>
    <w:rsid w:val="00EF2112"/>
    <w:rsid w:val="00F03A5F"/>
    <w:rsid w:val="00F470B8"/>
    <w:rsid w:val="00F67E80"/>
    <w:rsid w:val="00FC58E7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7C21B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36D44"/>
    <w:rPr>
      <w:lang w:val="en-GB" w:eastAsia="en-US"/>
    </w:rPr>
  </w:style>
  <w:style w:type="paragraph" w:customStyle="1" w:styleId="Adresse">
    <w:name w:val="Adresse"/>
    <w:basedOn w:val="Normal"/>
    <w:qFormat/>
    <w:rsid w:val="000E66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0E66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36D44"/>
    <w:rPr>
      <w:lang w:val="en-GB" w:eastAsia="en-US"/>
    </w:rPr>
  </w:style>
  <w:style w:type="paragraph" w:customStyle="1" w:styleId="Adresse">
    <w:name w:val="Adresse"/>
    <w:basedOn w:val="Normal"/>
    <w:qFormat/>
    <w:rsid w:val="000E66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0E66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950C-B03D-4124-A9F6-44EAF2ED0D92}"/>
</file>

<file path=customXml/itemProps2.xml><?xml version="1.0" encoding="utf-8"?>
<ds:datastoreItem xmlns:ds="http://schemas.openxmlformats.org/officeDocument/2006/customXml" ds:itemID="{04D357CD-303E-4B89-A9EE-8554BD0577E4}"/>
</file>

<file path=customXml/itemProps3.xml><?xml version="1.0" encoding="utf-8"?>
<ds:datastoreItem xmlns:ds="http://schemas.openxmlformats.org/officeDocument/2006/customXml" ds:itemID="{DBBF0A78-E246-4450-B0D7-E63C4EEEF751}"/>
</file>

<file path=customXml/itemProps4.xml><?xml version="1.0" encoding="utf-8"?>
<ds:datastoreItem xmlns:ds="http://schemas.openxmlformats.org/officeDocument/2006/customXml" ds:itemID="{A0BA6450-D027-4BD0-A9C3-4FC561E92A18}"/>
</file>

<file path=customXml/itemProps5.xml><?xml version="1.0" encoding="utf-8"?>
<ds:datastoreItem xmlns:ds="http://schemas.openxmlformats.org/officeDocument/2006/customXml" ds:itemID="{431F3ED2-5002-4AE3-8F79-6765328582AC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61</TotalTime>
  <Pages>4</Pages>
  <Words>735</Words>
  <Characters>6939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19</cp:revision>
  <cp:lastPrinted>2000-04-05T13:26:00Z</cp:lastPrinted>
  <dcterms:created xsi:type="dcterms:W3CDTF">2014-07-13T11:22:00Z</dcterms:created>
  <dcterms:modified xsi:type="dcterms:W3CDTF">2014-09-07T09:11:00Z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